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B21DC4" w14:textId="60ADE8AC" w:rsidR="00270636" w:rsidRPr="00CE2E4D" w:rsidRDefault="00262ACD" w:rsidP="00E666CE">
      <w:pPr>
        <w:widowControl w:val="0"/>
        <w:tabs>
          <w:tab w:val="center" w:pos="4536"/>
        </w:tabs>
        <w:spacing w:before="360"/>
        <w:jc w:val="center"/>
        <w:rPr>
          <w:sz w:val="28"/>
          <w:szCs w:val="28"/>
        </w:rPr>
      </w:pPr>
      <w:bookmarkStart w:id="0" w:name="_Hlk87562005"/>
      <w:bookmarkStart w:id="1" w:name="_Hlk87561984"/>
      <w:bookmarkStart w:id="2" w:name="_GoBack"/>
      <w:bookmarkEnd w:id="2"/>
      <w:r w:rsidRPr="00CE2E4D">
        <w:rPr>
          <w:noProof/>
          <w:lang w:val="vi-VN" w:eastAsia="vi-VN"/>
        </w:rPr>
        <w:drawing>
          <wp:anchor distT="0" distB="0" distL="114300" distR="114300" simplePos="0" relativeHeight="251670528" behindDoc="1" locked="0" layoutInCell="1" allowOverlap="1" wp14:anchorId="40D920A0" wp14:editId="0AC3F73D">
            <wp:simplePos x="0" y="0"/>
            <wp:positionH relativeFrom="margin">
              <wp:posOffset>43047</wp:posOffset>
            </wp:positionH>
            <wp:positionV relativeFrom="paragraph">
              <wp:posOffset>16510</wp:posOffset>
            </wp:positionV>
            <wp:extent cx="5827594" cy="9230995"/>
            <wp:effectExtent l="19050" t="19050" r="20955" b="2730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27594" cy="923099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270636" w:rsidRPr="00CE2E4D">
        <w:rPr>
          <w:b/>
          <w:bCs/>
          <w:szCs w:val="26"/>
        </w:rPr>
        <w:t>TRƯỜNG ĐẠI HỌC THĂNG LONG</w:t>
      </w:r>
    </w:p>
    <w:p w14:paraId="712CD093" w14:textId="77777777" w:rsidR="00270636" w:rsidRPr="00CE2E4D" w:rsidRDefault="00270636" w:rsidP="00E666CE">
      <w:pPr>
        <w:widowControl w:val="0"/>
        <w:jc w:val="center"/>
        <w:rPr>
          <w:b/>
          <w:bCs/>
          <w:szCs w:val="26"/>
        </w:rPr>
      </w:pPr>
      <w:r w:rsidRPr="00CE2E4D">
        <w:rPr>
          <w:b/>
          <w:bCs/>
          <w:szCs w:val="26"/>
        </w:rPr>
        <w:t>KHOA CÔNG NGHỆ THÔNG TIN</w:t>
      </w:r>
    </w:p>
    <w:p w14:paraId="5F4A9894" w14:textId="2CAF6A15" w:rsidR="00270636" w:rsidRPr="00CE2E4D" w:rsidRDefault="00270636" w:rsidP="00E666CE">
      <w:pPr>
        <w:widowControl w:val="0"/>
        <w:tabs>
          <w:tab w:val="center" w:pos="3420"/>
        </w:tabs>
        <w:ind w:right="-51"/>
        <w:jc w:val="center"/>
        <w:rPr>
          <w:b/>
          <w:bCs/>
          <w:szCs w:val="26"/>
        </w:rPr>
      </w:pPr>
      <w:r w:rsidRPr="00CE2E4D">
        <w:rPr>
          <w:b/>
          <w:bCs/>
          <w:szCs w:val="26"/>
        </w:rPr>
        <w:t>-----</w:t>
      </w:r>
      <w:r w:rsidRPr="00CE2E4D">
        <w:rPr>
          <w:rFonts w:ascii="Wingdings" w:eastAsia="Wingdings" w:hAnsi="Wingdings" w:cs="Wingdings"/>
          <w:b/>
          <w:bCs/>
          <w:szCs w:val="26"/>
        </w:rPr>
        <w:t>□□</w:t>
      </w:r>
      <w:r w:rsidRPr="00CE2E4D">
        <w:rPr>
          <w:rFonts w:ascii="Wingdings" w:eastAsia="Wingdings" w:hAnsi="Wingdings" w:cs="Wingdings"/>
          <w:b/>
          <w:bCs/>
          <w:szCs w:val="26"/>
        </w:rPr>
        <w:t>□□</w:t>
      </w:r>
      <w:r w:rsidRPr="00CE2E4D">
        <w:rPr>
          <w:b/>
          <w:bCs/>
          <w:szCs w:val="26"/>
        </w:rPr>
        <w:t>-----</w:t>
      </w:r>
    </w:p>
    <w:p w14:paraId="4BCC454C" w14:textId="608562BF" w:rsidR="00270636" w:rsidRPr="00CE2E4D" w:rsidRDefault="00C3372E" w:rsidP="00E666CE">
      <w:pPr>
        <w:widowControl w:val="0"/>
      </w:pPr>
      <w:r w:rsidRPr="0085453A">
        <w:rPr>
          <w:noProof/>
          <w:lang w:val="vi-VN" w:eastAsia="vi-VN"/>
        </w:rPr>
        <w:drawing>
          <wp:anchor distT="0" distB="0" distL="114300" distR="114300" simplePos="0" relativeHeight="251667456" behindDoc="0" locked="0" layoutInCell="1" hidden="0" allowOverlap="1" wp14:anchorId="4BAB420F" wp14:editId="695C0B20">
            <wp:simplePos x="0" y="0"/>
            <wp:positionH relativeFrom="column">
              <wp:posOffset>2514600</wp:posOffset>
            </wp:positionH>
            <wp:positionV relativeFrom="paragraph">
              <wp:posOffset>278765</wp:posOffset>
            </wp:positionV>
            <wp:extent cx="730250" cy="1156970"/>
            <wp:effectExtent l="0" t="0" r="0" b="5080"/>
            <wp:wrapTopAndBottom/>
            <wp:docPr id="52" name="image53.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picture containing icon&#10;&#10;Description automatically generated"/>
                    <pic:cNvPicPr preferRelativeResize="0"/>
                  </pic:nvPicPr>
                  <pic:blipFill>
                    <a:blip r:embed="rId9"/>
                    <a:srcRect/>
                    <a:stretch>
                      <a:fillRect/>
                    </a:stretch>
                  </pic:blipFill>
                  <pic:spPr>
                    <a:xfrm>
                      <a:off x="0" y="0"/>
                      <a:ext cx="730250" cy="1156970"/>
                    </a:xfrm>
                    <a:prstGeom prst="rect">
                      <a:avLst/>
                    </a:prstGeom>
                    <a:ln/>
                  </pic:spPr>
                </pic:pic>
              </a:graphicData>
            </a:graphic>
          </wp:anchor>
        </w:drawing>
      </w:r>
      <w:r w:rsidR="00270636" w:rsidRPr="00CE2E4D">
        <w:br w:type="textWrapping" w:clear="all"/>
      </w:r>
    </w:p>
    <w:p w14:paraId="768B6526" w14:textId="4BA232DF" w:rsidR="00270636" w:rsidRPr="00CE2E4D" w:rsidRDefault="00270636" w:rsidP="00E666CE">
      <w:pPr>
        <w:widowControl w:val="0"/>
        <w:tabs>
          <w:tab w:val="left" w:pos="465"/>
        </w:tabs>
        <w:spacing w:after="600"/>
        <w:jc w:val="center"/>
        <w:rPr>
          <w:b/>
          <w:sz w:val="52"/>
          <w:szCs w:val="52"/>
        </w:rPr>
      </w:pPr>
      <w:r>
        <w:rPr>
          <w:b/>
          <w:sz w:val="52"/>
          <w:szCs w:val="52"/>
        </w:rPr>
        <w:t>KHÓA LUẬN TỐT NGHIỆP</w:t>
      </w:r>
    </w:p>
    <w:p w14:paraId="1D1BB92F" w14:textId="77777777" w:rsidR="00E666CE" w:rsidRDefault="00E666CE" w:rsidP="00E666CE">
      <w:pPr>
        <w:widowControl w:val="0"/>
        <w:tabs>
          <w:tab w:val="left" w:pos="465"/>
        </w:tabs>
        <w:ind w:left="-288"/>
        <w:jc w:val="center"/>
        <w:rPr>
          <w:b/>
          <w:sz w:val="36"/>
          <w:szCs w:val="36"/>
        </w:rPr>
      </w:pPr>
    </w:p>
    <w:p w14:paraId="217606CE" w14:textId="3CE0F4CA" w:rsidR="00E666CE" w:rsidRDefault="001A18FE" w:rsidP="00E666CE">
      <w:pPr>
        <w:widowControl w:val="0"/>
        <w:tabs>
          <w:tab w:val="left" w:pos="465"/>
        </w:tabs>
        <w:ind w:left="-288"/>
        <w:jc w:val="center"/>
        <w:rPr>
          <w:b/>
          <w:sz w:val="36"/>
          <w:szCs w:val="36"/>
        </w:rPr>
      </w:pPr>
      <w:r w:rsidRPr="001A18FE">
        <w:rPr>
          <w:b/>
          <w:sz w:val="36"/>
          <w:szCs w:val="36"/>
        </w:rPr>
        <w:t xml:space="preserve">XÂY DỰNG WEBSITE TMĐT TRIỂN KHAI </w:t>
      </w:r>
    </w:p>
    <w:p w14:paraId="4765B1B8" w14:textId="4B7EAE41" w:rsidR="00BF6D43" w:rsidRDefault="001A18FE" w:rsidP="00E666CE">
      <w:pPr>
        <w:widowControl w:val="0"/>
        <w:tabs>
          <w:tab w:val="left" w:pos="465"/>
        </w:tabs>
        <w:ind w:left="-288"/>
        <w:jc w:val="center"/>
        <w:rPr>
          <w:b/>
          <w:sz w:val="36"/>
          <w:szCs w:val="36"/>
        </w:rPr>
      </w:pPr>
      <w:r w:rsidRPr="001A18FE">
        <w:rPr>
          <w:b/>
          <w:sz w:val="36"/>
          <w:szCs w:val="36"/>
        </w:rPr>
        <w:t>TRÊN AMAZON WEB SERVICES/NGINX</w:t>
      </w:r>
    </w:p>
    <w:p w14:paraId="55EFC7FB" w14:textId="77777777" w:rsidR="00E666CE" w:rsidRDefault="00E666CE" w:rsidP="00E666CE">
      <w:pPr>
        <w:widowControl w:val="0"/>
        <w:tabs>
          <w:tab w:val="left" w:pos="465"/>
        </w:tabs>
        <w:ind w:left="-288"/>
        <w:jc w:val="center"/>
        <w:rPr>
          <w:b/>
          <w:sz w:val="36"/>
          <w:szCs w:val="36"/>
        </w:rPr>
      </w:pPr>
    </w:p>
    <w:p w14:paraId="0978BE43" w14:textId="10042FC9" w:rsidR="001A18FE" w:rsidRPr="00CE2E4D" w:rsidRDefault="00E666CE" w:rsidP="00E666CE">
      <w:pPr>
        <w:widowControl w:val="0"/>
        <w:tabs>
          <w:tab w:val="left" w:pos="465"/>
        </w:tabs>
        <w:ind w:left="-288"/>
        <w:jc w:val="center"/>
        <w:rPr>
          <w:b/>
          <w:sz w:val="36"/>
          <w:szCs w:val="36"/>
        </w:rPr>
      </w:pPr>
      <w:r>
        <w:rPr>
          <w:b/>
          <w:noProof/>
          <w:sz w:val="36"/>
          <w:szCs w:val="36"/>
          <w:lang w:val="vi-VN" w:eastAsia="vi-VN"/>
        </w:rPr>
        <mc:AlternateContent>
          <mc:Choice Requires="wps">
            <w:drawing>
              <wp:anchor distT="0" distB="0" distL="114300" distR="114300" simplePos="0" relativeHeight="251668480" behindDoc="0" locked="0" layoutInCell="1" allowOverlap="1" wp14:anchorId="0BA9E786" wp14:editId="39C8CD7C">
                <wp:simplePos x="0" y="0"/>
                <wp:positionH relativeFrom="column">
                  <wp:posOffset>1280928</wp:posOffset>
                </wp:positionH>
                <wp:positionV relativeFrom="paragraph">
                  <wp:posOffset>3066045</wp:posOffset>
                </wp:positionV>
                <wp:extent cx="3070746" cy="382138"/>
                <wp:effectExtent l="0" t="0" r="15875" b="18415"/>
                <wp:wrapNone/>
                <wp:docPr id="1" name="Text Box 1"/>
                <wp:cNvGraphicFramePr/>
                <a:graphic xmlns:a="http://schemas.openxmlformats.org/drawingml/2006/main">
                  <a:graphicData uri="http://schemas.microsoft.com/office/word/2010/wordprocessingShape">
                    <wps:wsp>
                      <wps:cNvSpPr txBox="1"/>
                      <wps:spPr>
                        <a:xfrm>
                          <a:off x="0" y="0"/>
                          <a:ext cx="3070746" cy="382138"/>
                        </a:xfrm>
                        <a:prstGeom prst="rect">
                          <a:avLst/>
                        </a:prstGeom>
                        <a:solidFill>
                          <a:schemeClr val="lt1"/>
                        </a:solidFill>
                        <a:ln w="6350">
                          <a:solidFill>
                            <a:schemeClr val="bg1"/>
                          </a:solidFill>
                        </a:ln>
                      </wps:spPr>
                      <wps:txbx>
                        <w:txbxContent>
                          <w:p w14:paraId="0BB57B59" w14:textId="4F178759" w:rsidR="00E666CE" w:rsidRPr="00E666CE" w:rsidRDefault="00E666CE" w:rsidP="00E666CE">
                            <w:pPr>
                              <w:jc w:val="center"/>
                              <w:rPr>
                                <w:b/>
                              </w:rPr>
                            </w:pPr>
                            <w:r w:rsidRPr="00E666CE">
                              <w:rPr>
                                <w:b/>
                              </w:rPr>
                              <w:t>Hà Nội - 2024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BA9E786" id="_x0000_t202" coordsize="21600,21600" o:spt="202" path="m,l,21600r21600,l21600,xe">
                <v:stroke joinstyle="miter"/>
                <v:path gradientshapeok="t" o:connecttype="rect"/>
              </v:shapetype>
              <v:shape id="Text Box 1" o:spid="_x0000_s1026" type="#_x0000_t202" style="position:absolute;left:0;text-align:left;margin-left:100.85pt;margin-top:241.4pt;width:241.8pt;height:30.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" fillcolor="white [3201]" strokecolor="white [3212]" strokeweight=".5pt">
                <v:textbox>
                  <w:txbxContent>
                    <w:p w14:paraId="0BB57B59" w14:textId="4F178759" w:rsidR="00E666CE" w:rsidRPr="00E666CE" w:rsidRDefault="00E666CE" w:rsidP="00E666CE">
                      <w:pPr>
                        <w:jc w:val="center"/>
                        <w:rPr>
                          <w:b/>
                        </w:rPr>
                      </w:pPr>
                      <w:r w:rsidRPr="00E666CE">
                        <w:rPr>
                          <w:b/>
                        </w:rPr>
                        <w:t>Hà Nội - 2024</w:t>
                      </w:r>
                    </w:p>
                  </w:txbxContent>
                </v:textbox>
              </v:shape>
            </w:pict>
          </mc:Fallback>
        </mc:AlternateConten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270636" w:rsidRPr="00CE2E4D" w14:paraId="236F8A67" w14:textId="77777777" w:rsidTr="00E666CE">
        <w:trPr>
          <w:trHeight w:val="748"/>
          <w:jc w:val="center"/>
        </w:trPr>
        <w:tc>
          <w:tcPr>
            <w:tcW w:w="4178" w:type="dxa"/>
            <w:vAlign w:val="center"/>
            <w:hideMark/>
          </w:tcPr>
          <w:p w14:paraId="704E6927" w14:textId="77777777" w:rsidR="00270636" w:rsidRPr="00CE2E4D" w:rsidRDefault="00270636" w:rsidP="00E666CE">
            <w:pPr>
              <w:widowControl w:val="0"/>
              <w:tabs>
                <w:tab w:val="left" w:pos="2127"/>
                <w:tab w:val="left" w:pos="2835"/>
                <w:tab w:val="left" w:pos="5245"/>
              </w:tabs>
              <w:ind w:left="-391"/>
              <w:jc w:val="center"/>
              <w:rPr>
                <w:b/>
                <w:szCs w:val="26"/>
              </w:rPr>
            </w:pPr>
            <w:r w:rsidRPr="00CE2E4D">
              <w:rPr>
                <w:b/>
                <w:szCs w:val="26"/>
              </w:rPr>
              <w:t>GIÁO VIÊN HƯỚNG DẪN</w:t>
            </w:r>
          </w:p>
        </w:tc>
        <w:tc>
          <w:tcPr>
            <w:tcW w:w="4178" w:type="dxa"/>
            <w:vAlign w:val="center"/>
            <w:hideMark/>
          </w:tcPr>
          <w:p w14:paraId="0B24F249" w14:textId="77777777" w:rsidR="00270636" w:rsidRPr="00CE2E4D" w:rsidRDefault="00270636" w:rsidP="00E666CE">
            <w:pPr>
              <w:widowControl w:val="0"/>
              <w:tabs>
                <w:tab w:val="left" w:pos="2127"/>
                <w:tab w:val="left" w:pos="2835"/>
                <w:tab w:val="left" w:pos="5245"/>
              </w:tabs>
              <w:jc w:val="center"/>
              <w:rPr>
                <w:b/>
                <w:szCs w:val="26"/>
              </w:rPr>
            </w:pPr>
            <w:r w:rsidRPr="00CE2E4D">
              <w:rPr>
                <w:b/>
                <w:szCs w:val="26"/>
              </w:rPr>
              <w:t>NHÓM SINH VIÊN THỰC HIỆN</w:t>
            </w:r>
          </w:p>
        </w:tc>
      </w:tr>
      <w:tr w:rsidR="00270636" w:rsidRPr="00CE2E4D" w14:paraId="5EE4BB71" w14:textId="77777777" w:rsidTr="00E666CE">
        <w:trPr>
          <w:cantSplit/>
          <w:trHeight w:val="1134"/>
          <w:jc w:val="center"/>
        </w:trPr>
        <w:tc>
          <w:tcPr>
            <w:tcW w:w="4178" w:type="dxa"/>
          </w:tcPr>
          <w:p w14:paraId="091D4785" w14:textId="6ADF6A57" w:rsidR="00270636" w:rsidRPr="00B51E60" w:rsidRDefault="00270636" w:rsidP="00E666CE">
            <w:pPr>
              <w:widowControl w:val="0"/>
              <w:ind w:left="-391"/>
              <w:rPr>
                <w:bCs/>
              </w:rPr>
            </w:pPr>
            <w:r w:rsidRPr="00CE2E4D">
              <w:rPr>
                <w:b/>
              </w:rPr>
              <w:t xml:space="preserve">        </w:t>
            </w:r>
            <w:r w:rsidR="00E666CE">
              <w:rPr>
                <w:b/>
              </w:rPr>
              <w:t xml:space="preserve">Th.s </w:t>
            </w:r>
            <w:r w:rsidR="00BF6D43">
              <w:rPr>
                <w:b/>
              </w:rPr>
              <w:t>NGUYỄN HÙNG CƯỜNG</w:t>
            </w:r>
          </w:p>
          <w:p w14:paraId="434D7256" w14:textId="77777777" w:rsidR="00270636" w:rsidRPr="00CE2E4D" w:rsidRDefault="00270636" w:rsidP="00E666CE">
            <w:pPr>
              <w:widowControl w:val="0"/>
              <w:tabs>
                <w:tab w:val="left" w:pos="2127"/>
                <w:tab w:val="left" w:pos="2835"/>
                <w:tab w:val="left" w:pos="5245"/>
              </w:tabs>
              <w:ind w:left="-391"/>
              <w:jc w:val="center"/>
              <w:rPr>
                <w:b/>
                <w:szCs w:val="26"/>
              </w:rPr>
            </w:pPr>
          </w:p>
        </w:tc>
        <w:tc>
          <w:tcPr>
            <w:tcW w:w="4178" w:type="dxa"/>
            <w:vAlign w:val="center"/>
            <w:hideMark/>
          </w:tcPr>
          <w:p w14:paraId="2AAE0EBC" w14:textId="3CF4D321" w:rsidR="00270636" w:rsidRPr="00F2055D" w:rsidRDefault="00270636" w:rsidP="00E666CE">
            <w:pPr>
              <w:widowControl w:val="0"/>
              <w:tabs>
                <w:tab w:val="left" w:pos="2127"/>
                <w:tab w:val="left" w:pos="2835"/>
                <w:tab w:val="left" w:pos="5245"/>
              </w:tabs>
              <w:ind w:left="461"/>
              <w:rPr>
                <w:bCs/>
                <w:szCs w:val="26"/>
                <w:lang w:val="vi-VN"/>
              </w:rPr>
            </w:pPr>
            <w:r w:rsidRPr="00F2055D">
              <w:rPr>
                <w:bCs/>
                <w:szCs w:val="26"/>
              </w:rPr>
              <w:t>A44059 - Tống Đức Luận</w:t>
            </w:r>
            <w:r w:rsidRPr="00F2055D">
              <w:rPr>
                <w:bCs/>
                <w:szCs w:val="26"/>
                <w:lang w:val="vi-VN"/>
              </w:rPr>
              <w:t> </w:t>
            </w:r>
          </w:p>
          <w:p w14:paraId="043E2381" w14:textId="34FF5A93" w:rsidR="00270636" w:rsidRPr="00F2055D" w:rsidRDefault="00270636" w:rsidP="00E666CE">
            <w:pPr>
              <w:widowControl w:val="0"/>
              <w:tabs>
                <w:tab w:val="left" w:pos="2127"/>
                <w:tab w:val="left" w:pos="2835"/>
                <w:tab w:val="left" w:pos="5245"/>
              </w:tabs>
              <w:ind w:left="461"/>
              <w:rPr>
                <w:bCs/>
                <w:szCs w:val="26"/>
                <w:lang w:val="vi-VN"/>
              </w:rPr>
            </w:pPr>
            <w:r w:rsidRPr="00F2055D">
              <w:rPr>
                <w:bCs/>
                <w:szCs w:val="26"/>
              </w:rPr>
              <w:t>A43839 - Nguyễn Thị An</w:t>
            </w:r>
            <w:r w:rsidRPr="00F2055D">
              <w:rPr>
                <w:bCs/>
                <w:szCs w:val="26"/>
                <w:lang w:val="vi-VN"/>
              </w:rPr>
              <w:t> </w:t>
            </w:r>
          </w:p>
        </w:tc>
      </w:tr>
      <w:bookmarkEnd w:id="0"/>
      <w:bookmarkEnd w:id="1"/>
    </w:tbl>
    <w:p w14:paraId="3BF2B7DB" w14:textId="77777777" w:rsidR="00E666CE" w:rsidRDefault="00E666CE" w:rsidP="00E666CE">
      <w:pPr>
        <w:widowControl w:val="0"/>
        <w:jc w:val="center"/>
      </w:pPr>
    </w:p>
    <w:p w14:paraId="0B18A761" w14:textId="77777777" w:rsidR="00E666CE" w:rsidRDefault="00E666CE" w:rsidP="00E666CE">
      <w:pPr>
        <w:widowControl w:val="0"/>
        <w:spacing w:before="0" w:after="160" w:line="259" w:lineRule="auto"/>
        <w:jc w:val="left"/>
      </w:pPr>
      <w:r>
        <w:br w:type="page"/>
      </w:r>
    </w:p>
    <w:p w14:paraId="72130C71" w14:textId="698414A3" w:rsidR="002E2DD9" w:rsidRDefault="002E2DD9" w:rsidP="00E666CE">
      <w:pPr>
        <w:widowControl w:val="0"/>
        <w:jc w:val="center"/>
        <w:rPr>
          <w:b/>
          <w:bCs/>
          <w:noProof/>
        </w:rPr>
      </w:pPr>
      <w:r w:rsidRPr="0085453A">
        <w:lastRenderedPageBreak/>
        <w:t>MINISTRY OF EDUCATION AND TRAINING</w:t>
      </w:r>
      <w:r>
        <w:rPr>
          <w:b/>
          <w:bCs/>
          <w:noProof/>
        </w:rPr>
        <w:t xml:space="preserve"> </w:t>
      </w:r>
    </w:p>
    <w:p w14:paraId="4607A73C" w14:textId="77777777" w:rsidR="002E2DD9" w:rsidRPr="0085453A" w:rsidRDefault="002E2DD9" w:rsidP="00E666CE">
      <w:pPr>
        <w:widowControl w:val="0"/>
        <w:spacing w:before="0" w:line="240" w:lineRule="auto"/>
        <w:jc w:val="center"/>
        <w:rPr>
          <w:b/>
        </w:rPr>
      </w:pPr>
      <w:r w:rsidRPr="0085453A">
        <w:rPr>
          <w:b/>
        </w:rPr>
        <w:t>THANG LONG</w:t>
      </w:r>
      <w:r w:rsidRPr="0085453A">
        <w:rPr>
          <w:noProof/>
          <w:lang w:val="vi-VN" w:eastAsia="vi-VN"/>
        </w:rPr>
        <mc:AlternateContent>
          <mc:Choice Requires="wps">
            <w:drawing>
              <wp:anchor distT="0" distB="0" distL="114300" distR="114300" simplePos="0" relativeHeight="251661312" behindDoc="0" locked="0" layoutInCell="1" hidden="0" allowOverlap="1" wp14:anchorId="2EA78FD3" wp14:editId="6D45621F">
                <wp:simplePos x="0" y="0"/>
                <wp:positionH relativeFrom="column">
                  <wp:posOffset>2552700</wp:posOffset>
                </wp:positionH>
                <wp:positionV relativeFrom="paragraph">
                  <wp:posOffset>228600</wp:posOffset>
                </wp:positionV>
                <wp:extent cx="900000" cy="0"/>
                <wp:effectExtent l="0" t="0" r="0" b="0"/>
                <wp:wrapNone/>
                <wp:docPr id="1191647483" name="Straight Arrow Connector 1191647483"/>
                <wp:cNvGraphicFramePr/>
                <a:graphic xmlns:a="http://schemas.openxmlformats.org/drawingml/2006/main">
                  <a:graphicData uri="http://schemas.microsoft.com/office/word/2010/wordprocessingShape">
                    <wps:wsp>
                      <wps:cNvCnPr/>
                      <wps:spPr>
                        <a:xfrm>
                          <a:off x="0" y="0"/>
                          <a:ext cx="900000" cy="0"/>
                        </a:xfrm>
                        <a:prstGeom prst="straightConnector1">
                          <a:avLst/>
                        </a:prstGeom>
                        <a:noFill/>
                        <a:ln w="9525" cap="flat" cmpd="sng">
                          <a:solidFill>
                            <a:sysClr val="windowText" lastClr="000000"/>
                          </a:solidFill>
                          <a:prstDash val="solid"/>
                          <a:miter lim="800000"/>
                          <a:headEnd type="none" w="sm" len="sm"/>
                          <a:tailEnd type="none" w="sm" len="sm"/>
                        </a:ln>
                      </wps:spPr>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DD00B14" id="_x0000_t32" coordsize="21600,21600" o:spt="32" o:oned="t" path="m,l21600,21600e" filled="f">
                <v:path arrowok="t" fillok="f" o:connecttype="none"/>
                <o:lock v:ext="edit" shapetype="t"/>
              </v:shapetype>
              <v:shape id="Straight Arrow Connector 1191647483" o:spid="_x0000_s1026" type="#_x0000_t32" style="position:absolute;margin-left:201pt;margin-top:18pt;width:70.85pt;height: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" strokecolor="windowText">
                <v:stroke startarrowwidth="narrow" startarrowlength="short" endarrowwidth="narrow" endarrowlength="short" joinstyle="miter"/>
              </v:shape>
            </w:pict>
          </mc:Fallback>
        </mc:AlternateContent>
      </w:r>
      <w:r w:rsidRPr="0085453A">
        <w:rPr>
          <w:b/>
        </w:rPr>
        <w:t xml:space="preserve"> UNIVERSITY</w:t>
      </w:r>
    </w:p>
    <w:p w14:paraId="16742C46" w14:textId="77777777" w:rsidR="002E2DD9" w:rsidRPr="0085453A" w:rsidRDefault="002E2DD9" w:rsidP="00E666CE">
      <w:pPr>
        <w:widowControl w:val="0"/>
        <w:spacing w:before="840"/>
        <w:jc w:val="center"/>
        <w:rPr>
          <w:b/>
          <w:sz w:val="60"/>
          <w:szCs w:val="60"/>
        </w:rPr>
      </w:pPr>
      <w:r w:rsidRPr="0085453A">
        <w:rPr>
          <w:b/>
          <w:sz w:val="60"/>
          <w:szCs w:val="60"/>
        </w:rPr>
        <w:t>GRADUATION THESIS</w:t>
      </w:r>
      <w:r w:rsidRPr="0085453A">
        <w:rPr>
          <w:noProof/>
          <w:lang w:val="vi-VN" w:eastAsia="vi-VN"/>
        </w:rPr>
        <w:drawing>
          <wp:anchor distT="0" distB="0" distL="114300" distR="114300" simplePos="0" relativeHeight="251663360" behindDoc="0" locked="0" layoutInCell="1" hidden="0" allowOverlap="1" wp14:anchorId="01D332C1" wp14:editId="1E4EC7DE">
            <wp:simplePos x="0" y="0"/>
            <wp:positionH relativeFrom="column">
              <wp:posOffset>2730500</wp:posOffset>
            </wp:positionH>
            <wp:positionV relativeFrom="paragraph">
              <wp:posOffset>597535</wp:posOffset>
            </wp:positionV>
            <wp:extent cx="730250" cy="1155700"/>
            <wp:effectExtent l="0" t="0" r="0" b="6350"/>
            <wp:wrapTopAndBottom/>
            <wp:docPr id="1131694302" name="image53.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picture containing icon&#10;&#10;Description automatically generated"/>
                    <pic:cNvPicPr preferRelativeResize="0"/>
                  </pic:nvPicPr>
                  <pic:blipFill>
                    <a:blip r:embed="rId9"/>
                    <a:srcRect/>
                    <a:stretch>
                      <a:fillRect/>
                    </a:stretch>
                  </pic:blipFill>
                  <pic:spPr>
                    <a:xfrm>
                      <a:off x="0" y="0"/>
                      <a:ext cx="730250" cy="1155700"/>
                    </a:xfrm>
                    <a:prstGeom prst="rect">
                      <a:avLst/>
                    </a:prstGeom>
                    <a:ln/>
                  </pic:spPr>
                </pic:pic>
              </a:graphicData>
            </a:graphic>
          </wp:anchor>
        </w:drawing>
      </w:r>
    </w:p>
    <w:p w14:paraId="78CB859F" w14:textId="15B70889" w:rsidR="002E2DD9" w:rsidRPr="00E666CE" w:rsidRDefault="001A18FE" w:rsidP="00E666CE">
      <w:pPr>
        <w:widowControl w:val="0"/>
        <w:spacing w:before="1400" w:after="1600"/>
        <w:jc w:val="center"/>
        <w:rPr>
          <w:b/>
          <w:bCs/>
          <w:sz w:val="34"/>
          <w:szCs w:val="40"/>
        </w:rPr>
      </w:pPr>
      <w:r w:rsidRPr="00E666CE">
        <w:rPr>
          <w:b/>
          <w:bCs/>
          <w:sz w:val="34"/>
          <w:szCs w:val="40"/>
        </w:rPr>
        <w:t>DEVELOPING AN E-COMMERCE WEBSITE DEPLOYED ON AMAZON WEB SERVICES USING NGINX</w:t>
      </w:r>
    </w:p>
    <w:p w14:paraId="32D20E43" w14:textId="7BCAC495" w:rsidR="002E2DD9" w:rsidRPr="002E2DD9" w:rsidRDefault="002E2DD9" w:rsidP="00E666CE">
      <w:pPr>
        <w:widowControl w:val="0"/>
        <w:tabs>
          <w:tab w:val="left" w:pos="2835"/>
          <w:tab w:val="left" w:pos="6096"/>
        </w:tabs>
        <w:rPr>
          <w:b/>
          <w:bCs/>
        </w:rPr>
      </w:pPr>
      <w:r>
        <w:rPr>
          <w:b/>
          <w:bCs/>
        </w:rPr>
        <w:tab/>
      </w:r>
      <w:r w:rsidRPr="0085453A">
        <w:rPr>
          <w:b/>
        </w:rPr>
        <w:t>THESIS ADVISOR</w:t>
      </w:r>
      <w:r w:rsidRPr="00A319C3">
        <w:rPr>
          <w:b/>
          <w:bCs/>
        </w:rPr>
        <w:t xml:space="preserve">: </w:t>
      </w:r>
      <w:r>
        <w:rPr>
          <w:b/>
          <w:bCs/>
        </w:rPr>
        <w:tab/>
        <w:t>NGUY</w:t>
      </w:r>
      <w:r w:rsidR="00961F32">
        <w:rPr>
          <w:b/>
          <w:bCs/>
        </w:rPr>
        <w:t>EN</w:t>
      </w:r>
      <w:r>
        <w:rPr>
          <w:b/>
          <w:bCs/>
        </w:rPr>
        <w:t xml:space="preserve"> H</w:t>
      </w:r>
      <w:r w:rsidR="00961F32">
        <w:rPr>
          <w:b/>
          <w:bCs/>
        </w:rPr>
        <w:t>U</w:t>
      </w:r>
      <w:r>
        <w:rPr>
          <w:b/>
          <w:bCs/>
        </w:rPr>
        <w:t xml:space="preserve">NG </w:t>
      </w:r>
      <w:r w:rsidR="00961F32">
        <w:rPr>
          <w:b/>
          <w:bCs/>
        </w:rPr>
        <w:t>CUO</w:t>
      </w:r>
      <w:r>
        <w:rPr>
          <w:b/>
          <w:bCs/>
        </w:rPr>
        <w:t>NG</w:t>
      </w:r>
    </w:p>
    <w:p w14:paraId="3D1D5F0F" w14:textId="367BDAAE" w:rsidR="004564B0" w:rsidRDefault="002E2DD9" w:rsidP="00E666CE">
      <w:pPr>
        <w:widowControl w:val="0"/>
        <w:tabs>
          <w:tab w:val="left" w:pos="2835"/>
          <w:tab w:val="left" w:pos="6096"/>
        </w:tabs>
        <w:rPr>
          <w:b/>
          <w:bCs/>
        </w:rPr>
      </w:pPr>
      <w:r>
        <w:rPr>
          <w:b/>
          <w:bCs/>
        </w:rPr>
        <w:tab/>
      </w:r>
      <w:r w:rsidRPr="0085453A">
        <w:rPr>
          <w:b/>
        </w:rPr>
        <w:t>THESIS STUDENT</w:t>
      </w:r>
      <w:r w:rsidRPr="00A319C3">
        <w:rPr>
          <w:b/>
          <w:bCs/>
        </w:rPr>
        <w:t xml:space="preserve">: </w:t>
      </w:r>
      <w:r>
        <w:rPr>
          <w:b/>
          <w:bCs/>
        </w:rPr>
        <w:tab/>
        <w:t>A44059 T</w:t>
      </w:r>
      <w:r w:rsidR="00961F32">
        <w:rPr>
          <w:b/>
          <w:bCs/>
        </w:rPr>
        <w:t>O</w:t>
      </w:r>
      <w:r>
        <w:rPr>
          <w:b/>
          <w:bCs/>
        </w:rPr>
        <w:t>NG Đ</w:t>
      </w:r>
      <w:r w:rsidR="00961F32">
        <w:rPr>
          <w:b/>
          <w:bCs/>
        </w:rPr>
        <w:t>U</w:t>
      </w:r>
      <w:r>
        <w:rPr>
          <w:b/>
          <w:bCs/>
        </w:rPr>
        <w:t>C LU</w:t>
      </w:r>
      <w:r w:rsidR="00961F32">
        <w:rPr>
          <w:b/>
          <w:bCs/>
        </w:rPr>
        <w:t>A</w:t>
      </w:r>
      <w:r>
        <w:rPr>
          <w:b/>
          <w:bCs/>
        </w:rPr>
        <w:t>N</w:t>
      </w:r>
    </w:p>
    <w:p w14:paraId="15110780" w14:textId="197993DF" w:rsidR="00FC5356" w:rsidRDefault="00FC5356" w:rsidP="00E666CE">
      <w:pPr>
        <w:widowControl w:val="0"/>
        <w:tabs>
          <w:tab w:val="left" w:pos="2835"/>
          <w:tab w:val="left" w:pos="6096"/>
        </w:tabs>
        <w:rPr>
          <w:b/>
          <w:bCs/>
        </w:rPr>
      </w:pPr>
      <w:r>
        <w:rPr>
          <w:b/>
          <w:bCs/>
        </w:rPr>
        <w:t xml:space="preserve">                                                                                              A43839 NGUY</w:t>
      </w:r>
      <w:r w:rsidR="00961F32">
        <w:rPr>
          <w:b/>
          <w:bCs/>
        </w:rPr>
        <w:t>E</w:t>
      </w:r>
      <w:r>
        <w:rPr>
          <w:b/>
          <w:bCs/>
        </w:rPr>
        <w:t>N TH</w:t>
      </w:r>
      <w:r w:rsidR="00961F32">
        <w:rPr>
          <w:b/>
          <w:bCs/>
        </w:rPr>
        <w:t>I</w:t>
      </w:r>
      <w:r>
        <w:rPr>
          <w:b/>
          <w:bCs/>
        </w:rPr>
        <w:t xml:space="preserve"> AN</w:t>
      </w:r>
    </w:p>
    <w:p w14:paraId="3F79F097" w14:textId="3880B7F1" w:rsidR="002E2DD9" w:rsidRPr="00A319C3" w:rsidRDefault="002E2DD9" w:rsidP="00E666CE">
      <w:pPr>
        <w:widowControl w:val="0"/>
        <w:tabs>
          <w:tab w:val="left" w:pos="2835"/>
          <w:tab w:val="left" w:pos="6096"/>
        </w:tabs>
        <w:rPr>
          <w:b/>
          <w:bCs/>
        </w:rPr>
      </w:pPr>
      <w:r>
        <w:rPr>
          <w:b/>
          <w:bCs/>
        </w:rPr>
        <w:t xml:space="preserve"> </w:t>
      </w:r>
    </w:p>
    <w:p w14:paraId="2767AFCD" w14:textId="19AE41C1" w:rsidR="00EC1AB4" w:rsidRDefault="002E2DD9" w:rsidP="0086260F">
      <w:pPr>
        <w:widowControl w:val="0"/>
        <w:tabs>
          <w:tab w:val="left" w:pos="0"/>
          <w:tab w:val="left" w:pos="6096"/>
        </w:tabs>
        <w:spacing w:before="2040"/>
        <w:jc w:val="center"/>
        <w:rPr>
          <w:b/>
          <w:bCs/>
        </w:rPr>
      </w:pPr>
      <w:r>
        <w:rPr>
          <w:b/>
          <w:bCs/>
        </w:rPr>
        <w:t>HA</w:t>
      </w:r>
      <w:r w:rsidRPr="00A319C3">
        <w:rPr>
          <w:b/>
          <w:bCs/>
        </w:rPr>
        <w:t xml:space="preserve"> N</w:t>
      </w:r>
      <w:r>
        <w:rPr>
          <w:b/>
          <w:bCs/>
        </w:rPr>
        <w:t>O</w:t>
      </w:r>
      <w:r w:rsidRPr="00A319C3">
        <w:rPr>
          <w:b/>
          <w:bCs/>
        </w:rPr>
        <w:t xml:space="preserve">I </w:t>
      </w:r>
      <w:r>
        <w:rPr>
          <w:b/>
          <w:bCs/>
        </w:rPr>
        <w:t>– 2024</w:t>
      </w:r>
    </w:p>
    <w:p w14:paraId="077E772A" w14:textId="5D603B92" w:rsidR="00460DDD" w:rsidRDefault="00EC1AB4" w:rsidP="00E666CE">
      <w:pPr>
        <w:pStyle w:val="Heading5"/>
        <w:keepNext w:val="0"/>
        <w:widowControl w:val="0"/>
        <w:numPr>
          <w:ilvl w:val="0"/>
          <w:numId w:val="0"/>
        </w:numPr>
        <w:ind w:left="720"/>
      </w:pPr>
      <w:r>
        <w:br w:type="page"/>
      </w:r>
      <w:r w:rsidRPr="00A70B4C">
        <w:lastRenderedPageBreak/>
        <w:t>MỤC</w:t>
      </w:r>
      <w:r>
        <w:t xml:space="preserve"> LỤC</w:t>
      </w:r>
    </w:p>
    <w:p w14:paraId="42F3E1E8" w14:textId="7E89BFF3" w:rsidR="00E666CE" w:rsidRDefault="00E666CE" w:rsidP="00E666CE">
      <w:pPr>
        <w:pStyle w:val="TOC2"/>
        <w:widowControl w:val="0"/>
        <w:tabs>
          <w:tab w:val="right" w:leader="dot" w:pos="9345"/>
        </w:tabs>
        <w:rPr>
          <w:rFonts w:asciiTheme="minorHAnsi" w:hAnsiTheme="minorHAnsi" w:cstheme="minorBidi"/>
          <w:b w:val="0"/>
          <w:caps/>
          <w:noProof/>
          <w:sz w:val="22"/>
          <w:lang w:val="vi-VN" w:eastAsia="vi-VN"/>
        </w:rPr>
      </w:pPr>
      <w:r>
        <w:fldChar w:fldCharType="begin"/>
      </w:r>
      <w:r>
        <w:instrText xml:space="preserve"> TOC \o "1-3" \h \z \u </w:instrText>
      </w:r>
      <w:r>
        <w:fldChar w:fldCharType="separate"/>
      </w:r>
      <w:hyperlink w:anchor="_Toc180503766" w:history="1">
        <w:r w:rsidRPr="003A734A">
          <w:rPr>
            <w:rStyle w:val="Hyperlink"/>
            <w:noProof/>
          </w:rPr>
          <w:t>CHƯƠNG 1.CƠ SỞ LÝ THUYẾT</w:t>
        </w:r>
        <w:r>
          <w:rPr>
            <w:noProof/>
            <w:webHidden/>
          </w:rPr>
          <w:tab/>
        </w:r>
        <w:r>
          <w:rPr>
            <w:noProof/>
            <w:webHidden/>
          </w:rPr>
          <w:fldChar w:fldCharType="begin"/>
        </w:r>
        <w:r>
          <w:rPr>
            <w:noProof/>
            <w:webHidden/>
          </w:rPr>
          <w:instrText xml:space="preserve"> PAGEREF _Toc180503766 \h </w:instrText>
        </w:r>
        <w:r>
          <w:rPr>
            <w:noProof/>
            <w:webHidden/>
          </w:rPr>
        </w:r>
        <w:r>
          <w:rPr>
            <w:noProof/>
            <w:webHidden/>
          </w:rPr>
          <w:fldChar w:fldCharType="separate"/>
        </w:r>
        <w:r w:rsidR="001C794A">
          <w:rPr>
            <w:noProof/>
            <w:webHidden/>
          </w:rPr>
          <w:t>1</w:t>
        </w:r>
        <w:r>
          <w:rPr>
            <w:noProof/>
            <w:webHidden/>
          </w:rPr>
          <w:fldChar w:fldCharType="end"/>
        </w:r>
      </w:hyperlink>
    </w:p>
    <w:p w14:paraId="212E5DE5" w14:textId="67109E8F"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767" w:history="1">
        <w:r w:rsidRPr="003A734A">
          <w:rPr>
            <w:rStyle w:val="Hyperlink"/>
            <w:noProof/>
          </w:rPr>
          <w:t>1.1.</w:t>
        </w:r>
        <w:r>
          <w:rPr>
            <w:rFonts w:asciiTheme="minorHAnsi" w:hAnsiTheme="minorHAnsi" w:cstheme="minorBidi"/>
            <w:b w:val="0"/>
            <w:noProof/>
            <w:sz w:val="22"/>
            <w:lang w:val="vi-VN" w:eastAsia="vi-VN"/>
          </w:rPr>
          <w:tab/>
        </w:r>
        <w:r w:rsidRPr="003A734A">
          <w:rPr>
            <w:rStyle w:val="Hyperlink"/>
            <w:noProof/>
          </w:rPr>
          <w:t>Công việc quản lý dự án trong hệ thống đặt và giao đồ ăn</w:t>
        </w:r>
        <w:r>
          <w:rPr>
            <w:noProof/>
            <w:webHidden/>
          </w:rPr>
          <w:tab/>
        </w:r>
        <w:r>
          <w:rPr>
            <w:noProof/>
            <w:webHidden/>
          </w:rPr>
          <w:fldChar w:fldCharType="begin"/>
        </w:r>
        <w:r>
          <w:rPr>
            <w:noProof/>
            <w:webHidden/>
          </w:rPr>
          <w:instrText xml:space="preserve"> PAGEREF _Toc180503767 \h </w:instrText>
        </w:r>
        <w:r>
          <w:rPr>
            <w:noProof/>
            <w:webHidden/>
          </w:rPr>
        </w:r>
        <w:r>
          <w:rPr>
            <w:noProof/>
            <w:webHidden/>
          </w:rPr>
          <w:fldChar w:fldCharType="separate"/>
        </w:r>
        <w:r w:rsidR="001C794A">
          <w:rPr>
            <w:noProof/>
            <w:webHidden/>
          </w:rPr>
          <w:t>1</w:t>
        </w:r>
        <w:r>
          <w:rPr>
            <w:noProof/>
            <w:webHidden/>
          </w:rPr>
          <w:fldChar w:fldCharType="end"/>
        </w:r>
      </w:hyperlink>
    </w:p>
    <w:p w14:paraId="0AD4E127" w14:textId="222275CE"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68" w:history="1">
        <w:r w:rsidRPr="003A734A">
          <w:rPr>
            <w:rStyle w:val="Hyperlink"/>
            <w:noProof/>
          </w:rPr>
          <w:t>1.1.1.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_Toc180503768 \h </w:instrText>
        </w:r>
        <w:r>
          <w:rPr>
            <w:noProof/>
            <w:webHidden/>
          </w:rPr>
        </w:r>
        <w:r>
          <w:rPr>
            <w:noProof/>
            <w:webHidden/>
          </w:rPr>
          <w:fldChar w:fldCharType="separate"/>
        </w:r>
        <w:r w:rsidR="001C794A">
          <w:rPr>
            <w:noProof/>
            <w:webHidden/>
          </w:rPr>
          <w:t>1</w:t>
        </w:r>
        <w:r>
          <w:rPr>
            <w:noProof/>
            <w:webHidden/>
          </w:rPr>
          <w:fldChar w:fldCharType="end"/>
        </w:r>
      </w:hyperlink>
    </w:p>
    <w:p w14:paraId="23CE492C" w14:textId="7B1309B4"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69" w:history="1">
        <w:r w:rsidRPr="003A734A">
          <w:rPr>
            <w:rStyle w:val="Hyperlink"/>
            <w:noProof/>
            <w:lang w:val="vi-VN"/>
          </w:rPr>
          <w:t>1.1.2.</w:t>
        </w:r>
        <w:r>
          <w:rPr>
            <w:rFonts w:asciiTheme="minorHAnsi" w:hAnsiTheme="minorHAnsi" w:cstheme="minorBidi"/>
            <w:i w:val="0"/>
            <w:noProof/>
            <w:sz w:val="22"/>
            <w:lang w:val="vi-VN" w:eastAsia="vi-VN"/>
          </w:rPr>
          <w:tab/>
        </w:r>
        <w:r w:rsidRPr="003A734A">
          <w:rPr>
            <w:rStyle w:val="Hyperlink"/>
            <w:noProof/>
            <w:lang w:val="vi-VN"/>
          </w:rPr>
          <w:t>Quy trình quản lý dự án</w:t>
        </w:r>
        <w:r>
          <w:rPr>
            <w:noProof/>
            <w:webHidden/>
          </w:rPr>
          <w:tab/>
        </w:r>
        <w:r>
          <w:rPr>
            <w:noProof/>
            <w:webHidden/>
          </w:rPr>
          <w:fldChar w:fldCharType="begin"/>
        </w:r>
        <w:r>
          <w:rPr>
            <w:noProof/>
            <w:webHidden/>
          </w:rPr>
          <w:instrText xml:space="preserve"> PAGEREF _Toc180503769 \h </w:instrText>
        </w:r>
        <w:r>
          <w:rPr>
            <w:noProof/>
            <w:webHidden/>
          </w:rPr>
        </w:r>
        <w:r>
          <w:rPr>
            <w:noProof/>
            <w:webHidden/>
          </w:rPr>
          <w:fldChar w:fldCharType="separate"/>
        </w:r>
        <w:r w:rsidR="001C794A">
          <w:rPr>
            <w:noProof/>
            <w:webHidden/>
          </w:rPr>
          <w:t>1</w:t>
        </w:r>
        <w:r>
          <w:rPr>
            <w:noProof/>
            <w:webHidden/>
          </w:rPr>
          <w:fldChar w:fldCharType="end"/>
        </w:r>
      </w:hyperlink>
    </w:p>
    <w:p w14:paraId="3BD9D2B5" w14:textId="4E333F2B"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770" w:history="1">
        <w:r w:rsidRPr="003A734A">
          <w:rPr>
            <w:rStyle w:val="Hyperlink"/>
            <w:noProof/>
          </w:rPr>
          <w:t>1.2.</w:t>
        </w:r>
        <w:r>
          <w:rPr>
            <w:rFonts w:asciiTheme="minorHAnsi" w:hAnsiTheme="minorHAnsi" w:cstheme="minorBidi"/>
            <w:b w:val="0"/>
            <w:noProof/>
            <w:sz w:val="22"/>
            <w:lang w:val="vi-VN" w:eastAsia="vi-VN"/>
          </w:rPr>
          <w:tab/>
        </w:r>
        <w:r w:rsidRPr="003A734A">
          <w:rPr>
            <w:rStyle w:val="Hyperlink"/>
            <w:noProof/>
          </w:rPr>
          <w:t>Ngôn ngữ lập trình TypeScrip [4] [5]</w:t>
        </w:r>
        <w:r>
          <w:rPr>
            <w:noProof/>
            <w:webHidden/>
          </w:rPr>
          <w:tab/>
        </w:r>
        <w:r>
          <w:rPr>
            <w:noProof/>
            <w:webHidden/>
          </w:rPr>
          <w:fldChar w:fldCharType="begin"/>
        </w:r>
        <w:r>
          <w:rPr>
            <w:noProof/>
            <w:webHidden/>
          </w:rPr>
          <w:instrText xml:space="preserve"> PAGEREF _Toc180503770 \h </w:instrText>
        </w:r>
        <w:r>
          <w:rPr>
            <w:noProof/>
            <w:webHidden/>
          </w:rPr>
        </w:r>
        <w:r>
          <w:rPr>
            <w:noProof/>
            <w:webHidden/>
          </w:rPr>
          <w:fldChar w:fldCharType="separate"/>
        </w:r>
        <w:r w:rsidR="001C794A">
          <w:rPr>
            <w:noProof/>
            <w:webHidden/>
          </w:rPr>
          <w:t>2</w:t>
        </w:r>
        <w:r>
          <w:rPr>
            <w:noProof/>
            <w:webHidden/>
          </w:rPr>
          <w:fldChar w:fldCharType="end"/>
        </w:r>
      </w:hyperlink>
    </w:p>
    <w:p w14:paraId="2E754CA9" w14:textId="0DA5B827"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71" w:history="1">
        <w:r w:rsidRPr="003A734A">
          <w:rPr>
            <w:rStyle w:val="Hyperlink"/>
            <w:noProof/>
          </w:rPr>
          <w:t>1.2.1.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_Toc180503771 \h </w:instrText>
        </w:r>
        <w:r>
          <w:rPr>
            <w:noProof/>
            <w:webHidden/>
          </w:rPr>
        </w:r>
        <w:r>
          <w:rPr>
            <w:noProof/>
            <w:webHidden/>
          </w:rPr>
          <w:fldChar w:fldCharType="separate"/>
        </w:r>
        <w:r w:rsidR="001C794A">
          <w:rPr>
            <w:noProof/>
            <w:webHidden/>
          </w:rPr>
          <w:t>2</w:t>
        </w:r>
        <w:r>
          <w:rPr>
            <w:noProof/>
            <w:webHidden/>
          </w:rPr>
          <w:fldChar w:fldCharType="end"/>
        </w:r>
      </w:hyperlink>
    </w:p>
    <w:p w14:paraId="650AC03D" w14:textId="0800F38F"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72" w:history="1">
        <w:r w:rsidRPr="003A734A">
          <w:rPr>
            <w:rStyle w:val="Hyperlink"/>
            <w:noProof/>
          </w:rPr>
          <w:t>1.2.2.</w:t>
        </w:r>
        <w:r>
          <w:rPr>
            <w:rFonts w:asciiTheme="minorHAnsi" w:hAnsiTheme="minorHAnsi" w:cstheme="minorBidi"/>
            <w:i w:val="0"/>
            <w:noProof/>
            <w:sz w:val="22"/>
            <w:lang w:val="vi-VN" w:eastAsia="vi-VN"/>
          </w:rPr>
          <w:tab/>
        </w:r>
        <w:r w:rsidRPr="003A734A">
          <w:rPr>
            <w:rStyle w:val="Hyperlink"/>
            <w:noProof/>
          </w:rPr>
          <w:t>Đặc trưng</w:t>
        </w:r>
        <w:r>
          <w:rPr>
            <w:noProof/>
            <w:webHidden/>
          </w:rPr>
          <w:tab/>
        </w:r>
        <w:r>
          <w:rPr>
            <w:noProof/>
            <w:webHidden/>
          </w:rPr>
          <w:fldChar w:fldCharType="begin"/>
        </w:r>
        <w:r>
          <w:rPr>
            <w:noProof/>
            <w:webHidden/>
          </w:rPr>
          <w:instrText xml:space="preserve"> PAGEREF _Toc180503772 \h </w:instrText>
        </w:r>
        <w:r>
          <w:rPr>
            <w:noProof/>
            <w:webHidden/>
          </w:rPr>
        </w:r>
        <w:r>
          <w:rPr>
            <w:noProof/>
            <w:webHidden/>
          </w:rPr>
          <w:fldChar w:fldCharType="separate"/>
        </w:r>
        <w:r w:rsidR="001C794A">
          <w:rPr>
            <w:noProof/>
            <w:webHidden/>
          </w:rPr>
          <w:t>2</w:t>
        </w:r>
        <w:r>
          <w:rPr>
            <w:noProof/>
            <w:webHidden/>
          </w:rPr>
          <w:fldChar w:fldCharType="end"/>
        </w:r>
      </w:hyperlink>
    </w:p>
    <w:p w14:paraId="687DE3FC" w14:textId="50E80B42"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73" w:history="1">
        <w:r w:rsidRPr="003A734A">
          <w:rPr>
            <w:rStyle w:val="Hyperlink"/>
            <w:noProof/>
          </w:rPr>
          <w:t>1.2.3.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_Toc180503773 \h </w:instrText>
        </w:r>
        <w:r>
          <w:rPr>
            <w:noProof/>
            <w:webHidden/>
          </w:rPr>
        </w:r>
        <w:r>
          <w:rPr>
            <w:noProof/>
            <w:webHidden/>
          </w:rPr>
          <w:fldChar w:fldCharType="separate"/>
        </w:r>
        <w:r w:rsidR="001C794A">
          <w:rPr>
            <w:noProof/>
            <w:webHidden/>
          </w:rPr>
          <w:t>2</w:t>
        </w:r>
        <w:r>
          <w:rPr>
            <w:noProof/>
            <w:webHidden/>
          </w:rPr>
          <w:fldChar w:fldCharType="end"/>
        </w:r>
      </w:hyperlink>
    </w:p>
    <w:p w14:paraId="40A0361B" w14:textId="61952403"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774" w:history="1">
        <w:r w:rsidRPr="003A734A">
          <w:rPr>
            <w:rStyle w:val="Hyperlink"/>
            <w:noProof/>
          </w:rPr>
          <w:t>1.3.</w:t>
        </w:r>
        <w:r>
          <w:rPr>
            <w:rFonts w:asciiTheme="minorHAnsi" w:hAnsiTheme="minorHAnsi" w:cstheme="minorBidi"/>
            <w:b w:val="0"/>
            <w:noProof/>
            <w:sz w:val="22"/>
            <w:lang w:val="vi-VN" w:eastAsia="vi-VN"/>
          </w:rPr>
          <w:tab/>
        </w:r>
        <w:r w:rsidRPr="003A734A">
          <w:rPr>
            <w:rStyle w:val="Hyperlink"/>
            <w:noProof/>
          </w:rPr>
          <w:t>React [6] [7]</w:t>
        </w:r>
        <w:r>
          <w:rPr>
            <w:noProof/>
            <w:webHidden/>
          </w:rPr>
          <w:tab/>
        </w:r>
        <w:r>
          <w:rPr>
            <w:noProof/>
            <w:webHidden/>
          </w:rPr>
          <w:fldChar w:fldCharType="begin"/>
        </w:r>
        <w:r>
          <w:rPr>
            <w:noProof/>
            <w:webHidden/>
          </w:rPr>
          <w:instrText xml:space="preserve"> PAGEREF _Toc180503774 \h </w:instrText>
        </w:r>
        <w:r>
          <w:rPr>
            <w:noProof/>
            <w:webHidden/>
          </w:rPr>
        </w:r>
        <w:r>
          <w:rPr>
            <w:noProof/>
            <w:webHidden/>
          </w:rPr>
          <w:fldChar w:fldCharType="separate"/>
        </w:r>
        <w:r w:rsidR="001C794A">
          <w:rPr>
            <w:noProof/>
            <w:webHidden/>
          </w:rPr>
          <w:t>3</w:t>
        </w:r>
        <w:r>
          <w:rPr>
            <w:noProof/>
            <w:webHidden/>
          </w:rPr>
          <w:fldChar w:fldCharType="end"/>
        </w:r>
      </w:hyperlink>
    </w:p>
    <w:p w14:paraId="5D487170" w14:textId="0283A7E4"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75" w:history="1">
        <w:r w:rsidRPr="003A734A">
          <w:rPr>
            <w:rStyle w:val="Hyperlink"/>
            <w:noProof/>
          </w:rPr>
          <w:t>1.3.1.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_Toc180503775 \h </w:instrText>
        </w:r>
        <w:r>
          <w:rPr>
            <w:noProof/>
            <w:webHidden/>
          </w:rPr>
        </w:r>
        <w:r>
          <w:rPr>
            <w:noProof/>
            <w:webHidden/>
          </w:rPr>
          <w:fldChar w:fldCharType="separate"/>
        </w:r>
        <w:r w:rsidR="001C794A">
          <w:rPr>
            <w:noProof/>
            <w:webHidden/>
          </w:rPr>
          <w:t>3</w:t>
        </w:r>
        <w:r>
          <w:rPr>
            <w:noProof/>
            <w:webHidden/>
          </w:rPr>
          <w:fldChar w:fldCharType="end"/>
        </w:r>
      </w:hyperlink>
    </w:p>
    <w:p w14:paraId="3F34C867" w14:textId="3260A22B"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76" w:history="1">
        <w:r w:rsidRPr="003A734A">
          <w:rPr>
            <w:rStyle w:val="Hyperlink"/>
            <w:rFonts w:eastAsia="Times New Roman"/>
            <w:noProof/>
          </w:rPr>
          <w:t>1.3.2.</w:t>
        </w:r>
        <w:r>
          <w:rPr>
            <w:rFonts w:asciiTheme="minorHAnsi" w:hAnsiTheme="minorHAnsi" w:cstheme="minorBidi"/>
            <w:i w:val="0"/>
            <w:noProof/>
            <w:sz w:val="22"/>
            <w:lang w:val="vi-VN" w:eastAsia="vi-VN"/>
          </w:rPr>
          <w:tab/>
        </w:r>
        <w:r w:rsidRPr="003A734A">
          <w:rPr>
            <w:rStyle w:val="Hyperlink"/>
            <w:rFonts w:eastAsia="Times New Roman"/>
            <w:noProof/>
          </w:rPr>
          <w:t>Đặc trưng</w:t>
        </w:r>
        <w:r>
          <w:rPr>
            <w:noProof/>
            <w:webHidden/>
          </w:rPr>
          <w:tab/>
        </w:r>
        <w:r>
          <w:rPr>
            <w:noProof/>
            <w:webHidden/>
          </w:rPr>
          <w:fldChar w:fldCharType="begin"/>
        </w:r>
        <w:r>
          <w:rPr>
            <w:noProof/>
            <w:webHidden/>
          </w:rPr>
          <w:instrText xml:space="preserve"> PAGEREF _Toc180503776 \h </w:instrText>
        </w:r>
        <w:r>
          <w:rPr>
            <w:noProof/>
            <w:webHidden/>
          </w:rPr>
        </w:r>
        <w:r>
          <w:rPr>
            <w:noProof/>
            <w:webHidden/>
          </w:rPr>
          <w:fldChar w:fldCharType="separate"/>
        </w:r>
        <w:r w:rsidR="001C794A">
          <w:rPr>
            <w:noProof/>
            <w:webHidden/>
          </w:rPr>
          <w:t>3</w:t>
        </w:r>
        <w:r>
          <w:rPr>
            <w:noProof/>
            <w:webHidden/>
          </w:rPr>
          <w:fldChar w:fldCharType="end"/>
        </w:r>
      </w:hyperlink>
    </w:p>
    <w:p w14:paraId="66F8F4C7" w14:textId="129387D8"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77" w:history="1">
        <w:r w:rsidRPr="003A734A">
          <w:rPr>
            <w:rStyle w:val="Hyperlink"/>
            <w:rFonts w:eastAsia="Times New Roman"/>
            <w:noProof/>
          </w:rPr>
          <w:t>1.3.3.</w:t>
        </w:r>
        <w:r>
          <w:rPr>
            <w:rFonts w:asciiTheme="minorHAnsi" w:hAnsiTheme="minorHAnsi" w:cstheme="minorBidi"/>
            <w:i w:val="0"/>
            <w:noProof/>
            <w:sz w:val="22"/>
            <w:lang w:val="vi-VN" w:eastAsia="vi-VN"/>
          </w:rPr>
          <w:tab/>
        </w:r>
        <w:r w:rsidRPr="003A734A">
          <w:rPr>
            <w:rStyle w:val="Hyperlink"/>
            <w:rFonts w:eastAsia="Times New Roman"/>
            <w:noProof/>
          </w:rPr>
          <w:t>Ứng dụng</w:t>
        </w:r>
        <w:r>
          <w:rPr>
            <w:noProof/>
            <w:webHidden/>
          </w:rPr>
          <w:tab/>
        </w:r>
        <w:r>
          <w:rPr>
            <w:noProof/>
            <w:webHidden/>
          </w:rPr>
          <w:fldChar w:fldCharType="begin"/>
        </w:r>
        <w:r>
          <w:rPr>
            <w:noProof/>
            <w:webHidden/>
          </w:rPr>
          <w:instrText xml:space="preserve"> PAGEREF _Toc180503777 \h </w:instrText>
        </w:r>
        <w:r>
          <w:rPr>
            <w:noProof/>
            <w:webHidden/>
          </w:rPr>
        </w:r>
        <w:r>
          <w:rPr>
            <w:noProof/>
            <w:webHidden/>
          </w:rPr>
          <w:fldChar w:fldCharType="separate"/>
        </w:r>
        <w:r w:rsidR="001C794A">
          <w:rPr>
            <w:noProof/>
            <w:webHidden/>
          </w:rPr>
          <w:t>4</w:t>
        </w:r>
        <w:r>
          <w:rPr>
            <w:noProof/>
            <w:webHidden/>
          </w:rPr>
          <w:fldChar w:fldCharType="end"/>
        </w:r>
      </w:hyperlink>
    </w:p>
    <w:p w14:paraId="77D35C91" w14:textId="6431A61C"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778" w:history="1">
        <w:r w:rsidRPr="003A734A">
          <w:rPr>
            <w:rStyle w:val="Hyperlink"/>
            <w:noProof/>
          </w:rPr>
          <w:t>1.4.</w:t>
        </w:r>
        <w:r>
          <w:rPr>
            <w:rFonts w:asciiTheme="minorHAnsi" w:hAnsiTheme="minorHAnsi" w:cstheme="minorBidi"/>
            <w:b w:val="0"/>
            <w:noProof/>
            <w:sz w:val="22"/>
            <w:lang w:val="vi-VN" w:eastAsia="vi-VN"/>
          </w:rPr>
          <w:tab/>
        </w:r>
        <w:r w:rsidRPr="003A734A">
          <w:rPr>
            <w:rStyle w:val="Hyperlink"/>
            <w:noProof/>
          </w:rPr>
          <w:t>Tailwind CSS [18] [19]</w:t>
        </w:r>
        <w:r>
          <w:rPr>
            <w:noProof/>
            <w:webHidden/>
          </w:rPr>
          <w:tab/>
        </w:r>
        <w:r>
          <w:rPr>
            <w:noProof/>
            <w:webHidden/>
          </w:rPr>
          <w:fldChar w:fldCharType="begin"/>
        </w:r>
        <w:r>
          <w:rPr>
            <w:noProof/>
            <w:webHidden/>
          </w:rPr>
          <w:instrText xml:space="preserve"> PAGEREF _Toc180503778 \h </w:instrText>
        </w:r>
        <w:r>
          <w:rPr>
            <w:noProof/>
            <w:webHidden/>
          </w:rPr>
        </w:r>
        <w:r>
          <w:rPr>
            <w:noProof/>
            <w:webHidden/>
          </w:rPr>
          <w:fldChar w:fldCharType="separate"/>
        </w:r>
        <w:r w:rsidR="001C794A">
          <w:rPr>
            <w:noProof/>
            <w:webHidden/>
          </w:rPr>
          <w:t>5</w:t>
        </w:r>
        <w:r>
          <w:rPr>
            <w:noProof/>
            <w:webHidden/>
          </w:rPr>
          <w:fldChar w:fldCharType="end"/>
        </w:r>
      </w:hyperlink>
    </w:p>
    <w:p w14:paraId="0293248F" w14:textId="28DCE53B"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79" w:history="1">
        <w:r w:rsidRPr="003A734A">
          <w:rPr>
            <w:rStyle w:val="Hyperlink"/>
            <w:noProof/>
          </w:rPr>
          <w:t>1.4.1.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_Toc180503779 \h </w:instrText>
        </w:r>
        <w:r>
          <w:rPr>
            <w:noProof/>
            <w:webHidden/>
          </w:rPr>
        </w:r>
        <w:r>
          <w:rPr>
            <w:noProof/>
            <w:webHidden/>
          </w:rPr>
          <w:fldChar w:fldCharType="separate"/>
        </w:r>
        <w:r w:rsidR="001C794A">
          <w:rPr>
            <w:noProof/>
            <w:webHidden/>
          </w:rPr>
          <w:t>5</w:t>
        </w:r>
        <w:r>
          <w:rPr>
            <w:noProof/>
            <w:webHidden/>
          </w:rPr>
          <w:fldChar w:fldCharType="end"/>
        </w:r>
      </w:hyperlink>
    </w:p>
    <w:p w14:paraId="61EE3B6B" w14:textId="2EDC5352"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80" w:history="1">
        <w:r w:rsidRPr="003A734A">
          <w:rPr>
            <w:rStyle w:val="Hyperlink"/>
            <w:noProof/>
          </w:rPr>
          <w:t>1.4.2.</w:t>
        </w:r>
        <w:r>
          <w:rPr>
            <w:rFonts w:asciiTheme="minorHAnsi" w:hAnsiTheme="minorHAnsi" w:cstheme="minorBidi"/>
            <w:i w:val="0"/>
            <w:noProof/>
            <w:sz w:val="22"/>
            <w:lang w:val="vi-VN" w:eastAsia="vi-VN"/>
          </w:rPr>
          <w:tab/>
        </w:r>
        <w:r w:rsidRPr="003A734A">
          <w:rPr>
            <w:rStyle w:val="Hyperlink"/>
            <w:noProof/>
          </w:rPr>
          <w:t>Tính năng chính của Tailwind CSS</w:t>
        </w:r>
        <w:r>
          <w:rPr>
            <w:noProof/>
            <w:webHidden/>
          </w:rPr>
          <w:tab/>
        </w:r>
        <w:r>
          <w:rPr>
            <w:noProof/>
            <w:webHidden/>
          </w:rPr>
          <w:fldChar w:fldCharType="begin"/>
        </w:r>
        <w:r>
          <w:rPr>
            <w:noProof/>
            <w:webHidden/>
          </w:rPr>
          <w:instrText xml:space="preserve"> PAGEREF _Toc180503780 \h </w:instrText>
        </w:r>
        <w:r>
          <w:rPr>
            <w:noProof/>
            <w:webHidden/>
          </w:rPr>
        </w:r>
        <w:r>
          <w:rPr>
            <w:noProof/>
            <w:webHidden/>
          </w:rPr>
          <w:fldChar w:fldCharType="separate"/>
        </w:r>
        <w:r w:rsidR="001C794A">
          <w:rPr>
            <w:noProof/>
            <w:webHidden/>
          </w:rPr>
          <w:t>5</w:t>
        </w:r>
        <w:r>
          <w:rPr>
            <w:noProof/>
            <w:webHidden/>
          </w:rPr>
          <w:fldChar w:fldCharType="end"/>
        </w:r>
      </w:hyperlink>
    </w:p>
    <w:p w14:paraId="0B6A5DEE" w14:textId="0CB796F4"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81" w:history="1">
        <w:r w:rsidRPr="003A734A">
          <w:rPr>
            <w:rStyle w:val="Hyperlink"/>
            <w:noProof/>
          </w:rPr>
          <w:t>1.4.3.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_Toc180503781 \h </w:instrText>
        </w:r>
        <w:r>
          <w:rPr>
            <w:noProof/>
            <w:webHidden/>
          </w:rPr>
        </w:r>
        <w:r>
          <w:rPr>
            <w:noProof/>
            <w:webHidden/>
          </w:rPr>
          <w:fldChar w:fldCharType="separate"/>
        </w:r>
        <w:r w:rsidR="001C794A">
          <w:rPr>
            <w:noProof/>
            <w:webHidden/>
          </w:rPr>
          <w:t>6</w:t>
        </w:r>
        <w:r>
          <w:rPr>
            <w:noProof/>
            <w:webHidden/>
          </w:rPr>
          <w:fldChar w:fldCharType="end"/>
        </w:r>
      </w:hyperlink>
    </w:p>
    <w:p w14:paraId="0AA226B7" w14:textId="3B483233"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782" w:history="1">
        <w:r w:rsidRPr="003A734A">
          <w:rPr>
            <w:rStyle w:val="Hyperlink"/>
            <w:noProof/>
          </w:rPr>
          <w:t>1.5.</w:t>
        </w:r>
        <w:r>
          <w:rPr>
            <w:rFonts w:asciiTheme="minorHAnsi" w:hAnsiTheme="minorHAnsi" w:cstheme="minorBidi"/>
            <w:b w:val="0"/>
            <w:noProof/>
            <w:sz w:val="22"/>
            <w:lang w:val="vi-VN" w:eastAsia="vi-VN"/>
          </w:rPr>
          <w:tab/>
        </w:r>
        <w:r w:rsidRPr="003A734A">
          <w:rPr>
            <w:rStyle w:val="Hyperlink"/>
            <w:noProof/>
          </w:rPr>
          <w:t>Vite [20] [21] [22]</w:t>
        </w:r>
        <w:r>
          <w:rPr>
            <w:noProof/>
            <w:webHidden/>
          </w:rPr>
          <w:tab/>
        </w:r>
        <w:r>
          <w:rPr>
            <w:noProof/>
            <w:webHidden/>
          </w:rPr>
          <w:fldChar w:fldCharType="begin"/>
        </w:r>
        <w:r>
          <w:rPr>
            <w:noProof/>
            <w:webHidden/>
          </w:rPr>
          <w:instrText xml:space="preserve"> PAGEREF _Toc180503782 \h </w:instrText>
        </w:r>
        <w:r>
          <w:rPr>
            <w:noProof/>
            <w:webHidden/>
          </w:rPr>
        </w:r>
        <w:r>
          <w:rPr>
            <w:noProof/>
            <w:webHidden/>
          </w:rPr>
          <w:fldChar w:fldCharType="separate"/>
        </w:r>
        <w:r w:rsidR="001C794A">
          <w:rPr>
            <w:noProof/>
            <w:webHidden/>
          </w:rPr>
          <w:t>6</w:t>
        </w:r>
        <w:r>
          <w:rPr>
            <w:noProof/>
            <w:webHidden/>
          </w:rPr>
          <w:fldChar w:fldCharType="end"/>
        </w:r>
      </w:hyperlink>
    </w:p>
    <w:p w14:paraId="09B3F740" w14:textId="24BCDA18"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83" w:history="1">
        <w:r w:rsidRPr="003A734A">
          <w:rPr>
            <w:rStyle w:val="Hyperlink"/>
            <w:noProof/>
          </w:rPr>
          <w:t>1.5.1.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_Toc180503783 \h </w:instrText>
        </w:r>
        <w:r>
          <w:rPr>
            <w:noProof/>
            <w:webHidden/>
          </w:rPr>
        </w:r>
        <w:r>
          <w:rPr>
            <w:noProof/>
            <w:webHidden/>
          </w:rPr>
          <w:fldChar w:fldCharType="separate"/>
        </w:r>
        <w:r w:rsidR="001C794A">
          <w:rPr>
            <w:noProof/>
            <w:webHidden/>
          </w:rPr>
          <w:t>6</w:t>
        </w:r>
        <w:r>
          <w:rPr>
            <w:noProof/>
            <w:webHidden/>
          </w:rPr>
          <w:fldChar w:fldCharType="end"/>
        </w:r>
      </w:hyperlink>
    </w:p>
    <w:p w14:paraId="582111A3" w14:textId="4BEA9780"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84" w:history="1">
        <w:r w:rsidRPr="003A734A">
          <w:rPr>
            <w:rStyle w:val="Hyperlink"/>
            <w:noProof/>
          </w:rPr>
          <w:t>1.5.2.</w:t>
        </w:r>
        <w:r>
          <w:rPr>
            <w:rFonts w:asciiTheme="minorHAnsi" w:hAnsiTheme="minorHAnsi" w:cstheme="minorBidi"/>
            <w:i w:val="0"/>
            <w:noProof/>
            <w:sz w:val="22"/>
            <w:lang w:val="vi-VN" w:eastAsia="vi-VN"/>
          </w:rPr>
          <w:tab/>
        </w:r>
        <w:r w:rsidRPr="003A734A">
          <w:rPr>
            <w:rStyle w:val="Hyperlink"/>
            <w:noProof/>
          </w:rPr>
          <w:t>Đặc trưng</w:t>
        </w:r>
        <w:r>
          <w:rPr>
            <w:noProof/>
            <w:webHidden/>
          </w:rPr>
          <w:tab/>
        </w:r>
        <w:r>
          <w:rPr>
            <w:noProof/>
            <w:webHidden/>
          </w:rPr>
          <w:fldChar w:fldCharType="begin"/>
        </w:r>
        <w:r>
          <w:rPr>
            <w:noProof/>
            <w:webHidden/>
          </w:rPr>
          <w:instrText xml:space="preserve"> PAGEREF _Toc180503784 \h </w:instrText>
        </w:r>
        <w:r>
          <w:rPr>
            <w:noProof/>
            <w:webHidden/>
          </w:rPr>
        </w:r>
        <w:r>
          <w:rPr>
            <w:noProof/>
            <w:webHidden/>
          </w:rPr>
          <w:fldChar w:fldCharType="separate"/>
        </w:r>
        <w:r w:rsidR="001C794A">
          <w:rPr>
            <w:noProof/>
            <w:webHidden/>
          </w:rPr>
          <w:t>6</w:t>
        </w:r>
        <w:r>
          <w:rPr>
            <w:noProof/>
            <w:webHidden/>
          </w:rPr>
          <w:fldChar w:fldCharType="end"/>
        </w:r>
      </w:hyperlink>
    </w:p>
    <w:p w14:paraId="07AE8DAF" w14:textId="2DCEC450"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85" w:history="1">
        <w:r w:rsidRPr="003A734A">
          <w:rPr>
            <w:rStyle w:val="Hyperlink"/>
            <w:noProof/>
          </w:rPr>
          <w:t>1.5.3.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_Toc180503785 \h </w:instrText>
        </w:r>
        <w:r>
          <w:rPr>
            <w:noProof/>
            <w:webHidden/>
          </w:rPr>
        </w:r>
        <w:r>
          <w:rPr>
            <w:noProof/>
            <w:webHidden/>
          </w:rPr>
          <w:fldChar w:fldCharType="separate"/>
        </w:r>
        <w:r w:rsidR="001C794A">
          <w:rPr>
            <w:noProof/>
            <w:webHidden/>
          </w:rPr>
          <w:t>7</w:t>
        </w:r>
        <w:r>
          <w:rPr>
            <w:noProof/>
            <w:webHidden/>
          </w:rPr>
          <w:fldChar w:fldCharType="end"/>
        </w:r>
      </w:hyperlink>
    </w:p>
    <w:p w14:paraId="4E7E2287" w14:textId="797E9133"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786" w:history="1">
        <w:r w:rsidRPr="003A734A">
          <w:rPr>
            <w:rStyle w:val="Hyperlink"/>
            <w:noProof/>
          </w:rPr>
          <w:t>1.6.</w:t>
        </w:r>
        <w:r>
          <w:rPr>
            <w:rFonts w:asciiTheme="minorHAnsi" w:hAnsiTheme="minorHAnsi" w:cstheme="minorBidi"/>
            <w:b w:val="0"/>
            <w:noProof/>
            <w:sz w:val="22"/>
            <w:lang w:val="vi-VN" w:eastAsia="vi-VN"/>
          </w:rPr>
          <w:tab/>
        </w:r>
        <w:r w:rsidRPr="003A734A">
          <w:rPr>
            <w:rStyle w:val="Hyperlink"/>
            <w:noProof/>
          </w:rPr>
          <w:t>Material-UI [10]</w:t>
        </w:r>
        <w:r>
          <w:rPr>
            <w:noProof/>
            <w:webHidden/>
          </w:rPr>
          <w:tab/>
        </w:r>
        <w:r>
          <w:rPr>
            <w:noProof/>
            <w:webHidden/>
          </w:rPr>
          <w:fldChar w:fldCharType="begin"/>
        </w:r>
        <w:r>
          <w:rPr>
            <w:noProof/>
            <w:webHidden/>
          </w:rPr>
          <w:instrText xml:space="preserve"> PAGEREF _Toc180503786 \h </w:instrText>
        </w:r>
        <w:r>
          <w:rPr>
            <w:noProof/>
            <w:webHidden/>
          </w:rPr>
        </w:r>
        <w:r>
          <w:rPr>
            <w:noProof/>
            <w:webHidden/>
          </w:rPr>
          <w:fldChar w:fldCharType="separate"/>
        </w:r>
        <w:r w:rsidR="001C794A">
          <w:rPr>
            <w:noProof/>
            <w:webHidden/>
          </w:rPr>
          <w:t>7</w:t>
        </w:r>
        <w:r>
          <w:rPr>
            <w:noProof/>
            <w:webHidden/>
          </w:rPr>
          <w:fldChar w:fldCharType="end"/>
        </w:r>
      </w:hyperlink>
    </w:p>
    <w:p w14:paraId="57FF7879" w14:textId="037666D4"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87" w:history="1">
        <w:r w:rsidRPr="003A734A">
          <w:rPr>
            <w:rStyle w:val="Hyperlink"/>
            <w:noProof/>
          </w:rPr>
          <w:t>1.6.1.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_Toc180503787 \h </w:instrText>
        </w:r>
        <w:r>
          <w:rPr>
            <w:noProof/>
            <w:webHidden/>
          </w:rPr>
        </w:r>
        <w:r>
          <w:rPr>
            <w:noProof/>
            <w:webHidden/>
          </w:rPr>
          <w:fldChar w:fldCharType="separate"/>
        </w:r>
        <w:r w:rsidR="001C794A">
          <w:rPr>
            <w:noProof/>
            <w:webHidden/>
          </w:rPr>
          <w:t>7</w:t>
        </w:r>
        <w:r>
          <w:rPr>
            <w:noProof/>
            <w:webHidden/>
          </w:rPr>
          <w:fldChar w:fldCharType="end"/>
        </w:r>
      </w:hyperlink>
    </w:p>
    <w:p w14:paraId="7EBD9537" w14:textId="4CA6A09D"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88" w:history="1">
        <w:r w:rsidRPr="003A734A">
          <w:rPr>
            <w:rStyle w:val="Hyperlink"/>
            <w:noProof/>
          </w:rPr>
          <w:t>1.6.2.</w:t>
        </w:r>
        <w:r>
          <w:rPr>
            <w:rFonts w:asciiTheme="minorHAnsi" w:hAnsiTheme="minorHAnsi" w:cstheme="minorBidi"/>
            <w:i w:val="0"/>
            <w:noProof/>
            <w:sz w:val="22"/>
            <w:lang w:val="vi-VN" w:eastAsia="vi-VN"/>
          </w:rPr>
          <w:tab/>
        </w:r>
        <w:r w:rsidRPr="003A734A">
          <w:rPr>
            <w:rStyle w:val="Hyperlink"/>
            <w:noProof/>
          </w:rPr>
          <w:t>Đặc trưng</w:t>
        </w:r>
        <w:r>
          <w:rPr>
            <w:noProof/>
            <w:webHidden/>
          </w:rPr>
          <w:tab/>
        </w:r>
        <w:r>
          <w:rPr>
            <w:noProof/>
            <w:webHidden/>
          </w:rPr>
          <w:fldChar w:fldCharType="begin"/>
        </w:r>
        <w:r>
          <w:rPr>
            <w:noProof/>
            <w:webHidden/>
          </w:rPr>
          <w:instrText xml:space="preserve"> PAGEREF _Toc180503788 \h </w:instrText>
        </w:r>
        <w:r>
          <w:rPr>
            <w:noProof/>
            <w:webHidden/>
          </w:rPr>
        </w:r>
        <w:r>
          <w:rPr>
            <w:noProof/>
            <w:webHidden/>
          </w:rPr>
          <w:fldChar w:fldCharType="separate"/>
        </w:r>
        <w:r w:rsidR="001C794A">
          <w:rPr>
            <w:noProof/>
            <w:webHidden/>
          </w:rPr>
          <w:t>7</w:t>
        </w:r>
        <w:r>
          <w:rPr>
            <w:noProof/>
            <w:webHidden/>
          </w:rPr>
          <w:fldChar w:fldCharType="end"/>
        </w:r>
      </w:hyperlink>
    </w:p>
    <w:p w14:paraId="4A126853" w14:textId="6FE6AB10"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89" w:history="1">
        <w:r w:rsidRPr="003A734A">
          <w:rPr>
            <w:rStyle w:val="Hyperlink"/>
            <w:noProof/>
          </w:rPr>
          <w:t>1.6.3.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_Toc180503789 \h </w:instrText>
        </w:r>
        <w:r>
          <w:rPr>
            <w:noProof/>
            <w:webHidden/>
          </w:rPr>
        </w:r>
        <w:r>
          <w:rPr>
            <w:noProof/>
            <w:webHidden/>
          </w:rPr>
          <w:fldChar w:fldCharType="separate"/>
        </w:r>
        <w:r w:rsidR="001C794A">
          <w:rPr>
            <w:noProof/>
            <w:webHidden/>
          </w:rPr>
          <w:t>8</w:t>
        </w:r>
        <w:r>
          <w:rPr>
            <w:noProof/>
            <w:webHidden/>
          </w:rPr>
          <w:fldChar w:fldCharType="end"/>
        </w:r>
      </w:hyperlink>
    </w:p>
    <w:p w14:paraId="3F39100B" w14:textId="741F537A"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790" w:history="1">
        <w:r w:rsidRPr="003A734A">
          <w:rPr>
            <w:rStyle w:val="Hyperlink"/>
            <w:noProof/>
            <w:lang w:val="vi-VN"/>
          </w:rPr>
          <w:t>1.7.</w:t>
        </w:r>
        <w:r>
          <w:rPr>
            <w:rFonts w:asciiTheme="minorHAnsi" w:hAnsiTheme="minorHAnsi" w:cstheme="minorBidi"/>
            <w:b w:val="0"/>
            <w:noProof/>
            <w:sz w:val="22"/>
            <w:lang w:val="vi-VN" w:eastAsia="vi-VN"/>
          </w:rPr>
          <w:tab/>
        </w:r>
        <w:r w:rsidRPr="003A734A">
          <w:rPr>
            <w:rStyle w:val="Hyperlink"/>
            <w:noProof/>
            <w:lang w:val="vi-VN"/>
          </w:rPr>
          <w:t>Ngôn ngữ lập trình Java [2] [3]</w:t>
        </w:r>
        <w:r>
          <w:rPr>
            <w:noProof/>
            <w:webHidden/>
          </w:rPr>
          <w:tab/>
        </w:r>
        <w:r>
          <w:rPr>
            <w:noProof/>
            <w:webHidden/>
          </w:rPr>
          <w:fldChar w:fldCharType="begin"/>
        </w:r>
        <w:r>
          <w:rPr>
            <w:noProof/>
            <w:webHidden/>
          </w:rPr>
          <w:instrText xml:space="preserve"> PAGEREF _Toc180503790 \h </w:instrText>
        </w:r>
        <w:r>
          <w:rPr>
            <w:noProof/>
            <w:webHidden/>
          </w:rPr>
        </w:r>
        <w:r>
          <w:rPr>
            <w:noProof/>
            <w:webHidden/>
          </w:rPr>
          <w:fldChar w:fldCharType="separate"/>
        </w:r>
        <w:r w:rsidR="001C794A">
          <w:rPr>
            <w:noProof/>
            <w:webHidden/>
          </w:rPr>
          <w:t>9</w:t>
        </w:r>
        <w:r>
          <w:rPr>
            <w:noProof/>
            <w:webHidden/>
          </w:rPr>
          <w:fldChar w:fldCharType="end"/>
        </w:r>
      </w:hyperlink>
    </w:p>
    <w:p w14:paraId="0B295250" w14:textId="5138DA04"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91" w:history="1">
        <w:r w:rsidRPr="003A734A">
          <w:rPr>
            <w:rStyle w:val="Hyperlink"/>
            <w:noProof/>
          </w:rPr>
          <w:t>1.7.1.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_Toc180503791 \h </w:instrText>
        </w:r>
        <w:r>
          <w:rPr>
            <w:noProof/>
            <w:webHidden/>
          </w:rPr>
        </w:r>
        <w:r>
          <w:rPr>
            <w:noProof/>
            <w:webHidden/>
          </w:rPr>
          <w:fldChar w:fldCharType="separate"/>
        </w:r>
        <w:r w:rsidR="001C794A">
          <w:rPr>
            <w:noProof/>
            <w:webHidden/>
          </w:rPr>
          <w:t>9</w:t>
        </w:r>
        <w:r>
          <w:rPr>
            <w:noProof/>
            <w:webHidden/>
          </w:rPr>
          <w:fldChar w:fldCharType="end"/>
        </w:r>
      </w:hyperlink>
    </w:p>
    <w:p w14:paraId="4B477225" w14:textId="54066FE1"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92" w:history="1">
        <w:r w:rsidRPr="003A734A">
          <w:rPr>
            <w:rStyle w:val="Hyperlink"/>
            <w:noProof/>
          </w:rPr>
          <w:t>1.7.2.</w:t>
        </w:r>
        <w:r>
          <w:rPr>
            <w:rFonts w:asciiTheme="minorHAnsi" w:hAnsiTheme="minorHAnsi" w:cstheme="minorBidi"/>
            <w:i w:val="0"/>
            <w:noProof/>
            <w:sz w:val="22"/>
            <w:lang w:val="vi-VN" w:eastAsia="vi-VN"/>
          </w:rPr>
          <w:tab/>
        </w:r>
        <w:r w:rsidRPr="003A734A">
          <w:rPr>
            <w:rStyle w:val="Hyperlink"/>
            <w:noProof/>
          </w:rPr>
          <w:t>Đặc trưng</w:t>
        </w:r>
        <w:r>
          <w:rPr>
            <w:noProof/>
            <w:webHidden/>
          </w:rPr>
          <w:tab/>
        </w:r>
        <w:r>
          <w:rPr>
            <w:noProof/>
            <w:webHidden/>
          </w:rPr>
          <w:fldChar w:fldCharType="begin"/>
        </w:r>
        <w:r>
          <w:rPr>
            <w:noProof/>
            <w:webHidden/>
          </w:rPr>
          <w:instrText xml:space="preserve"> PAGEREF _Toc180503792 \h </w:instrText>
        </w:r>
        <w:r>
          <w:rPr>
            <w:noProof/>
            <w:webHidden/>
          </w:rPr>
        </w:r>
        <w:r>
          <w:rPr>
            <w:noProof/>
            <w:webHidden/>
          </w:rPr>
          <w:fldChar w:fldCharType="separate"/>
        </w:r>
        <w:r w:rsidR="001C794A">
          <w:rPr>
            <w:noProof/>
            <w:webHidden/>
          </w:rPr>
          <w:t>9</w:t>
        </w:r>
        <w:r>
          <w:rPr>
            <w:noProof/>
            <w:webHidden/>
          </w:rPr>
          <w:fldChar w:fldCharType="end"/>
        </w:r>
      </w:hyperlink>
    </w:p>
    <w:p w14:paraId="0EF2E04B" w14:textId="726AE735"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93" w:history="1">
        <w:r w:rsidRPr="003A734A">
          <w:rPr>
            <w:rStyle w:val="Hyperlink"/>
            <w:noProof/>
          </w:rPr>
          <w:t>1.7.3.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_Toc180503793 \h </w:instrText>
        </w:r>
        <w:r>
          <w:rPr>
            <w:noProof/>
            <w:webHidden/>
          </w:rPr>
        </w:r>
        <w:r>
          <w:rPr>
            <w:noProof/>
            <w:webHidden/>
          </w:rPr>
          <w:fldChar w:fldCharType="separate"/>
        </w:r>
        <w:r w:rsidR="001C794A">
          <w:rPr>
            <w:noProof/>
            <w:webHidden/>
          </w:rPr>
          <w:t>10</w:t>
        </w:r>
        <w:r>
          <w:rPr>
            <w:noProof/>
            <w:webHidden/>
          </w:rPr>
          <w:fldChar w:fldCharType="end"/>
        </w:r>
      </w:hyperlink>
    </w:p>
    <w:p w14:paraId="16935179" w14:textId="24AA77EA"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794" w:history="1">
        <w:r w:rsidRPr="003A734A">
          <w:rPr>
            <w:rStyle w:val="Hyperlink"/>
            <w:noProof/>
          </w:rPr>
          <w:t>1.8.</w:t>
        </w:r>
        <w:r>
          <w:rPr>
            <w:rFonts w:asciiTheme="minorHAnsi" w:hAnsiTheme="minorHAnsi" w:cstheme="minorBidi"/>
            <w:b w:val="0"/>
            <w:noProof/>
            <w:sz w:val="22"/>
            <w:lang w:val="vi-VN" w:eastAsia="vi-VN"/>
          </w:rPr>
          <w:tab/>
        </w:r>
        <w:r w:rsidRPr="003A734A">
          <w:rPr>
            <w:rStyle w:val="Hyperlink"/>
            <w:noProof/>
          </w:rPr>
          <w:t>Spring Boot [8]</w:t>
        </w:r>
        <w:r>
          <w:rPr>
            <w:noProof/>
            <w:webHidden/>
          </w:rPr>
          <w:tab/>
        </w:r>
        <w:r>
          <w:rPr>
            <w:noProof/>
            <w:webHidden/>
          </w:rPr>
          <w:fldChar w:fldCharType="begin"/>
        </w:r>
        <w:r>
          <w:rPr>
            <w:noProof/>
            <w:webHidden/>
          </w:rPr>
          <w:instrText xml:space="preserve"> PAGEREF _Toc180503794 \h </w:instrText>
        </w:r>
        <w:r>
          <w:rPr>
            <w:noProof/>
            <w:webHidden/>
          </w:rPr>
        </w:r>
        <w:r>
          <w:rPr>
            <w:noProof/>
            <w:webHidden/>
          </w:rPr>
          <w:fldChar w:fldCharType="separate"/>
        </w:r>
        <w:r w:rsidR="001C794A">
          <w:rPr>
            <w:noProof/>
            <w:webHidden/>
          </w:rPr>
          <w:t>10</w:t>
        </w:r>
        <w:r>
          <w:rPr>
            <w:noProof/>
            <w:webHidden/>
          </w:rPr>
          <w:fldChar w:fldCharType="end"/>
        </w:r>
      </w:hyperlink>
    </w:p>
    <w:p w14:paraId="2CA95996" w14:textId="01AE0DEB"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95" w:history="1">
        <w:r w:rsidRPr="003A734A">
          <w:rPr>
            <w:rStyle w:val="Hyperlink"/>
            <w:noProof/>
          </w:rPr>
          <w:t>1.8.1.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_Toc180503795 \h </w:instrText>
        </w:r>
        <w:r>
          <w:rPr>
            <w:noProof/>
            <w:webHidden/>
          </w:rPr>
        </w:r>
        <w:r>
          <w:rPr>
            <w:noProof/>
            <w:webHidden/>
          </w:rPr>
          <w:fldChar w:fldCharType="separate"/>
        </w:r>
        <w:r w:rsidR="001C794A">
          <w:rPr>
            <w:noProof/>
            <w:webHidden/>
          </w:rPr>
          <w:t>10</w:t>
        </w:r>
        <w:r>
          <w:rPr>
            <w:noProof/>
            <w:webHidden/>
          </w:rPr>
          <w:fldChar w:fldCharType="end"/>
        </w:r>
      </w:hyperlink>
    </w:p>
    <w:p w14:paraId="77DEA608" w14:textId="1BF4749F"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96" w:history="1">
        <w:r w:rsidRPr="003A734A">
          <w:rPr>
            <w:rStyle w:val="Hyperlink"/>
            <w:noProof/>
          </w:rPr>
          <w:t>1.8.2.</w:t>
        </w:r>
        <w:r>
          <w:rPr>
            <w:rFonts w:asciiTheme="minorHAnsi" w:hAnsiTheme="minorHAnsi" w:cstheme="minorBidi"/>
            <w:i w:val="0"/>
            <w:noProof/>
            <w:sz w:val="22"/>
            <w:lang w:val="vi-VN" w:eastAsia="vi-VN"/>
          </w:rPr>
          <w:tab/>
        </w:r>
        <w:r w:rsidRPr="003A734A">
          <w:rPr>
            <w:rStyle w:val="Hyperlink"/>
            <w:noProof/>
          </w:rPr>
          <w:t>Đặc trưng</w:t>
        </w:r>
        <w:r>
          <w:rPr>
            <w:noProof/>
            <w:webHidden/>
          </w:rPr>
          <w:tab/>
        </w:r>
        <w:r>
          <w:rPr>
            <w:noProof/>
            <w:webHidden/>
          </w:rPr>
          <w:fldChar w:fldCharType="begin"/>
        </w:r>
        <w:r>
          <w:rPr>
            <w:noProof/>
            <w:webHidden/>
          </w:rPr>
          <w:instrText xml:space="preserve"> PAGEREF _Toc180503796 \h </w:instrText>
        </w:r>
        <w:r>
          <w:rPr>
            <w:noProof/>
            <w:webHidden/>
          </w:rPr>
        </w:r>
        <w:r>
          <w:rPr>
            <w:noProof/>
            <w:webHidden/>
          </w:rPr>
          <w:fldChar w:fldCharType="separate"/>
        </w:r>
        <w:r w:rsidR="001C794A">
          <w:rPr>
            <w:noProof/>
            <w:webHidden/>
          </w:rPr>
          <w:t>11</w:t>
        </w:r>
        <w:r>
          <w:rPr>
            <w:noProof/>
            <w:webHidden/>
          </w:rPr>
          <w:fldChar w:fldCharType="end"/>
        </w:r>
      </w:hyperlink>
    </w:p>
    <w:p w14:paraId="3394793E" w14:textId="5ED233FB"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97" w:history="1">
        <w:r w:rsidRPr="003A734A">
          <w:rPr>
            <w:rStyle w:val="Hyperlink"/>
            <w:noProof/>
          </w:rPr>
          <w:t>1.8.3.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_Toc180503797 \h </w:instrText>
        </w:r>
        <w:r>
          <w:rPr>
            <w:noProof/>
            <w:webHidden/>
          </w:rPr>
        </w:r>
        <w:r>
          <w:rPr>
            <w:noProof/>
            <w:webHidden/>
          </w:rPr>
          <w:fldChar w:fldCharType="separate"/>
        </w:r>
        <w:r w:rsidR="001C794A">
          <w:rPr>
            <w:noProof/>
            <w:webHidden/>
          </w:rPr>
          <w:t>11</w:t>
        </w:r>
        <w:r>
          <w:rPr>
            <w:noProof/>
            <w:webHidden/>
          </w:rPr>
          <w:fldChar w:fldCharType="end"/>
        </w:r>
      </w:hyperlink>
    </w:p>
    <w:p w14:paraId="61FC0E92" w14:textId="2DC8CF4C"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798" w:history="1">
        <w:r w:rsidRPr="003A734A">
          <w:rPr>
            <w:rStyle w:val="Hyperlink"/>
            <w:noProof/>
          </w:rPr>
          <w:t>1.9.</w:t>
        </w:r>
        <w:r>
          <w:rPr>
            <w:rFonts w:asciiTheme="minorHAnsi" w:hAnsiTheme="minorHAnsi" w:cstheme="minorBidi"/>
            <w:b w:val="0"/>
            <w:noProof/>
            <w:sz w:val="22"/>
            <w:lang w:val="vi-VN" w:eastAsia="vi-VN"/>
          </w:rPr>
          <w:tab/>
        </w:r>
        <w:r w:rsidRPr="003A734A">
          <w:rPr>
            <w:rStyle w:val="Hyperlink"/>
            <w:noProof/>
          </w:rPr>
          <w:t>MySQL [9]</w:t>
        </w:r>
        <w:r>
          <w:rPr>
            <w:noProof/>
            <w:webHidden/>
          </w:rPr>
          <w:tab/>
        </w:r>
        <w:r>
          <w:rPr>
            <w:noProof/>
            <w:webHidden/>
          </w:rPr>
          <w:fldChar w:fldCharType="begin"/>
        </w:r>
        <w:r>
          <w:rPr>
            <w:noProof/>
            <w:webHidden/>
          </w:rPr>
          <w:instrText xml:space="preserve"> PAGEREF _Toc180503798 \h </w:instrText>
        </w:r>
        <w:r>
          <w:rPr>
            <w:noProof/>
            <w:webHidden/>
          </w:rPr>
        </w:r>
        <w:r>
          <w:rPr>
            <w:noProof/>
            <w:webHidden/>
          </w:rPr>
          <w:fldChar w:fldCharType="separate"/>
        </w:r>
        <w:r w:rsidR="001C794A">
          <w:rPr>
            <w:noProof/>
            <w:webHidden/>
          </w:rPr>
          <w:t>12</w:t>
        </w:r>
        <w:r>
          <w:rPr>
            <w:noProof/>
            <w:webHidden/>
          </w:rPr>
          <w:fldChar w:fldCharType="end"/>
        </w:r>
      </w:hyperlink>
    </w:p>
    <w:p w14:paraId="1DC7E915" w14:textId="2C89AAB7"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799" w:history="1">
        <w:r w:rsidRPr="003A734A">
          <w:rPr>
            <w:rStyle w:val="Hyperlink"/>
            <w:noProof/>
          </w:rPr>
          <w:t>1.9.1.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_Toc180503799 \h </w:instrText>
        </w:r>
        <w:r>
          <w:rPr>
            <w:noProof/>
            <w:webHidden/>
          </w:rPr>
        </w:r>
        <w:r>
          <w:rPr>
            <w:noProof/>
            <w:webHidden/>
          </w:rPr>
          <w:fldChar w:fldCharType="separate"/>
        </w:r>
        <w:r w:rsidR="001C794A">
          <w:rPr>
            <w:noProof/>
            <w:webHidden/>
          </w:rPr>
          <w:t>12</w:t>
        </w:r>
        <w:r>
          <w:rPr>
            <w:noProof/>
            <w:webHidden/>
          </w:rPr>
          <w:fldChar w:fldCharType="end"/>
        </w:r>
      </w:hyperlink>
    </w:p>
    <w:p w14:paraId="19458FA4" w14:textId="61559EE0"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00" w:history="1">
        <w:r w:rsidRPr="003A734A">
          <w:rPr>
            <w:rStyle w:val="Hyperlink"/>
            <w:noProof/>
          </w:rPr>
          <w:t>1.9.2.</w:t>
        </w:r>
        <w:r>
          <w:rPr>
            <w:rFonts w:asciiTheme="minorHAnsi" w:hAnsiTheme="minorHAnsi" w:cstheme="minorBidi"/>
            <w:i w:val="0"/>
            <w:noProof/>
            <w:sz w:val="22"/>
            <w:lang w:val="vi-VN" w:eastAsia="vi-VN"/>
          </w:rPr>
          <w:tab/>
        </w:r>
        <w:r w:rsidRPr="003A734A">
          <w:rPr>
            <w:rStyle w:val="Hyperlink"/>
            <w:noProof/>
          </w:rPr>
          <w:t>Đặc trưng</w:t>
        </w:r>
        <w:r>
          <w:rPr>
            <w:noProof/>
            <w:webHidden/>
          </w:rPr>
          <w:tab/>
        </w:r>
        <w:r>
          <w:rPr>
            <w:noProof/>
            <w:webHidden/>
          </w:rPr>
          <w:fldChar w:fldCharType="begin"/>
        </w:r>
        <w:r>
          <w:rPr>
            <w:noProof/>
            <w:webHidden/>
          </w:rPr>
          <w:instrText xml:space="preserve"> PAGEREF _Toc180503800 \h </w:instrText>
        </w:r>
        <w:r>
          <w:rPr>
            <w:noProof/>
            <w:webHidden/>
          </w:rPr>
        </w:r>
        <w:r>
          <w:rPr>
            <w:noProof/>
            <w:webHidden/>
          </w:rPr>
          <w:fldChar w:fldCharType="separate"/>
        </w:r>
        <w:r w:rsidR="001C794A">
          <w:rPr>
            <w:noProof/>
            <w:webHidden/>
          </w:rPr>
          <w:t>13</w:t>
        </w:r>
        <w:r>
          <w:rPr>
            <w:noProof/>
            <w:webHidden/>
          </w:rPr>
          <w:fldChar w:fldCharType="end"/>
        </w:r>
      </w:hyperlink>
    </w:p>
    <w:p w14:paraId="1CA44538" w14:textId="67140A37"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01" w:history="1">
        <w:r w:rsidRPr="003A734A">
          <w:rPr>
            <w:rStyle w:val="Hyperlink"/>
            <w:noProof/>
          </w:rPr>
          <w:t>1.9.3.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_Toc180503801 \h </w:instrText>
        </w:r>
        <w:r>
          <w:rPr>
            <w:noProof/>
            <w:webHidden/>
          </w:rPr>
        </w:r>
        <w:r>
          <w:rPr>
            <w:noProof/>
            <w:webHidden/>
          </w:rPr>
          <w:fldChar w:fldCharType="separate"/>
        </w:r>
        <w:r w:rsidR="001C794A">
          <w:rPr>
            <w:noProof/>
            <w:webHidden/>
          </w:rPr>
          <w:t>14</w:t>
        </w:r>
        <w:r>
          <w:rPr>
            <w:noProof/>
            <w:webHidden/>
          </w:rPr>
          <w:fldChar w:fldCharType="end"/>
        </w:r>
      </w:hyperlink>
    </w:p>
    <w:p w14:paraId="6500497C" w14:textId="43E778C1"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02" w:history="1">
        <w:r w:rsidRPr="003A734A">
          <w:rPr>
            <w:rStyle w:val="Hyperlink"/>
            <w:noProof/>
          </w:rPr>
          <w:t>1.10.</w:t>
        </w:r>
        <w:r>
          <w:rPr>
            <w:rFonts w:asciiTheme="minorHAnsi" w:hAnsiTheme="minorHAnsi" w:cstheme="minorBidi"/>
            <w:b w:val="0"/>
            <w:noProof/>
            <w:sz w:val="22"/>
            <w:lang w:val="vi-VN" w:eastAsia="vi-VN"/>
          </w:rPr>
          <w:tab/>
        </w:r>
        <w:r w:rsidRPr="003A734A">
          <w:rPr>
            <w:rStyle w:val="Hyperlink"/>
            <w:noProof/>
          </w:rPr>
          <w:t>API/RESTful API [11] [12]</w:t>
        </w:r>
        <w:r>
          <w:rPr>
            <w:noProof/>
            <w:webHidden/>
          </w:rPr>
          <w:tab/>
        </w:r>
        <w:r>
          <w:rPr>
            <w:noProof/>
            <w:webHidden/>
          </w:rPr>
          <w:fldChar w:fldCharType="begin"/>
        </w:r>
        <w:r>
          <w:rPr>
            <w:noProof/>
            <w:webHidden/>
          </w:rPr>
          <w:instrText xml:space="preserve"> PAGEREF _Toc180503802 \h </w:instrText>
        </w:r>
        <w:r>
          <w:rPr>
            <w:noProof/>
            <w:webHidden/>
          </w:rPr>
        </w:r>
        <w:r>
          <w:rPr>
            <w:noProof/>
            <w:webHidden/>
          </w:rPr>
          <w:fldChar w:fldCharType="separate"/>
        </w:r>
        <w:r w:rsidR="001C794A">
          <w:rPr>
            <w:noProof/>
            <w:webHidden/>
          </w:rPr>
          <w:t>14</w:t>
        </w:r>
        <w:r>
          <w:rPr>
            <w:noProof/>
            <w:webHidden/>
          </w:rPr>
          <w:fldChar w:fldCharType="end"/>
        </w:r>
      </w:hyperlink>
    </w:p>
    <w:p w14:paraId="57101993" w14:textId="67F9F66F"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03" w:history="1">
        <w:r w:rsidRPr="003A734A">
          <w:rPr>
            <w:rStyle w:val="Hyperlink"/>
            <w:noProof/>
          </w:rPr>
          <w:t>1.10.1.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_Toc180503803 \h </w:instrText>
        </w:r>
        <w:r>
          <w:rPr>
            <w:noProof/>
            <w:webHidden/>
          </w:rPr>
        </w:r>
        <w:r>
          <w:rPr>
            <w:noProof/>
            <w:webHidden/>
          </w:rPr>
          <w:fldChar w:fldCharType="separate"/>
        </w:r>
        <w:r w:rsidR="001C794A">
          <w:rPr>
            <w:noProof/>
            <w:webHidden/>
          </w:rPr>
          <w:t>14</w:t>
        </w:r>
        <w:r>
          <w:rPr>
            <w:noProof/>
            <w:webHidden/>
          </w:rPr>
          <w:fldChar w:fldCharType="end"/>
        </w:r>
      </w:hyperlink>
    </w:p>
    <w:p w14:paraId="1FB1FC17" w14:textId="0E5EBFEE"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04" w:history="1">
        <w:r w:rsidRPr="003A734A">
          <w:rPr>
            <w:rStyle w:val="Hyperlink"/>
            <w:noProof/>
          </w:rPr>
          <w:t>1.10.2.</w:t>
        </w:r>
        <w:r>
          <w:rPr>
            <w:rFonts w:asciiTheme="minorHAnsi" w:hAnsiTheme="minorHAnsi" w:cstheme="minorBidi"/>
            <w:i w:val="0"/>
            <w:noProof/>
            <w:sz w:val="22"/>
            <w:lang w:val="vi-VN" w:eastAsia="vi-VN"/>
          </w:rPr>
          <w:tab/>
        </w:r>
        <w:r w:rsidRPr="003A734A">
          <w:rPr>
            <w:rStyle w:val="Hyperlink"/>
            <w:noProof/>
          </w:rPr>
          <w:t>Đặc trưng</w:t>
        </w:r>
        <w:r>
          <w:rPr>
            <w:noProof/>
            <w:webHidden/>
          </w:rPr>
          <w:tab/>
        </w:r>
        <w:r>
          <w:rPr>
            <w:noProof/>
            <w:webHidden/>
          </w:rPr>
          <w:fldChar w:fldCharType="begin"/>
        </w:r>
        <w:r>
          <w:rPr>
            <w:noProof/>
            <w:webHidden/>
          </w:rPr>
          <w:instrText xml:space="preserve"> PAGEREF _Toc180503804 \h </w:instrText>
        </w:r>
        <w:r>
          <w:rPr>
            <w:noProof/>
            <w:webHidden/>
          </w:rPr>
        </w:r>
        <w:r>
          <w:rPr>
            <w:noProof/>
            <w:webHidden/>
          </w:rPr>
          <w:fldChar w:fldCharType="separate"/>
        </w:r>
        <w:r w:rsidR="001C794A">
          <w:rPr>
            <w:noProof/>
            <w:webHidden/>
          </w:rPr>
          <w:t>15</w:t>
        </w:r>
        <w:r>
          <w:rPr>
            <w:noProof/>
            <w:webHidden/>
          </w:rPr>
          <w:fldChar w:fldCharType="end"/>
        </w:r>
      </w:hyperlink>
    </w:p>
    <w:p w14:paraId="0A20B01D" w14:textId="690565AE"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05" w:history="1">
        <w:r w:rsidRPr="003A734A">
          <w:rPr>
            <w:rStyle w:val="Hyperlink"/>
            <w:noProof/>
          </w:rPr>
          <w:t>1.10.3.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_Toc180503805 \h </w:instrText>
        </w:r>
        <w:r>
          <w:rPr>
            <w:noProof/>
            <w:webHidden/>
          </w:rPr>
        </w:r>
        <w:r>
          <w:rPr>
            <w:noProof/>
            <w:webHidden/>
          </w:rPr>
          <w:fldChar w:fldCharType="separate"/>
        </w:r>
        <w:r w:rsidR="001C794A">
          <w:rPr>
            <w:noProof/>
            <w:webHidden/>
          </w:rPr>
          <w:t>16</w:t>
        </w:r>
        <w:r>
          <w:rPr>
            <w:noProof/>
            <w:webHidden/>
          </w:rPr>
          <w:fldChar w:fldCharType="end"/>
        </w:r>
      </w:hyperlink>
    </w:p>
    <w:p w14:paraId="2310ED07" w14:textId="0F9AB772"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06" w:history="1">
        <w:r w:rsidRPr="003A734A">
          <w:rPr>
            <w:rStyle w:val="Hyperlink"/>
            <w:noProof/>
          </w:rPr>
          <w:t>1.11.</w:t>
        </w:r>
        <w:r>
          <w:rPr>
            <w:rFonts w:asciiTheme="minorHAnsi" w:hAnsiTheme="minorHAnsi" w:cstheme="minorBidi"/>
            <w:b w:val="0"/>
            <w:noProof/>
            <w:sz w:val="22"/>
            <w:lang w:val="vi-VN" w:eastAsia="vi-VN"/>
          </w:rPr>
          <w:tab/>
        </w:r>
        <w:r w:rsidRPr="003A734A">
          <w:rPr>
            <w:rStyle w:val="Hyperlink"/>
            <w:noProof/>
          </w:rPr>
          <w:t>Docker [13] [14]</w:t>
        </w:r>
        <w:r>
          <w:rPr>
            <w:noProof/>
            <w:webHidden/>
          </w:rPr>
          <w:tab/>
        </w:r>
        <w:r>
          <w:rPr>
            <w:noProof/>
            <w:webHidden/>
          </w:rPr>
          <w:fldChar w:fldCharType="begin"/>
        </w:r>
        <w:r>
          <w:rPr>
            <w:noProof/>
            <w:webHidden/>
          </w:rPr>
          <w:instrText xml:space="preserve"> PAGEREF _Toc180503806 \h </w:instrText>
        </w:r>
        <w:r>
          <w:rPr>
            <w:noProof/>
            <w:webHidden/>
          </w:rPr>
        </w:r>
        <w:r>
          <w:rPr>
            <w:noProof/>
            <w:webHidden/>
          </w:rPr>
          <w:fldChar w:fldCharType="separate"/>
        </w:r>
        <w:r w:rsidR="001C794A">
          <w:rPr>
            <w:noProof/>
            <w:webHidden/>
          </w:rPr>
          <w:t>17</w:t>
        </w:r>
        <w:r>
          <w:rPr>
            <w:noProof/>
            <w:webHidden/>
          </w:rPr>
          <w:fldChar w:fldCharType="end"/>
        </w:r>
      </w:hyperlink>
    </w:p>
    <w:p w14:paraId="5B61EAA0" w14:textId="6156E9BE"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07" w:history="1">
        <w:r w:rsidRPr="003A734A">
          <w:rPr>
            <w:rStyle w:val="Hyperlink"/>
            <w:noProof/>
          </w:rPr>
          <w:t>1.11.1.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_Toc180503807 \h </w:instrText>
        </w:r>
        <w:r>
          <w:rPr>
            <w:noProof/>
            <w:webHidden/>
          </w:rPr>
        </w:r>
        <w:r>
          <w:rPr>
            <w:noProof/>
            <w:webHidden/>
          </w:rPr>
          <w:fldChar w:fldCharType="separate"/>
        </w:r>
        <w:r w:rsidR="001C794A">
          <w:rPr>
            <w:noProof/>
            <w:webHidden/>
          </w:rPr>
          <w:t>17</w:t>
        </w:r>
        <w:r>
          <w:rPr>
            <w:noProof/>
            <w:webHidden/>
          </w:rPr>
          <w:fldChar w:fldCharType="end"/>
        </w:r>
      </w:hyperlink>
    </w:p>
    <w:p w14:paraId="5672E818" w14:textId="0C4ACC2E"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08" w:history="1">
        <w:r w:rsidRPr="003A734A">
          <w:rPr>
            <w:rStyle w:val="Hyperlink"/>
            <w:noProof/>
          </w:rPr>
          <w:t>1.11.2.</w:t>
        </w:r>
        <w:r>
          <w:rPr>
            <w:rFonts w:asciiTheme="minorHAnsi" w:hAnsiTheme="minorHAnsi" w:cstheme="minorBidi"/>
            <w:i w:val="0"/>
            <w:noProof/>
            <w:sz w:val="22"/>
            <w:lang w:val="vi-VN" w:eastAsia="vi-VN"/>
          </w:rPr>
          <w:tab/>
        </w:r>
        <w:r w:rsidRPr="003A734A">
          <w:rPr>
            <w:rStyle w:val="Hyperlink"/>
            <w:noProof/>
          </w:rPr>
          <w:t>Đặc trưng</w:t>
        </w:r>
        <w:r>
          <w:rPr>
            <w:noProof/>
            <w:webHidden/>
          </w:rPr>
          <w:tab/>
        </w:r>
        <w:r>
          <w:rPr>
            <w:noProof/>
            <w:webHidden/>
          </w:rPr>
          <w:fldChar w:fldCharType="begin"/>
        </w:r>
        <w:r>
          <w:rPr>
            <w:noProof/>
            <w:webHidden/>
          </w:rPr>
          <w:instrText xml:space="preserve"> PAGEREF _Toc180503808 \h </w:instrText>
        </w:r>
        <w:r>
          <w:rPr>
            <w:noProof/>
            <w:webHidden/>
          </w:rPr>
        </w:r>
        <w:r>
          <w:rPr>
            <w:noProof/>
            <w:webHidden/>
          </w:rPr>
          <w:fldChar w:fldCharType="separate"/>
        </w:r>
        <w:r w:rsidR="001C794A">
          <w:rPr>
            <w:noProof/>
            <w:webHidden/>
          </w:rPr>
          <w:t>17</w:t>
        </w:r>
        <w:r>
          <w:rPr>
            <w:noProof/>
            <w:webHidden/>
          </w:rPr>
          <w:fldChar w:fldCharType="end"/>
        </w:r>
      </w:hyperlink>
    </w:p>
    <w:p w14:paraId="113ED71C" w14:textId="6F854B2C"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09" w:history="1">
        <w:r w:rsidRPr="003A734A">
          <w:rPr>
            <w:rStyle w:val="Hyperlink"/>
            <w:noProof/>
          </w:rPr>
          <w:t>1.11.3.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_Toc180503809 \h </w:instrText>
        </w:r>
        <w:r>
          <w:rPr>
            <w:noProof/>
            <w:webHidden/>
          </w:rPr>
        </w:r>
        <w:r>
          <w:rPr>
            <w:noProof/>
            <w:webHidden/>
          </w:rPr>
          <w:fldChar w:fldCharType="separate"/>
        </w:r>
        <w:r w:rsidR="001C794A">
          <w:rPr>
            <w:noProof/>
            <w:webHidden/>
          </w:rPr>
          <w:t>18</w:t>
        </w:r>
        <w:r>
          <w:rPr>
            <w:noProof/>
            <w:webHidden/>
          </w:rPr>
          <w:fldChar w:fldCharType="end"/>
        </w:r>
      </w:hyperlink>
    </w:p>
    <w:p w14:paraId="32CF0059" w14:textId="458CEC69"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10" w:history="1">
        <w:r w:rsidRPr="003A734A">
          <w:rPr>
            <w:rStyle w:val="Hyperlink"/>
            <w:noProof/>
          </w:rPr>
          <w:t>1.12.</w:t>
        </w:r>
        <w:r>
          <w:rPr>
            <w:rFonts w:asciiTheme="minorHAnsi" w:hAnsiTheme="minorHAnsi" w:cstheme="minorBidi"/>
            <w:b w:val="0"/>
            <w:noProof/>
            <w:sz w:val="22"/>
            <w:lang w:val="vi-VN" w:eastAsia="vi-VN"/>
          </w:rPr>
          <w:tab/>
        </w:r>
        <w:r w:rsidRPr="003A734A">
          <w:rPr>
            <w:rStyle w:val="Hyperlink"/>
            <w:noProof/>
          </w:rPr>
          <w:t>Amazon Web Services [15] [16] [17]</w:t>
        </w:r>
        <w:r>
          <w:rPr>
            <w:noProof/>
            <w:webHidden/>
          </w:rPr>
          <w:tab/>
        </w:r>
        <w:r>
          <w:rPr>
            <w:noProof/>
            <w:webHidden/>
          </w:rPr>
          <w:fldChar w:fldCharType="begin"/>
        </w:r>
        <w:r>
          <w:rPr>
            <w:noProof/>
            <w:webHidden/>
          </w:rPr>
          <w:instrText xml:space="preserve"> PAGEREF _Toc180503810 \h </w:instrText>
        </w:r>
        <w:r>
          <w:rPr>
            <w:noProof/>
            <w:webHidden/>
          </w:rPr>
        </w:r>
        <w:r>
          <w:rPr>
            <w:noProof/>
            <w:webHidden/>
          </w:rPr>
          <w:fldChar w:fldCharType="separate"/>
        </w:r>
        <w:r w:rsidR="001C794A">
          <w:rPr>
            <w:noProof/>
            <w:webHidden/>
          </w:rPr>
          <w:t>19</w:t>
        </w:r>
        <w:r>
          <w:rPr>
            <w:noProof/>
            <w:webHidden/>
          </w:rPr>
          <w:fldChar w:fldCharType="end"/>
        </w:r>
      </w:hyperlink>
    </w:p>
    <w:p w14:paraId="4A4D327E" w14:textId="6C7FE31F"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11" w:history="1">
        <w:r w:rsidRPr="003A734A">
          <w:rPr>
            <w:rStyle w:val="Hyperlink"/>
            <w:noProof/>
          </w:rPr>
          <w:t>1.12.1.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_Toc180503811 \h </w:instrText>
        </w:r>
        <w:r>
          <w:rPr>
            <w:noProof/>
            <w:webHidden/>
          </w:rPr>
        </w:r>
        <w:r>
          <w:rPr>
            <w:noProof/>
            <w:webHidden/>
          </w:rPr>
          <w:fldChar w:fldCharType="separate"/>
        </w:r>
        <w:r w:rsidR="001C794A">
          <w:rPr>
            <w:noProof/>
            <w:webHidden/>
          </w:rPr>
          <w:t>19</w:t>
        </w:r>
        <w:r>
          <w:rPr>
            <w:noProof/>
            <w:webHidden/>
          </w:rPr>
          <w:fldChar w:fldCharType="end"/>
        </w:r>
      </w:hyperlink>
    </w:p>
    <w:p w14:paraId="0E96F5A7" w14:textId="05878442"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12" w:history="1">
        <w:r w:rsidRPr="003A734A">
          <w:rPr>
            <w:rStyle w:val="Hyperlink"/>
            <w:noProof/>
          </w:rPr>
          <w:t>1.12.2.</w:t>
        </w:r>
        <w:r>
          <w:rPr>
            <w:rFonts w:asciiTheme="minorHAnsi" w:hAnsiTheme="minorHAnsi" w:cstheme="minorBidi"/>
            <w:i w:val="0"/>
            <w:noProof/>
            <w:sz w:val="22"/>
            <w:lang w:val="vi-VN" w:eastAsia="vi-VN"/>
          </w:rPr>
          <w:tab/>
        </w:r>
        <w:r w:rsidRPr="003A734A">
          <w:rPr>
            <w:rStyle w:val="Hyperlink"/>
            <w:noProof/>
          </w:rPr>
          <w:t>Đặc trưng</w:t>
        </w:r>
        <w:r>
          <w:rPr>
            <w:noProof/>
            <w:webHidden/>
          </w:rPr>
          <w:tab/>
        </w:r>
        <w:r>
          <w:rPr>
            <w:noProof/>
            <w:webHidden/>
          </w:rPr>
          <w:fldChar w:fldCharType="begin"/>
        </w:r>
        <w:r>
          <w:rPr>
            <w:noProof/>
            <w:webHidden/>
          </w:rPr>
          <w:instrText xml:space="preserve"> PAGEREF _Toc180503812 \h </w:instrText>
        </w:r>
        <w:r>
          <w:rPr>
            <w:noProof/>
            <w:webHidden/>
          </w:rPr>
        </w:r>
        <w:r>
          <w:rPr>
            <w:noProof/>
            <w:webHidden/>
          </w:rPr>
          <w:fldChar w:fldCharType="separate"/>
        </w:r>
        <w:r w:rsidR="001C794A">
          <w:rPr>
            <w:noProof/>
            <w:webHidden/>
          </w:rPr>
          <w:t>19</w:t>
        </w:r>
        <w:r>
          <w:rPr>
            <w:noProof/>
            <w:webHidden/>
          </w:rPr>
          <w:fldChar w:fldCharType="end"/>
        </w:r>
      </w:hyperlink>
    </w:p>
    <w:p w14:paraId="505AAE08" w14:textId="2A83F63C"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13" w:history="1">
        <w:r w:rsidRPr="003A734A">
          <w:rPr>
            <w:rStyle w:val="Hyperlink"/>
            <w:noProof/>
          </w:rPr>
          <w:t>1.12.3.</w:t>
        </w:r>
        <w:r>
          <w:rPr>
            <w:rFonts w:asciiTheme="minorHAnsi" w:hAnsiTheme="minorHAnsi" w:cstheme="minorBidi"/>
            <w:i w:val="0"/>
            <w:noProof/>
            <w:sz w:val="22"/>
            <w:lang w:val="vi-VN" w:eastAsia="vi-VN"/>
          </w:rPr>
          <w:tab/>
        </w:r>
        <w:r w:rsidRPr="003A734A">
          <w:rPr>
            <w:rStyle w:val="Hyperlink"/>
            <w:noProof/>
          </w:rPr>
          <w:t>Ứng dụng</w:t>
        </w:r>
        <w:r>
          <w:rPr>
            <w:noProof/>
            <w:webHidden/>
          </w:rPr>
          <w:tab/>
        </w:r>
        <w:r>
          <w:rPr>
            <w:noProof/>
            <w:webHidden/>
          </w:rPr>
          <w:fldChar w:fldCharType="begin"/>
        </w:r>
        <w:r>
          <w:rPr>
            <w:noProof/>
            <w:webHidden/>
          </w:rPr>
          <w:instrText xml:space="preserve"> PAGEREF _Toc180503813 \h </w:instrText>
        </w:r>
        <w:r>
          <w:rPr>
            <w:noProof/>
            <w:webHidden/>
          </w:rPr>
        </w:r>
        <w:r>
          <w:rPr>
            <w:noProof/>
            <w:webHidden/>
          </w:rPr>
          <w:fldChar w:fldCharType="separate"/>
        </w:r>
        <w:r w:rsidR="001C794A">
          <w:rPr>
            <w:noProof/>
            <w:webHidden/>
          </w:rPr>
          <w:t>20</w:t>
        </w:r>
        <w:r>
          <w:rPr>
            <w:noProof/>
            <w:webHidden/>
          </w:rPr>
          <w:fldChar w:fldCharType="end"/>
        </w:r>
      </w:hyperlink>
    </w:p>
    <w:p w14:paraId="41D342BF" w14:textId="087A9CEA"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14" w:history="1">
        <w:r w:rsidRPr="003A734A">
          <w:rPr>
            <w:rStyle w:val="Hyperlink"/>
            <w:noProof/>
          </w:rPr>
          <w:t>1.13.</w:t>
        </w:r>
        <w:r>
          <w:rPr>
            <w:rFonts w:asciiTheme="minorHAnsi" w:hAnsiTheme="minorHAnsi" w:cstheme="minorBidi"/>
            <w:b w:val="0"/>
            <w:noProof/>
            <w:sz w:val="22"/>
            <w:lang w:val="vi-VN" w:eastAsia="vi-VN"/>
          </w:rPr>
          <w:tab/>
        </w:r>
        <w:r w:rsidRPr="003A734A">
          <w:rPr>
            <w:rStyle w:val="Hyperlink"/>
            <w:noProof/>
          </w:rPr>
          <w:t>Termius [23] [24]</w:t>
        </w:r>
        <w:r>
          <w:rPr>
            <w:noProof/>
            <w:webHidden/>
          </w:rPr>
          <w:tab/>
        </w:r>
        <w:r>
          <w:rPr>
            <w:noProof/>
            <w:webHidden/>
          </w:rPr>
          <w:fldChar w:fldCharType="begin"/>
        </w:r>
        <w:r>
          <w:rPr>
            <w:noProof/>
            <w:webHidden/>
          </w:rPr>
          <w:instrText xml:space="preserve"> PAGEREF _Toc180503814 \h </w:instrText>
        </w:r>
        <w:r>
          <w:rPr>
            <w:noProof/>
            <w:webHidden/>
          </w:rPr>
        </w:r>
        <w:r>
          <w:rPr>
            <w:noProof/>
            <w:webHidden/>
          </w:rPr>
          <w:fldChar w:fldCharType="separate"/>
        </w:r>
        <w:r w:rsidR="001C794A">
          <w:rPr>
            <w:noProof/>
            <w:webHidden/>
          </w:rPr>
          <w:t>20</w:t>
        </w:r>
        <w:r>
          <w:rPr>
            <w:noProof/>
            <w:webHidden/>
          </w:rPr>
          <w:fldChar w:fldCharType="end"/>
        </w:r>
      </w:hyperlink>
    </w:p>
    <w:p w14:paraId="60B46B0F" w14:textId="26FBD473"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15" w:history="1">
        <w:r w:rsidRPr="003A734A">
          <w:rPr>
            <w:rStyle w:val="Hyperlink"/>
            <w:noProof/>
          </w:rPr>
          <w:t>1.13.1.</w:t>
        </w:r>
        <w:r>
          <w:rPr>
            <w:rFonts w:asciiTheme="minorHAnsi" w:hAnsiTheme="minorHAnsi" w:cstheme="minorBidi"/>
            <w:i w:val="0"/>
            <w:noProof/>
            <w:sz w:val="22"/>
            <w:lang w:val="vi-VN" w:eastAsia="vi-VN"/>
          </w:rPr>
          <w:tab/>
        </w:r>
        <w:r w:rsidRPr="003A734A">
          <w:rPr>
            <w:rStyle w:val="Hyperlink"/>
            <w:noProof/>
          </w:rPr>
          <w:t>Định nghĩa</w:t>
        </w:r>
        <w:r>
          <w:rPr>
            <w:noProof/>
            <w:webHidden/>
          </w:rPr>
          <w:tab/>
        </w:r>
        <w:r>
          <w:rPr>
            <w:noProof/>
            <w:webHidden/>
          </w:rPr>
          <w:fldChar w:fldCharType="begin"/>
        </w:r>
        <w:r>
          <w:rPr>
            <w:noProof/>
            <w:webHidden/>
          </w:rPr>
          <w:instrText xml:space="preserve"> PAGEREF _Toc180503815 \h </w:instrText>
        </w:r>
        <w:r>
          <w:rPr>
            <w:noProof/>
            <w:webHidden/>
          </w:rPr>
        </w:r>
        <w:r>
          <w:rPr>
            <w:noProof/>
            <w:webHidden/>
          </w:rPr>
          <w:fldChar w:fldCharType="separate"/>
        </w:r>
        <w:r w:rsidR="001C794A">
          <w:rPr>
            <w:noProof/>
            <w:webHidden/>
          </w:rPr>
          <w:t>20</w:t>
        </w:r>
        <w:r>
          <w:rPr>
            <w:noProof/>
            <w:webHidden/>
          </w:rPr>
          <w:fldChar w:fldCharType="end"/>
        </w:r>
      </w:hyperlink>
    </w:p>
    <w:p w14:paraId="047BF7D8" w14:textId="1CAD53C2"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16" w:history="1">
        <w:r w:rsidRPr="003A734A">
          <w:rPr>
            <w:rStyle w:val="Hyperlink"/>
            <w:noProof/>
          </w:rPr>
          <w:t>1.13.2.</w:t>
        </w:r>
        <w:r>
          <w:rPr>
            <w:rFonts w:asciiTheme="minorHAnsi" w:hAnsiTheme="minorHAnsi" w:cstheme="minorBidi"/>
            <w:i w:val="0"/>
            <w:noProof/>
            <w:sz w:val="22"/>
            <w:lang w:val="vi-VN" w:eastAsia="vi-VN"/>
          </w:rPr>
          <w:tab/>
        </w:r>
        <w:r w:rsidRPr="003A734A">
          <w:rPr>
            <w:rStyle w:val="Hyperlink"/>
            <w:noProof/>
          </w:rPr>
          <w:t>Tính năng nổi bật</w:t>
        </w:r>
        <w:r>
          <w:rPr>
            <w:noProof/>
            <w:webHidden/>
          </w:rPr>
          <w:tab/>
        </w:r>
        <w:r>
          <w:rPr>
            <w:noProof/>
            <w:webHidden/>
          </w:rPr>
          <w:fldChar w:fldCharType="begin"/>
        </w:r>
        <w:r>
          <w:rPr>
            <w:noProof/>
            <w:webHidden/>
          </w:rPr>
          <w:instrText xml:space="preserve"> PAGEREF _Toc180503816 \h </w:instrText>
        </w:r>
        <w:r>
          <w:rPr>
            <w:noProof/>
            <w:webHidden/>
          </w:rPr>
        </w:r>
        <w:r>
          <w:rPr>
            <w:noProof/>
            <w:webHidden/>
          </w:rPr>
          <w:fldChar w:fldCharType="separate"/>
        </w:r>
        <w:r w:rsidR="001C794A">
          <w:rPr>
            <w:noProof/>
            <w:webHidden/>
          </w:rPr>
          <w:t>20</w:t>
        </w:r>
        <w:r>
          <w:rPr>
            <w:noProof/>
            <w:webHidden/>
          </w:rPr>
          <w:fldChar w:fldCharType="end"/>
        </w:r>
      </w:hyperlink>
    </w:p>
    <w:p w14:paraId="22DFC155" w14:textId="15BC6A03" w:rsidR="00E666CE" w:rsidRDefault="00E666CE" w:rsidP="00E666CE">
      <w:pPr>
        <w:pStyle w:val="TOC1"/>
        <w:widowControl w:val="0"/>
        <w:tabs>
          <w:tab w:val="left" w:pos="1820"/>
          <w:tab w:val="right" w:leader="dot" w:pos="9345"/>
        </w:tabs>
        <w:rPr>
          <w:rFonts w:asciiTheme="minorHAnsi" w:hAnsiTheme="minorHAnsi" w:cstheme="minorBidi"/>
          <w:b w:val="0"/>
          <w:caps w:val="0"/>
          <w:noProof/>
          <w:sz w:val="22"/>
          <w:lang w:val="vi-VN" w:eastAsia="vi-VN"/>
        </w:rPr>
      </w:pPr>
      <w:hyperlink w:anchor="_Toc180503817" w:history="1">
        <w:r w:rsidRPr="003A734A">
          <w:rPr>
            <w:rStyle w:val="Hyperlink"/>
            <w:noProof/>
          </w:rPr>
          <w:t>CHƯƠNG 2.</w:t>
        </w:r>
        <w:r>
          <w:rPr>
            <w:rFonts w:asciiTheme="minorHAnsi" w:hAnsiTheme="minorHAnsi" w:cstheme="minorBidi"/>
            <w:b w:val="0"/>
            <w:caps w:val="0"/>
            <w:noProof/>
            <w:sz w:val="22"/>
            <w:lang w:val="vi-VN" w:eastAsia="vi-VN"/>
          </w:rPr>
          <w:tab/>
        </w:r>
        <w:r w:rsidRPr="003A734A">
          <w:rPr>
            <w:rStyle w:val="Hyperlink"/>
            <w:noProof/>
          </w:rPr>
          <w:t>PHÂN TÍCH VÀ ĐẶC TẢ YÊU CẦU</w:t>
        </w:r>
        <w:r>
          <w:rPr>
            <w:noProof/>
            <w:webHidden/>
          </w:rPr>
          <w:tab/>
        </w:r>
        <w:r>
          <w:rPr>
            <w:noProof/>
            <w:webHidden/>
          </w:rPr>
          <w:fldChar w:fldCharType="begin"/>
        </w:r>
        <w:r>
          <w:rPr>
            <w:noProof/>
            <w:webHidden/>
          </w:rPr>
          <w:instrText xml:space="preserve"> PAGEREF _Toc180503817 \h </w:instrText>
        </w:r>
        <w:r>
          <w:rPr>
            <w:noProof/>
            <w:webHidden/>
          </w:rPr>
        </w:r>
        <w:r>
          <w:rPr>
            <w:noProof/>
            <w:webHidden/>
          </w:rPr>
          <w:fldChar w:fldCharType="separate"/>
        </w:r>
        <w:r w:rsidR="001C794A">
          <w:rPr>
            <w:noProof/>
            <w:webHidden/>
          </w:rPr>
          <w:t>22</w:t>
        </w:r>
        <w:r>
          <w:rPr>
            <w:noProof/>
            <w:webHidden/>
          </w:rPr>
          <w:fldChar w:fldCharType="end"/>
        </w:r>
      </w:hyperlink>
    </w:p>
    <w:p w14:paraId="7D08A5A1" w14:textId="2473AC34"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18" w:history="1">
        <w:r w:rsidRPr="003A734A">
          <w:rPr>
            <w:rStyle w:val="Hyperlink"/>
            <w:noProof/>
          </w:rPr>
          <w:t>2.1.</w:t>
        </w:r>
        <w:r>
          <w:rPr>
            <w:rFonts w:asciiTheme="minorHAnsi" w:hAnsiTheme="minorHAnsi" w:cstheme="minorBidi"/>
            <w:b w:val="0"/>
            <w:noProof/>
            <w:sz w:val="22"/>
            <w:lang w:val="vi-VN" w:eastAsia="vi-VN"/>
          </w:rPr>
          <w:tab/>
        </w:r>
        <w:r w:rsidRPr="003A734A">
          <w:rPr>
            <w:rStyle w:val="Hyperlink"/>
            <w:noProof/>
          </w:rPr>
          <w:t>Yêu cầu nghiệp vụ</w:t>
        </w:r>
        <w:r>
          <w:rPr>
            <w:noProof/>
            <w:webHidden/>
          </w:rPr>
          <w:tab/>
        </w:r>
        <w:r>
          <w:rPr>
            <w:noProof/>
            <w:webHidden/>
          </w:rPr>
          <w:fldChar w:fldCharType="begin"/>
        </w:r>
        <w:r>
          <w:rPr>
            <w:noProof/>
            <w:webHidden/>
          </w:rPr>
          <w:instrText xml:space="preserve"> PAGEREF _Toc180503818 \h </w:instrText>
        </w:r>
        <w:r>
          <w:rPr>
            <w:noProof/>
            <w:webHidden/>
          </w:rPr>
        </w:r>
        <w:r>
          <w:rPr>
            <w:noProof/>
            <w:webHidden/>
          </w:rPr>
          <w:fldChar w:fldCharType="separate"/>
        </w:r>
        <w:r w:rsidR="001C794A">
          <w:rPr>
            <w:noProof/>
            <w:webHidden/>
          </w:rPr>
          <w:t>24</w:t>
        </w:r>
        <w:r>
          <w:rPr>
            <w:noProof/>
            <w:webHidden/>
          </w:rPr>
          <w:fldChar w:fldCharType="end"/>
        </w:r>
      </w:hyperlink>
    </w:p>
    <w:p w14:paraId="4FC703D4" w14:textId="56566B13"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19" w:history="1">
        <w:r w:rsidRPr="003A734A">
          <w:rPr>
            <w:rStyle w:val="Hyperlink"/>
            <w:noProof/>
          </w:rPr>
          <w:t>2.1.1.</w:t>
        </w:r>
        <w:r>
          <w:rPr>
            <w:rFonts w:asciiTheme="minorHAnsi" w:hAnsiTheme="minorHAnsi" w:cstheme="minorBidi"/>
            <w:i w:val="0"/>
            <w:noProof/>
            <w:sz w:val="22"/>
            <w:lang w:val="vi-VN" w:eastAsia="vi-VN"/>
          </w:rPr>
          <w:tab/>
        </w:r>
        <w:r w:rsidRPr="003A734A">
          <w:rPr>
            <w:rStyle w:val="Hyperlink"/>
            <w:noProof/>
          </w:rPr>
          <w:t>Yêu cầu phía User</w:t>
        </w:r>
        <w:r>
          <w:rPr>
            <w:noProof/>
            <w:webHidden/>
          </w:rPr>
          <w:tab/>
        </w:r>
        <w:r>
          <w:rPr>
            <w:noProof/>
            <w:webHidden/>
          </w:rPr>
          <w:fldChar w:fldCharType="begin"/>
        </w:r>
        <w:r>
          <w:rPr>
            <w:noProof/>
            <w:webHidden/>
          </w:rPr>
          <w:instrText xml:space="preserve"> PAGEREF _Toc180503819 \h </w:instrText>
        </w:r>
        <w:r>
          <w:rPr>
            <w:noProof/>
            <w:webHidden/>
          </w:rPr>
        </w:r>
        <w:r>
          <w:rPr>
            <w:noProof/>
            <w:webHidden/>
          </w:rPr>
          <w:fldChar w:fldCharType="separate"/>
        </w:r>
        <w:r w:rsidR="001C794A">
          <w:rPr>
            <w:noProof/>
            <w:webHidden/>
          </w:rPr>
          <w:t>24</w:t>
        </w:r>
        <w:r>
          <w:rPr>
            <w:noProof/>
            <w:webHidden/>
          </w:rPr>
          <w:fldChar w:fldCharType="end"/>
        </w:r>
      </w:hyperlink>
    </w:p>
    <w:p w14:paraId="20EABD0D" w14:textId="3466468D"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20" w:history="1">
        <w:r w:rsidRPr="003A734A">
          <w:rPr>
            <w:rStyle w:val="Hyperlink"/>
            <w:noProof/>
          </w:rPr>
          <w:t>2.1.2.</w:t>
        </w:r>
        <w:r>
          <w:rPr>
            <w:rFonts w:asciiTheme="minorHAnsi" w:hAnsiTheme="minorHAnsi" w:cstheme="minorBidi"/>
            <w:i w:val="0"/>
            <w:noProof/>
            <w:sz w:val="22"/>
            <w:lang w:val="vi-VN" w:eastAsia="vi-VN"/>
          </w:rPr>
          <w:tab/>
        </w:r>
        <w:r w:rsidRPr="003A734A">
          <w:rPr>
            <w:rStyle w:val="Hyperlink"/>
            <w:noProof/>
          </w:rPr>
          <w:t>Yêu cầu phía Admin</w:t>
        </w:r>
        <w:r>
          <w:rPr>
            <w:noProof/>
            <w:webHidden/>
          </w:rPr>
          <w:tab/>
        </w:r>
        <w:r>
          <w:rPr>
            <w:noProof/>
            <w:webHidden/>
          </w:rPr>
          <w:fldChar w:fldCharType="begin"/>
        </w:r>
        <w:r>
          <w:rPr>
            <w:noProof/>
            <w:webHidden/>
          </w:rPr>
          <w:instrText xml:space="preserve"> PAGEREF _Toc180503820 \h </w:instrText>
        </w:r>
        <w:r>
          <w:rPr>
            <w:noProof/>
            <w:webHidden/>
          </w:rPr>
        </w:r>
        <w:r>
          <w:rPr>
            <w:noProof/>
            <w:webHidden/>
          </w:rPr>
          <w:fldChar w:fldCharType="separate"/>
        </w:r>
        <w:r w:rsidR="001C794A">
          <w:rPr>
            <w:noProof/>
            <w:webHidden/>
          </w:rPr>
          <w:t>30</w:t>
        </w:r>
        <w:r>
          <w:rPr>
            <w:noProof/>
            <w:webHidden/>
          </w:rPr>
          <w:fldChar w:fldCharType="end"/>
        </w:r>
      </w:hyperlink>
    </w:p>
    <w:p w14:paraId="686357D0" w14:textId="629B915C"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21" w:history="1">
        <w:r w:rsidRPr="003A734A">
          <w:rPr>
            <w:rStyle w:val="Hyperlink"/>
            <w:noProof/>
          </w:rPr>
          <w:t>2.2.</w:t>
        </w:r>
        <w:r>
          <w:rPr>
            <w:rFonts w:asciiTheme="minorHAnsi" w:hAnsiTheme="minorHAnsi" w:cstheme="minorBidi"/>
            <w:b w:val="0"/>
            <w:noProof/>
            <w:sz w:val="22"/>
            <w:lang w:val="vi-VN" w:eastAsia="vi-VN"/>
          </w:rPr>
          <w:tab/>
        </w:r>
        <w:r w:rsidRPr="003A734A">
          <w:rPr>
            <w:rStyle w:val="Hyperlink"/>
            <w:noProof/>
          </w:rPr>
          <w:t>Yêu cầu hệ thống</w:t>
        </w:r>
        <w:r>
          <w:rPr>
            <w:noProof/>
            <w:webHidden/>
          </w:rPr>
          <w:tab/>
        </w:r>
        <w:r>
          <w:rPr>
            <w:noProof/>
            <w:webHidden/>
          </w:rPr>
          <w:fldChar w:fldCharType="begin"/>
        </w:r>
        <w:r>
          <w:rPr>
            <w:noProof/>
            <w:webHidden/>
          </w:rPr>
          <w:instrText xml:space="preserve"> PAGEREF _Toc180503821 \h </w:instrText>
        </w:r>
        <w:r>
          <w:rPr>
            <w:noProof/>
            <w:webHidden/>
          </w:rPr>
        </w:r>
        <w:r>
          <w:rPr>
            <w:noProof/>
            <w:webHidden/>
          </w:rPr>
          <w:fldChar w:fldCharType="separate"/>
        </w:r>
        <w:r w:rsidR="001C794A">
          <w:rPr>
            <w:noProof/>
            <w:webHidden/>
          </w:rPr>
          <w:t>32</w:t>
        </w:r>
        <w:r>
          <w:rPr>
            <w:noProof/>
            <w:webHidden/>
          </w:rPr>
          <w:fldChar w:fldCharType="end"/>
        </w:r>
      </w:hyperlink>
    </w:p>
    <w:p w14:paraId="462CBA54" w14:textId="6177BA59"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22" w:history="1">
        <w:r w:rsidRPr="003A734A">
          <w:rPr>
            <w:rStyle w:val="Hyperlink"/>
            <w:noProof/>
          </w:rPr>
          <w:t>2.2.1.</w:t>
        </w:r>
        <w:r>
          <w:rPr>
            <w:rFonts w:asciiTheme="minorHAnsi" w:hAnsiTheme="minorHAnsi" w:cstheme="minorBidi"/>
            <w:i w:val="0"/>
            <w:noProof/>
            <w:sz w:val="22"/>
            <w:lang w:val="vi-VN" w:eastAsia="vi-VN"/>
          </w:rPr>
          <w:tab/>
        </w:r>
        <w:r w:rsidRPr="003A734A">
          <w:rPr>
            <w:rStyle w:val="Hyperlink"/>
            <w:noProof/>
          </w:rPr>
          <w:t>Yêu cầu chức năng</w:t>
        </w:r>
        <w:r>
          <w:rPr>
            <w:noProof/>
            <w:webHidden/>
          </w:rPr>
          <w:tab/>
        </w:r>
        <w:r>
          <w:rPr>
            <w:noProof/>
            <w:webHidden/>
          </w:rPr>
          <w:fldChar w:fldCharType="begin"/>
        </w:r>
        <w:r>
          <w:rPr>
            <w:noProof/>
            <w:webHidden/>
          </w:rPr>
          <w:instrText xml:space="preserve"> PAGEREF _Toc180503822 \h </w:instrText>
        </w:r>
        <w:r>
          <w:rPr>
            <w:noProof/>
            <w:webHidden/>
          </w:rPr>
        </w:r>
        <w:r>
          <w:rPr>
            <w:noProof/>
            <w:webHidden/>
          </w:rPr>
          <w:fldChar w:fldCharType="separate"/>
        </w:r>
        <w:r w:rsidR="001C794A">
          <w:rPr>
            <w:noProof/>
            <w:webHidden/>
          </w:rPr>
          <w:t>32</w:t>
        </w:r>
        <w:r>
          <w:rPr>
            <w:noProof/>
            <w:webHidden/>
          </w:rPr>
          <w:fldChar w:fldCharType="end"/>
        </w:r>
      </w:hyperlink>
    </w:p>
    <w:p w14:paraId="3CF4F458" w14:textId="0C4872C6"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23" w:history="1">
        <w:r w:rsidRPr="003A734A">
          <w:rPr>
            <w:rStyle w:val="Hyperlink"/>
            <w:noProof/>
          </w:rPr>
          <w:t>2.2.2.</w:t>
        </w:r>
        <w:r>
          <w:rPr>
            <w:rFonts w:asciiTheme="minorHAnsi" w:hAnsiTheme="minorHAnsi" w:cstheme="minorBidi"/>
            <w:i w:val="0"/>
            <w:noProof/>
            <w:sz w:val="22"/>
            <w:lang w:val="vi-VN" w:eastAsia="vi-VN"/>
          </w:rPr>
          <w:tab/>
        </w:r>
        <w:r w:rsidRPr="003A734A">
          <w:rPr>
            <w:rStyle w:val="Hyperlink"/>
            <w:noProof/>
          </w:rPr>
          <w:t>Yêu cầu phi chức năng</w:t>
        </w:r>
        <w:r>
          <w:rPr>
            <w:noProof/>
            <w:webHidden/>
          </w:rPr>
          <w:tab/>
        </w:r>
        <w:r>
          <w:rPr>
            <w:noProof/>
            <w:webHidden/>
          </w:rPr>
          <w:fldChar w:fldCharType="begin"/>
        </w:r>
        <w:r>
          <w:rPr>
            <w:noProof/>
            <w:webHidden/>
          </w:rPr>
          <w:instrText xml:space="preserve"> PAGEREF _Toc180503823 \h </w:instrText>
        </w:r>
        <w:r>
          <w:rPr>
            <w:noProof/>
            <w:webHidden/>
          </w:rPr>
        </w:r>
        <w:r>
          <w:rPr>
            <w:noProof/>
            <w:webHidden/>
          </w:rPr>
          <w:fldChar w:fldCharType="separate"/>
        </w:r>
        <w:r w:rsidR="001C794A">
          <w:rPr>
            <w:noProof/>
            <w:webHidden/>
          </w:rPr>
          <w:t>33</w:t>
        </w:r>
        <w:r>
          <w:rPr>
            <w:noProof/>
            <w:webHidden/>
          </w:rPr>
          <w:fldChar w:fldCharType="end"/>
        </w:r>
      </w:hyperlink>
    </w:p>
    <w:p w14:paraId="1C4EA6EB" w14:textId="74D9D31A"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24" w:history="1">
        <w:r w:rsidRPr="003A734A">
          <w:rPr>
            <w:rStyle w:val="Hyperlink"/>
            <w:noProof/>
          </w:rPr>
          <w:t>2.3.</w:t>
        </w:r>
        <w:r>
          <w:rPr>
            <w:rFonts w:asciiTheme="minorHAnsi" w:hAnsiTheme="minorHAnsi" w:cstheme="minorBidi"/>
            <w:b w:val="0"/>
            <w:noProof/>
            <w:sz w:val="22"/>
            <w:lang w:val="vi-VN" w:eastAsia="vi-VN"/>
          </w:rPr>
          <w:tab/>
        </w:r>
        <w:r w:rsidRPr="003A734A">
          <w:rPr>
            <w:rStyle w:val="Hyperlink"/>
            <w:noProof/>
          </w:rPr>
          <w:t>User case</w:t>
        </w:r>
        <w:r>
          <w:rPr>
            <w:noProof/>
            <w:webHidden/>
          </w:rPr>
          <w:tab/>
        </w:r>
        <w:r>
          <w:rPr>
            <w:noProof/>
            <w:webHidden/>
          </w:rPr>
          <w:fldChar w:fldCharType="begin"/>
        </w:r>
        <w:r>
          <w:rPr>
            <w:noProof/>
            <w:webHidden/>
          </w:rPr>
          <w:instrText xml:space="preserve"> PAGEREF _Toc180503824 \h </w:instrText>
        </w:r>
        <w:r>
          <w:rPr>
            <w:noProof/>
            <w:webHidden/>
          </w:rPr>
        </w:r>
        <w:r>
          <w:rPr>
            <w:noProof/>
            <w:webHidden/>
          </w:rPr>
          <w:fldChar w:fldCharType="separate"/>
        </w:r>
        <w:r w:rsidR="001C794A">
          <w:rPr>
            <w:noProof/>
            <w:webHidden/>
          </w:rPr>
          <w:t>35</w:t>
        </w:r>
        <w:r>
          <w:rPr>
            <w:noProof/>
            <w:webHidden/>
          </w:rPr>
          <w:fldChar w:fldCharType="end"/>
        </w:r>
      </w:hyperlink>
    </w:p>
    <w:p w14:paraId="10663BC6" w14:textId="6EB2D272"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25" w:history="1">
        <w:r w:rsidRPr="003A734A">
          <w:rPr>
            <w:rStyle w:val="Hyperlink"/>
            <w:noProof/>
          </w:rPr>
          <w:t>2.3.1.</w:t>
        </w:r>
        <w:r>
          <w:rPr>
            <w:rFonts w:asciiTheme="minorHAnsi" w:hAnsiTheme="minorHAnsi" w:cstheme="minorBidi"/>
            <w:i w:val="0"/>
            <w:noProof/>
            <w:sz w:val="22"/>
            <w:lang w:val="vi-VN" w:eastAsia="vi-VN"/>
          </w:rPr>
          <w:tab/>
        </w:r>
        <w:r w:rsidRPr="003A734A">
          <w:rPr>
            <w:rStyle w:val="Hyperlink"/>
            <w:noProof/>
          </w:rPr>
          <w:t>Tác nhân hệ thống</w:t>
        </w:r>
        <w:r>
          <w:rPr>
            <w:noProof/>
            <w:webHidden/>
          </w:rPr>
          <w:tab/>
        </w:r>
        <w:r>
          <w:rPr>
            <w:noProof/>
            <w:webHidden/>
          </w:rPr>
          <w:fldChar w:fldCharType="begin"/>
        </w:r>
        <w:r>
          <w:rPr>
            <w:noProof/>
            <w:webHidden/>
          </w:rPr>
          <w:instrText xml:space="preserve"> PAGEREF _Toc180503825 \h </w:instrText>
        </w:r>
        <w:r>
          <w:rPr>
            <w:noProof/>
            <w:webHidden/>
          </w:rPr>
        </w:r>
        <w:r>
          <w:rPr>
            <w:noProof/>
            <w:webHidden/>
          </w:rPr>
          <w:fldChar w:fldCharType="separate"/>
        </w:r>
        <w:r w:rsidR="001C794A">
          <w:rPr>
            <w:noProof/>
            <w:webHidden/>
          </w:rPr>
          <w:t>35</w:t>
        </w:r>
        <w:r>
          <w:rPr>
            <w:noProof/>
            <w:webHidden/>
          </w:rPr>
          <w:fldChar w:fldCharType="end"/>
        </w:r>
      </w:hyperlink>
    </w:p>
    <w:p w14:paraId="3D0FC976" w14:textId="089B6DD8"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26" w:history="1">
        <w:r w:rsidRPr="003A734A">
          <w:rPr>
            <w:rStyle w:val="Hyperlink"/>
            <w:noProof/>
          </w:rPr>
          <w:t>2.3.2.</w:t>
        </w:r>
        <w:r>
          <w:rPr>
            <w:rFonts w:asciiTheme="minorHAnsi" w:hAnsiTheme="minorHAnsi" w:cstheme="minorBidi"/>
            <w:i w:val="0"/>
            <w:noProof/>
            <w:sz w:val="22"/>
            <w:lang w:val="vi-VN" w:eastAsia="vi-VN"/>
          </w:rPr>
          <w:tab/>
        </w:r>
        <w:r w:rsidRPr="003A734A">
          <w:rPr>
            <w:rStyle w:val="Hyperlink"/>
            <w:noProof/>
          </w:rPr>
          <w:t>Xác định và mô tả use case sử dụng</w:t>
        </w:r>
        <w:r>
          <w:rPr>
            <w:noProof/>
            <w:webHidden/>
          </w:rPr>
          <w:tab/>
        </w:r>
        <w:r>
          <w:rPr>
            <w:noProof/>
            <w:webHidden/>
          </w:rPr>
          <w:fldChar w:fldCharType="begin"/>
        </w:r>
        <w:r>
          <w:rPr>
            <w:noProof/>
            <w:webHidden/>
          </w:rPr>
          <w:instrText xml:space="preserve"> PAGEREF _Toc180503826 \h </w:instrText>
        </w:r>
        <w:r>
          <w:rPr>
            <w:noProof/>
            <w:webHidden/>
          </w:rPr>
        </w:r>
        <w:r>
          <w:rPr>
            <w:noProof/>
            <w:webHidden/>
          </w:rPr>
          <w:fldChar w:fldCharType="separate"/>
        </w:r>
        <w:r w:rsidR="001C794A">
          <w:rPr>
            <w:noProof/>
            <w:webHidden/>
          </w:rPr>
          <w:t>35</w:t>
        </w:r>
        <w:r>
          <w:rPr>
            <w:noProof/>
            <w:webHidden/>
          </w:rPr>
          <w:fldChar w:fldCharType="end"/>
        </w:r>
      </w:hyperlink>
    </w:p>
    <w:p w14:paraId="21B085FE" w14:textId="7E3C073B"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27" w:history="1">
        <w:r w:rsidRPr="003A734A">
          <w:rPr>
            <w:rStyle w:val="Hyperlink"/>
            <w:noProof/>
          </w:rPr>
          <w:t>2.3.3.</w:t>
        </w:r>
        <w:r>
          <w:rPr>
            <w:rFonts w:asciiTheme="minorHAnsi" w:hAnsiTheme="minorHAnsi" w:cstheme="minorBidi"/>
            <w:i w:val="0"/>
            <w:noProof/>
            <w:sz w:val="22"/>
            <w:lang w:val="vi-VN" w:eastAsia="vi-VN"/>
          </w:rPr>
          <w:tab/>
        </w:r>
        <w:r w:rsidRPr="003A734A">
          <w:rPr>
            <w:rStyle w:val="Hyperlink"/>
            <w:noProof/>
          </w:rPr>
          <w:t>Biểu đồ use case</w:t>
        </w:r>
        <w:r>
          <w:rPr>
            <w:noProof/>
            <w:webHidden/>
          </w:rPr>
          <w:tab/>
        </w:r>
        <w:r>
          <w:rPr>
            <w:noProof/>
            <w:webHidden/>
          </w:rPr>
          <w:fldChar w:fldCharType="begin"/>
        </w:r>
        <w:r>
          <w:rPr>
            <w:noProof/>
            <w:webHidden/>
          </w:rPr>
          <w:instrText xml:space="preserve"> PAGEREF _Toc180503827 \h </w:instrText>
        </w:r>
        <w:r>
          <w:rPr>
            <w:noProof/>
            <w:webHidden/>
          </w:rPr>
        </w:r>
        <w:r>
          <w:rPr>
            <w:noProof/>
            <w:webHidden/>
          </w:rPr>
          <w:fldChar w:fldCharType="separate"/>
        </w:r>
        <w:r w:rsidR="001C794A">
          <w:rPr>
            <w:noProof/>
            <w:webHidden/>
          </w:rPr>
          <w:t>37</w:t>
        </w:r>
        <w:r>
          <w:rPr>
            <w:noProof/>
            <w:webHidden/>
          </w:rPr>
          <w:fldChar w:fldCharType="end"/>
        </w:r>
      </w:hyperlink>
    </w:p>
    <w:p w14:paraId="0C1117C0" w14:textId="5736B9CA"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28" w:history="1">
        <w:r w:rsidRPr="003A734A">
          <w:rPr>
            <w:rStyle w:val="Hyperlink"/>
            <w:noProof/>
          </w:rPr>
          <w:t>2.4.</w:t>
        </w:r>
        <w:r>
          <w:rPr>
            <w:rFonts w:asciiTheme="minorHAnsi" w:hAnsiTheme="minorHAnsi" w:cstheme="minorBidi"/>
            <w:b w:val="0"/>
            <w:noProof/>
            <w:sz w:val="22"/>
            <w:lang w:val="vi-VN" w:eastAsia="vi-VN"/>
          </w:rPr>
          <w:tab/>
        </w:r>
        <w:r w:rsidRPr="003A734A">
          <w:rPr>
            <w:rStyle w:val="Hyperlink"/>
            <w:noProof/>
          </w:rPr>
          <w:t>Đặc tả yêu cầu</w:t>
        </w:r>
        <w:r>
          <w:rPr>
            <w:noProof/>
            <w:webHidden/>
          </w:rPr>
          <w:tab/>
        </w:r>
        <w:r>
          <w:rPr>
            <w:noProof/>
            <w:webHidden/>
          </w:rPr>
          <w:fldChar w:fldCharType="begin"/>
        </w:r>
        <w:r>
          <w:rPr>
            <w:noProof/>
            <w:webHidden/>
          </w:rPr>
          <w:instrText xml:space="preserve"> PAGEREF _Toc180503828 \h </w:instrText>
        </w:r>
        <w:r>
          <w:rPr>
            <w:noProof/>
            <w:webHidden/>
          </w:rPr>
        </w:r>
        <w:r>
          <w:rPr>
            <w:noProof/>
            <w:webHidden/>
          </w:rPr>
          <w:fldChar w:fldCharType="separate"/>
        </w:r>
        <w:r w:rsidR="001C794A">
          <w:rPr>
            <w:noProof/>
            <w:webHidden/>
          </w:rPr>
          <w:t>41</w:t>
        </w:r>
        <w:r>
          <w:rPr>
            <w:noProof/>
            <w:webHidden/>
          </w:rPr>
          <w:fldChar w:fldCharType="end"/>
        </w:r>
      </w:hyperlink>
    </w:p>
    <w:p w14:paraId="06C8D641" w14:textId="4C274F5D"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29" w:history="1">
        <w:r w:rsidRPr="003A734A">
          <w:rPr>
            <w:rStyle w:val="Hyperlink"/>
            <w:noProof/>
          </w:rPr>
          <w:t>2.4.1.</w:t>
        </w:r>
        <w:r>
          <w:rPr>
            <w:rFonts w:asciiTheme="minorHAnsi" w:hAnsiTheme="minorHAnsi" w:cstheme="minorBidi"/>
            <w:i w:val="0"/>
            <w:noProof/>
            <w:sz w:val="22"/>
            <w:lang w:val="vi-VN" w:eastAsia="vi-VN"/>
          </w:rPr>
          <w:tab/>
        </w:r>
        <w:r w:rsidRPr="003A734A">
          <w:rPr>
            <w:rStyle w:val="Hyperlink"/>
            <w:noProof/>
          </w:rPr>
          <w:t>UC#01: Đăng kí</w:t>
        </w:r>
        <w:r>
          <w:rPr>
            <w:noProof/>
            <w:webHidden/>
          </w:rPr>
          <w:tab/>
        </w:r>
        <w:r>
          <w:rPr>
            <w:noProof/>
            <w:webHidden/>
          </w:rPr>
          <w:fldChar w:fldCharType="begin"/>
        </w:r>
        <w:r>
          <w:rPr>
            <w:noProof/>
            <w:webHidden/>
          </w:rPr>
          <w:instrText xml:space="preserve"> PAGEREF _Toc180503829 \h </w:instrText>
        </w:r>
        <w:r>
          <w:rPr>
            <w:noProof/>
            <w:webHidden/>
          </w:rPr>
        </w:r>
        <w:r>
          <w:rPr>
            <w:noProof/>
            <w:webHidden/>
          </w:rPr>
          <w:fldChar w:fldCharType="separate"/>
        </w:r>
        <w:r w:rsidR="001C794A">
          <w:rPr>
            <w:noProof/>
            <w:webHidden/>
          </w:rPr>
          <w:t>41</w:t>
        </w:r>
        <w:r>
          <w:rPr>
            <w:noProof/>
            <w:webHidden/>
          </w:rPr>
          <w:fldChar w:fldCharType="end"/>
        </w:r>
      </w:hyperlink>
    </w:p>
    <w:p w14:paraId="61D02340" w14:textId="307B2590"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0" w:history="1">
        <w:r w:rsidRPr="003A734A">
          <w:rPr>
            <w:rStyle w:val="Hyperlink"/>
            <w:noProof/>
          </w:rPr>
          <w:t>2.4.2.</w:t>
        </w:r>
        <w:r>
          <w:rPr>
            <w:rFonts w:asciiTheme="minorHAnsi" w:hAnsiTheme="minorHAnsi" w:cstheme="minorBidi"/>
            <w:i w:val="0"/>
            <w:noProof/>
            <w:sz w:val="22"/>
            <w:lang w:val="vi-VN" w:eastAsia="vi-VN"/>
          </w:rPr>
          <w:tab/>
        </w:r>
        <w:r w:rsidRPr="003A734A">
          <w:rPr>
            <w:rStyle w:val="Hyperlink"/>
            <w:noProof/>
          </w:rPr>
          <w:t>UC#02: Đăng nhập</w:t>
        </w:r>
        <w:r>
          <w:rPr>
            <w:noProof/>
            <w:webHidden/>
          </w:rPr>
          <w:tab/>
        </w:r>
        <w:r>
          <w:rPr>
            <w:noProof/>
            <w:webHidden/>
          </w:rPr>
          <w:fldChar w:fldCharType="begin"/>
        </w:r>
        <w:r>
          <w:rPr>
            <w:noProof/>
            <w:webHidden/>
          </w:rPr>
          <w:instrText xml:space="preserve"> PAGEREF _Toc180503830 \h </w:instrText>
        </w:r>
        <w:r>
          <w:rPr>
            <w:noProof/>
            <w:webHidden/>
          </w:rPr>
        </w:r>
        <w:r>
          <w:rPr>
            <w:noProof/>
            <w:webHidden/>
          </w:rPr>
          <w:fldChar w:fldCharType="separate"/>
        </w:r>
        <w:r w:rsidR="001C794A">
          <w:rPr>
            <w:noProof/>
            <w:webHidden/>
          </w:rPr>
          <w:t>44</w:t>
        </w:r>
        <w:r>
          <w:rPr>
            <w:noProof/>
            <w:webHidden/>
          </w:rPr>
          <w:fldChar w:fldCharType="end"/>
        </w:r>
      </w:hyperlink>
    </w:p>
    <w:p w14:paraId="08E52B77" w14:textId="2800D751"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1" w:history="1">
        <w:r w:rsidRPr="003A734A">
          <w:rPr>
            <w:rStyle w:val="Hyperlink"/>
            <w:noProof/>
          </w:rPr>
          <w:t>2.4.3.</w:t>
        </w:r>
        <w:r>
          <w:rPr>
            <w:rFonts w:asciiTheme="minorHAnsi" w:hAnsiTheme="minorHAnsi" w:cstheme="minorBidi"/>
            <w:i w:val="0"/>
            <w:noProof/>
            <w:sz w:val="22"/>
            <w:lang w:val="vi-VN" w:eastAsia="vi-VN"/>
          </w:rPr>
          <w:tab/>
        </w:r>
        <w:r w:rsidRPr="003A734A">
          <w:rPr>
            <w:rStyle w:val="Hyperlink"/>
            <w:noProof/>
          </w:rPr>
          <w:t>UC#03: Đăng xuất</w:t>
        </w:r>
        <w:r>
          <w:rPr>
            <w:noProof/>
            <w:webHidden/>
          </w:rPr>
          <w:tab/>
        </w:r>
        <w:r>
          <w:rPr>
            <w:noProof/>
            <w:webHidden/>
          </w:rPr>
          <w:fldChar w:fldCharType="begin"/>
        </w:r>
        <w:r>
          <w:rPr>
            <w:noProof/>
            <w:webHidden/>
          </w:rPr>
          <w:instrText xml:space="preserve"> PAGEREF _Toc180503831 \h </w:instrText>
        </w:r>
        <w:r>
          <w:rPr>
            <w:noProof/>
            <w:webHidden/>
          </w:rPr>
        </w:r>
        <w:r>
          <w:rPr>
            <w:noProof/>
            <w:webHidden/>
          </w:rPr>
          <w:fldChar w:fldCharType="separate"/>
        </w:r>
        <w:r w:rsidR="001C794A">
          <w:rPr>
            <w:noProof/>
            <w:webHidden/>
          </w:rPr>
          <w:t>46</w:t>
        </w:r>
        <w:r>
          <w:rPr>
            <w:noProof/>
            <w:webHidden/>
          </w:rPr>
          <w:fldChar w:fldCharType="end"/>
        </w:r>
      </w:hyperlink>
    </w:p>
    <w:p w14:paraId="5AC12635" w14:textId="17568ED0"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2" w:history="1">
        <w:r w:rsidRPr="003A734A">
          <w:rPr>
            <w:rStyle w:val="Hyperlink"/>
            <w:noProof/>
          </w:rPr>
          <w:t>2.4.4.</w:t>
        </w:r>
        <w:r>
          <w:rPr>
            <w:rFonts w:asciiTheme="minorHAnsi" w:hAnsiTheme="minorHAnsi" w:cstheme="minorBidi"/>
            <w:i w:val="0"/>
            <w:noProof/>
            <w:sz w:val="22"/>
            <w:lang w:val="vi-VN" w:eastAsia="vi-VN"/>
          </w:rPr>
          <w:tab/>
        </w:r>
        <w:r w:rsidRPr="003A734A">
          <w:rPr>
            <w:rStyle w:val="Hyperlink"/>
            <w:noProof/>
          </w:rPr>
          <w:t>UC#04: Quản lý thông tin người dùng</w:t>
        </w:r>
        <w:r>
          <w:rPr>
            <w:noProof/>
            <w:webHidden/>
          </w:rPr>
          <w:tab/>
        </w:r>
        <w:r>
          <w:rPr>
            <w:noProof/>
            <w:webHidden/>
          </w:rPr>
          <w:fldChar w:fldCharType="begin"/>
        </w:r>
        <w:r>
          <w:rPr>
            <w:noProof/>
            <w:webHidden/>
          </w:rPr>
          <w:instrText xml:space="preserve"> PAGEREF _Toc180503832 \h </w:instrText>
        </w:r>
        <w:r>
          <w:rPr>
            <w:noProof/>
            <w:webHidden/>
          </w:rPr>
        </w:r>
        <w:r>
          <w:rPr>
            <w:noProof/>
            <w:webHidden/>
          </w:rPr>
          <w:fldChar w:fldCharType="separate"/>
        </w:r>
        <w:r w:rsidR="001C794A">
          <w:rPr>
            <w:noProof/>
            <w:webHidden/>
          </w:rPr>
          <w:t>47</w:t>
        </w:r>
        <w:r>
          <w:rPr>
            <w:noProof/>
            <w:webHidden/>
          </w:rPr>
          <w:fldChar w:fldCharType="end"/>
        </w:r>
      </w:hyperlink>
    </w:p>
    <w:p w14:paraId="3EE39F03" w14:textId="28AA54E5"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3" w:history="1">
        <w:r w:rsidRPr="003A734A">
          <w:rPr>
            <w:rStyle w:val="Hyperlink"/>
            <w:noProof/>
          </w:rPr>
          <w:t>2.4.5.</w:t>
        </w:r>
        <w:r>
          <w:rPr>
            <w:rFonts w:asciiTheme="minorHAnsi" w:hAnsiTheme="minorHAnsi" w:cstheme="minorBidi"/>
            <w:i w:val="0"/>
            <w:noProof/>
            <w:sz w:val="22"/>
            <w:lang w:val="vi-VN" w:eastAsia="vi-VN"/>
          </w:rPr>
          <w:tab/>
        </w:r>
        <w:r w:rsidRPr="003A734A">
          <w:rPr>
            <w:rStyle w:val="Hyperlink"/>
            <w:noProof/>
          </w:rPr>
          <w:t>UC#05: Quản lý giỏ hàng</w:t>
        </w:r>
        <w:r>
          <w:rPr>
            <w:noProof/>
            <w:webHidden/>
          </w:rPr>
          <w:tab/>
        </w:r>
        <w:r>
          <w:rPr>
            <w:noProof/>
            <w:webHidden/>
          </w:rPr>
          <w:fldChar w:fldCharType="begin"/>
        </w:r>
        <w:r>
          <w:rPr>
            <w:noProof/>
            <w:webHidden/>
          </w:rPr>
          <w:instrText xml:space="preserve"> PAGEREF _Toc180503833 \h </w:instrText>
        </w:r>
        <w:r>
          <w:rPr>
            <w:noProof/>
            <w:webHidden/>
          </w:rPr>
        </w:r>
        <w:r>
          <w:rPr>
            <w:noProof/>
            <w:webHidden/>
          </w:rPr>
          <w:fldChar w:fldCharType="separate"/>
        </w:r>
        <w:r w:rsidR="001C794A">
          <w:rPr>
            <w:noProof/>
            <w:webHidden/>
          </w:rPr>
          <w:t>50</w:t>
        </w:r>
        <w:r>
          <w:rPr>
            <w:noProof/>
            <w:webHidden/>
          </w:rPr>
          <w:fldChar w:fldCharType="end"/>
        </w:r>
      </w:hyperlink>
    </w:p>
    <w:p w14:paraId="3D58152D" w14:textId="5061D07B"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4" w:history="1">
        <w:r w:rsidRPr="003A734A">
          <w:rPr>
            <w:rStyle w:val="Hyperlink"/>
            <w:noProof/>
          </w:rPr>
          <w:t>2.4.6.</w:t>
        </w:r>
        <w:r>
          <w:rPr>
            <w:rFonts w:asciiTheme="minorHAnsi" w:hAnsiTheme="minorHAnsi" w:cstheme="minorBidi"/>
            <w:i w:val="0"/>
            <w:noProof/>
            <w:sz w:val="22"/>
            <w:lang w:val="vi-VN" w:eastAsia="vi-VN"/>
          </w:rPr>
          <w:tab/>
        </w:r>
        <w:r w:rsidRPr="003A734A">
          <w:rPr>
            <w:rStyle w:val="Hyperlink"/>
            <w:noProof/>
          </w:rPr>
          <w:t>UC#06: Quản lý đơn mua</w:t>
        </w:r>
        <w:r>
          <w:rPr>
            <w:noProof/>
            <w:webHidden/>
          </w:rPr>
          <w:tab/>
        </w:r>
        <w:r>
          <w:rPr>
            <w:noProof/>
            <w:webHidden/>
          </w:rPr>
          <w:fldChar w:fldCharType="begin"/>
        </w:r>
        <w:r>
          <w:rPr>
            <w:noProof/>
            <w:webHidden/>
          </w:rPr>
          <w:instrText xml:space="preserve"> PAGEREF _Toc180503834 \h </w:instrText>
        </w:r>
        <w:r>
          <w:rPr>
            <w:noProof/>
            <w:webHidden/>
          </w:rPr>
        </w:r>
        <w:r>
          <w:rPr>
            <w:noProof/>
            <w:webHidden/>
          </w:rPr>
          <w:fldChar w:fldCharType="separate"/>
        </w:r>
        <w:r w:rsidR="001C794A">
          <w:rPr>
            <w:noProof/>
            <w:webHidden/>
          </w:rPr>
          <w:t>53</w:t>
        </w:r>
        <w:r>
          <w:rPr>
            <w:noProof/>
            <w:webHidden/>
          </w:rPr>
          <w:fldChar w:fldCharType="end"/>
        </w:r>
      </w:hyperlink>
    </w:p>
    <w:p w14:paraId="77312614" w14:textId="1F000D8B"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5" w:history="1">
        <w:r w:rsidRPr="003A734A">
          <w:rPr>
            <w:rStyle w:val="Hyperlink"/>
            <w:noProof/>
          </w:rPr>
          <w:t>2.4.7.</w:t>
        </w:r>
        <w:r>
          <w:rPr>
            <w:rFonts w:asciiTheme="minorHAnsi" w:hAnsiTheme="minorHAnsi" w:cstheme="minorBidi"/>
            <w:i w:val="0"/>
            <w:noProof/>
            <w:sz w:val="22"/>
            <w:lang w:val="vi-VN" w:eastAsia="vi-VN"/>
          </w:rPr>
          <w:tab/>
        </w:r>
        <w:r w:rsidRPr="003A734A">
          <w:rPr>
            <w:rStyle w:val="Hyperlink"/>
            <w:noProof/>
          </w:rPr>
          <w:t>UC#07: Tìm kiếm</w:t>
        </w:r>
        <w:r>
          <w:rPr>
            <w:noProof/>
            <w:webHidden/>
          </w:rPr>
          <w:tab/>
        </w:r>
        <w:r>
          <w:rPr>
            <w:noProof/>
            <w:webHidden/>
          </w:rPr>
          <w:fldChar w:fldCharType="begin"/>
        </w:r>
        <w:r>
          <w:rPr>
            <w:noProof/>
            <w:webHidden/>
          </w:rPr>
          <w:instrText xml:space="preserve"> PAGEREF _Toc180503835 \h </w:instrText>
        </w:r>
        <w:r>
          <w:rPr>
            <w:noProof/>
            <w:webHidden/>
          </w:rPr>
        </w:r>
        <w:r>
          <w:rPr>
            <w:noProof/>
            <w:webHidden/>
          </w:rPr>
          <w:fldChar w:fldCharType="separate"/>
        </w:r>
        <w:r w:rsidR="001C794A">
          <w:rPr>
            <w:noProof/>
            <w:webHidden/>
          </w:rPr>
          <w:t>55</w:t>
        </w:r>
        <w:r>
          <w:rPr>
            <w:noProof/>
            <w:webHidden/>
          </w:rPr>
          <w:fldChar w:fldCharType="end"/>
        </w:r>
      </w:hyperlink>
    </w:p>
    <w:p w14:paraId="338EB917" w14:textId="042FE095"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6" w:history="1">
        <w:r w:rsidRPr="003A734A">
          <w:rPr>
            <w:rStyle w:val="Hyperlink"/>
            <w:noProof/>
          </w:rPr>
          <w:t>2.4.8.</w:t>
        </w:r>
        <w:r>
          <w:rPr>
            <w:rFonts w:asciiTheme="minorHAnsi" w:hAnsiTheme="minorHAnsi" w:cstheme="minorBidi"/>
            <w:i w:val="0"/>
            <w:noProof/>
            <w:sz w:val="22"/>
            <w:lang w:val="vi-VN" w:eastAsia="vi-VN"/>
          </w:rPr>
          <w:tab/>
        </w:r>
        <w:r w:rsidRPr="003A734A">
          <w:rPr>
            <w:rStyle w:val="Hyperlink"/>
            <w:noProof/>
          </w:rPr>
          <w:t>UC#08: Đặt hàng</w:t>
        </w:r>
        <w:r>
          <w:rPr>
            <w:noProof/>
            <w:webHidden/>
          </w:rPr>
          <w:tab/>
        </w:r>
        <w:r>
          <w:rPr>
            <w:noProof/>
            <w:webHidden/>
          </w:rPr>
          <w:fldChar w:fldCharType="begin"/>
        </w:r>
        <w:r>
          <w:rPr>
            <w:noProof/>
            <w:webHidden/>
          </w:rPr>
          <w:instrText xml:space="preserve"> PAGEREF _Toc180503836 \h </w:instrText>
        </w:r>
        <w:r>
          <w:rPr>
            <w:noProof/>
            <w:webHidden/>
          </w:rPr>
        </w:r>
        <w:r>
          <w:rPr>
            <w:noProof/>
            <w:webHidden/>
          </w:rPr>
          <w:fldChar w:fldCharType="separate"/>
        </w:r>
        <w:r w:rsidR="001C794A">
          <w:rPr>
            <w:noProof/>
            <w:webHidden/>
          </w:rPr>
          <w:t>57</w:t>
        </w:r>
        <w:r>
          <w:rPr>
            <w:noProof/>
            <w:webHidden/>
          </w:rPr>
          <w:fldChar w:fldCharType="end"/>
        </w:r>
      </w:hyperlink>
    </w:p>
    <w:p w14:paraId="055F6985" w14:textId="6A23CAE5"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7" w:history="1">
        <w:r w:rsidRPr="003A734A">
          <w:rPr>
            <w:rStyle w:val="Hyperlink"/>
            <w:noProof/>
          </w:rPr>
          <w:t>2.4.9.</w:t>
        </w:r>
        <w:r>
          <w:rPr>
            <w:rFonts w:asciiTheme="minorHAnsi" w:hAnsiTheme="minorHAnsi" w:cstheme="minorBidi"/>
            <w:i w:val="0"/>
            <w:noProof/>
            <w:sz w:val="22"/>
            <w:lang w:val="vi-VN" w:eastAsia="vi-VN"/>
          </w:rPr>
          <w:tab/>
        </w:r>
        <w:r w:rsidRPr="003A734A">
          <w:rPr>
            <w:rStyle w:val="Hyperlink"/>
            <w:noProof/>
          </w:rPr>
          <w:t>UC#09: Quản lý sản phẩm (Admin)</w:t>
        </w:r>
        <w:r>
          <w:rPr>
            <w:noProof/>
            <w:webHidden/>
          </w:rPr>
          <w:tab/>
        </w:r>
        <w:r>
          <w:rPr>
            <w:noProof/>
            <w:webHidden/>
          </w:rPr>
          <w:fldChar w:fldCharType="begin"/>
        </w:r>
        <w:r>
          <w:rPr>
            <w:noProof/>
            <w:webHidden/>
          </w:rPr>
          <w:instrText xml:space="preserve"> PAGEREF _Toc180503837 \h </w:instrText>
        </w:r>
        <w:r>
          <w:rPr>
            <w:noProof/>
            <w:webHidden/>
          </w:rPr>
        </w:r>
        <w:r>
          <w:rPr>
            <w:noProof/>
            <w:webHidden/>
          </w:rPr>
          <w:fldChar w:fldCharType="separate"/>
        </w:r>
        <w:r w:rsidR="001C794A">
          <w:rPr>
            <w:noProof/>
            <w:webHidden/>
          </w:rPr>
          <w:t>59</w:t>
        </w:r>
        <w:r>
          <w:rPr>
            <w:noProof/>
            <w:webHidden/>
          </w:rPr>
          <w:fldChar w:fldCharType="end"/>
        </w:r>
      </w:hyperlink>
    </w:p>
    <w:p w14:paraId="385FD5B4" w14:textId="76DC1A66"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8" w:history="1">
        <w:r w:rsidRPr="003A734A">
          <w:rPr>
            <w:rStyle w:val="Hyperlink"/>
            <w:noProof/>
          </w:rPr>
          <w:t>2.4.10.</w:t>
        </w:r>
        <w:r>
          <w:rPr>
            <w:rFonts w:asciiTheme="minorHAnsi" w:hAnsiTheme="minorHAnsi" w:cstheme="minorBidi"/>
            <w:i w:val="0"/>
            <w:noProof/>
            <w:sz w:val="22"/>
            <w:lang w:val="vi-VN" w:eastAsia="vi-VN"/>
          </w:rPr>
          <w:tab/>
        </w:r>
        <w:r w:rsidRPr="003A734A">
          <w:rPr>
            <w:rStyle w:val="Hyperlink"/>
            <w:noProof/>
          </w:rPr>
          <w:t>UC#10: Quản lý loại sản phẩm (Admin)</w:t>
        </w:r>
        <w:r>
          <w:rPr>
            <w:noProof/>
            <w:webHidden/>
          </w:rPr>
          <w:tab/>
        </w:r>
        <w:r>
          <w:rPr>
            <w:noProof/>
            <w:webHidden/>
          </w:rPr>
          <w:fldChar w:fldCharType="begin"/>
        </w:r>
        <w:r>
          <w:rPr>
            <w:noProof/>
            <w:webHidden/>
          </w:rPr>
          <w:instrText xml:space="preserve"> PAGEREF _Toc180503838 \h </w:instrText>
        </w:r>
        <w:r>
          <w:rPr>
            <w:noProof/>
            <w:webHidden/>
          </w:rPr>
        </w:r>
        <w:r>
          <w:rPr>
            <w:noProof/>
            <w:webHidden/>
          </w:rPr>
          <w:fldChar w:fldCharType="separate"/>
        </w:r>
        <w:r w:rsidR="001C794A">
          <w:rPr>
            <w:noProof/>
            <w:webHidden/>
          </w:rPr>
          <w:t>61</w:t>
        </w:r>
        <w:r>
          <w:rPr>
            <w:noProof/>
            <w:webHidden/>
          </w:rPr>
          <w:fldChar w:fldCharType="end"/>
        </w:r>
      </w:hyperlink>
    </w:p>
    <w:p w14:paraId="4F9631AE" w14:textId="5DE833B9"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39" w:history="1">
        <w:r w:rsidRPr="003A734A">
          <w:rPr>
            <w:rStyle w:val="Hyperlink"/>
            <w:noProof/>
          </w:rPr>
          <w:t>2.4.11.</w:t>
        </w:r>
        <w:r>
          <w:rPr>
            <w:rFonts w:asciiTheme="minorHAnsi" w:hAnsiTheme="minorHAnsi" w:cstheme="minorBidi"/>
            <w:i w:val="0"/>
            <w:noProof/>
            <w:sz w:val="22"/>
            <w:lang w:val="vi-VN" w:eastAsia="vi-VN"/>
          </w:rPr>
          <w:tab/>
        </w:r>
        <w:r w:rsidRPr="003A734A">
          <w:rPr>
            <w:rStyle w:val="Hyperlink"/>
            <w:noProof/>
          </w:rPr>
          <w:t>UC#11: Quản lý nhà hàng (Admin)</w:t>
        </w:r>
        <w:r>
          <w:rPr>
            <w:noProof/>
            <w:webHidden/>
          </w:rPr>
          <w:tab/>
        </w:r>
        <w:r>
          <w:rPr>
            <w:noProof/>
            <w:webHidden/>
          </w:rPr>
          <w:fldChar w:fldCharType="begin"/>
        </w:r>
        <w:r>
          <w:rPr>
            <w:noProof/>
            <w:webHidden/>
          </w:rPr>
          <w:instrText xml:space="preserve"> PAGEREF _Toc180503839 \h </w:instrText>
        </w:r>
        <w:r>
          <w:rPr>
            <w:noProof/>
            <w:webHidden/>
          </w:rPr>
        </w:r>
        <w:r>
          <w:rPr>
            <w:noProof/>
            <w:webHidden/>
          </w:rPr>
          <w:fldChar w:fldCharType="separate"/>
        </w:r>
        <w:r w:rsidR="001C794A">
          <w:rPr>
            <w:noProof/>
            <w:webHidden/>
          </w:rPr>
          <w:t>63</w:t>
        </w:r>
        <w:r>
          <w:rPr>
            <w:noProof/>
            <w:webHidden/>
          </w:rPr>
          <w:fldChar w:fldCharType="end"/>
        </w:r>
      </w:hyperlink>
    </w:p>
    <w:p w14:paraId="4FFCD180" w14:textId="38386621"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40" w:history="1">
        <w:r w:rsidRPr="003A734A">
          <w:rPr>
            <w:rStyle w:val="Hyperlink"/>
            <w:noProof/>
            <w:lang w:val="fr-FR"/>
          </w:rPr>
          <w:t>2.4.12.</w:t>
        </w:r>
        <w:r>
          <w:rPr>
            <w:rFonts w:asciiTheme="minorHAnsi" w:hAnsiTheme="minorHAnsi" w:cstheme="minorBidi"/>
            <w:i w:val="0"/>
            <w:noProof/>
            <w:sz w:val="22"/>
            <w:lang w:val="vi-VN" w:eastAsia="vi-VN"/>
          </w:rPr>
          <w:tab/>
        </w:r>
        <w:r w:rsidRPr="003A734A">
          <w:rPr>
            <w:rStyle w:val="Hyperlink"/>
            <w:noProof/>
            <w:lang w:val="fr-FR"/>
          </w:rPr>
          <w:t>UC#12: Quản lý ưu đãi (Admin)</w:t>
        </w:r>
        <w:r>
          <w:rPr>
            <w:noProof/>
            <w:webHidden/>
          </w:rPr>
          <w:tab/>
        </w:r>
        <w:r>
          <w:rPr>
            <w:noProof/>
            <w:webHidden/>
          </w:rPr>
          <w:fldChar w:fldCharType="begin"/>
        </w:r>
        <w:r>
          <w:rPr>
            <w:noProof/>
            <w:webHidden/>
          </w:rPr>
          <w:instrText xml:space="preserve"> PAGEREF _Toc180503840 \h </w:instrText>
        </w:r>
        <w:r>
          <w:rPr>
            <w:noProof/>
            <w:webHidden/>
          </w:rPr>
        </w:r>
        <w:r>
          <w:rPr>
            <w:noProof/>
            <w:webHidden/>
          </w:rPr>
          <w:fldChar w:fldCharType="separate"/>
        </w:r>
        <w:r w:rsidR="001C794A">
          <w:rPr>
            <w:noProof/>
            <w:webHidden/>
          </w:rPr>
          <w:t>66</w:t>
        </w:r>
        <w:r>
          <w:rPr>
            <w:noProof/>
            <w:webHidden/>
          </w:rPr>
          <w:fldChar w:fldCharType="end"/>
        </w:r>
      </w:hyperlink>
    </w:p>
    <w:p w14:paraId="30FE0DEB" w14:textId="77699F87"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41" w:history="1">
        <w:r w:rsidRPr="003A734A">
          <w:rPr>
            <w:rStyle w:val="Hyperlink"/>
            <w:noProof/>
          </w:rPr>
          <w:t>2.4.13.</w:t>
        </w:r>
        <w:r>
          <w:rPr>
            <w:rFonts w:asciiTheme="minorHAnsi" w:hAnsiTheme="minorHAnsi" w:cstheme="minorBidi"/>
            <w:i w:val="0"/>
            <w:noProof/>
            <w:sz w:val="22"/>
            <w:lang w:val="vi-VN" w:eastAsia="vi-VN"/>
          </w:rPr>
          <w:tab/>
        </w:r>
        <w:r w:rsidRPr="003A734A">
          <w:rPr>
            <w:rStyle w:val="Hyperlink"/>
            <w:noProof/>
          </w:rPr>
          <w:t>UC#13: Quản lý khách hàng (Admin)</w:t>
        </w:r>
        <w:r>
          <w:rPr>
            <w:noProof/>
            <w:webHidden/>
          </w:rPr>
          <w:tab/>
        </w:r>
        <w:r>
          <w:rPr>
            <w:noProof/>
            <w:webHidden/>
          </w:rPr>
          <w:fldChar w:fldCharType="begin"/>
        </w:r>
        <w:r>
          <w:rPr>
            <w:noProof/>
            <w:webHidden/>
          </w:rPr>
          <w:instrText xml:space="preserve"> PAGEREF _Toc180503841 \h </w:instrText>
        </w:r>
        <w:r>
          <w:rPr>
            <w:noProof/>
            <w:webHidden/>
          </w:rPr>
        </w:r>
        <w:r>
          <w:rPr>
            <w:noProof/>
            <w:webHidden/>
          </w:rPr>
          <w:fldChar w:fldCharType="separate"/>
        </w:r>
        <w:r w:rsidR="001C794A">
          <w:rPr>
            <w:noProof/>
            <w:webHidden/>
          </w:rPr>
          <w:t>69</w:t>
        </w:r>
        <w:r>
          <w:rPr>
            <w:noProof/>
            <w:webHidden/>
          </w:rPr>
          <w:fldChar w:fldCharType="end"/>
        </w:r>
      </w:hyperlink>
    </w:p>
    <w:p w14:paraId="1D68B1DC" w14:textId="419A8FE0"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42" w:history="1">
        <w:r w:rsidRPr="003A734A">
          <w:rPr>
            <w:rStyle w:val="Hyperlink"/>
            <w:noProof/>
          </w:rPr>
          <w:t>2.4.14.</w:t>
        </w:r>
        <w:r>
          <w:rPr>
            <w:rFonts w:asciiTheme="minorHAnsi" w:hAnsiTheme="minorHAnsi" w:cstheme="minorBidi"/>
            <w:i w:val="0"/>
            <w:noProof/>
            <w:sz w:val="22"/>
            <w:lang w:val="vi-VN" w:eastAsia="vi-VN"/>
          </w:rPr>
          <w:tab/>
        </w:r>
        <w:r w:rsidRPr="003A734A">
          <w:rPr>
            <w:rStyle w:val="Hyperlink"/>
            <w:noProof/>
          </w:rPr>
          <w:t>UC#14: Quản lý đơn hàng (Admin)</w:t>
        </w:r>
        <w:r>
          <w:rPr>
            <w:noProof/>
            <w:webHidden/>
          </w:rPr>
          <w:tab/>
        </w:r>
        <w:r>
          <w:rPr>
            <w:noProof/>
            <w:webHidden/>
          </w:rPr>
          <w:fldChar w:fldCharType="begin"/>
        </w:r>
        <w:r>
          <w:rPr>
            <w:noProof/>
            <w:webHidden/>
          </w:rPr>
          <w:instrText xml:space="preserve"> PAGEREF _Toc180503842 \h </w:instrText>
        </w:r>
        <w:r>
          <w:rPr>
            <w:noProof/>
            <w:webHidden/>
          </w:rPr>
        </w:r>
        <w:r>
          <w:rPr>
            <w:noProof/>
            <w:webHidden/>
          </w:rPr>
          <w:fldChar w:fldCharType="separate"/>
        </w:r>
        <w:r w:rsidR="001C794A">
          <w:rPr>
            <w:noProof/>
            <w:webHidden/>
          </w:rPr>
          <w:t>70</w:t>
        </w:r>
        <w:r>
          <w:rPr>
            <w:noProof/>
            <w:webHidden/>
          </w:rPr>
          <w:fldChar w:fldCharType="end"/>
        </w:r>
      </w:hyperlink>
    </w:p>
    <w:p w14:paraId="547C1552" w14:textId="2ED2495E" w:rsidR="00E666CE" w:rsidRDefault="00E666CE" w:rsidP="00E666CE">
      <w:pPr>
        <w:pStyle w:val="TOC1"/>
        <w:widowControl w:val="0"/>
        <w:tabs>
          <w:tab w:val="left" w:pos="1820"/>
          <w:tab w:val="right" w:leader="dot" w:pos="9345"/>
        </w:tabs>
        <w:rPr>
          <w:rFonts w:asciiTheme="minorHAnsi" w:hAnsiTheme="minorHAnsi" w:cstheme="minorBidi"/>
          <w:b w:val="0"/>
          <w:caps w:val="0"/>
          <w:noProof/>
          <w:sz w:val="22"/>
          <w:lang w:val="vi-VN" w:eastAsia="vi-VN"/>
        </w:rPr>
      </w:pPr>
      <w:hyperlink w:anchor="_Toc180503843" w:history="1">
        <w:r w:rsidRPr="003A734A">
          <w:rPr>
            <w:rStyle w:val="Hyperlink"/>
            <w:noProof/>
          </w:rPr>
          <w:t>CHƯƠNG 3.</w:t>
        </w:r>
        <w:r>
          <w:rPr>
            <w:rFonts w:asciiTheme="minorHAnsi" w:hAnsiTheme="minorHAnsi" w:cstheme="minorBidi"/>
            <w:b w:val="0"/>
            <w:caps w:val="0"/>
            <w:noProof/>
            <w:sz w:val="22"/>
            <w:lang w:val="vi-VN" w:eastAsia="vi-VN"/>
          </w:rPr>
          <w:tab/>
        </w:r>
        <w:r w:rsidRPr="003A734A">
          <w:rPr>
            <w:rStyle w:val="Hyperlink"/>
            <w:noProof/>
          </w:rPr>
          <w:t>Thiết kế hệ thống</w:t>
        </w:r>
        <w:r>
          <w:rPr>
            <w:noProof/>
            <w:webHidden/>
          </w:rPr>
          <w:tab/>
        </w:r>
        <w:r>
          <w:rPr>
            <w:noProof/>
            <w:webHidden/>
          </w:rPr>
          <w:fldChar w:fldCharType="begin"/>
        </w:r>
        <w:r>
          <w:rPr>
            <w:noProof/>
            <w:webHidden/>
          </w:rPr>
          <w:instrText xml:space="preserve"> PAGEREF _Toc180503843 \h </w:instrText>
        </w:r>
        <w:r>
          <w:rPr>
            <w:noProof/>
            <w:webHidden/>
          </w:rPr>
        </w:r>
        <w:r>
          <w:rPr>
            <w:noProof/>
            <w:webHidden/>
          </w:rPr>
          <w:fldChar w:fldCharType="separate"/>
        </w:r>
        <w:r w:rsidR="001C794A">
          <w:rPr>
            <w:noProof/>
            <w:webHidden/>
          </w:rPr>
          <w:t>72</w:t>
        </w:r>
        <w:r>
          <w:rPr>
            <w:noProof/>
            <w:webHidden/>
          </w:rPr>
          <w:fldChar w:fldCharType="end"/>
        </w:r>
      </w:hyperlink>
    </w:p>
    <w:p w14:paraId="374AC0CF" w14:textId="6C36CDEF"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44" w:history="1">
        <w:r w:rsidRPr="003A734A">
          <w:rPr>
            <w:rStyle w:val="Hyperlink"/>
            <w:noProof/>
          </w:rPr>
          <w:t>3.1.</w:t>
        </w:r>
        <w:r>
          <w:rPr>
            <w:rFonts w:asciiTheme="minorHAnsi" w:hAnsiTheme="minorHAnsi" w:cstheme="minorBidi"/>
            <w:b w:val="0"/>
            <w:noProof/>
            <w:sz w:val="22"/>
            <w:lang w:val="vi-VN" w:eastAsia="vi-VN"/>
          </w:rPr>
          <w:tab/>
        </w:r>
        <w:r w:rsidRPr="003A734A">
          <w:rPr>
            <w:rStyle w:val="Hyperlink"/>
            <w:noProof/>
          </w:rPr>
          <w:t>Thiết kế các chức năng</w:t>
        </w:r>
        <w:r>
          <w:rPr>
            <w:noProof/>
            <w:webHidden/>
          </w:rPr>
          <w:tab/>
        </w:r>
        <w:r>
          <w:rPr>
            <w:noProof/>
            <w:webHidden/>
          </w:rPr>
          <w:fldChar w:fldCharType="begin"/>
        </w:r>
        <w:r>
          <w:rPr>
            <w:noProof/>
            <w:webHidden/>
          </w:rPr>
          <w:instrText xml:space="preserve"> PAGEREF _Toc180503844 \h </w:instrText>
        </w:r>
        <w:r>
          <w:rPr>
            <w:noProof/>
            <w:webHidden/>
          </w:rPr>
        </w:r>
        <w:r>
          <w:rPr>
            <w:noProof/>
            <w:webHidden/>
          </w:rPr>
          <w:fldChar w:fldCharType="separate"/>
        </w:r>
        <w:r w:rsidR="001C794A">
          <w:rPr>
            <w:noProof/>
            <w:webHidden/>
          </w:rPr>
          <w:t>72</w:t>
        </w:r>
        <w:r>
          <w:rPr>
            <w:noProof/>
            <w:webHidden/>
          </w:rPr>
          <w:fldChar w:fldCharType="end"/>
        </w:r>
      </w:hyperlink>
    </w:p>
    <w:p w14:paraId="49D38CC1" w14:textId="19AE6630"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45" w:history="1">
        <w:r w:rsidRPr="003A734A">
          <w:rPr>
            <w:rStyle w:val="Hyperlink"/>
            <w:noProof/>
          </w:rPr>
          <w:t>3.2.</w:t>
        </w:r>
        <w:r>
          <w:rPr>
            <w:rFonts w:asciiTheme="minorHAnsi" w:hAnsiTheme="minorHAnsi" w:cstheme="minorBidi"/>
            <w:b w:val="0"/>
            <w:noProof/>
            <w:sz w:val="22"/>
            <w:lang w:val="vi-VN" w:eastAsia="vi-VN"/>
          </w:rPr>
          <w:tab/>
        </w:r>
        <w:r w:rsidRPr="003A734A">
          <w:rPr>
            <w:rStyle w:val="Hyperlink"/>
            <w:noProof/>
          </w:rPr>
          <w:t>Biểu đồ tuần tự</w:t>
        </w:r>
        <w:r>
          <w:rPr>
            <w:noProof/>
            <w:webHidden/>
          </w:rPr>
          <w:tab/>
        </w:r>
        <w:r>
          <w:rPr>
            <w:noProof/>
            <w:webHidden/>
          </w:rPr>
          <w:fldChar w:fldCharType="begin"/>
        </w:r>
        <w:r>
          <w:rPr>
            <w:noProof/>
            <w:webHidden/>
          </w:rPr>
          <w:instrText xml:space="preserve"> PAGEREF _Toc180503845 \h </w:instrText>
        </w:r>
        <w:r>
          <w:rPr>
            <w:noProof/>
            <w:webHidden/>
          </w:rPr>
        </w:r>
        <w:r>
          <w:rPr>
            <w:noProof/>
            <w:webHidden/>
          </w:rPr>
          <w:fldChar w:fldCharType="separate"/>
        </w:r>
        <w:r w:rsidR="001C794A">
          <w:rPr>
            <w:noProof/>
            <w:webHidden/>
          </w:rPr>
          <w:t>73</w:t>
        </w:r>
        <w:r>
          <w:rPr>
            <w:noProof/>
            <w:webHidden/>
          </w:rPr>
          <w:fldChar w:fldCharType="end"/>
        </w:r>
      </w:hyperlink>
    </w:p>
    <w:p w14:paraId="53CBB3DC" w14:textId="6B8EE064"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46" w:history="1">
        <w:r w:rsidRPr="003A734A">
          <w:rPr>
            <w:rStyle w:val="Hyperlink"/>
            <w:noProof/>
          </w:rPr>
          <w:t>3.2.1.</w:t>
        </w:r>
        <w:r>
          <w:rPr>
            <w:rFonts w:asciiTheme="minorHAnsi" w:hAnsiTheme="minorHAnsi" w:cstheme="minorBidi"/>
            <w:i w:val="0"/>
            <w:noProof/>
            <w:sz w:val="22"/>
            <w:lang w:val="vi-VN" w:eastAsia="vi-VN"/>
          </w:rPr>
          <w:tab/>
        </w:r>
        <w:r w:rsidRPr="003A734A">
          <w:rPr>
            <w:rStyle w:val="Hyperlink"/>
            <w:noProof/>
          </w:rPr>
          <w:t>Biểu đồ tuần tự chức năng đăng kí</w:t>
        </w:r>
        <w:r>
          <w:rPr>
            <w:noProof/>
            <w:webHidden/>
          </w:rPr>
          <w:tab/>
        </w:r>
        <w:r>
          <w:rPr>
            <w:noProof/>
            <w:webHidden/>
          </w:rPr>
          <w:fldChar w:fldCharType="begin"/>
        </w:r>
        <w:r>
          <w:rPr>
            <w:noProof/>
            <w:webHidden/>
          </w:rPr>
          <w:instrText xml:space="preserve"> PAGEREF _Toc180503846 \h </w:instrText>
        </w:r>
        <w:r>
          <w:rPr>
            <w:noProof/>
            <w:webHidden/>
          </w:rPr>
        </w:r>
        <w:r>
          <w:rPr>
            <w:noProof/>
            <w:webHidden/>
          </w:rPr>
          <w:fldChar w:fldCharType="separate"/>
        </w:r>
        <w:r w:rsidR="001C794A">
          <w:rPr>
            <w:noProof/>
            <w:webHidden/>
          </w:rPr>
          <w:t>73</w:t>
        </w:r>
        <w:r>
          <w:rPr>
            <w:noProof/>
            <w:webHidden/>
          </w:rPr>
          <w:fldChar w:fldCharType="end"/>
        </w:r>
      </w:hyperlink>
    </w:p>
    <w:p w14:paraId="48BFE067" w14:textId="29028D6F"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47" w:history="1">
        <w:r w:rsidRPr="003A734A">
          <w:rPr>
            <w:rStyle w:val="Hyperlink"/>
            <w:noProof/>
          </w:rPr>
          <w:t>3.2.2.</w:t>
        </w:r>
        <w:r>
          <w:rPr>
            <w:rFonts w:asciiTheme="minorHAnsi" w:hAnsiTheme="minorHAnsi" w:cstheme="minorBidi"/>
            <w:i w:val="0"/>
            <w:noProof/>
            <w:sz w:val="22"/>
            <w:lang w:val="vi-VN" w:eastAsia="vi-VN"/>
          </w:rPr>
          <w:tab/>
        </w:r>
        <w:r w:rsidRPr="003A734A">
          <w:rPr>
            <w:rStyle w:val="Hyperlink"/>
            <w:noProof/>
          </w:rPr>
          <w:t>Biểu đồ tuần tự chức năng đăng nhập</w:t>
        </w:r>
        <w:r>
          <w:rPr>
            <w:noProof/>
            <w:webHidden/>
          </w:rPr>
          <w:tab/>
        </w:r>
        <w:r>
          <w:rPr>
            <w:noProof/>
            <w:webHidden/>
          </w:rPr>
          <w:fldChar w:fldCharType="begin"/>
        </w:r>
        <w:r>
          <w:rPr>
            <w:noProof/>
            <w:webHidden/>
          </w:rPr>
          <w:instrText xml:space="preserve"> PAGEREF _Toc180503847 \h </w:instrText>
        </w:r>
        <w:r>
          <w:rPr>
            <w:noProof/>
            <w:webHidden/>
          </w:rPr>
        </w:r>
        <w:r>
          <w:rPr>
            <w:noProof/>
            <w:webHidden/>
          </w:rPr>
          <w:fldChar w:fldCharType="separate"/>
        </w:r>
        <w:r w:rsidR="001C794A">
          <w:rPr>
            <w:noProof/>
            <w:webHidden/>
          </w:rPr>
          <w:t>74</w:t>
        </w:r>
        <w:r>
          <w:rPr>
            <w:noProof/>
            <w:webHidden/>
          </w:rPr>
          <w:fldChar w:fldCharType="end"/>
        </w:r>
      </w:hyperlink>
    </w:p>
    <w:p w14:paraId="0410B553" w14:textId="1CC983C0"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48" w:history="1">
        <w:r w:rsidRPr="003A734A">
          <w:rPr>
            <w:rStyle w:val="Hyperlink"/>
            <w:noProof/>
          </w:rPr>
          <w:t>3.2.3.</w:t>
        </w:r>
        <w:r>
          <w:rPr>
            <w:rFonts w:asciiTheme="minorHAnsi" w:hAnsiTheme="minorHAnsi" w:cstheme="minorBidi"/>
            <w:i w:val="0"/>
            <w:noProof/>
            <w:sz w:val="22"/>
            <w:lang w:val="vi-VN" w:eastAsia="vi-VN"/>
          </w:rPr>
          <w:tab/>
        </w:r>
        <w:r w:rsidRPr="003A734A">
          <w:rPr>
            <w:rStyle w:val="Hyperlink"/>
            <w:noProof/>
          </w:rPr>
          <w:t>Biểu đồ tuần tự chức năng đăng xuất</w:t>
        </w:r>
        <w:r>
          <w:rPr>
            <w:noProof/>
            <w:webHidden/>
          </w:rPr>
          <w:tab/>
        </w:r>
        <w:r>
          <w:rPr>
            <w:noProof/>
            <w:webHidden/>
          </w:rPr>
          <w:fldChar w:fldCharType="begin"/>
        </w:r>
        <w:r>
          <w:rPr>
            <w:noProof/>
            <w:webHidden/>
          </w:rPr>
          <w:instrText xml:space="preserve"> PAGEREF _Toc180503848 \h </w:instrText>
        </w:r>
        <w:r>
          <w:rPr>
            <w:noProof/>
            <w:webHidden/>
          </w:rPr>
        </w:r>
        <w:r>
          <w:rPr>
            <w:noProof/>
            <w:webHidden/>
          </w:rPr>
          <w:fldChar w:fldCharType="separate"/>
        </w:r>
        <w:r w:rsidR="001C794A">
          <w:rPr>
            <w:noProof/>
            <w:webHidden/>
          </w:rPr>
          <w:t>74</w:t>
        </w:r>
        <w:r>
          <w:rPr>
            <w:noProof/>
            <w:webHidden/>
          </w:rPr>
          <w:fldChar w:fldCharType="end"/>
        </w:r>
      </w:hyperlink>
    </w:p>
    <w:p w14:paraId="1008E5D5" w14:textId="42C57C4C"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49" w:history="1">
        <w:r w:rsidRPr="003A734A">
          <w:rPr>
            <w:rStyle w:val="Hyperlink"/>
            <w:noProof/>
          </w:rPr>
          <w:t>3.2.4.</w:t>
        </w:r>
        <w:r>
          <w:rPr>
            <w:rFonts w:asciiTheme="minorHAnsi" w:hAnsiTheme="minorHAnsi" w:cstheme="minorBidi"/>
            <w:i w:val="0"/>
            <w:noProof/>
            <w:sz w:val="22"/>
            <w:lang w:val="vi-VN" w:eastAsia="vi-VN"/>
          </w:rPr>
          <w:tab/>
        </w:r>
        <w:r w:rsidRPr="003A734A">
          <w:rPr>
            <w:rStyle w:val="Hyperlink"/>
            <w:noProof/>
          </w:rPr>
          <w:t>Biểu đồ tuần tự chức năng quản lý thông tin người dùng</w:t>
        </w:r>
        <w:r>
          <w:rPr>
            <w:noProof/>
            <w:webHidden/>
          </w:rPr>
          <w:tab/>
        </w:r>
        <w:r>
          <w:rPr>
            <w:noProof/>
            <w:webHidden/>
          </w:rPr>
          <w:fldChar w:fldCharType="begin"/>
        </w:r>
        <w:r>
          <w:rPr>
            <w:noProof/>
            <w:webHidden/>
          </w:rPr>
          <w:instrText xml:space="preserve"> PAGEREF _Toc180503849 \h </w:instrText>
        </w:r>
        <w:r>
          <w:rPr>
            <w:noProof/>
            <w:webHidden/>
          </w:rPr>
        </w:r>
        <w:r>
          <w:rPr>
            <w:noProof/>
            <w:webHidden/>
          </w:rPr>
          <w:fldChar w:fldCharType="separate"/>
        </w:r>
        <w:r w:rsidR="001C794A">
          <w:rPr>
            <w:noProof/>
            <w:webHidden/>
          </w:rPr>
          <w:t>75</w:t>
        </w:r>
        <w:r>
          <w:rPr>
            <w:noProof/>
            <w:webHidden/>
          </w:rPr>
          <w:fldChar w:fldCharType="end"/>
        </w:r>
      </w:hyperlink>
    </w:p>
    <w:p w14:paraId="4065C417" w14:textId="483BA1F8"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0" w:history="1">
        <w:r w:rsidRPr="003A734A">
          <w:rPr>
            <w:rStyle w:val="Hyperlink"/>
            <w:noProof/>
          </w:rPr>
          <w:t>3.2.5.</w:t>
        </w:r>
        <w:r>
          <w:rPr>
            <w:rFonts w:asciiTheme="minorHAnsi" w:hAnsiTheme="minorHAnsi" w:cstheme="minorBidi"/>
            <w:i w:val="0"/>
            <w:noProof/>
            <w:sz w:val="22"/>
            <w:lang w:val="vi-VN" w:eastAsia="vi-VN"/>
          </w:rPr>
          <w:tab/>
        </w:r>
        <w:r w:rsidRPr="003A734A">
          <w:rPr>
            <w:rStyle w:val="Hyperlink"/>
            <w:noProof/>
          </w:rPr>
          <w:t>Biểu đồ tuần tự chức năng quản lý giỏ hàng</w:t>
        </w:r>
        <w:r>
          <w:rPr>
            <w:noProof/>
            <w:webHidden/>
          </w:rPr>
          <w:tab/>
        </w:r>
        <w:r>
          <w:rPr>
            <w:noProof/>
            <w:webHidden/>
          </w:rPr>
          <w:fldChar w:fldCharType="begin"/>
        </w:r>
        <w:r>
          <w:rPr>
            <w:noProof/>
            <w:webHidden/>
          </w:rPr>
          <w:instrText xml:space="preserve"> PAGEREF _Toc180503850 \h </w:instrText>
        </w:r>
        <w:r>
          <w:rPr>
            <w:noProof/>
            <w:webHidden/>
          </w:rPr>
        </w:r>
        <w:r>
          <w:rPr>
            <w:noProof/>
            <w:webHidden/>
          </w:rPr>
          <w:fldChar w:fldCharType="separate"/>
        </w:r>
        <w:r w:rsidR="001C794A">
          <w:rPr>
            <w:noProof/>
            <w:webHidden/>
          </w:rPr>
          <w:t>76</w:t>
        </w:r>
        <w:r>
          <w:rPr>
            <w:noProof/>
            <w:webHidden/>
          </w:rPr>
          <w:fldChar w:fldCharType="end"/>
        </w:r>
      </w:hyperlink>
    </w:p>
    <w:p w14:paraId="1B208A8A" w14:textId="43C9EA84"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1" w:history="1">
        <w:r w:rsidRPr="003A734A">
          <w:rPr>
            <w:rStyle w:val="Hyperlink"/>
            <w:noProof/>
          </w:rPr>
          <w:t>3.2.6.</w:t>
        </w:r>
        <w:r>
          <w:rPr>
            <w:rFonts w:asciiTheme="minorHAnsi" w:hAnsiTheme="minorHAnsi" w:cstheme="minorBidi"/>
            <w:i w:val="0"/>
            <w:noProof/>
            <w:sz w:val="22"/>
            <w:lang w:val="vi-VN" w:eastAsia="vi-VN"/>
          </w:rPr>
          <w:tab/>
        </w:r>
        <w:r w:rsidRPr="003A734A">
          <w:rPr>
            <w:rStyle w:val="Hyperlink"/>
            <w:noProof/>
          </w:rPr>
          <w:t>Biểu đồ tuần tự chức năng đơn mua</w:t>
        </w:r>
        <w:r>
          <w:rPr>
            <w:noProof/>
            <w:webHidden/>
          </w:rPr>
          <w:tab/>
        </w:r>
        <w:r>
          <w:rPr>
            <w:noProof/>
            <w:webHidden/>
          </w:rPr>
          <w:fldChar w:fldCharType="begin"/>
        </w:r>
        <w:r>
          <w:rPr>
            <w:noProof/>
            <w:webHidden/>
          </w:rPr>
          <w:instrText xml:space="preserve"> PAGEREF _Toc180503851 \h </w:instrText>
        </w:r>
        <w:r>
          <w:rPr>
            <w:noProof/>
            <w:webHidden/>
          </w:rPr>
        </w:r>
        <w:r>
          <w:rPr>
            <w:noProof/>
            <w:webHidden/>
          </w:rPr>
          <w:fldChar w:fldCharType="separate"/>
        </w:r>
        <w:r w:rsidR="001C794A">
          <w:rPr>
            <w:noProof/>
            <w:webHidden/>
          </w:rPr>
          <w:t>77</w:t>
        </w:r>
        <w:r>
          <w:rPr>
            <w:noProof/>
            <w:webHidden/>
          </w:rPr>
          <w:fldChar w:fldCharType="end"/>
        </w:r>
      </w:hyperlink>
    </w:p>
    <w:p w14:paraId="4A6F7DFD" w14:textId="2D310BB3"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2" w:history="1">
        <w:r w:rsidRPr="003A734A">
          <w:rPr>
            <w:rStyle w:val="Hyperlink"/>
            <w:noProof/>
          </w:rPr>
          <w:t>3.2.7.</w:t>
        </w:r>
        <w:r>
          <w:rPr>
            <w:rFonts w:asciiTheme="minorHAnsi" w:hAnsiTheme="minorHAnsi" w:cstheme="minorBidi"/>
            <w:i w:val="0"/>
            <w:noProof/>
            <w:sz w:val="22"/>
            <w:lang w:val="vi-VN" w:eastAsia="vi-VN"/>
          </w:rPr>
          <w:tab/>
        </w:r>
        <w:r w:rsidRPr="003A734A">
          <w:rPr>
            <w:rStyle w:val="Hyperlink"/>
            <w:noProof/>
          </w:rPr>
          <w:t>Biểu đồ tuần tự chức năng tìm kiếm</w:t>
        </w:r>
        <w:r>
          <w:rPr>
            <w:noProof/>
            <w:webHidden/>
          </w:rPr>
          <w:tab/>
        </w:r>
        <w:r>
          <w:rPr>
            <w:noProof/>
            <w:webHidden/>
          </w:rPr>
          <w:fldChar w:fldCharType="begin"/>
        </w:r>
        <w:r>
          <w:rPr>
            <w:noProof/>
            <w:webHidden/>
          </w:rPr>
          <w:instrText xml:space="preserve"> PAGEREF _Toc180503852 \h </w:instrText>
        </w:r>
        <w:r>
          <w:rPr>
            <w:noProof/>
            <w:webHidden/>
          </w:rPr>
        </w:r>
        <w:r>
          <w:rPr>
            <w:noProof/>
            <w:webHidden/>
          </w:rPr>
          <w:fldChar w:fldCharType="separate"/>
        </w:r>
        <w:r w:rsidR="001C794A">
          <w:rPr>
            <w:noProof/>
            <w:webHidden/>
          </w:rPr>
          <w:t>77</w:t>
        </w:r>
        <w:r>
          <w:rPr>
            <w:noProof/>
            <w:webHidden/>
          </w:rPr>
          <w:fldChar w:fldCharType="end"/>
        </w:r>
      </w:hyperlink>
    </w:p>
    <w:p w14:paraId="3241330B" w14:textId="3DDDA211"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3" w:history="1">
        <w:r w:rsidRPr="003A734A">
          <w:rPr>
            <w:rStyle w:val="Hyperlink"/>
            <w:noProof/>
          </w:rPr>
          <w:t>3.2.8.</w:t>
        </w:r>
        <w:r>
          <w:rPr>
            <w:rFonts w:asciiTheme="minorHAnsi" w:hAnsiTheme="minorHAnsi" w:cstheme="minorBidi"/>
            <w:i w:val="0"/>
            <w:noProof/>
            <w:sz w:val="22"/>
            <w:lang w:val="vi-VN" w:eastAsia="vi-VN"/>
          </w:rPr>
          <w:tab/>
        </w:r>
        <w:r w:rsidRPr="003A734A">
          <w:rPr>
            <w:rStyle w:val="Hyperlink"/>
            <w:noProof/>
          </w:rPr>
          <w:t>Biểu đồ tuần tự chức năng đặt hàng</w:t>
        </w:r>
        <w:r>
          <w:rPr>
            <w:noProof/>
            <w:webHidden/>
          </w:rPr>
          <w:tab/>
        </w:r>
        <w:r>
          <w:rPr>
            <w:noProof/>
            <w:webHidden/>
          </w:rPr>
          <w:fldChar w:fldCharType="begin"/>
        </w:r>
        <w:r>
          <w:rPr>
            <w:noProof/>
            <w:webHidden/>
          </w:rPr>
          <w:instrText xml:space="preserve"> PAGEREF _Toc180503853 \h </w:instrText>
        </w:r>
        <w:r>
          <w:rPr>
            <w:noProof/>
            <w:webHidden/>
          </w:rPr>
        </w:r>
        <w:r>
          <w:rPr>
            <w:noProof/>
            <w:webHidden/>
          </w:rPr>
          <w:fldChar w:fldCharType="separate"/>
        </w:r>
        <w:r w:rsidR="001C794A">
          <w:rPr>
            <w:noProof/>
            <w:webHidden/>
          </w:rPr>
          <w:t>78</w:t>
        </w:r>
        <w:r>
          <w:rPr>
            <w:noProof/>
            <w:webHidden/>
          </w:rPr>
          <w:fldChar w:fldCharType="end"/>
        </w:r>
      </w:hyperlink>
    </w:p>
    <w:p w14:paraId="0A500890" w14:textId="4B4DA0C7"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4" w:history="1">
        <w:r w:rsidRPr="003A734A">
          <w:rPr>
            <w:rStyle w:val="Hyperlink"/>
            <w:noProof/>
          </w:rPr>
          <w:t>3.2.9.</w:t>
        </w:r>
        <w:r>
          <w:rPr>
            <w:rFonts w:asciiTheme="minorHAnsi" w:hAnsiTheme="minorHAnsi" w:cstheme="minorBidi"/>
            <w:i w:val="0"/>
            <w:noProof/>
            <w:sz w:val="22"/>
            <w:lang w:val="vi-VN" w:eastAsia="vi-VN"/>
          </w:rPr>
          <w:tab/>
        </w:r>
        <w:r w:rsidRPr="003A734A">
          <w:rPr>
            <w:rStyle w:val="Hyperlink"/>
            <w:noProof/>
          </w:rPr>
          <w:t>Biểu đồ tuần tự chức năng quản lý sản phẩm (Admin)</w:t>
        </w:r>
        <w:r>
          <w:rPr>
            <w:noProof/>
            <w:webHidden/>
          </w:rPr>
          <w:tab/>
        </w:r>
        <w:r>
          <w:rPr>
            <w:noProof/>
            <w:webHidden/>
          </w:rPr>
          <w:fldChar w:fldCharType="begin"/>
        </w:r>
        <w:r>
          <w:rPr>
            <w:noProof/>
            <w:webHidden/>
          </w:rPr>
          <w:instrText xml:space="preserve"> PAGEREF _Toc180503854 \h </w:instrText>
        </w:r>
        <w:r>
          <w:rPr>
            <w:noProof/>
            <w:webHidden/>
          </w:rPr>
        </w:r>
        <w:r>
          <w:rPr>
            <w:noProof/>
            <w:webHidden/>
          </w:rPr>
          <w:fldChar w:fldCharType="separate"/>
        </w:r>
        <w:r w:rsidR="001C794A">
          <w:rPr>
            <w:noProof/>
            <w:webHidden/>
          </w:rPr>
          <w:t>79</w:t>
        </w:r>
        <w:r>
          <w:rPr>
            <w:noProof/>
            <w:webHidden/>
          </w:rPr>
          <w:fldChar w:fldCharType="end"/>
        </w:r>
      </w:hyperlink>
    </w:p>
    <w:p w14:paraId="3B652E71" w14:textId="20776BA5"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5" w:history="1">
        <w:r w:rsidRPr="003A734A">
          <w:rPr>
            <w:rStyle w:val="Hyperlink"/>
            <w:noProof/>
          </w:rPr>
          <w:t>3.2.10.</w:t>
        </w:r>
        <w:r>
          <w:rPr>
            <w:rFonts w:asciiTheme="minorHAnsi" w:hAnsiTheme="minorHAnsi" w:cstheme="minorBidi"/>
            <w:i w:val="0"/>
            <w:noProof/>
            <w:sz w:val="22"/>
            <w:lang w:val="vi-VN" w:eastAsia="vi-VN"/>
          </w:rPr>
          <w:tab/>
        </w:r>
        <w:r w:rsidRPr="003A734A">
          <w:rPr>
            <w:rStyle w:val="Hyperlink"/>
            <w:noProof/>
          </w:rPr>
          <w:t>Biểu đồ tuần tự chức năng quản lý loại sản phẩm (Admin)</w:t>
        </w:r>
        <w:r>
          <w:rPr>
            <w:noProof/>
            <w:webHidden/>
          </w:rPr>
          <w:tab/>
        </w:r>
        <w:r>
          <w:rPr>
            <w:noProof/>
            <w:webHidden/>
          </w:rPr>
          <w:fldChar w:fldCharType="begin"/>
        </w:r>
        <w:r>
          <w:rPr>
            <w:noProof/>
            <w:webHidden/>
          </w:rPr>
          <w:instrText xml:space="preserve"> PAGEREF _Toc180503855 \h </w:instrText>
        </w:r>
        <w:r>
          <w:rPr>
            <w:noProof/>
            <w:webHidden/>
          </w:rPr>
        </w:r>
        <w:r>
          <w:rPr>
            <w:noProof/>
            <w:webHidden/>
          </w:rPr>
          <w:fldChar w:fldCharType="separate"/>
        </w:r>
        <w:r w:rsidR="001C794A">
          <w:rPr>
            <w:noProof/>
            <w:webHidden/>
          </w:rPr>
          <w:t>81</w:t>
        </w:r>
        <w:r>
          <w:rPr>
            <w:noProof/>
            <w:webHidden/>
          </w:rPr>
          <w:fldChar w:fldCharType="end"/>
        </w:r>
      </w:hyperlink>
    </w:p>
    <w:p w14:paraId="33B36C62" w14:textId="03187160"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6" w:history="1">
        <w:r w:rsidRPr="003A734A">
          <w:rPr>
            <w:rStyle w:val="Hyperlink"/>
            <w:noProof/>
          </w:rPr>
          <w:t>3.2.11.</w:t>
        </w:r>
        <w:r>
          <w:rPr>
            <w:rFonts w:asciiTheme="minorHAnsi" w:hAnsiTheme="minorHAnsi" w:cstheme="minorBidi"/>
            <w:i w:val="0"/>
            <w:noProof/>
            <w:sz w:val="22"/>
            <w:lang w:val="vi-VN" w:eastAsia="vi-VN"/>
          </w:rPr>
          <w:tab/>
        </w:r>
        <w:r w:rsidRPr="003A734A">
          <w:rPr>
            <w:rStyle w:val="Hyperlink"/>
            <w:noProof/>
          </w:rPr>
          <w:t>Biểu đồ tuần tự chức năng quản lý nhà hàng (Admin)</w:t>
        </w:r>
        <w:r>
          <w:rPr>
            <w:noProof/>
            <w:webHidden/>
          </w:rPr>
          <w:tab/>
        </w:r>
        <w:r>
          <w:rPr>
            <w:noProof/>
            <w:webHidden/>
          </w:rPr>
          <w:fldChar w:fldCharType="begin"/>
        </w:r>
        <w:r>
          <w:rPr>
            <w:noProof/>
            <w:webHidden/>
          </w:rPr>
          <w:instrText xml:space="preserve"> PAGEREF _Toc180503856 \h </w:instrText>
        </w:r>
        <w:r>
          <w:rPr>
            <w:noProof/>
            <w:webHidden/>
          </w:rPr>
        </w:r>
        <w:r>
          <w:rPr>
            <w:noProof/>
            <w:webHidden/>
          </w:rPr>
          <w:fldChar w:fldCharType="separate"/>
        </w:r>
        <w:r w:rsidR="001C794A">
          <w:rPr>
            <w:noProof/>
            <w:webHidden/>
          </w:rPr>
          <w:t>81</w:t>
        </w:r>
        <w:r>
          <w:rPr>
            <w:noProof/>
            <w:webHidden/>
          </w:rPr>
          <w:fldChar w:fldCharType="end"/>
        </w:r>
      </w:hyperlink>
    </w:p>
    <w:p w14:paraId="0551C273" w14:textId="400CD9CE"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7" w:history="1">
        <w:r w:rsidRPr="003A734A">
          <w:rPr>
            <w:rStyle w:val="Hyperlink"/>
            <w:noProof/>
            <w:lang w:val="vi-VN"/>
          </w:rPr>
          <w:t>3.2.12.</w:t>
        </w:r>
        <w:r>
          <w:rPr>
            <w:rFonts w:asciiTheme="minorHAnsi" w:hAnsiTheme="minorHAnsi" w:cstheme="minorBidi"/>
            <w:i w:val="0"/>
            <w:noProof/>
            <w:sz w:val="22"/>
            <w:lang w:val="vi-VN" w:eastAsia="vi-VN"/>
          </w:rPr>
          <w:tab/>
        </w:r>
        <w:r w:rsidRPr="003A734A">
          <w:rPr>
            <w:rStyle w:val="Hyperlink"/>
            <w:noProof/>
            <w:lang w:val="vi-VN"/>
          </w:rPr>
          <w:t>Biểu đồ tuần tự chức năng quản lý ưu đãi (Admin)</w:t>
        </w:r>
        <w:r>
          <w:rPr>
            <w:noProof/>
            <w:webHidden/>
          </w:rPr>
          <w:tab/>
        </w:r>
        <w:r>
          <w:rPr>
            <w:noProof/>
            <w:webHidden/>
          </w:rPr>
          <w:fldChar w:fldCharType="begin"/>
        </w:r>
        <w:r>
          <w:rPr>
            <w:noProof/>
            <w:webHidden/>
          </w:rPr>
          <w:instrText xml:space="preserve"> PAGEREF _Toc180503857 \h </w:instrText>
        </w:r>
        <w:r>
          <w:rPr>
            <w:noProof/>
            <w:webHidden/>
          </w:rPr>
        </w:r>
        <w:r>
          <w:rPr>
            <w:noProof/>
            <w:webHidden/>
          </w:rPr>
          <w:fldChar w:fldCharType="separate"/>
        </w:r>
        <w:r w:rsidR="001C794A">
          <w:rPr>
            <w:noProof/>
            <w:webHidden/>
          </w:rPr>
          <w:t>81</w:t>
        </w:r>
        <w:r>
          <w:rPr>
            <w:noProof/>
            <w:webHidden/>
          </w:rPr>
          <w:fldChar w:fldCharType="end"/>
        </w:r>
      </w:hyperlink>
    </w:p>
    <w:p w14:paraId="2C9D56E6" w14:textId="221D349F"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8" w:history="1">
        <w:r w:rsidRPr="003A734A">
          <w:rPr>
            <w:rStyle w:val="Hyperlink"/>
            <w:noProof/>
            <w:lang w:val="vi-VN"/>
          </w:rPr>
          <w:t>3.2.13.</w:t>
        </w:r>
        <w:r>
          <w:rPr>
            <w:rFonts w:asciiTheme="minorHAnsi" w:hAnsiTheme="minorHAnsi" w:cstheme="minorBidi"/>
            <w:i w:val="0"/>
            <w:noProof/>
            <w:sz w:val="22"/>
            <w:lang w:val="vi-VN" w:eastAsia="vi-VN"/>
          </w:rPr>
          <w:tab/>
        </w:r>
        <w:r w:rsidRPr="003A734A">
          <w:rPr>
            <w:rStyle w:val="Hyperlink"/>
            <w:noProof/>
            <w:lang w:val="vi-VN"/>
          </w:rPr>
          <w:t>Biểu đồ tuần tự chức năng quản lý khách hàng (Admin)</w:t>
        </w:r>
        <w:r>
          <w:rPr>
            <w:noProof/>
            <w:webHidden/>
          </w:rPr>
          <w:tab/>
        </w:r>
        <w:r>
          <w:rPr>
            <w:noProof/>
            <w:webHidden/>
          </w:rPr>
          <w:fldChar w:fldCharType="begin"/>
        </w:r>
        <w:r>
          <w:rPr>
            <w:noProof/>
            <w:webHidden/>
          </w:rPr>
          <w:instrText xml:space="preserve"> PAGEREF _Toc180503858 \h </w:instrText>
        </w:r>
        <w:r>
          <w:rPr>
            <w:noProof/>
            <w:webHidden/>
          </w:rPr>
        </w:r>
        <w:r>
          <w:rPr>
            <w:noProof/>
            <w:webHidden/>
          </w:rPr>
          <w:fldChar w:fldCharType="separate"/>
        </w:r>
        <w:r w:rsidR="001C794A">
          <w:rPr>
            <w:noProof/>
            <w:webHidden/>
          </w:rPr>
          <w:t>81</w:t>
        </w:r>
        <w:r>
          <w:rPr>
            <w:noProof/>
            <w:webHidden/>
          </w:rPr>
          <w:fldChar w:fldCharType="end"/>
        </w:r>
      </w:hyperlink>
    </w:p>
    <w:p w14:paraId="2B1B73F9" w14:textId="089FAA5C"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59" w:history="1">
        <w:r w:rsidRPr="003A734A">
          <w:rPr>
            <w:rStyle w:val="Hyperlink"/>
            <w:noProof/>
          </w:rPr>
          <w:t>3.2.14.</w:t>
        </w:r>
        <w:r>
          <w:rPr>
            <w:rFonts w:asciiTheme="minorHAnsi" w:hAnsiTheme="minorHAnsi" w:cstheme="minorBidi"/>
            <w:i w:val="0"/>
            <w:noProof/>
            <w:sz w:val="22"/>
            <w:lang w:val="vi-VN" w:eastAsia="vi-VN"/>
          </w:rPr>
          <w:tab/>
        </w:r>
        <w:r w:rsidRPr="003A734A">
          <w:rPr>
            <w:rStyle w:val="Hyperlink"/>
            <w:noProof/>
          </w:rPr>
          <w:t>Biểu đồ tuần tự chức năng quản lý hóa đơn (Admin)</w:t>
        </w:r>
        <w:r>
          <w:rPr>
            <w:noProof/>
            <w:webHidden/>
          </w:rPr>
          <w:tab/>
        </w:r>
        <w:r>
          <w:rPr>
            <w:noProof/>
            <w:webHidden/>
          </w:rPr>
          <w:fldChar w:fldCharType="begin"/>
        </w:r>
        <w:r>
          <w:rPr>
            <w:noProof/>
            <w:webHidden/>
          </w:rPr>
          <w:instrText xml:space="preserve"> PAGEREF _Toc180503859 \h </w:instrText>
        </w:r>
        <w:r>
          <w:rPr>
            <w:noProof/>
            <w:webHidden/>
          </w:rPr>
        </w:r>
        <w:r>
          <w:rPr>
            <w:noProof/>
            <w:webHidden/>
          </w:rPr>
          <w:fldChar w:fldCharType="separate"/>
        </w:r>
        <w:r w:rsidR="001C794A">
          <w:rPr>
            <w:noProof/>
            <w:webHidden/>
          </w:rPr>
          <w:t>82</w:t>
        </w:r>
        <w:r>
          <w:rPr>
            <w:noProof/>
            <w:webHidden/>
          </w:rPr>
          <w:fldChar w:fldCharType="end"/>
        </w:r>
      </w:hyperlink>
    </w:p>
    <w:p w14:paraId="573CD6B2" w14:textId="5FBB5C37"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60" w:history="1">
        <w:r w:rsidRPr="003A734A">
          <w:rPr>
            <w:rStyle w:val="Hyperlink"/>
            <w:noProof/>
          </w:rPr>
          <w:t>3.3.</w:t>
        </w:r>
        <w:r>
          <w:rPr>
            <w:rFonts w:asciiTheme="minorHAnsi" w:hAnsiTheme="minorHAnsi" w:cstheme="minorBidi"/>
            <w:b w:val="0"/>
            <w:noProof/>
            <w:sz w:val="22"/>
            <w:lang w:val="vi-VN" w:eastAsia="vi-VN"/>
          </w:rPr>
          <w:tab/>
        </w:r>
        <w:r w:rsidRPr="003A734A">
          <w:rPr>
            <w:rStyle w:val="Hyperlink"/>
            <w:noProof/>
          </w:rPr>
          <w:t>Thiết kế cơ sở dữ liệu</w:t>
        </w:r>
        <w:r>
          <w:rPr>
            <w:noProof/>
            <w:webHidden/>
          </w:rPr>
          <w:tab/>
        </w:r>
        <w:r>
          <w:rPr>
            <w:noProof/>
            <w:webHidden/>
          </w:rPr>
          <w:fldChar w:fldCharType="begin"/>
        </w:r>
        <w:r>
          <w:rPr>
            <w:noProof/>
            <w:webHidden/>
          </w:rPr>
          <w:instrText xml:space="preserve"> PAGEREF _Toc180503860 \h </w:instrText>
        </w:r>
        <w:r>
          <w:rPr>
            <w:noProof/>
            <w:webHidden/>
          </w:rPr>
        </w:r>
        <w:r>
          <w:rPr>
            <w:noProof/>
            <w:webHidden/>
          </w:rPr>
          <w:fldChar w:fldCharType="separate"/>
        </w:r>
        <w:r w:rsidR="001C794A">
          <w:rPr>
            <w:noProof/>
            <w:webHidden/>
          </w:rPr>
          <w:t>82</w:t>
        </w:r>
        <w:r>
          <w:rPr>
            <w:noProof/>
            <w:webHidden/>
          </w:rPr>
          <w:fldChar w:fldCharType="end"/>
        </w:r>
      </w:hyperlink>
    </w:p>
    <w:p w14:paraId="54055031" w14:textId="356C13C5"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61" w:history="1">
        <w:r w:rsidRPr="003A734A">
          <w:rPr>
            <w:rStyle w:val="Hyperlink"/>
            <w:noProof/>
          </w:rPr>
          <w:t>3.3.1.</w:t>
        </w:r>
        <w:r>
          <w:rPr>
            <w:rFonts w:asciiTheme="minorHAnsi" w:hAnsiTheme="minorHAnsi" w:cstheme="minorBidi"/>
            <w:i w:val="0"/>
            <w:noProof/>
            <w:sz w:val="22"/>
            <w:lang w:val="vi-VN" w:eastAsia="vi-VN"/>
          </w:rPr>
          <w:tab/>
        </w:r>
        <w:r w:rsidRPr="003A734A">
          <w:rPr>
            <w:rStyle w:val="Hyperlink"/>
            <w:noProof/>
          </w:rPr>
          <w:t>Lược đồ cơ sở dữ liệu</w:t>
        </w:r>
        <w:r>
          <w:rPr>
            <w:noProof/>
            <w:webHidden/>
          </w:rPr>
          <w:tab/>
        </w:r>
        <w:r>
          <w:rPr>
            <w:noProof/>
            <w:webHidden/>
          </w:rPr>
          <w:fldChar w:fldCharType="begin"/>
        </w:r>
        <w:r>
          <w:rPr>
            <w:noProof/>
            <w:webHidden/>
          </w:rPr>
          <w:instrText xml:space="preserve"> PAGEREF _Toc180503861 \h </w:instrText>
        </w:r>
        <w:r>
          <w:rPr>
            <w:noProof/>
            <w:webHidden/>
          </w:rPr>
        </w:r>
        <w:r>
          <w:rPr>
            <w:noProof/>
            <w:webHidden/>
          </w:rPr>
          <w:fldChar w:fldCharType="separate"/>
        </w:r>
        <w:r w:rsidR="001C794A">
          <w:rPr>
            <w:noProof/>
            <w:webHidden/>
          </w:rPr>
          <w:t>82</w:t>
        </w:r>
        <w:r>
          <w:rPr>
            <w:noProof/>
            <w:webHidden/>
          </w:rPr>
          <w:fldChar w:fldCharType="end"/>
        </w:r>
      </w:hyperlink>
    </w:p>
    <w:p w14:paraId="6AE2465C" w14:textId="2CAAD363"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62" w:history="1">
        <w:r w:rsidRPr="003A734A">
          <w:rPr>
            <w:rStyle w:val="Hyperlink"/>
            <w:noProof/>
          </w:rPr>
          <w:t>3.3.2.</w:t>
        </w:r>
        <w:r>
          <w:rPr>
            <w:rFonts w:asciiTheme="minorHAnsi" w:hAnsiTheme="minorHAnsi" w:cstheme="minorBidi"/>
            <w:i w:val="0"/>
            <w:noProof/>
            <w:sz w:val="22"/>
            <w:lang w:val="vi-VN" w:eastAsia="vi-VN"/>
          </w:rPr>
          <w:tab/>
        </w:r>
        <w:r w:rsidRPr="003A734A">
          <w:rPr>
            <w:rStyle w:val="Hyperlink"/>
            <w:noProof/>
          </w:rPr>
          <w:t>Danh sách các bảng trong cơ sở dữ liệu</w:t>
        </w:r>
        <w:r>
          <w:rPr>
            <w:noProof/>
            <w:webHidden/>
          </w:rPr>
          <w:tab/>
        </w:r>
        <w:r>
          <w:rPr>
            <w:noProof/>
            <w:webHidden/>
          </w:rPr>
          <w:fldChar w:fldCharType="begin"/>
        </w:r>
        <w:r>
          <w:rPr>
            <w:noProof/>
            <w:webHidden/>
          </w:rPr>
          <w:instrText xml:space="preserve"> PAGEREF _Toc180503862 \h </w:instrText>
        </w:r>
        <w:r>
          <w:rPr>
            <w:noProof/>
            <w:webHidden/>
          </w:rPr>
        </w:r>
        <w:r>
          <w:rPr>
            <w:noProof/>
            <w:webHidden/>
          </w:rPr>
          <w:fldChar w:fldCharType="separate"/>
        </w:r>
        <w:r w:rsidR="001C794A">
          <w:rPr>
            <w:noProof/>
            <w:webHidden/>
          </w:rPr>
          <w:t>83</w:t>
        </w:r>
        <w:r>
          <w:rPr>
            <w:noProof/>
            <w:webHidden/>
          </w:rPr>
          <w:fldChar w:fldCharType="end"/>
        </w:r>
      </w:hyperlink>
    </w:p>
    <w:p w14:paraId="05B21A1B" w14:textId="28E7DEE1"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63" w:history="1">
        <w:r w:rsidRPr="003A734A">
          <w:rPr>
            <w:rStyle w:val="Hyperlink"/>
            <w:noProof/>
          </w:rPr>
          <w:t>3.3.3.</w:t>
        </w:r>
        <w:r>
          <w:rPr>
            <w:rFonts w:asciiTheme="minorHAnsi" w:hAnsiTheme="minorHAnsi" w:cstheme="minorBidi"/>
            <w:i w:val="0"/>
            <w:noProof/>
            <w:sz w:val="22"/>
            <w:lang w:val="vi-VN" w:eastAsia="vi-VN"/>
          </w:rPr>
          <w:tab/>
        </w:r>
        <w:r w:rsidRPr="003A734A">
          <w:rPr>
            <w:rStyle w:val="Hyperlink"/>
            <w:noProof/>
          </w:rPr>
          <w:t>Chi tiết các bảng trong cơ sở dữ liệu</w:t>
        </w:r>
        <w:r>
          <w:rPr>
            <w:noProof/>
            <w:webHidden/>
          </w:rPr>
          <w:tab/>
        </w:r>
        <w:r>
          <w:rPr>
            <w:noProof/>
            <w:webHidden/>
          </w:rPr>
          <w:fldChar w:fldCharType="begin"/>
        </w:r>
        <w:r>
          <w:rPr>
            <w:noProof/>
            <w:webHidden/>
          </w:rPr>
          <w:instrText xml:space="preserve"> PAGEREF _Toc180503863 \h </w:instrText>
        </w:r>
        <w:r>
          <w:rPr>
            <w:noProof/>
            <w:webHidden/>
          </w:rPr>
        </w:r>
        <w:r>
          <w:rPr>
            <w:noProof/>
            <w:webHidden/>
          </w:rPr>
          <w:fldChar w:fldCharType="separate"/>
        </w:r>
        <w:r w:rsidR="001C794A">
          <w:rPr>
            <w:noProof/>
            <w:webHidden/>
          </w:rPr>
          <w:t>84</w:t>
        </w:r>
        <w:r>
          <w:rPr>
            <w:noProof/>
            <w:webHidden/>
          </w:rPr>
          <w:fldChar w:fldCharType="end"/>
        </w:r>
      </w:hyperlink>
    </w:p>
    <w:p w14:paraId="1CA039D4" w14:textId="4EB8B1CA"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64" w:history="1">
        <w:r w:rsidRPr="003A734A">
          <w:rPr>
            <w:rStyle w:val="Hyperlink"/>
            <w:noProof/>
          </w:rPr>
          <w:t>3.3.4.</w:t>
        </w:r>
        <w:r>
          <w:rPr>
            <w:rFonts w:asciiTheme="minorHAnsi" w:hAnsiTheme="minorHAnsi" w:cstheme="minorBidi"/>
            <w:i w:val="0"/>
            <w:noProof/>
            <w:sz w:val="22"/>
            <w:lang w:val="vi-VN" w:eastAsia="vi-VN"/>
          </w:rPr>
          <w:tab/>
        </w:r>
        <w:r w:rsidRPr="003A734A">
          <w:rPr>
            <w:rStyle w:val="Hyperlink"/>
            <w:noProof/>
          </w:rPr>
          <w:t>Mối quan hệ giữa các bảng trong cơ sở dữ liệu</w:t>
        </w:r>
        <w:r>
          <w:rPr>
            <w:noProof/>
            <w:webHidden/>
          </w:rPr>
          <w:tab/>
        </w:r>
        <w:r>
          <w:rPr>
            <w:noProof/>
            <w:webHidden/>
          </w:rPr>
          <w:fldChar w:fldCharType="begin"/>
        </w:r>
        <w:r>
          <w:rPr>
            <w:noProof/>
            <w:webHidden/>
          </w:rPr>
          <w:instrText xml:space="preserve"> PAGEREF _Toc180503864 \h </w:instrText>
        </w:r>
        <w:r>
          <w:rPr>
            <w:noProof/>
            <w:webHidden/>
          </w:rPr>
        </w:r>
        <w:r>
          <w:rPr>
            <w:noProof/>
            <w:webHidden/>
          </w:rPr>
          <w:fldChar w:fldCharType="separate"/>
        </w:r>
        <w:r w:rsidR="001C794A">
          <w:rPr>
            <w:noProof/>
            <w:webHidden/>
          </w:rPr>
          <w:t>89</w:t>
        </w:r>
        <w:r>
          <w:rPr>
            <w:noProof/>
            <w:webHidden/>
          </w:rPr>
          <w:fldChar w:fldCharType="end"/>
        </w:r>
      </w:hyperlink>
    </w:p>
    <w:p w14:paraId="49D74073" w14:textId="18D5DAB6" w:rsidR="00E666CE" w:rsidRDefault="00E666CE" w:rsidP="00E666CE">
      <w:pPr>
        <w:pStyle w:val="TOC1"/>
        <w:widowControl w:val="0"/>
        <w:tabs>
          <w:tab w:val="left" w:pos="1820"/>
          <w:tab w:val="right" w:leader="dot" w:pos="9345"/>
        </w:tabs>
        <w:rPr>
          <w:rFonts w:asciiTheme="minorHAnsi" w:hAnsiTheme="minorHAnsi" w:cstheme="minorBidi"/>
          <w:b w:val="0"/>
          <w:caps w:val="0"/>
          <w:noProof/>
          <w:sz w:val="22"/>
          <w:lang w:val="vi-VN" w:eastAsia="vi-VN"/>
        </w:rPr>
      </w:pPr>
      <w:hyperlink w:anchor="_Toc180503865" w:history="1">
        <w:r w:rsidRPr="003A734A">
          <w:rPr>
            <w:rStyle w:val="Hyperlink"/>
            <w:noProof/>
          </w:rPr>
          <w:t>CHƯƠNG 4.</w:t>
        </w:r>
        <w:r>
          <w:rPr>
            <w:rFonts w:asciiTheme="minorHAnsi" w:hAnsiTheme="minorHAnsi" w:cstheme="minorBidi"/>
            <w:b w:val="0"/>
            <w:caps w:val="0"/>
            <w:noProof/>
            <w:sz w:val="22"/>
            <w:lang w:val="vi-VN" w:eastAsia="vi-VN"/>
          </w:rPr>
          <w:tab/>
        </w:r>
        <w:r w:rsidRPr="003A734A">
          <w:rPr>
            <w:rStyle w:val="Hyperlink"/>
            <w:noProof/>
          </w:rPr>
          <w:t>PHÁT TRIỂN PHẦN MỀM, CÀI ĐẶT VÀ KIỂM THử</w:t>
        </w:r>
        <w:r>
          <w:rPr>
            <w:noProof/>
            <w:webHidden/>
          </w:rPr>
          <w:tab/>
        </w:r>
        <w:r>
          <w:rPr>
            <w:noProof/>
            <w:webHidden/>
          </w:rPr>
          <w:fldChar w:fldCharType="begin"/>
        </w:r>
        <w:r>
          <w:rPr>
            <w:noProof/>
            <w:webHidden/>
          </w:rPr>
          <w:instrText xml:space="preserve"> PAGEREF _Toc180503865 \h </w:instrText>
        </w:r>
        <w:r>
          <w:rPr>
            <w:noProof/>
            <w:webHidden/>
          </w:rPr>
        </w:r>
        <w:r>
          <w:rPr>
            <w:noProof/>
            <w:webHidden/>
          </w:rPr>
          <w:fldChar w:fldCharType="separate"/>
        </w:r>
        <w:r w:rsidR="001C794A">
          <w:rPr>
            <w:noProof/>
            <w:webHidden/>
          </w:rPr>
          <w:t>90</w:t>
        </w:r>
        <w:r>
          <w:rPr>
            <w:noProof/>
            <w:webHidden/>
          </w:rPr>
          <w:fldChar w:fldCharType="end"/>
        </w:r>
      </w:hyperlink>
    </w:p>
    <w:p w14:paraId="61D04BB9" w14:textId="6F063D10"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66" w:history="1">
        <w:r w:rsidRPr="003A734A">
          <w:rPr>
            <w:rStyle w:val="Hyperlink"/>
            <w:noProof/>
          </w:rPr>
          <w:t>4.1.</w:t>
        </w:r>
        <w:r>
          <w:rPr>
            <w:rFonts w:asciiTheme="minorHAnsi" w:hAnsiTheme="minorHAnsi" w:cstheme="minorBidi"/>
            <w:b w:val="0"/>
            <w:noProof/>
            <w:sz w:val="22"/>
            <w:lang w:val="vi-VN" w:eastAsia="vi-VN"/>
          </w:rPr>
          <w:tab/>
        </w:r>
        <w:r w:rsidRPr="003A734A">
          <w:rPr>
            <w:rStyle w:val="Hyperlink"/>
            <w:noProof/>
          </w:rPr>
          <w:t>Môi trường thử nghiệm</w:t>
        </w:r>
        <w:r>
          <w:rPr>
            <w:noProof/>
            <w:webHidden/>
          </w:rPr>
          <w:tab/>
        </w:r>
        <w:r>
          <w:rPr>
            <w:noProof/>
            <w:webHidden/>
          </w:rPr>
          <w:fldChar w:fldCharType="begin"/>
        </w:r>
        <w:r>
          <w:rPr>
            <w:noProof/>
            <w:webHidden/>
          </w:rPr>
          <w:instrText xml:space="preserve"> PAGEREF _Toc180503866 \h </w:instrText>
        </w:r>
        <w:r>
          <w:rPr>
            <w:noProof/>
            <w:webHidden/>
          </w:rPr>
        </w:r>
        <w:r>
          <w:rPr>
            <w:noProof/>
            <w:webHidden/>
          </w:rPr>
          <w:fldChar w:fldCharType="separate"/>
        </w:r>
        <w:r w:rsidR="001C794A">
          <w:rPr>
            <w:noProof/>
            <w:webHidden/>
          </w:rPr>
          <w:t>90</w:t>
        </w:r>
        <w:r>
          <w:rPr>
            <w:noProof/>
            <w:webHidden/>
          </w:rPr>
          <w:fldChar w:fldCharType="end"/>
        </w:r>
      </w:hyperlink>
    </w:p>
    <w:p w14:paraId="0EF5F125" w14:textId="7E9C4D88"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67" w:history="1">
        <w:r w:rsidRPr="003A734A">
          <w:rPr>
            <w:rStyle w:val="Hyperlink"/>
            <w:noProof/>
          </w:rPr>
          <w:t>4.1.1.</w:t>
        </w:r>
        <w:r>
          <w:rPr>
            <w:rFonts w:asciiTheme="minorHAnsi" w:hAnsiTheme="minorHAnsi" w:cstheme="minorBidi"/>
            <w:i w:val="0"/>
            <w:noProof/>
            <w:sz w:val="22"/>
            <w:lang w:val="vi-VN" w:eastAsia="vi-VN"/>
          </w:rPr>
          <w:tab/>
        </w:r>
        <w:r w:rsidRPr="003A734A">
          <w:rPr>
            <w:rStyle w:val="Hyperlink"/>
            <w:noProof/>
          </w:rPr>
          <w:t>Yêu cầu về cài đặt</w:t>
        </w:r>
        <w:r>
          <w:rPr>
            <w:noProof/>
            <w:webHidden/>
          </w:rPr>
          <w:tab/>
        </w:r>
        <w:r>
          <w:rPr>
            <w:noProof/>
            <w:webHidden/>
          </w:rPr>
          <w:fldChar w:fldCharType="begin"/>
        </w:r>
        <w:r>
          <w:rPr>
            <w:noProof/>
            <w:webHidden/>
          </w:rPr>
          <w:instrText xml:space="preserve"> PAGEREF _Toc180503867 \h </w:instrText>
        </w:r>
        <w:r>
          <w:rPr>
            <w:noProof/>
            <w:webHidden/>
          </w:rPr>
        </w:r>
        <w:r>
          <w:rPr>
            <w:noProof/>
            <w:webHidden/>
          </w:rPr>
          <w:fldChar w:fldCharType="separate"/>
        </w:r>
        <w:r w:rsidR="001C794A">
          <w:rPr>
            <w:noProof/>
            <w:webHidden/>
          </w:rPr>
          <w:t>90</w:t>
        </w:r>
        <w:r>
          <w:rPr>
            <w:noProof/>
            <w:webHidden/>
          </w:rPr>
          <w:fldChar w:fldCharType="end"/>
        </w:r>
      </w:hyperlink>
    </w:p>
    <w:p w14:paraId="0C30D25D" w14:textId="2847E65C"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68" w:history="1">
        <w:r w:rsidRPr="003A734A">
          <w:rPr>
            <w:rStyle w:val="Hyperlink"/>
            <w:noProof/>
          </w:rPr>
          <w:t>4.1.2.</w:t>
        </w:r>
        <w:r>
          <w:rPr>
            <w:rFonts w:asciiTheme="minorHAnsi" w:hAnsiTheme="minorHAnsi" w:cstheme="minorBidi"/>
            <w:i w:val="0"/>
            <w:noProof/>
            <w:sz w:val="22"/>
            <w:lang w:val="vi-VN" w:eastAsia="vi-VN"/>
          </w:rPr>
          <w:tab/>
        </w:r>
        <w:r w:rsidRPr="003A734A">
          <w:rPr>
            <w:rStyle w:val="Hyperlink"/>
            <w:noProof/>
          </w:rPr>
          <w:t>Kết quả cài đặt môi trường</w:t>
        </w:r>
        <w:r>
          <w:rPr>
            <w:noProof/>
            <w:webHidden/>
          </w:rPr>
          <w:tab/>
        </w:r>
        <w:r>
          <w:rPr>
            <w:noProof/>
            <w:webHidden/>
          </w:rPr>
          <w:fldChar w:fldCharType="begin"/>
        </w:r>
        <w:r>
          <w:rPr>
            <w:noProof/>
            <w:webHidden/>
          </w:rPr>
          <w:instrText xml:space="preserve"> PAGEREF _Toc180503868 \h </w:instrText>
        </w:r>
        <w:r>
          <w:rPr>
            <w:noProof/>
            <w:webHidden/>
          </w:rPr>
        </w:r>
        <w:r>
          <w:rPr>
            <w:noProof/>
            <w:webHidden/>
          </w:rPr>
          <w:fldChar w:fldCharType="separate"/>
        </w:r>
        <w:r w:rsidR="001C794A">
          <w:rPr>
            <w:noProof/>
            <w:webHidden/>
          </w:rPr>
          <w:t>90</w:t>
        </w:r>
        <w:r>
          <w:rPr>
            <w:noProof/>
            <w:webHidden/>
          </w:rPr>
          <w:fldChar w:fldCharType="end"/>
        </w:r>
      </w:hyperlink>
    </w:p>
    <w:p w14:paraId="4802FCEC" w14:textId="32D97B52"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69" w:history="1">
        <w:r w:rsidRPr="003A734A">
          <w:rPr>
            <w:rStyle w:val="Hyperlink"/>
            <w:noProof/>
          </w:rPr>
          <w:t>4.1.3.</w:t>
        </w:r>
        <w:r>
          <w:rPr>
            <w:rFonts w:asciiTheme="minorHAnsi" w:hAnsiTheme="minorHAnsi" w:cstheme="minorBidi"/>
            <w:i w:val="0"/>
            <w:noProof/>
            <w:sz w:val="22"/>
            <w:lang w:val="vi-VN" w:eastAsia="vi-VN"/>
          </w:rPr>
          <w:tab/>
        </w:r>
        <w:r w:rsidRPr="003A734A">
          <w:rPr>
            <w:rStyle w:val="Hyperlink"/>
            <w:noProof/>
          </w:rPr>
          <w:t>Deploy trên nền tảng amazon web service</w:t>
        </w:r>
        <w:r>
          <w:rPr>
            <w:noProof/>
            <w:webHidden/>
          </w:rPr>
          <w:tab/>
        </w:r>
        <w:r>
          <w:rPr>
            <w:noProof/>
            <w:webHidden/>
          </w:rPr>
          <w:fldChar w:fldCharType="begin"/>
        </w:r>
        <w:r>
          <w:rPr>
            <w:noProof/>
            <w:webHidden/>
          </w:rPr>
          <w:instrText xml:space="preserve"> PAGEREF _Toc180503869 \h </w:instrText>
        </w:r>
        <w:r>
          <w:rPr>
            <w:noProof/>
            <w:webHidden/>
          </w:rPr>
        </w:r>
        <w:r>
          <w:rPr>
            <w:noProof/>
            <w:webHidden/>
          </w:rPr>
          <w:fldChar w:fldCharType="separate"/>
        </w:r>
        <w:r w:rsidR="001C794A">
          <w:rPr>
            <w:noProof/>
            <w:webHidden/>
          </w:rPr>
          <w:t>93</w:t>
        </w:r>
        <w:r>
          <w:rPr>
            <w:noProof/>
            <w:webHidden/>
          </w:rPr>
          <w:fldChar w:fldCharType="end"/>
        </w:r>
      </w:hyperlink>
    </w:p>
    <w:p w14:paraId="35ADB9FC" w14:textId="6EBEAB08"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70" w:history="1">
        <w:r w:rsidRPr="003A734A">
          <w:rPr>
            <w:rStyle w:val="Hyperlink"/>
            <w:noProof/>
          </w:rPr>
          <w:t>4.1.4.</w:t>
        </w:r>
        <w:r>
          <w:rPr>
            <w:rFonts w:asciiTheme="minorHAnsi" w:hAnsiTheme="minorHAnsi" w:cstheme="minorBidi"/>
            <w:i w:val="0"/>
            <w:noProof/>
            <w:sz w:val="22"/>
            <w:lang w:val="vi-VN" w:eastAsia="vi-VN"/>
          </w:rPr>
          <w:tab/>
        </w:r>
        <w:r w:rsidRPr="003A734A">
          <w:rPr>
            <w:rStyle w:val="Hyperlink"/>
            <w:noProof/>
          </w:rPr>
          <w:t>Deploy trên Nginx</w:t>
        </w:r>
        <w:r>
          <w:rPr>
            <w:noProof/>
            <w:webHidden/>
          </w:rPr>
          <w:tab/>
        </w:r>
        <w:r>
          <w:rPr>
            <w:noProof/>
            <w:webHidden/>
          </w:rPr>
          <w:fldChar w:fldCharType="begin"/>
        </w:r>
        <w:r>
          <w:rPr>
            <w:noProof/>
            <w:webHidden/>
          </w:rPr>
          <w:instrText xml:space="preserve"> PAGEREF _Toc180503870 \h </w:instrText>
        </w:r>
        <w:r>
          <w:rPr>
            <w:noProof/>
            <w:webHidden/>
          </w:rPr>
        </w:r>
        <w:r>
          <w:rPr>
            <w:noProof/>
            <w:webHidden/>
          </w:rPr>
          <w:fldChar w:fldCharType="separate"/>
        </w:r>
        <w:r w:rsidR="001C794A">
          <w:rPr>
            <w:noProof/>
            <w:webHidden/>
          </w:rPr>
          <w:t>106</w:t>
        </w:r>
        <w:r>
          <w:rPr>
            <w:noProof/>
            <w:webHidden/>
          </w:rPr>
          <w:fldChar w:fldCharType="end"/>
        </w:r>
      </w:hyperlink>
    </w:p>
    <w:p w14:paraId="64C4C0A0" w14:textId="53F61993"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71" w:history="1">
        <w:r w:rsidRPr="003A734A">
          <w:rPr>
            <w:rStyle w:val="Hyperlink"/>
            <w:noProof/>
          </w:rPr>
          <w:t>4.2.</w:t>
        </w:r>
        <w:r>
          <w:rPr>
            <w:rFonts w:asciiTheme="minorHAnsi" w:hAnsiTheme="minorHAnsi" w:cstheme="minorBidi"/>
            <w:b w:val="0"/>
            <w:noProof/>
            <w:sz w:val="22"/>
            <w:lang w:val="vi-VN" w:eastAsia="vi-VN"/>
          </w:rPr>
          <w:tab/>
        </w:r>
        <w:r w:rsidRPr="003A734A">
          <w:rPr>
            <w:rStyle w:val="Hyperlink"/>
            <w:noProof/>
          </w:rPr>
          <w:t>Thử nghiệm hệ thống</w:t>
        </w:r>
        <w:r>
          <w:rPr>
            <w:noProof/>
            <w:webHidden/>
          </w:rPr>
          <w:tab/>
        </w:r>
        <w:r>
          <w:rPr>
            <w:noProof/>
            <w:webHidden/>
          </w:rPr>
          <w:fldChar w:fldCharType="begin"/>
        </w:r>
        <w:r>
          <w:rPr>
            <w:noProof/>
            <w:webHidden/>
          </w:rPr>
          <w:instrText xml:space="preserve"> PAGEREF _Toc180503871 \h </w:instrText>
        </w:r>
        <w:r>
          <w:rPr>
            <w:noProof/>
            <w:webHidden/>
          </w:rPr>
        </w:r>
        <w:r>
          <w:rPr>
            <w:noProof/>
            <w:webHidden/>
          </w:rPr>
          <w:fldChar w:fldCharType="separate"/>
        </w:r>
        <w:r w:rsidR="001C794A">
          <w:rPr>
            <w:noProof/>
            <w:webHidden/>
          </w:rPr>
          <w:t>109</w:t>
        </w:r>
        <w:r>
          <w:rPr>
            <w:noProof/>
            <w:webHidden/>
          </w:rPr>
          <w:fldChar w:fldCharType="end"/>
        </w:r>
      </w:hyperlink>
    </w:p>
    <w:p w14:paraId="6B1EB049" w14:textId="6B03F598"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72" w:history="1">
        <w:r w:rsidRPr="003A734A">
          <w:rPr>
            <w:rStyle w:val="Hyperlink"/>
            <w:noProof/>
          </w:rPr>
          <w:t>4.2.1.</w:t>
        </w:r>
        <w:r>
          <w:rPr>
            <w:rFonts w:asciiTheme="minorHAnsi" w:hAnsiTheme="minorHAnsi" w:cstheme="minorBidi"/>
            <w:i w:val="0"/>
            <w:noProof/>
            <w:sz w:val="22"/>
            <w:lang w:val="vi-VN" w:eastAsia="vi-VN"/>
          </w:rPr>
          <w:tab/>
        </w:r>
        <w:r w:rsidRPr="003A734A">
          <w:rPr>
            <w:rStyle w:val="Hyperlink"/>
            <w:noProof/>
          </w:rPr>
          <w:t>Chức năng đăng kí</w:t>
        </w:r>
        <w:r>
          <w:rPr>
            <w:noProof/>
            <w:webHidden/>
          </w:rPr>
          <w:tab/>
        </w:r>
        <w:r>
          <w:rPr>
            <w:noProof/>
            <w:webHidden/>
          </w:rPr>
          <w:fldChar w:fldCharType="begin"/>
        </w:r>
        <w:r>
          <w:rPr>
            <w:noProof/>
            <w:webHidden/>
          </w:rPr>
          <w:instrText xml:space="preserve"> PAGEREF _Toc180503872 \h </w:instrText>
        </w:r>
        <w:r>
          <w:rPr>
            <w:noProof/>
            <w:webHidden/>
          </w:rPr>
        </w:r>
        <w:r>
          <w:rPr>
            <w:noProof/>
            <w:webHidden/>
          </w:rPr>
          <w:fldChar w:fldCharType="separate"/>
        </w:r>
        <w:r w:rsidR="001C794A">
          <w:rPr>
            <w:noProof/>
            <w:webHidden/>
          </w:rPr>
          <w:t>109</w:t>
        </w:r>
        <w:r>
          <w:rPr>
            <w:noProof/>
            <w:webHidden/>
          </w:rPr>
          <w:fldChar w:fldCharType="end"/>
        </w:r>
      </w:hyperlink>
    </w:p>
    <w:p w14:paraId="135DCB85" w14:textId="01442433"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73" w:history="1">
        <w:r w:rsidRPr="003A734A">
          <w:rPr>
            <w:rStyle w:val="Hyperlink"/>
            <w:noProof/>
          </w:rPr>
          <w:t>4.2.2.</w:t>
        </w:r>
        <w:r>
          <w:rPr>
            <w:rFonts w:asciiTheme="minorHAnsi" w:hAnsiTheme="minorHAnsi" w:cstheme="minorBidi"/>
            <w:i w:val="0"/>
            <w:noProof/>
            <w:sz w:val="22"/>
            <w:lang w:val="vi-VN" w:eastAsia="vi-VN"/>
          </w:rPr>
          <w:tab/>
        </w:r>
        <w:r w:rsidRPr="003A734A">
          <w:rPr>
            <w:rStyle w:val="Hyperlink"/>
            <w:noProof/>
          </w:rPr>
          <w:t>Chức năng đăng nhập</w:t>
        </w:r>
        <w:r>
          <w:rPr>
            <w:noProof/>
            <w:webHidden/>
          </w:rPr>
          <w:tab/>
        </w:r>
        <w:r>
          <w:rPr>
            <w:noProof/>
            <w:webHidden/>
          </w:rPr>
          <w:fldChar w:fldCharType="begin"/>
        </w:r>
        <w:r>
          <w:rPr>
            <w:noProof/>
            <w:webHidden/>
          </w:rPr>
          <w:instrText xml:space="preserve"> PAGEREF _Toc180503873 \h </w:instrText>
        </w:r>
        <w:r>
          <w:rPr>
            <w:noProof/>
            <w:webHidden/>
          </w:rPr>
        </w:r>
        <w:r>
          <w:rPr>
            <w:noProof/>
            <w:webHidden/>
          </w:rPr>
          <w:fldChar w:fldCharType="separate"/>
        </w:r>
        <w:r w:rsidR="001C794A">
          <w:rPr>
            <w:noProof/>
            <w:webHidden/>
          </w:rPr>
          <w:t>110</w:t>
        </w:r>
        <w:r>
          <w:rPr>
            <w:noProof/>
            <w:webHidden/>
          </w:rPr>
          <w:fldChar w:fldCharType="end"/>
        </w:r>
      </w:hyperlink>
    </w:p>
    <w:p w14:paraId="10556F7B" w14:textId="1D986AEE"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74" w:history="1">
        <w:r w:rsidRPr="003A734A">
          <w:rPr>
            <w:rStyle w:val="Hyperlink"/>
            <w:noProof/>
          </w:rPr>
          <w:t>4.2.3.</w:t>
        </w:r>
        <w:r>
          <w:rPr>
            <w:rFonts w:asciiTheme="minorHAnsi" w:hAnsiTheme="minorHAnsi" w:cstheme="minorBidi"/>
            <w:i w:val="0"/>
            <w:noProof/>
            <w:sz w:val="22"/>
            <w:lang w:val="vi-VN" w:eastAsia="vi-VN"/>
          </w:rPr>
          <w:tab/>
        </w:r>
        <w:r w:rsidRPr="003A734A">
          <w:rPr>
            <w:rStyle w:val="Hyperlink"/>
            <w:noProof/>
          </w:rPr>
          <w:t>Chức năng đăng xuất</w:t>
        </w:r>
        <w:r>
          <w:rPr>
            <w:noProof/>
            <w:webHidden/>
          </w:rPr>
          <w:tab/>
        </w:r>
        <w:r>
          <w:rPr>
            <w:noProof/>
            <w:webHidden/>
          </w:rPr>
          <w:fldChar w:fldCharType="begin"/>
        </w:r>
        <w:r>
          <w:rPr>
            <w:noProof/>
            <w:webHidden/>
          </w:rPr>
          <w:instrText xml:space="preserve"> PAGEREF _Toc180503874 \h </w:instrText>
        </w:r>
        <w:r>
          <w:rPr>
            <w:noProof/>
            <w:webHidden/>
          </w:rPr>
        </w:r>
        <w:r>
          <w:rPr>
            <w:noProof/>
            <w:webHidden/>
          </w:rPr>
          <w:fldChar w:fldCharType="separate"/>
        </w:r>
        <w:r w:rsidR="001C794A">
          <w:rPr>
            <w:noProof/>
            <w:webHidden/>
          </w:rPr>
          <w:t>111</w:t>
        </w:r>
        <w:r>
          <w:rPr>
            <w:noProof/>
            <w:webHidden/>
          </w:rPr>
          <w:fldChar w:fldCharType="end"/>
        </w:r>
      </w:hyperlink>
    </w:p>
    <w:p w14:paraId="38A28412" w14:textId="0439E7E2"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75" w:history="1">
        <w:r w:rsidRPr="003A734A">
          <w:rPr>
            <w:rStyle w:val="Hyperlink"/>
            <w:noProof/>
            <w:lang w:val="vi-VN"/>
          </w:rPr>
          <w:t>4.2.4.</w:t>
        </w:r>
        <w:r>
          <w:rPr>
            <w:rFonts w:asciiTheme="minorHAnsi" w:hAnsiTheme="minorHAnsi" w:cstheme="minorBidi"/>
            <w:i w:val="0"/>
            <w:noProof/>
            <w:sz w:val="22"/>
            <w:lang w:val="vi-VN" w:eastAsia="vi-VN"/>
          </w:rPr>
          <w:tab/>
        </w:r>
        <w:r w:rsidRPr="003A734A">
          <w:rPr>
            <w:rStyle w:val="Hyperlink"/>
            <w:noProof/>
            <w:lang w:val="vi-VN"/>
          </w:rPr>
          <w:t>Chức năng quản lý thông tin người dùng</w:t>
        </w:r>
        <w:r>
          <w:rPr>
            <w:noProof/>
            <w:webHidden/>
          </w:rPr>
          <w:tab/>
        </w:r>
        <w:r>
          <w:rPr>
            <w:noProof/>
            <w:webHidden/>
          </w:rPr>
          <w:fldChar w:fldCharType="begin"/>
        </w:r>
        <w:r>
          <w:rPr>
            <w:noProof/>
            <w:webHidden/>
          </w:rPr>
          <w:instrText xml:space="preserve"> PAGEREF _Toc180503875 \h </w:instrText>
        </w:r>
        <w:r>
          <w:rPr>
            <w:noProof/>
            <w:webHidden/>
          </w:rPr>
        </w:r>
        <w:r>
          <w:rPr>
            <w:noProof/>
            <w:webHidden/>
          </w:rPr>
          <w:fldChar w:fldCharType="separate"/>
        </w:r>
        <w:r w:rsidR="001C794A">
          <w:rPr>
            <w:noProof/>
            <w:webHidden/>
          </w:rPr>
          <w:t>111</w:t>
        </w:r>
        <w:r>
          <w:rPr>
            <w:noProof/>
            <w:webHidden/>
          </w:rPr>
          <w:fldChar w:fldCharType="end"/>
        </w:r>
      </w:hyperlink>
    </w:p>
    <w:p w14:paraId="4DB17DD4" w14:textId="4DF9D26C"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76" w:history="1">
        <w:r w:rsidRPr="003A734A">
          <w:rPr>
            <w:rStyle w:val="Hyperlink"/>
            <w:noProof/>
          </w:rPr>
          <w:t>4.2.5.</w:t>
        </w:r>
        <w:r>
          <w:rPr>
            <w:rFonts w:asciiTheme="minorHAnsi" w:hAnsiTheme="minorHAnsi" w:cstheme="minorBidi"/>
            <w:i w:val="0"/>
            <w:noProof/>
            <w:sz w:val="22"/>
            <w:lang w:val="vi-VN" w:eastAsia="vi-VN"/>
          </w:rPr>
          <w:tab/>
        </w:r>
        <w:r w:rsidRPr="003A734A">
          <w:rPr>
            <w:rStyle w:val="Hyperlink"/>
            <w:noProof/>
          </w:rPr>
          <w:t>Quản lý giỏ hàng</w:t>
        </w:r>
        <w:r>
          <w:rPr>
            <w:noProof/>
            <w:webHidden/>
          </w:rPr>
          <w:tab/>
        </w:r>
        <w:r>
          <w:rPr>
            <w:noProof/>
            <w:webHidden/>
          </w:rPr>
          <w:fldChar w:fldCharType="begin"/>
        </w:r>
        <w:r>
          <w:rPr>
            <w:noProof/>
            <w:webHidden/>
          </w:rPr>
          <w:instrText xml:space="preserve"> PAGEREF _Toc180503876 \h </w:instrText>
        </w:r>
        <w:r>
          <w:rPr>
            <w:noProof/>
            <w:webHidden/>
          </w:rPr>
        </w:r>
        <w:r>
          <w:rPr>
            <w:noProof/>
            <w:webHidden/>
          </w:rPr>
          <w:fldChar w:fldCharType="separate"/>
        </w:r>
        <w:r w:rsidR="001C794A">
          <w:rPr>
            <w:noProof/>
            <w:webHidden/>
          </w:rPr>
          <w:t>114</w:t>
        </w:r>
        <w:r>
          <w:rPr>
            <w:noProof/>
            <w:webHidden/>
          </w:rPr>
          <w:fldChar w:fldCharType="end"/>
        </w:r>
      </w:hyperlink>
    </w:p>
    <w:p w14:paraId="2D351F4F" w14:textId="19EB5F8B"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77" w:history="1">
        <w:r w:rsidRPr="003A734A">
          <w:rPr>
            <w:rStyle w:val="Hyperlink"/>
            <w:noProof/>
          </w:rPr>
          <w:t>4.2.6.</w:t>
        </w:r>
        <w:r>
          <w:rPr>
            <w:rFonts w:asciiTheme="minorHAnsi" w:hAnsiTheme="minorHAnsi" w:cstheme="minorBidi"/>
            <w:i w:val="0"/>
            <w:noProof/>
            <w:sz w:val="22"/>
            <w:lang w:val="vi-VN" w:eastAsia="vi-VN"/>
          </w:rPr>
          <w:tab/>
        </w:r>
        <w:r w:rsidRPr="003A734A">
          <w:rPr>
            <w:rStyle w:val="Hyperlink"/>
            <w:noProof/>
          </w:rPr>
          <w:t>Chức năng đơn mua</w:t>
        </w:r>
        <w:r>
          <w:rPr>
            <w:noProof/>
            <w:webHidden/>
          </w:rPr>
          <w:tab/>
        </w:r>
        <w:r>
          <w:rPr>
            <w:noProof/>
            <w:webHidden/>
          </w:rPr>
          <w:fldChar w:fldCharType="begin"/>
        </w:r>
        <w:r>
          <w:rPr>
            <w:noProof/>
            <w:webHidden/>
          </w:rPr>
          <w:instrText xml:space="preserve"> PAGEREF _Toc180503877 \h </w:instrText>
        </w:r>
        <w:r>
          <w:rPr>
            <w:noProof/>
            <w:webHidden/>
          </w:rPr>
        </w:r>
        <w:r>
          <w:rPr>
            <w:noProof/>
            <w:webHidden/>
          </w:rPr>
          <w:fldChar w:fldCharType="separate"/>
        </w:r>
        <w:r w:rsidR="001C794A">
          <w:rPr>
            <w:noProof/>
            <w:webHidden/>
          </w:rPr>
          <w:t>115</w:t>
        </w:r>
        <w:r>
          <w:rPr>
            <w:noProof/>
            <w:webHidden/>
          </w:rPr>
          <w:fldChar w:fldCharType="end"/>
        </w:r>
      </w:hyperlink>
    </w:p>
    <w:p w14:paraId="69FEE5C0" w14:textId="73BEDD12"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78" w:history="1">
        <w:r w:rsidRPr="003A734A">
          <w:rPr>
            <w:rStyle w:val="Hyperlink"/>
            <w:noProof/>
          </w:rPr>
          <w:t>4.2.7.</w:t>
        </w:r>
        <w:r>
          <w:rPr>
            <w:rFonts w:asciiTheme="minorHAnsi" w:hAnsiTheme="minorHAnsi" w:cstheme="minorBidi"/>
            <w:i w:val="0"/>
            <w:noProof/>
            <w:sz w:val="22"/>
            <w:lang w:val="vi-VN" w:eastAsia="vi-VN"/>
          </w:rPr>
          <w:tab/>
        </w:r>
        <w:r w:rsidRPr="003A734A">
          <w:rPr>
            <w:rStyle w:val="Hyperlink"/>
            <w:noProof/>
          </w:rPr>
          <w:t>Chức năng tìm kiếm</w:t>
        </w:r>
        <w:r>
          <w:rPr>
            <w:noProof/>
            <w:webHidden/>
          </w:rPr>
          <w:tab/>
        </w:r>
        <w:r>
          <w:rPr>
            <w:noProof/>
            <w:webHidden/>
          </w:rPr>
          <w:fldChar w:fldCharType="begin"/>
        </w:r>
        <w:r>
          <w:rPr>
            <w:noProof/>
            <w:webHidden/>
          </w:rPr>
          <w:instrText xml:space="preserve"> PAGEREF _Toc180503878 \h </w:instrText>
        </w:r>
        <w:r>
          <w:rPr>
            <w:noProof/>
            <w:webHidden/>
          </w:rPr>
        </w:r>
        <w:r>
          <w:rPr>
            <w:noProof/>
            <w:webHidden/>
          </w:rPr>
          <w:fldChar w:fldCharType="separate"/>
        </w:r>
        <w:r w:rsidR="001C794A">
          <w:rPr>
            <w:noProof/>
            <w:webHidden/>
          </w:rPr>
          <w:t>116</w:t>
        </w:r>
        <w:r>
          <w:rPr>
            <w:noProof/>
            <w:webHidden/>
          </w:rPr>
          <w:fldChar w:fldCharType="end"/>
        </w:r>
      </w:hyperlink>
    </w:p>
    <w:p w14:paraId="72C0DE99" w14:textId="6EB297C5"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79" w:history="1">
        <w:r w:rsidRPr="003A734A">
          <w:rPr>
            <w:rStyle w:val="Hyperlink"/>
            <w:noProof/>
          </w:rPr>
          <w:t>4.2.8.</w:t>
        </w:r>
        <w:r>
          <w:rPr>
            <w:rFonts w:asciiTheme="minorHAnsi" w:hAnsiTheme="minorHAnsi" w:cstheme="minorBidi"/>
            <w:i w:val="0"/>
            <w:noProof/>
            <w:sz w:val="22"/>
            <w:lang w:val="vi-VN" w:eastAsia="vi-VN"/>
          </w:rPr>
          <w:tab/>
        </w:r>
        <w:r w:rsidRPr="003A734A">
          <w:rPr>
            <w:rStyle w:val="Hyperlink"/>
            <w:noProof/>
          </w:rPr>
          <w:t>Chức năng đặt hàng</w:t>
        </w:r>
        <w:r>
          <w:rPr>
            <w:noProof/>
            <w:webHidden/>
          </w:rPr>
          <w:tab/>
        </w:r>
        <w:r>
          <w:rPr>
            <w:noProof/>
            <w:webHidden/>
          </w:rPr>
          <w:fldChar w:fldCharType="begin"/>
        </w:r>
        <w:r>
          <w:rPr>
            <w:noProof/>
            <w:webHidden/>
          </w:rPr>
          <w:instrText xml:space="preserve"> PAGEREF _Toc180503879 \h </w:instrText>
        </w:r>
        <w:r>
          <w:rPr>
            <w:noProof/>
            <w:webHidden/>
          </w:rPr>
        </w:r>
        <w:r>
          <w:rPr>
            <w:noProof/>
            <w:webHidden/>
          </w:rPr>
          <w:fldChar w:fldCharType="separate"/>
        </w:r>
        <w:r w:rsidR="001C794A">
          <w:rPr>
            <w:noProof/>
            <w:webHidden/>
          </w:rPr>
          <w:t>117</w:t>
        </w:r>
        <w:r>
          <w:rPr>
            <w:noProof/>
            <w:webHidden/>
          </w:rPr>
          <w:fldChar w:fldCharType="end"/>
        </w:r>
      </w:hyperlink>
    </w:p>
    <w:p w14:paraId="6C288A57" w14:textId="3698311B"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80" w:history="1">
        <w:r w:rsidRPr="003A734A">
          <w:rPr>
            <w:rStyle w:val="Hyperlink"/>
            <w:noProof/>
            <w:lang w:val="vi-VN"/>
          </w:rPr>
          <w:t>4.2.9.</w:t>
        </w:r>
        <w:r>
          <w:rPr>
            <w:rFonts w:asciiTheme="minorHAnsi" w:hAnsiTheme="minorHAnsi" w:cstheme="minorBidi"/>
            <w:i w:val="0"/>
            <w:noProof/>
            <w:sz w:val="22"/>
            <w:lang w:val="vi-VN" w:eastAsia="vi-VN"/>
          </w:rPr>
          <w:tab/>
        </w:r>
        <w:r w:rsidRPr="003A734A">
          <w:rPr>
            <w:rStyle w:val="Hyperlink"/>
            <w:noProof/>
            <w:lang w:val="vi-VN"/>
          </w:rPr>
          <w:t>Chức năng quản lý sản phẩm (Admin)</w:t>
        </w:r>
        <w:r>
          <w:rPr>
            <w:noProof/>
            <w:webHidden/>
          </w:rPr>
          <w:tab/>
        </w:r>
        <w:r>
          <w:rPr>
            <w:noProof/>
            <w:webHidden/>
          </w:rPr>
          <w:fldChar w:fldCharType="begin"/>
        </w:r>
        <w:r>
          <w:rPr>
            <w:noProof/>
            <w:webHidden/>
          </w:rPr>
          <w:instrText xml:space="preserve"> PAGEREF _Toc180503880 \h </w:instrText>
        </w:r>
        <w:r>
          <w:rPr>
            <w:noProof/>
            <w:webHidden/>
          </w:rPr>
        </w:r>
        <w:r>
          <w:rPr>
            <w:noProof/>
            <w:webHidden/>
          </w:rPr>
          <w:fldChar w:fldCharType="separate"/>
        </w:r>
        <w:r w:rsidR="001C794A">
          <w:rPr>
            <w:noProof/>
            <w:webHidden/>
          </w:rPr>
          <w:t>118</w:t>
        </w:r>
        <w:r>
          <w:rPr>
            <w:noProof/>
            <w:webHidden/>
          </w:rPr>
          <w:fldChar w:fldCharType="end"/>
        </w:r>
      </w:hyperlink>
    </w:p>
    <w:p w14:paraId="6A50280F" w14:textId="3B067B12"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81" w:history="1">
        <w:r w:rsidRPr="003A734A">
          <w:rPr>
            <w:rStyle w:val="Hyperlink"/>
            <w:noProof/>
            <w:lang w:val="vi-VN"/>
          </w:rPr>
          <w:t>4.2.10.</w:t>
        </w:r>
        <w:r>
          <w:rPr>
            <w:rFonts w:asciiTheme="minorHAnsi" w:hAnsiTheme="minorHAnsi" w:cstheme="minorBidi"/>
            <w:i w:val="0"/>
            <w:noProof/>
            <w:sz w:val="22"/>
            <w:lang w:val="vi-VN" w:eastAsia="vi-VN"/>
          </w:rPr>
          <w:tab/>
        </w:r>
        <w:r w:rsidRPr="003A734A">
          <w:rPr>
            <w:rStyle w:val="Hyperlink"/>
            <w:noProof/>
            <w:lang w:val="vi-VN"/>
          </w:rPr>
          <w:t>Chức năng quản lý loại sản phẩm (Admin)</w:t>
        </w:r>
        <w:r>
          <w:rPr>
            <w:noProof/>
            <w:webHidden/>
          </w:rPr>
          <w:tab/>
        </w:r>
        <w:r>
          <w:rPr>
            <w:noProof/>
            <w:webHidden/>
          </w:rPr>
          <w:fldChar w:fldCharType="begin"/>
        </w:r>
        <w:r>
          <w:rPr>
            <w:noProof/>
            <w:webHidden/>
          </w:rPr>
          <w:instrText xml:space="preserve"> PAGEREF _Toc180503881 \h </w:instrText>
        </w:r>
        <w:r>
          <w:rPr>
            <w:noProof/>
            <w:webHidden/>
          </w:rPr>
        </w:r>
        <w:r>
          <w:rPr>
            <w:noProof/>
            <w:webHidden/>
          </w:rPr>
          <w:fldChar w:fldCharType="separate"/>
        </w:r>
        <w:r w:rsidR="001C794A">
          <w:rPr>
            <w:noProof/>
            <w:webHidden/>
          </w:rPr>
          <w:t>120</w:t>
        </w:r>
        <w:r>
          <w:rPr>
            <w:noProof/>
            <w:webHidden/>
          </w:rPr>
          <w:fldChar w:fldCharType="end"/>
        </w:r>
      </w:hyperlink>
    </w:p>
    <w:p w14:paraId="201DBC6A" w14:textId="25CA9A43"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82" w:history="1">
        <w:r w:rsidRPr="003A734A">
          <w:rPr>
            <w:rStyle w:val="Hyperlink"/>
            <w:noProof/>
            <w:lang w:val="vi-VN"/>
          </w:rPr>
          <w:t>4.2.11.</w:t>
        </w:r>
        <w:r>
          <w:rPr>
            <w:rFonts w:asciiTheme="minorHAnsi" w:hAnsiTheme="minorHAnsi" w:cstheme="minorBidi"/>
            <w:i w:val="0"/>
            <w:noProof/>
            <w:sz w:val="22"/>
            <w:lang w:val="vi-VN" w:eastAsia="vi-VN"/>
          </w:rPr>
          <w:tab/>
        </w:r>
        <w:r w:rsidRPr="003A734A">
          <w:rPr>
            <w:rStyle w:val="Hyperlink"/>
            <w:noProof/>
            <w:lang w:val="vi-VN"/>
          </w:rPr>
          <w:t>Chức năng quản lý nhà hàng (Admin)</w:t>
        </w:r>
        <w:r>
          <w:rPr>
            <w:noProof/>
            <w:webHidden/>
          </w:rPr>
          <w:tab/>
        </w:r>
        <w:r>
          <w:rPr>
            <w:noProof/>
            <w:webHidden/>
          </w:rPr>
          <w:fldChar w:fldCharType="begin"/>
        </w:r>
        <w:r>
          <w:rPr>
            <w:noProof/>
            <w:webHidden/>
          </w:rPr>
          <w:instrText xml:space="preserve"> PAGEREF _Toc180503882 \h </w:instrText>
        </w:r>
        <w:r>
          <w:rPr>
            <w:noProof/>
            <w:webHidden/>
          </w:rPr>
        </w:r>
        <w:r>
          <w:rPr>
            <w:noProof/>
            <w:webHidden/>
          </w:rPr>
          <w:fldChar w:fldCharType="separate"/>
        </w:r>
        <w:r w:rsidR="001C794A">
          <w:rPr>
            <w:noProof/>
            <w:webHidden/>
          </w:rPr>
          <w:t>121</w:t>
        </w:r>
        <w:r>
          <w:rPr>
            <w:noProof/>
            <w:webHidden/>
          </w:rPr>
          <w:fldChar w:fldCharType="end"/>
        </w:r>
      </w:hyperlink>
    </w:p>
    <w:p w14:paraId="2FD1F6BD" w14:textId="7DF32C07"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83" w:history="1">
        <w:r w:rsidRPr="003A734A">
          <w:rPr>
            <w:rStyle w:val="Hyperlink"/>
            <w:noProof/>
            <w:lang w:val="vi-VN"/>
          </w:rPr>
          <w:t>4.2.12.</w:t>
        </w:r>
        <w:r>
          <w:rPr>
            <w:rFonts w:asciiTheme="minorHAnsi" w:hAnsiTheme="minorHAnsi" w:cstheme="minorBidi"/>
            <w:i w:val="0"/>
            <w:noProof/>
            <w:sz w:val="22"/>
            <w:lang w:val="vi-VN" w:eastAsia="vi-VN"/>
          </w:rPr>
          <w:tab/>
        </w:r>
        <w:r w:rsidRPr="003A734A">
          <w:rPr>
            <w:rStyle w:val="Hyperlink"/>
            <w:noProof/>
            <w:lang w:val="vi-VN"/>
          </w:rPr>
          <w:t>Chức năng quản lý ưu đãi (Admin)</w:t>
        </w:r>
        <w:r>
          <w:rPr>
            <w:noProof/>
            <w:webHidden/>
          </w:rPr>
          <w:tab/>
        </w:r>
        <w:r>
          <w:rPr>
            <w:noProof/>
            <w:webHidden/>
          </w:rPr>
          <w:fldChar w:fldCharType="begin"/>
        </w:r>
        <w:r>
          <w:rPr>
            <w:noProof/>
            <w:webHidden/>
          </w:rPr>
          <w:instrText xml:space="preserve"> PAGEREF _Toc180503883 \h </w:instrText>
        </w:r>
        <w:r>
          <w:rPr>
            <w:noProof/>
            <w:webHidden/>
          </w:rPr>
        </w:r>
        <w:r>
          <w:rPr>
            <w:noProof/>
            <w:webHidden/>
          </w:rPr>
          <w:fldChar w:fldCharType="separate"/>
        </w:r>
        <w:r w:rsidR="001C794A">
          <w:rPr>
            <w:noProof/>
            <w:webHidden/>
          </w:rPr>
          <w:t>123</w:t>
        </w:r>
        <w:r>
          <w:rPr>
            <w:noProof/>
            <w:webHidden/>
          </w:rPr>
          <w:fldChar w:fldCharType="end"/>
        </w:r>
      </w:hyperlink>
    </w:p>
    <w:p w14:paraId="24F38E66" w14:textId="461EC5FE"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84" w:history="1">
        <w:r w:rsidRPr="003A734A">
          <w:rPr>
            <w:rStyle w:val="Hyperlink"/>
            <w:noProof/>
            <w:lang w:val="vi-VN"/>
          </w:rPr>
          <w:t>4.2.13.</w:t>
        </w:r>
        <w:r>
          <w:rPr>
            <w:rFonts w:asciiTheme="minorHAnsi" w:hAnsiTheme="minorHAnsi" w:cstheme="minorBidi"/>
            <w:i w:val="0"/>
            <w:noProof/>
            <w:sz w:val="22"/>
            <w:lang w:val="vi-VN" w:eastAsia="vi-VN"/>
          </w:rPr>
          <w:tab/>
        </w:r>
        <w:r w:rsidRPr="003A734A">
          <w:rPr>
            <w:rStyle w:val="Hyperlink"/>
            <w:noProof/>
            <w:lang w:val="vi-VN"/>
          </w:rPr>
          <w:t>Chức năng quản lý khách hàng (Admin)</w:t>
        </w:r>
        <w:r>
          <w:rPr>
            <w:noProof/>
            <w:webHidden/>
          </w:rPr>
          <w:tab/>
        </w:r>
        <w:r>
          <w:rPr>
            <w:noProof/>
            <w:webHidden/>
          </w:rPr>
          <w:fldChar w:fldCharType="begin"/>
        </w:r>
        <w:r>
          <w:rPr>
            <w:noProof/>
            <w:webHidden/>
          </w:rPr>
          <w:instrText xml:space="preserve"> PAGEREF _Toc180503884 \h </w:instrText>
        </w:r>
        <w:r>
          <w:rPr>
            <w:noProof/>
            <w:webHidden/>
          </w:rPr>
        </w:r>
        <w:r>
          <w:rPr>
            <w:noProof/>
            <w:webHidden/>
          </w:rPr>
          <w:fldChar w:fldCharType="separate"/>
        </w:r>
        <w:r w:rsidR="001C794A">
          <w:rPr>
            <w:noProof/>
            <w:webHidden/>
          </w:rPr>
          <w:t>124</w:t>
        </w:r>
        <w:r>
          <w:rPr>
            <w:noProof/>
            <w:webHidden/>
          </w:rPr>
          <w:fldChar w:fldCharType="end"/>
        </w:r>
      </w:hyperlink>
    </w:p>
    <w:p w14:paraId="2EAA9B73" w14:textId="4D78471A" w:rsidR="00E666CE" w:rsidRDefault="00E666CE" w:rsidP="00E666CE">
      <w:pPr>
        <w:pStyle w:val="TOC3"/>
        <w:widowControl w:val="0"/>
        <w:tabs>
          <w:tab w:val="left" w:pos="1560"/>
          <w:tab w:val="right" w:leader="dot" w:pos="9345"/>
        </w:tabs>
        <w:rPr>
          <w:rFonts w:asciiTheme="minorHAnsi" w:hAnsiTheme="minorHAnsi" w:cstheme="minorBidi"/>
          <w:i w:val="0"/>
          <w:noProof/>
          <w:sz w:val="22"/>
          <w:lang w:val="vi-VN" w:eastAsia="vi-VN"/>
        </w:rPr>
      </w:pPr>
      <w:hyperlink w:anchor="_Toc180503885" w:history="1">
        <w:r w:rsidRPr="003A734A">
          <w:rPr>
            <w:rStyle w:val="Hyperlink"/>
            <w:noProof/>
            <w:lang w:val="vi-VN"/>
          </w:rPr>
          <w:t>4.2.14.</w:t>
        </w:r>
        <w:r>
          <w:rPr>
            <w:rFonts w:asciiTheme="minorHAnsi" w:hAnsiTheme="minorHAnsi" w:cstheme="minorBidi"/>
            <w:i w:val="0"/>
            <w:noProof/>
            <w:sz w:val="22"/>
            <w:lang w:val="vi-VN" w:eastAsia="vi-VN"/>
          </w:rPr>
          <w:tab/>
        </w:r>
        <w:r w:rsidRPr="003A734A">
          <w:rPr>
            <w:rStyle w:val="Hyperlink"/>
            <w:noProof/>
            <w:lang w:val="vi-VN"/>
          </w:rPr>
          <w:t>Chức năng quản lý hóa đơn (Admin)</w:t>
        </w:r>
        <w:r>
          <w:rPr>
            <w:noProof/>
            <w:webHidden/>
          </w:rPr>
          <w:tab/>
        </w:r>
        <w:r>
          <w:rPr>
            <w:noProof/>
            <w:webHidden/>
          </w:rPr>
          <w:fldChar w:fldCharType="begin"/>
        </w:r>
        <w:r>
          <w:rPr>
            <w:noProof/>
            <w:webHidden/>
          </w:rPr>
          <w:instrText xml:space="preserve"> PAGEREF _Toc180503885 \h </w:instrText>
        </w:r>
        <w:r>
          <w:rPr>
            <w:noProof/>
            <w:webHidden/>
          </w:rPr>
        </w:r>
        <w:r>
          <w:rPr>
            <w:noProof/>
            <w:webHidden/>
          </w:rPr>
          <w:fldChar w:fldCharType="separate"/>
        </w:r>
        <w:r w:rsidR="001C794A">
          <w:rPr>
            <w:noProof/>
            <w:webHidden/>
          </w:rPr>
          <w:t>125</w:t>
        </w:r>
        <w:r>
          <w:rPr>
            <w:noProof/>
            <w:webHidden/>
          </w:rPr>
          <w:fldChar w:fldCharType="end"/>
        </w:r>
      </w:hyperlink>
    </w:p>
    <w:p w14:paraId="621A4DB0" w14:textId="7D88F41A" w:rsidR="00E666CE" w:rsidRDefault="00E666CE" w:rsidP="00E666CE">
      <w:pPr>
        <w:pStyle w:val="TOC1"/>
        <w:widowControl w:val="0"/>
        <w:tabs>
          <w:tab w:val="left" w:pos="1820"/>
          <w:tab w:val="right" w:leader="dot" w:pos="9345"/>
        </w:tabs>
        <w:rPr>
          <w:rFonts w:asciiTheme="minorHAnsi" w:hAnsiTheme="minorHAnsi" w:cstheme="minorBidi"/>
          <w:b w:val="0"/>
          <w:caps w:val="0"/>
          <w:noProof/>
          <w:sz w:val="22"/>
          <w:lang w:val="vi-VN" w:eastAsia="vi-VN"/>
        </w:rPr>
      </w:pPr>
      <w:hyperlink w:anchor="_Toc180503886" w:history="1">
        <w:r w:rsidRPr="003A734A">
          <w:rPr>
            <w:rStyle w:val="Hyperlink"/>
            <w:noProof/>
          </w:rPr>
          <w:t>CHƯƠNG 5.</w:t>
        </w:r>
        <w:r>
          <w:rPr>
            <w:rFonts w:asciiTheme="minorHAnsi" w:hAnsiTheme="minorHAnsi" w:cstheme="minorBidi"/>
            <w:b w:val="0"/>
            <w:caps w:val="0"/>
            <w:noProof/>
            <w:sz w:val="22"/>
            <w:lang w:val="vi-VN" w:eastAsia="vi-VN"/>
          </w:rPr>
          <w:tab/>
        </w:r>
        <w:r w:rsidRPr="003A734A">
          <w:rPr>
            <w:rStyle w:val="Hyperlink"/>
            <w:noProof/>
          </w:rPr>
          <w:t>kết luận</w:t>
        </w:r>
      </w:hyperlink>
    </w:p>
    <w:p w14:paraId="26233AA5" w14:textId="0945FE7C"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87" w:history="1">
        <w:r w:rsidRPr="003A734A">
          <w:rPr>
            <w:rStyle w:val="Hyperlink"/>
            <w:noProof/>
          </w:rPr>
          <w:t>5.1.</w:t>
        </w:r>
        <w:r>
          <w:rPr>
            <w:rFonts w:asciiTheme="minorHAnsi" w:hAnsiTheme="minorHAnsi" w:cstheme="minorBidi"/>
            <w:b w:val="0"/>
            <w:noProof/>
            <w:sz w:val="22"/>
            <w:lang w:val="vi-VN" w:eastAsia="vi-VN"/>
          </w:rPr>
          <w:tab/>
        </w:r>
        <w:r w:rsidRPr="003A734A">
          <w:rPr>
            <w:rStyle w:val="Hyperlink"/>
            <w:noProof/>
          </w:rPr>
          <w:t>Kết quả đạt được</w:t>
        </w:r>
      </w:hyperlink>
    </w:p>
    <w:p w14:paraId="308DA063" w14:textId="09A78E5C"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88" w:history="1">
        <w:r w:rsidRPr="003A734A">
          <w:rPr>
            <w:rStyle w:val="Hyperlink"/>
            <w:noProof/>
            <w:lang w:val="vi-VN"/>
          </w:rPr>
          <w:t>5.2.</w:t>
        </w:r>
        <w:r>
          <w:rPr>
            <w:rFonts w:asciiTheme="minorHAnsi" w:hAnsiTheme="minorHAnsi" w:cstheme="minorBidi"/>
            <w:b w:val="0"/>
            <w:noProof/>
            <w:sz w:val="22"/>
            <w:lang w:val="vi-VN" w:eastAsia="vi-VN"/>
          </w:rPr>
          <w:tab/>
        </w:r>
        <w:r w:rsidRPr="003A734A">
          <w:rPr>
            <w:rStyle w:val="Hyperlink"/>
            <w:noProof/>
            <w:lang w:val="vi-VN"/>
          </w:rPr>
          <w:t>Những hạn chế còn tồn đọng</w:t>
        </w:r>
      </w:hyperlink>
    </w:p>
    <w:p w14:paraId="444EC4A4" w14:textId="373049E8" w:rsidR="00E666CE" w:rsidRDefault="00E666CE" w:rsidP="00E666CE">
      <w:pPr>
        <w:pStyle w:val="TOC2"/>
        <w:widowControl w:val="0"/>
        <w:tabs>
          <w:tab w:val="left" w:pos="1276"/>
          <w:tab w:val="right" w:leader="dot" w:pos="9345"/>
        </w:tabs>
        <w:rPr>
          <w:rFonts w:asciiTheme="minorHAnsi" w:hAnsiTheme="minorHAnsi" w:cstheme="minorBidi"/>
          <w:b w:val="0"/>
          <w:noProof/>
          <w:sz w:val="22"/>
          <w:lang w:val="vi-VN" w:eastAsia="vi-VN"/>
        </w:rPr>
      </w:pPr>
      <w:hyperlink w:anchor="_Toc180503889" w:history="1">
        <w:r w:rsidRPr="003A734A">
          <w:rPr>
            <w:rStyle w:val="Hyperlink"/>
            <w:noProof/>
            <w:lang w:val="vi-VN"/>
          </w:rPr>
          <w:t>5.3.</w:t>
        </w:r>
        <w:r>
          <w:rPr>
            <w:rFonts w:asciiTheme="minorHAnsi" w:hAnsiTheme="minorHAnsi" w:cstheme="minorBidi"/>
            <w:b w:val="0"/>
            <w:noProof/>
            <w:sz w:val="22"/>
            <w:lang w:val="vi-VN" w:eastAsia="vi-VN"/>
          </w:rPr>
          <w:tab/>
        </w:r>
        <w:r w:rsidRPr="003A734A">
          <w:rPr>
            <w:rStyle w:val="Hyperlink"/>
            <w:noProof/>
            <w:lang w:val="vi-VN"/>
          </w:rPr>
          <w:t>Hướng phát triển của khóa luận</w:t>
        </w:r>
      </w:hyperlink>
    </w:p>
    <w:p w14:paraId="4FDA3DF5" w14:textId="1EC42514" w:rsidR="00E666CE" w:rsidRPr="00E666CE" w:rsidRDefault="00E666CE" w:rsidP="00E666CE">
      <w:pPr>
        <w:widowControl w:val="0"/>
      </w:pPr>
      <w:r>
        <w:fldChar w:fldCharType="end"/>
      </w:r>
    </w:p>
    <w:p w14:paraId="7218533E" w14:textId="34A3F605" w:rsidR="009F1FD0" w:rsidRPr="009F1FD0" w:rsidRDefault="009F1FD0" w:rsidP="00E666CE">
      <w:pPr>
        <w:widowControl w:val="0"/>
      </w:pPr>
      <w:r>
        <w:br w:type="page"/>
      </w:r>
    </w:p>
    <w:p w14:paraId="1C4E846F" w14:textId="6F5F6730" w:rsidR="00EC1AB4" w:rsidRDefault="00460DDD" w:rsidP="00E666CE">
      <w:pPr>
        <w:pStyle w:val="Heading5"/>
        <w:keepNext w:val="0"/>
        <w:widowControl w:val="0"/>
        <w:numPr>
          <w:ilvl w:val="0"/>
          <w:numId w:val="0"/>
        </w:numPr>
        <w:ind w:left="720"/>
      </w:pPr>
      <w:r>
        <w:lastRenderedPageBreak/>
        <w:t>DANH MỤC HÌNH/BẢNG</w:t>
      </w:r>
    </w:p>
    <w:p w14:paraId="1F822911" w14:textId="1800CB06" w:rsidR="00683227" w:rsidRDefault="00683227"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r>
        <w:fldChar w:fldCharType="begin"/>
      </w:r>
      <w:r>
        <w:instrText xml:space="preserve"> TOC \h \z \c "Hình" </w:instrText>
      </w:r>
      <w:r>
        <w:fldChar w:fldCharType="separate"/>
      </w:r>
      <w:hyperlink w:anchor="_Toc180435377" w:history="1">
        <w:r w:rsidRPr="00924C15">
          <w:rPr>
            <w:rStyle w:val="Hyperlink"/>
            <w:noProof/>
          </w:rPr>
          <w:t xml:space="preserve">Hình 1.1. </w:t>
        </w:r>
        <w:r w:rsidRPr="00924C15">
          <w:rPr>
            <w:rStyle w:val="Hyperlink"/>
            <w:rFonts w:eastAsia="Times New Roman" w:cs="Times New Roman"/>
            <w:noProof/>
            <w:lang w:val="vi-VN" w:eastAsia="zh-CN"/>
          </w:rPr>
          <w:t xml:space="preserve">Hình ảnh minh họa </w:t>
        </w:r>
        <w:r w:rsidRPr="00924C15">
          <w:rPr>
            <w:rStyle w:val="Hyperlink"/>
            <w:rFonts w:eastAsia="Times New Roman" w:cs="Times New Roman"/>
            <w:noProof/>
            <w:lang w:eastAsia="zh-CN"/>
          </w:rPr>
          <w:t>thư viện</w:t>
        </w:r>
        <w:r w:rsidRPr="00924C15">
          <w:rPr>
            <w:rStyle w:val="Hyperlink"/>
            <w:rFonts w:eastAsia="Times New Roman" w:cs="Times New Roman"/>
            <w:noProof/>
            <w:lang w:val="vi-VN" w:eastAsia="zh-CN"/>
          </w:rPr>
          <w:t xml:space="preserve"> </w:t>
        </w:r>
        <w:r w:rsidRPr="00924C15">
          <w:rPr>
            <w:rStyle w:val="Hyperlink"/>
            <w:rFonts w:eastAsia="Times New Roman" w:cs="Times New Roman"/>
            <w:noProof/>
            <w:lang w:eastAsia="zh-CN"/>
          </w:rPr>
          <w:t>React</w:t>
        </w:r>
        <w:r>
          <w:rPr>
            <w:noProof/>
            <w:webHidden/>
          </w:rPr>
          <w:tab/>
        </w:r>
        <w:r>
          <w:rPr>
            <w:noProof/>
            <w:webHidden/>
          </w:rPr>
          <w:fldChar w:fldCharType="begin"/>
        </w:r>
        <w:r>
          <w:rPr>
            <w:noProof/>
            <w:webHidden/>
          </w:rPr>
          <w:instrText xml:space="preserve"> PAGEREF _Toc180435377 \h </w:instrText>
        </w:r>
        <w:r>
          <w:rPr>
            <w:noProof/>
            <w:webHidden/>
          </w:rPr>
        </w:r>
        <w:r>
          <w:rPr>
            <w:noProof/>
            <w:webHidden/>
          </w:rPr>
          <w:fldChar w:fldCharType="separate"/>
        </w:r>
        <w:r w:rsidR="001C794A">
          <w:rPr>
            <w:noProof/>
            <w:webHidden/>
          </w:rPr>
          <w:t>3</w:t>
        </w:r>
        <w:r>
          <w:rPr>
            <w:noProof/>
            <w:webHidden/>
          </w:rPr>
          <w:fldChar w:fldCharType="end"/>
        </w:r>
      </w:hyperlink>
    </w:p>
    <w:p w14:paraId="5F6E27B9" w14:textId="56CC7C64"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78" w:history="1">
        <w:r w:rsidR="00683227" w:rsidRPr="00924C15">
          <w:rPr>
            <w:rStyle w:val="Hyperlink"/>
            <w:noProof/>
          </w:rPr>
          <w:t>Hình 1.2. Hình ảnh minh họa framework Tailwind CSS</w:t>
        </w:r>
        <w:r w:rsidR="00683227">
          <w:rPr>
            <w:noProof/>
            <w:webHidden/>
          </w:rPr>
          <w:tab/>
        </w:r>
        <w:r w:rsidR="00683227">
          <w:rPr>
            <w:noProof/>
            <w:webHidden/>
          </w:rPr>
          <w:fldChar w:fldCharType="begin"/>
        </w:r>
        <w:r w:rsidR="00683227">
          <w:rPr>
            <w:noProof/>
            <w:webHidden/>
          </w:rPr>
          <w:instrText xml:space="preserve"> PAGEREF _Toc180435378 \h </w:instrText>
        </w:r>
        <w:r w:rsidR="00683227">
          <w:rPr>
            <w:noProof/>
            <w:webHidden/>
          </w:rPr>
        </w:r>
        <w:r w:rsidR="00683227">
          <w:rPr>
            <w:noProof/>
            <w:webHidden/>
          </w:rPr>
          <w:fldChar w:fldCharType="separate"/>
        </w:r>
        <w:r w:rsidR="001C794A">
          <w:rPr>
            <w:noProof/>
            <w:webHidden/>
          </w:rPr>
          <w:t>5</w:t>
        </w:r>
        <w:r w:rsidR="00683227">
          <w:rPr>
            <w:noProof/>
            <w:webHidden/>
          </w:rPr>
          <w:fldChar w:fldCharType="end"/>
        </w:r>
      </w:hyperlink>
    </w:p>
    <w:p w14:paraId="1FF6C70A" w14:textId="3C2F2DB4"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79" w:history="1">
        <w:r w:rsidR="00683227" w:rsidRPr="00924C15">
          <w:rPr>
            <w:rStyle w:val="Hyperlink"/>
            <w:noProof/>
          </w:rPr>
          <w:t>Hình 1.3. Hình ảnh minh họa công cụ Vite</w:t>
        </w:r>
        <w:r w:rsidR="00683227">
          <w:rPr>
            <w:noProof/>
            <w:webHidden/>
          </w:rPr>
          <w:tab/>
        </w:r>
        <w:r w:rsidR="00683227">
          <w:rPr>
            <w:noProof/>
            <w:webHidden/>
          </w:rPr>
          <w:fldChar w:fldCharType="begin"/>
        </w:r>
        <w:r w:rsidR="00683227">
          <w:rPr>
            <w:noProof/>
            <w:webHidden/>
          </w:rPr>
          <w:instrText xml:space="preserve"> PAGEREF _Toc180435379 \h </w:instrText>
        </w:r>
        <w:r w:rsidR="00683227">
          <w:rPr>
            <w:noProof/>
            <w:webHidden/>
          </w:rPr>
        </w:r>
        <w:r w:rsidR="00683227">
          <w:rPr>
            <w:noProof/>
            <w:webHidden/>
          </w:rPr>
          <w:fldChar w:fldCharType="separate"/>
        </w:r>
        <w:r w:rsidR="001C794A">
          <w:rPr>
            <w:noProof/>
            <w:webHidden/>
          </w:rPr>
          <w:t>6</w:t>
        </w:r>
        <w:r w:rsidR="00683227">
          <w:rPr>
            <w:noProof/>
            <w:webHidden/>
          </w:rPr>
          <w:fldChar w:fldCharType="end"/>
        </w:r>
      </w:hyperlink>
    </w:p>
    <w:p w14:paraId="593E9483" w14:textId="070948C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0" w:history="1">
        <w:r w:rsidR="00683227" w:rsidRPr="00924C15">
          <w:rPr>
            <w:rStyle w:val="Hyperlink"/>
            <w:noProof/>
          </w:rPr>
          <w:t>Hình 1.4. Hình ảnh minh họa thư viện Material-UI</w:t>
        </w:r>
        <w:r w:rsidR="00683227">
          <w:rPr>
            <w:noProof/>
            <w:webHidden/>
          </w:rPr>
          <w:tab/>
        </w:r>
        <w:r w:rsidR="00683227">
          <w:rPr>
            <w:noProof/>
            <w:webHidden/>
          </w:rPr>
          <w:fldChar w:fldCharType="begin"/>
        </w:r>
        <w:r w:rsidR="00683227">
          <w:rPr>
            <w:noProof/>
            <w:webHidden/>
          </w:rPr>
          <w:instrText xml:space="preserve"> PAGEREF _Toc180435380 \h </w:instrText>
        </w:r>
        <w:r w:rsidR="00683227">
          <w:rPr>
            <w:noProof/>
            <w:webHidden/>
          </w:rPr>
        </w:r>
        <w:r w:rsidR="00683227">
          <w:rPr>
            <w:noProof/>
            <w:webHidden/>
          </w:rPr>
          <w:fldChar w:fldCharType="separate"/>
        </w:r>
        <w:r w:rsidR="001C794A">
          <w:rPr>
            <w:noProof/>
            <w:webHidden/>
          </w:rPr>
          <w:t>7</w:t>
        </w:r>
        <w:r w:rsidR="00683227">
          <w:rPr>
            <w:noProof/>
            <w:webHidden/>
          </w:rPr>
          <w:fldChar w:fldCharType="end"/>
        </w:r>
      </w:hyperlink>
    </w:p>
    <w:p w14:paraId="50D4432D" w14:textId="07F97889"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1" w:history="1">
        <w:r w:rsidR="00683227" w:rsidRPr="00924C15">
          <w:rPr>
            <w:rStyle w:val="Hyperlink"/>
            <w:noProof/>
          </w:rPr>
          <w:t xml:space="preserve">Hình 1.5. </w:t>
        </w:r>
        <w:r w:rsidR="00683227" w:rsidRPr="00924C15">
          <w:rPr>
            <w:rStyle w:val="Hyperlink"/>
            <w:rFonts w:eastAsia="Times New Roman" w:cs="Times New Roman"/>
            <w:noProof/>
            <w:lang w:val="vi-VN" w:eastAsia="zh-CN"/>
          </w:rPr>
          <w:t>Hình ảnh minh họa framework Spring Boot</w:t>
        </w:r>
        <w:r w:rsidR="00683227">
          <w:rPr>
            <w:noProof/>
            <w:webHidden/>
          </w:rPr>
          <w:tab/>
        </w:r>
        <w:r w:rsidR="00683227">
          <w:rPr>
            <w:noProof/>
            <w:webHidden/>
          </w:rPr>
          <w:fldChar w:fldCharType="begin"/>
        </w:r>
        <w:r w:rsidR="00683227">
          <w:rPr>
            <w:noProof/>
            <w:webHidden/>
          </w:rPr>
          <w:instrText xml:space="preserve"> PAGEREF _Toc180435381 \h </w:instrText>
        </w:r>
        <w:r w:rsidR="00683227">
          <w:rPr>
            <w:noProof/>
            <w:webHidden/>
          </w:rPr>
        </w:r>
        <w:r w:rsidR="00683227">
          <w:rPr>
            <w:noProof/>
            <w:webHidden/>
          </w:rPr>
          <w:fldChar w:fldCharType="separate"/>
        </w:r>
        <w:r w:rsidR="001C794A">
          <w:rPr>
            <w:noProof/>
            <w:webHidden/>
          </w:rPr>
          <w:t>10</w:t>
        </w:r>
        <w:r w:rsidR="00683227">
          <w:rPr>
            <w:noProof/>
            <w:webHidden/>
          </w:rPr>
          <w:fldChar w:fldCharType="end"/>
        </w:r>
      </w:hyperlink>
    </w:p>
    <w:p w14:paraId="7A21EA2A" w14:textId="5BF7B9DA"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2" w:history="1">
        <w:r w:rsidR="00683227" w:rsidRPr="00924C15">
          <w:rPr>
            <w:rStyle w:val="Hyperlink"/>
            <w:noProof/>
          </w:rPr>
          <w:t>Hình 1.6. Hình ảnh minh họa hệ quản trị cơ sở dữ liệu mysql</w:t>
        </w:r>
        <w:r w:rsidR="00683227">
          <w:rPr>
            <w:noProof/>
            <w:webHidden/>
          </w:rPr>
          <w:tab/>
        </w:r>
        <w:r w:rsidR="00683227">
          <w:rPr>
            <w:noProof/>
            <w:webHidden/>
          </w:rPr>
          <w:fldChar w:fldCharType="begin"/>
        </w:r>
        <w:r w:rsidR="00683227">
          <w:rPr>
            <w:noProof/>
            <w:webHidden/>
          </w:rPr>
          <w:instrText xml:space="preserve"> PAGEREF _Toc180435382 \h </w:instrText>
        </w:r>
        <w:r w:rsidR="00683227">
          <w:rPr>
            <w:noProof/>
            <w:webHidden/>
          </w:rPr>
        </w:r>
        <w:r w:rsidR="00683227">
          <w:rPr>
            <w:noProof/>
            <w:webHidden/>
          </w:rPr>
          <w:fldChar w:fldCharType="separate"/>
        </w:r>
        <w:r w:rsidR="001C794A">
          <w:rPr>
            <w:noProof/>
            <w:webHidden/>
          </w:rPr>
          <w:t>12</w:t>
        </w:r>
        <w:r w:rsidR="00683227">
          <w:rPr>
            <w:noProof/>
            <w:webHidden/>
          </w:rPr>
          <w:fldChar w:fldCharType="end"/>
        </w:r>
      </w:hyperlink>
    </w:p>
    <w:p w14:paraId="02213EC7" w14:textId="5F6D1A48"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3" w:history="1">
        <w:r w:rsidR="00683227" w:rsidRPr="00924C15">
          <w:rPr>
            <w:rStyle w:val="Hyperlink"/>
            <w:noProof/>
          </w:rPr>
          <w:t>Hình 1.7. Hình ảnh minh họa nền tảng docker</w:t>
        </w:r>
        <w:r w:rsidR="00683227">
          <w:rPr>
            <w:noProof/>
            <w:webHidden/>
          </w:rPr>
          <w:tab/>
        </w:r>
        <w:r w:rsidR="00683227">
          <w:rPr>
            <w:noProof/>
            <w:webHidden/>
          </w:rPr>
          <w:fldChar w:fldCharType="begin"/>
        </w:r>
        <w:r w:rsidR="00683227">
          <w:rPr>
            <w:noProof/>
            <w:webHidden/>
          </w:rPr>
          <w:instrText xml:space="preserve"> PAGEREF _Toc180435383 \h </w:instrText>
        </w:r>
        <w:r w:rsidR="00683227">
          <w:rPr>
            <w:noProof/>
            <w:webHidden/>
          </w:rPr>
        </w:r>
        <w:r w:rsidR="00683227">
          <w:rPr>
            <w:noProof/>
            <w:webHidden/>
          </w:rPr>
          <w:fldChar w:fldCharType="separate"/>
        </w:r>
        <w:r w:rsidR="001C794A">
          <w:rPr>
            <w:noProof/>
            <w:webHidden/>
          </w:rPr>
          <w:t>17</w:t>
        </w:r>
        <w:r w:rsidR="00683227">
          <w:rPr>
            <w:noProof/>
            <w:webHidden/>
          </w:rPr>
          <w:fldChar w:fldCharType="end"/>
        </w:r>
      </w:hyperlink>
    </w:p>
    <w:p w14:paraId="507212F6" w14:textId="54FBDC1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4" w:history="1">
        <w:r w:rsidR="00683227" w:rsidRPr="00924C15">
          <w:rPr>
            <w:rStyle w:val="Hyperlink"/>
            <w:noProof/>
          </w:rPr>
          <w:t>Hình 1.8. Hình ảnh minh họa nền tảng Amazon Web Services</w:t>
        </w:r>
        <w:r w:rsidR="00683227">
          <w:rPr>
            <w:noProof/>
            <w:webHidden/>
          </w:rPr>
          <w:tab/>
        </w:r>
        <w:r w:rsidR="00683227">
          <w:rPr>
            <w:noProof/>
            <w:webHidden/>
          </w:rPr>
          <w:fldChar w:fldCharType="begin"/>
        </w:r>
        <w:r w:rsidR="00683227">
          <w:rPr>
            <w:noProof/>
            <w:webHidden/>
          </w:rPr>
          <w:instrText xml:space="preserve"> PAGEREF _Toc180435384 \h </w:instrText>
        </w:r>
        <w:r w:rsidR="00683227">
          <w:rPr>
            <w:noProof/>
            <w:webHidden/>
          </w:rPr>
        </w:r>
        <w:r w:rsidR="00683227">
          <w:rPr>
            <w:noProof/>
            <w:webHidden/>
          </w:rPr>
          <w:fldChar w:fldCharType="separate"/>
        </w:r>
        <w:r w:rsidR="001C794A">
          <w:rPr>
            <w:noProof/>
            <w:webHidden/>
          </w:rPr>
          <w:t>19</w:t>
        </w:r>
        <w:r w:rsidR="00683227">
          <w:rPr>
            <w:noProof/>
            <w:webHidden/>
          </w:rPr>
          <w:fldChar w:fldCharType="end"/>
        </w:r>
      </w:hyperlink>
    </w:p>
    <w:p w14:paraId="434E49D3" w14:textId="52DFD643"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5" w:history="1">
        <w:r w:rsidR="00683227" w:rsidRPr="00924C15">
          <w:rPr>
            <w:rStyle w:val="Hyperlink"/>
            <w:noProof/>
          </w:rPr>
          <w:t>Hình 1.9. Hình ảnh minh họa ứng dụng termius</w:t>
        </w:r>
        <w:r w:rsidR="00683227">
          <w:rPr>
            <w:noProof/>
            <w:webHidden/>
          </w:rPr>
          <w:tab/>
        </w:r>
        <w:r w:rsidR="00683227">
          <w:rPr>
            <w:noProof/>
            <w:webHidden/>
          </w:rPr>
          <w:fldChar w:fldCharType="begin"/>
        </w:r>
        <w:r w:rsidR="00683227">
          <w:rPr>
            <w:noProof/>
            <w:webHidden/>
          </w:rPr>
          <w:instrText xml:space="preserve"> PAGEREF _Toc180435385 \h </w:instrText>
        </w:r>
        <w:r w:rsidR="00683227">
          <w:rPr>
            <w:noProof/>
            <w:webHidden/>
          </w:rPr>
        </w:r>
        <w:r w:rsidR="00683227">
          <w:rPr>
            <w:noProof/>
            <w:webHidden/>
          </w:rPr>
          <w:fldChar w:fldCharType="separate"/>
        </w:r>
        <w:r w:rsidR="001C794A">
          <w:rPr>
            <w:noProof/>
            <w:webHidden/>
          </w:rPr>
          <w:t>20</w:t>
        </w:r>
        <w:r w:rsidR="00683227">
          <w:rPr>
            <w:noProof/>
            <w:webHidden/>
          </w:rPr>
          <w:fldChar w:fldCharType="end"/>
        </w:r>
      </w:hyperlink>
    </w:p>
    <w:p w14:paraId="2D73080F" w14:textId="56863E89"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6" w:history="1">
        <w:r w:rsidR="00683227" w:rsidRPr="00924C15">
          <w:rPr>
            <w:rStyle w:val="Hyperlink"/>
            <w:noProof/>
          </w:rPr>
          <w:t>Hình 2.1. Sơ đồ kiến trúc hệ thống (Domain-driven design)</w:t>
        </w:r>
        <w:r w:rsidR="00683227">
          <w:rPr>
            <w:noProof/>
            <w:webHidden/>
          </w:rPr>
          <w:tab/>
        </w:r>
        <w:r w:rsidR="00683227">
          <w:rPr>
            <w:noProof/>
            <w:webHidden/>
          </w:rPr>
          <w:fldChar w:fldCharType="begin"/>
        </w:r>
        <w:r w:rsidR="00683227">
          <w:rPr>
            <w:noProof/>
            <w:webHidden/>
          </w:rPr>
          <w:instrText xml:space="preserve"> PAGEREF _Toc180435386 \h </w:instrText>
        </w:r>
        <w:r w:rsidR="00683227">
          <w:rPr>
            <w:noProof/>
            <w:webHidden/>
          </w:rPr>
        </w:r>
        <w:r w:rsidR="00683227">
          <w:rPr>
            <w:noProof/>
            <w:webHidden/>
          </w:rPr>
          <w:fldChar w:fldCharType="separate"/>
        </w:r>
        <w:r w:rsidR="001C794A">
          <w:rPr>
            <w:noProof/>
            <w:webHidden/>
          </w:rPr>
          <w:t>22</w:t>
        </w:r>
        <w:r w:rsidR="00683227">
          <w:rPr>
            <w:noProof/>
            <w:webHidden/>
          </w:rPr>
          <w:fldChar w:fldCharType="end"/>
        </w:r>
      </w:hyperlink>
    </w:p>
    <w:p w14:paraId="3108EA36" w14:textId="38C8927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7" w:history="1">
        <w:r w:rsidR="00683227" w:rsidRPr="00924C15">
          <w:rPr>
            <w:rStyle w:val="Hyperlink"/>
            <w:noProof/>
          </w:rPr>
          <w:t>Hình 2.2. Biểu đồ hoạt động quy trình đăng nhập</w:t>
        </w:r>
        <w:r w:rsidR="00683227">
          <w:rPr>
            <w:noProof/>
            <w:webHidden/>
          </w:rPr>
          <w:tab/>
        </w:r>
        <w:r w:rsidR="00683227">
          <w:rPr>
            <w:noProof/>
            <w:webHidden/>
          </w:rPr>
          <w:fldChar w:fldCharType="begin"/>
        </w:r>
        <w:r w:rsidR="00683227">
          <w:rPr>
            <w:noProof/>
            <w:webHidden/>
          </w:rPr>
          <w:instrText xml:space="preserve"> PAGEREF _Toc180435387 \h </w:instrText>
        </w:r>
        <w:r w:rsidR="00683227">
          <w:rPr>
            <w:noProof/>
            <w:webHidden/>
          </w:rPr>
        </w:r>
        <w:r w:rsidR="00683227">
          <w:rPr>
            <w:noProof/>
            <w:webHidden/>
          </w:rPr>
          <w:fldChar w:fldCharType="separate"/>
        </w:r>
        <w:r w:rsidR="001C794A">
          <w:rPr>
            <w:noProof/>
            <w:webHidden/>
          </w:rPr>
          <w:t>24</w:t>
        </w:r>
        <w:r w:rsidR="00683227">
          <w:rPr>
            <w:noProof/>
            <w:webHidden/>
          </w:rPr>
          <w:fldChar w:fldCharType="end"/>
        </w:r>
      </w:hyperlink>
    </w:p>
    <w:p w14:paraId="3E0DED63" w14:textId="3144B26C"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8" w:history="1">
        <w:r w:rsidR="00683227" w:rsidRPr="00924C15">
          <w:rPr>
            <w:rStyle w:val="Hyperlink"/>
            <w:noProof/>
          </w:rPr>
          <w:t>Hình 2.3. Biểu đồ hoạt động quy trình đăng kí</w:t>
        </w:r>
        <w:r w:rsidR="00683227">
          <w:rPr>
            <w:noProof/>
            <w:webHidden/>
          </w:rPr>
          <w:tab/>
        </w:r>
        <w:r w:rsidR="00683227">
          <w:rPr>
            <w:noProof/>
            <w:webHidden/>
          </w:rPr>
          <w:fldChar w:fldCharType="begin"/>
        </w:r>
        <w:r w:rsidR="00683227">
          <w:rPr>
            <w:noProof/>
            <w:webHidden/>
          </w:rPr>
          <w:instrText xml:space="preserve"> PAGEREF _Toc180435388 \h </w:instrText>
        </w:r>
        <w:r w:rsidR="00683227">
          <w:rPr>
            <w:noProof/>
            <w:webHidden/>
          </w:rPr>
        </w:r>
        <w:r w:rsidR="00683227">
          <w:rPr>
            <w:noProof/>
            <w:webHidden/>
          </w:rPr>
          <w:fldChar w:fldCharType="separate"/>
        </w:r>
        <w:r w:rsidR="001C794A">
          <w:rPr>
            <w:noProof/>
            <w:webHidden/>
          </w:rPr>
          <w:t>25</w:t>
        </w:r>
        <w:r w:rsidR="00683227">
          <w:rPr>
            <w:noProof/>
            <w:webHidden/>
          </w:rPr>
          <w:fldChar w:fldCharType="end"/>
        </w:r>
      </w:hyperlink>
    </w:p>
    <w:p w14:paraId="3758CBA7" w14:textId="769C9079"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89" w:history="1">
        <w:r w:rsidR="00683227" w:rsidRPr="00924C15">
          <w:rPr>
            <w:rStyle w:val="Hyperlink"/>
            <w:noProof/>
          </w:rPr>
          <w:t>Hình 2.4. Biểu đồ hoạt động quy trình sửa tài khoản</w:t>
        </w:r>
        <w:r w:rsidR="00683227">
          <w:rPr>
            <w:noProof/>
            <w:webHidden/>
          </w:rPr>
          <w:tab/>
        </w:r>
        <w:r w:rsidR="00683227">
          <w:rPr>
            <w:noProof/>
            <w:webHidden/>
          </w:rPr>
          <w:fldChar w:fldCharType="begin"/>
        </w:r>
        <w:r w:rsidR="00683227">
          <w:rPr>
            <w:noProof/>
            <w:webHidden/>
          </w:rPr>
          <w:instrText xml:space="preserve"> PAGEREF _Toc180435389 \h </w:instrText>
        </w:r>
        <w:r w:rsidR="00683227">
          <w:rPr>
            <w:noProof/>
            <w:webHidden/>
          </w:rPr>
        </w:r>
        <w:r w:rsidR="00683227">
          <w:rPr>
            <w:noProof/>
            <w:webHidden/>
          </w:rPr>
          <w:fldChar w:fldCharType="separate"/>
        </w:r>
        <w:r w:rsidR="001C794A">
          <w:rPr>
            <w:noProof/>
            <w:webHidden/>
          </w:rPr>
          <w:t>26</w:t>
        </w:r>
        <w:r w:rsidR="00683227">
          <w:rPr>
            <w:noProof/>
            <w:webHidden/>
          </w:rPr>
          <w:fldChar w:fldCharType="end"/>
        </w:r>
      </w:hyperlink>
    </w:p>
    <w:p w14:paraId="64899397" w14:textId="38B312E3"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0" w:history="1">
        <w:r w:rsidR="00683227" w:rsidRPr="00924C15">
          <w:rPr>
            <w:rStyle w:val="Hyperlink"/>
            <w:noProof/>
          </w:rPr>
          <w:t>Hình 2.5. Biểu đồ hoạt động quy trình quản lý giỏ hàng</w:t>
        </w:r>
        <w:r w:rsidR="00683227">
          <w:rPr>
            <w:noProof/>
            <w:webHidden/>
          </w:rPr>
          <w:tab/>
        </w:r>
        <w:r w:rsidR="00683227">
          <w:rPr>
            <w:noProof/>
            <w:webHidden/>
          </w:rPr>
          <w:fldChar w:fldCharType="begin"/>
        </w:r>
        <w:r w:rsidR="00683227">
          <w:rPr>
            <w:noProof/>
            <w:webHidden/>
          </w:rPr>
          <w:instrText xml:space="preserve"> PAGEREF _Toc180435390 \h </w:instrText>
        </w:r>
        <w:r w:rsidR="00683227">
          <w:rPr>
            <w:noProof/>
            <w:webHidden/>
          </w:rPr>
        </w:r>
        <w:r w:rsidR="00683227">
          <w:rPr>
            <w:noProof/>
            <w:webHidden/>
          </w:rPr>
          <w:fldChar w:fldCharType="separate"/>
        </w:r>
        <w:r w:rsidR="001C794A">
          <w:rPr>
            <w:noProof/>
            <w:webHidden/>
          </w:rPr>
          <w:t>27</w:t>
        </w:r>
        <w:r w:rsidR="00683227">
          <w:rPr>
            <w:noProof/>
            <w:webHidden/>
          </w:rPr>
          <w:fldChar w:fldCharType="end"/>
        </w:r>
      </w:hyperlink>
    </w:p>
    <w:p w14:paraId="0CF00477" w14:textId="15191F7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1" w:history="1">
        <w:r w:rsidR="00683227" w:rsidRPr="00924C15">
          <w:rPr>
            <w:rStyle w:val="Hyperlink"/>
            <w:noProof/>
          </w:rPr>
          <w:t>Hình 2.6. Biểu đồ hoạt động quy trình đăng nhập tìm kiếm</w:t>
        </w:r>
        <w:r w:rsidR="00683227">
          <w:rPr>
            <w:noProof/>
            <w:webHidden/>
          </w:rPr>
          <w:tab/>
        </w:r>
        <w:r w:rsidR="00683227">
          <w:rPr>
            <w:noProof/>
            <w:webHidden/>
          </w:rPr>
          <w:fldChar w:fldCharType="begin"/>
        </w:r>
        <w:r w:rsidR="00683227">
          <w:rPr>
            <w:noProof/>
            <w:webHidden/>
          </w:rPr>
          <w:instrText xml:space="preserve"> PAGEREF _Toc180435391 \h </w:instrText>
        </w:r>
        <w:r w:rsidR="00683227">
          <w:rPr>
            <w:noProof/>
            <w:webHidden/>
          </w:rPr>
        </w:r>
        <w:r w:rsidR="00683227">
          <w:rPr>
            <w:noProof/>
            <w:webHidden/>
          </w:rPr>
          <w:fldChar w:fldCharType="separate"/>
        </w:r>
        <w:r w:rsidR="001C794A">
          <w:rPr>
            <w:noProof/>
            <w:webHidden/>
          </w:rPr>
          <w:t>27</w:t>
        </w:r>
        <w:r w:rsidR="00683227">
          <w:rPr>
            <w:noProof/>
            <w:webHidden/>
          </w:rPr>
          <w:fldChar w:fldCharType="end"/>
        </w:r>
      </w:hyperlink>
    </w:p>
    <w:p w14:paraId="6EE7FF53" w14:textId="51023377"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2" w:history="1">
        <w:r w:rsidR="00683227" w:rsidRPr="00924C15">
          <w:rPr>
            <w:rStyle w:val="Hyperlink"/>
            <w:noProof/>
          </w:rPr>
          <w:t>Hình 2.7. Biểu đồ hoạt động quy trình đặt hàng</w:t>
        </w:r>
        <w:r w:rsidR="00683227">
          <w:rPr>
            <w:noProof/>
            <w:webHidden/>
          </w:rPr>
          <w:tab/>
        </w:r>
        <w:r w:rsidR="00683227">
          <w:rPr>
            <w:noProof/>
            <w:webHidden/>
          </w:rPr>
          <w:fldChar w:fldCharType="begin"/>
        </w:r>
        <w:r w:rsidR="00683227">
          <w:rPr>
            <w:noProof/>
            <w:webHidden/>
          </w:rPr>
          <w:instrText xml:space="preserve"> PAGEREF _Toc180435392 \h </w:instrText>
        </w:r>
        <w:r w:rsidR="00683227">
          <w:rPr>
            <w:noProof/>
            <w:webHidden/>
          </w:rPr>
        </w:r>
        <w:r w:rsidR="00683227">
          <w:rPr>
            <w:noProof/>
            <w:webHidden/>
          </w:rPr>
          <w:fldChar w:fldCharType="separate"/>
        </w:r>
        <w:r w:rsidR="001C794A">
          <w:rPr>
            <w:noProof/>
            <w:webHidden/>
          </w:rPr>
          <w:t>29</w:t>
        </w:r>
        <w:r w:rsidR="00683227">
          <w:rPr>
            <w:noProof/>
            <w:webHidden/>
          </w:rPr>
          <w:fldChar w:fldCharType="end"/>
        </w:r>
      </w:hyperlink>
    </w:p>
    <w:p w14:paraId="553B18E6" w14:textId="49D82A7D"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3" w:history="1">
        <w:r w:rsidR="00683227" w:rsidRPr="00924C15">
          <w:rPr>
            <w:rStyle w:val="Hyperlink"/>
            <w:noProof/>
          </w:rPr>
          <w:t>Hình 2.8. Biểu đồ hoạt động quy trình đơn mua</w:t>
        </w:r>
        <w:r w:rsidR="00683227">
          <w:rPr>
            <w:noProof/>
            <w:webHidden/>
          </w:rPr>
          <w:tab/>
        </w:r>
        <w:r w:rsidR="00683227">
          <w:rPr>
            <w:noProof/>
            <w:webHidden/>
          </w:rPr>
          <w:fldChar w:fldCharType="begin"/>
        </w:r>
        <w:r w:rsidR="00683227">
          <w:rPr>
            <w:noProof/>
            <w:webHidden/>
          </w:rPr>
          <w:instrText xml:space="preserve"> PAGEREF _Toc180435393 \h </w:instrText>
        </w:r>
        <w:r w:rsidR="00683227">
          <w:rPr>
            <w:noProof/>
            <w:webHidden/>
          </w:rPr>
        </w:r>
        <w:r w:rsidR="00683227">
          <w:rPr>
            <w:noProof/>
            <w:webHidden/>
          </w:rPr>
          <w:fldChar w:fldCharType="separate"/>
        </w:r>
        <w:r w:rsidR="001C794A">
          <w:rPr>
            <w:noProof/>
            <w:webHidden/>
          </w:rPr>
          <w:t>30</w:t>
        </w:r>
        <w:r w:rsidR="00683227">
          <w:rPr>
            <w:noProof/>
            <w:webHidden/>
          </w:rPr>
          <w:fldChar w:fldCharType="end"/>
        </w:r>
      </w:hyperlink>
    </w:p>
    <w:p w14:paraId="5737123C" w14:textId="0C9F4CFA"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4" w:history="1">
        <w:r w:rsidR="00683227" w:rsidRPr="00924C15">
          <w:rPr>
            <w:rStyle w:val="Hyperlink"/>
            <w:noProof/>
          </w:rPr>
          <w:t>Hình 2.9. Biểu đồ user case quản lý sản phẩm</w:t>
        </w:r>
        <w:r w:rsidR="00683227">
          <w:rPr>
            <w:noProof/>
            <w:webHidden/>
          </w:rPr>
          <w:tab/>
        </w:r>
        <w:r w:rsidR="00683227">
          <w:rPr>
            <w:noProof/>
            <w:webHidden/>
          </w:rPr>
          <w:fldChar w:fldCharType="begin"/>
        </w:r>
        <w:r w:rsidR="00683227">
          <w:rPr>
            <w:noProof/>
            <w:webHidden/>
          </w:rPr>
          <w:instrText xml:space="preserve"> PAGEREF _Toc180435394 \h </w:instrText>
        </w:r>
        <w:r w:rsidR="00683227">
          <w:rPr>
            <w:noProof/>
            <w:webHidden/>
          </w:rPr>
        </w:r>
        <w:r w:rsidR="00683227">
          <w:rPr>
            <w:noProof/>
            <w:webHidden/>
          </w:rPr>
          <w:fldChar w:fldCharType="separate"/>
        </w:r>
        <w:r w:rsidR="001C794A">
          <w:rPr>
            <w:noProof/>
            <w:webHidden/>
          </w:rPr>
          <w:t>37</w:t>
        </w:r>
        <w:r w:rsidR="00683227">
          <w:rPr>
            <w:noProof/>
            <w:webHidden/>
          </w:rPr>
          <w:fldChar w:fldCharType="end"/>
        </w:r>
      </w:hyperlink>
    </w:p>
    <w:p w14:paraId="76C36A1A" w14:textId="29A781A8"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5" w:history="1">
        <w:r w:rsidR="00683227" w:rsidRPr="00924C15">
          <w:rPr>
            <w:rStyle w:val="Hyperlink"/>
            <w:noProof/>
          </w:rPr>
          <w:t>Hình 2.10. Biểu đồ user case quản lý loại sản phẩm</w:t>
        </w:r>
        <w:r w:rsidR="00683227">
          <w:rPr>
            <w:noProof/>
            <w:webHidden/>
          </w:rPr>
          <w:tab/>
        </w:r>
        <w:r w:rsidR="00683227">
          <w:rPr>
            <w:noProof/>
            <w:webHidden/>
          </w:rPr>
          <w:fldChar w:fldCharType="begin"/>
        </w:r>
        <w:r w:rsidR="00683227">
          <w:rPr>
            <w:noProof/>
            <w:webHidden/>
          </w:rPr>
          <w:instrText xml:space="preserve"> PAGEREF _Toc180435395 \h </w:instrText>
        </w:r>
        <w:r w:rsidR="00683227">
          <w:rPr>
            <w:noProof/>
            <w:webHidden/>
          </w:rPr>
        </w:r>
        <w:r w:rsidR="00683227">
          <w:rPr>
            <w:noProof/>
            <w:webHidden/>
          </w:rPr>
          <w:fldChar w:fldCharType="separate"/>
        </w:r>
        <w:r w:rsidR="001C794A">
          <w:rPr>
            <w:noProof/>
            <w:webHidden/>
          </w:rPr>
          <w:t>37</w:t>
        </w:r>
        <w:r w:rsidR="00683227">
          <w:rPr>
            <w:noProof/>
            <w:webHidden/>
          </w:rPr>
          <w:fldChar w:fldCharType="end"/>
        </w:r>
      </w:hyperlink>
    </w:p>
    <w:p w14:paraId="41CA4D46" w14:textId="3AF9EFC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6" w:history="1">
        <w:r w:rsidR="00683227" w:rsidRPr="00924C15">
          <w:rPr>
            <w:rStyle w:val="Hyperlink"/>
            <w:noProof/>
          </w:rPr>
          <w:t>Hình 2.11. Biểu đồ user case quản lý nhà hàng</w:t>
        </w:r>
        <w:r w:rsidR="00683227">
          <w:rPr>
            <w:noProof/>
            <w:webHidden/>
          </w:rPr>
          <w:tab/>
        </w:r>
        <w:r w:rsidR="00683227">
          <w:rPr>
            <w:noProof/>
            <w:webHidden/>
          </w:rPr>
          <w:fldChar w:fldCharType="begin"/>
        </w:r>
        <w:r w:rsidR="00683227">
          <w:rPr>
            <w:noProof/>
            <w:webHidden/>
          </w:rPr>
          <w:instrText xml:space="preserve"> PAGEREF _Toc180435396 \h </w:instrText>
        </w:r>
        <w:r w:rsidR="00683227">
          <w:rPr>
            <w:noProof/>
            <w:webHidden/>
          </w:rPr>
        </w:r>
        <w:r w:rsidR="00683227">
          <w:rPr>
            <w:noProof/>
            <w:webHidden/>
          </w:rPr>
          <w:fldChar w:fldCharType="separate"/>
        </w:r>
        <w:r w:rsidR="001C794A">
          <w:rPr>
            <w:noProof/>
            <w:webHidden/>
          </w:rPr>
          <w:t>38</w:t>
        </w:r>
        <w:r w:rsidR="00683227">
          <w:rPr>
            <w:noProof/>
            <w:webHidden/>
          </w:rPr>
          <w:fldChar w:fldCharType="end"/>
        </w:r>
      </w:hyperlink>
    </w:p>
    <w:p w14:paraId="09034A94" w14:textId="1AAF4D0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7" w:history="1">
        <w:r w:rsidR="00683227" w:rsidRPr="00924C15">
          <w:rPr>
            <w:rStyle w:val="Hyperlink"/>
            <w:noProof/>
          </w:rPr>
          <w:t>Hình 2.12. Biểu đồ user case quản lý đơn hàng</w:t>
        </w:r>
        <w:r w:rsidR="00683227">
          <w:rPr>
            <w:noProof/>
            <w:webHidden/>
          </w:rPr>
          <w:tab/>
        </w:r>
        <w:r w:rsidR="00683227">
          <w:rPr>
            <w:noProof/>
            <w:webHidden/>
          </w:rPr>
          <w:fldChar w:fldCharType="begin"/>
        </w:r>
        <w:r w:rsidR="00683227">
          <w:rPr>
            <w:noProof/>
            <w:webHidden/>
          </w:rPr>
          <w:instrText xml:space="preserve"> PAGEREF _Toc180435397 \h </w:instrText>
        </w:r>
        <w:r w:rsidR="00683227">
          <w:rPr>
            <w:noProof/>
            <w:webHidden/>
          </w:rPr>
        </w:r>
        <w:r w:rsidR="00683227">
          <w:rPr>
            <w:noProof/>
            <w:webHidden/>
          </w:rPr>
          <w:fldChar w:fldCharType="separate"/>
        </w:r>
        <w:r w:rsidR="001C794A">
          <w:rPr>
            <w:noProof/>
            <w:webHidden/>
          </w:rPr>
          <w:t>38</w:t>
        </w:r>
        <w:r w:rsidR="00683227">
          <w:rPr>
            <w:noProof/>
            <w:webHidden/>
          </w:rPr>
          <w:fldChar w:fldCharType="end"/>
        </w:r>
      </w:hyperlink>
    </w:p>
    <w:p w14:paraId="5E50C291" w14:textId="625585A5"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8" w:history="1">
        <w:r w:rsidR="00683227" w:rsidRPr="00924C15">
          <w:rPr>
            <w:rStyle w:val="Hyperlink"/>
            <w:noProof/>
          </w:rPr>
          <w:t>Hình 2.13. Biểu đồ user case quản lý ưu đãi</w:t>
        </w:r>
        <w:r w:rsidR="00683227">
          <w:rPr>
            <w:noProof/>
            <w:webHidden/>
          </w:rPr>
          <w:tab/>
        </w:r>
        <w:r w:rsidR="00683227">
          <w:rPr>
            <w:noProof/>
            <w:webHidden/>
          </w:rPr>
          <w:fldChar w:fldCharType="begin"/>
        </w:r>
        <w:r w:rsidR="00683227">
          <w:rPr>
            <w:noProof/>
            <w:webHidden/>
          </w:rPr>
          <w:instrText xml:space="preserve"> PAGEREF _Toc180435398 \h </w:instrText>
        </w:r>
        <w:r w:rsidR="00683227">
          <w:rPr>
            <w:noProof/>
            <w:webHidden/>
          </w:rPr>
        </w:r>
        <w:r w:rsidR="00683227">
          <w:rPr>
            <w:noProof/>
            <w:webHidden/>
          </w:rPr>
          <w:fldChar w:fldCharType="separate"/>
        </w:r>
        <w:r w:rsidR="001C794A">
          <w:rPr>
            <w:noProof/>
            <w:webHidden/>
          </w:rPr>
          <w:t>39</w:t>
        </w:r>
        <w:r w:rsidR="00683227">
          <w:rPr>
            <w:noProof/>
            <w:webHidden/>
          </w:rPr>
          <w:fldChar w:fldCharType="end"/>
        </w:r>
      </w:hyperlink>
    </w:p>
    <w:p w14:paraId="5B45145C" w14:textId="22B3F365"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399" w:history="1">
        <w:r w:rsidR="00683227" w:rsidRPr="00924C15">
          <w:rPr>
            <w:rStyle w:val="Hyperlink"/>
            <w:noProof/>
          </w:rPr>
          <w:t>Hình 2.14. Biểu đồ user case quản lý khách hàng</w:t>
        </w:r>
        <w:r w:rsidR="00683227">
          <w:rPr>
            <w:noProof/>
            <w:webHidden/>
          </w:rPr>
          <w:tab/>
        </w:r>
        <w:r w:rsidR="00683227">
          <w:rPr>
            <w:noProof/>
            <w:webHidden/>
          </w:rPr>
          <w:fldChar w:fldCharType="begin"/>
        </w:r>
        <w:r w:rsidR="00683227">
          <w:rPr>
            <w:noProof/>
            <w:webHidden/>
          </w:rPr>
          <w:instrText xml:space="preserve"> PAGEREF _Toc180435399 \h </w:instrText>
        </w:r>
        <w:r w:rsidR="00683227">
          <w:rPr>
            <w:noProof/>
            <w:webHidden/>
          </w:rPr>
        </w:r>
        <w:r w:rsidR="00683227">
          <w:rPr>
            <w:noProof/>
            <w:webHidden/>
          </w:rPr>
          <w:fldChar w:fldCharType="separate"/>
        </w:r>
        <w:r w:rsidR="001C794A">
          <w:rPr>
            <w:noProof/>
            <w:webHidden/>
          </w:rPr>
          <w:t>39</w:t>
        </w:r>
        <w:r w:rsidR="00683227">
          <w:rPr>
            <w:noProof/>
            <w:webHidden/>
          </w:rPr>
          <w:fldChar w:fldCharType="end"/>
        </w:r>
      </w:hyperlink>
    </w:p>
    <w:p w14:paraId="042AE58B" w14:textId="7E81F6D2"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0" w:history="1">
        <w:r w:rsidR="00683227" w:rsidRPr="00924C15">
          <w:rPr>
            <w:rStyle w:val="Hyperlink"/>
            <w:noProof/>
          </w:rPr>
          <w:t>Hình 2.15. Biểu đồ usecase của user</w:t>
        </w:r>
        <w:r w:rsidR="00683227">
          <w:rPr>
            <w:noProof/>
            <w:webHidden/>
          </w:rPr>
          <w:tab/>
        </w:r>
        <w:r w:rsidR="00683227">
          <w:rPr>
            <w:noProof/>
            <w:webHidden/>
          </w:rPr>
          <w:fldChar w:fldCharType="begin"/>
        </w:r>
        <w:r w:rsidR="00683227">
          <w:rPr>
            <w:noProof/>
            <w:webHidden/>
          </w:rPr>
          <w:instrText xml:space="preserve"> PAGEREF _Toc180435400 \h </w:instrText>
        </w:r>
        <w:r w:rsidR="00683227">
          <w:rPr>
            <w:noProof/>
            <w:webHidden/>
          </w:rPr>
        </w:r>
        <w:r w:rsidR="00683227">
          <w:rPr>
            <w:noProof/>
            <w:webHidden/>
          </w:rPr>
          <w:fldChar w:fldCharType="separate"/>
        </w:r>
        <w:r w:rsidR="001C794A">
          <w:rPr>
            <w:noProof/>
            <w:webHidden/>
          </w:rPr>
          <w:t>40</w:t>
        </w:r>
        <w:r w:rsidR="00683227">
          <w:rPr>
            <w:noProof/>
            <w:webHidden/>
          </w:rPr>
          <w:fldChar w:fldCharType="end"/>
        </w:r>
      </w:hyperlink>
    </w:p>
    <w:p w14:paraId="7CB4A9FC" w14:textId="65A5672C"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1" w:history="1">
        <w:r w:rsidR="00683227" w:rsidRPr="00924C15">
          <w:rPr>
            <w:rStyle w:val="Hyperlink"/>
            <w:noProof/>
          </w:rPr>
          <w:t>Hình 2.16. Giao diện đăng ký</w:t>
        </w:r>
        <w:r w:rsidR="00683227">
          <w:rPr>
            <w:noProof/>
            <w:webHidden/>
          </w:rPr>
          <w:tab/>
        </w:r>
        <w:r w:rsidR="00683227">
          <w:rPr>
            <w:noProof/>
            <w:webHidden/>
          </w:rPr>
          <w:fldChar w:fldCharType="begin"/>
        </w:r>
        <w:r w:rsidR="00683227">
          <w:rPr>
            <w:noProof/>
            <w:webHidden/>
          </w:rPr>
          <w:instrText xml:space="preserve"> PAGEREF _Toc180435401 \h </w:instrText>
        </w:r>
        <w:r w:rsidR="00683227">
          <w:rPr>
            <w:noProof/>
            <w:webHidden/>
          </w:rPr>
        </w:r>
        <w:r w:rsidR="00683227">
          <w:rPr>
            <w:noProof/>
            <w:webHidden/>
          </w:rPr>
          <w:fldChar w:fldCharType="separate"/>
        </w:r>
        <w:r w:rsidR="001C794A">
          <w:rPr>
            <w:noProof/>
            <w:webHidden/>
          </w:rPr>
          <w:t>43</w:t>
        </w:r>
        <w:r w:rsidR="00683227">
          <w:rPr>
            <w:noProof/>
            <w:webHidden/>
          </w:rPr>
          <w:fldChar w:fldCharType="end"/>
        </w:r>
      </w:hyperlink>
    </w:p>
    <w:p w14:paraId="39EA13FF" w14:textId="1C3B562D"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2" w:history="1">
        <w:r w:rsidR="00683227" w:rsidRPr="00924C15">
          <w:rPr>
            <w:rStyle w:val="Hyperlink"/>
            <w:noProof/>
          </w:rPr>
          <w:t>Hình 2.17. Giao diện đăng nhập</w:t>
        </w:r>
        <w:r w:rsidR="00683227">
          <w:rPr>
            <w:noProof/>
            <w:webHidden/>
          </w:rPr>
          <w:tab/>
        </w:r>
        <w:r w:rsidR="00683227">
          <w:rPr>
            <w:noProof/>
            <w:webHidden/>
          </w:rPr>
          <w:fldChar w:fldCharType="begin"/>
        </w:r>
        <w:r w:rsidR="00683227">
          <w:rPr>
            <w:noProof/>
            <w:webHidden/>
          </w:rPr>
          <w:instrText xml:space="preserve"> PAGEREF _Toc180435402 \h </w:instrText>
        </w:r>
        <w:r w:rsidR="00683227">
          <w:rPr>
            <w:noProof/>
            <w:webHidden/>
          </w:rPr>
        </w:r>
        <w:r w:rsidR="00683227">
          <w:rPr>
            <w:noProof/>
            <w:webHidden/>
          </w:rPr>
          <w:fldChar w:fldCharType="separate"/>
        </w:r>
        <w:r w:rsidR="001C794A">
          <w:rPr>
            <w:noProof/>
            <w:webHidden/>
          </w:rPr>
          <w:t>45</w:t>
        </w:r>
        <w:r w:rsidR="00683227">
          <w:rPr>
            <w:noProof/>
            <w:webHidden/>
          </w:rPr>
          <w:fldChar w:fldCharType="end"/>
        </w:r>
      </w:hyperlink>
    </w:p>
    <w:p w14:paraId="640DE365" w14:textId="78CECF89"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3" w:history="1">
        <w:r w:rsidR="00683227" w:rsidRPr="00924C15">
          <w:rPr>
            <w:rStyle w:val="Hyperlink"/>
            <w:noProof/>
          </w:rPr>
          <w:t>Hình 2.18. Giao diện đăng xuất</w:t>
        </w:r>
        <w:r w:rsidR="00683227">
          <w:rPr>
            <w:noProof/>
            <w:webHidden/>
          </w:rPr>
          <w:tab/>
        </w:r>
        <w:r w:rsidR="00683227">
          <w:rPr>
            <w:noProof/>
            <w:webHidden/>
          </w:rPr>
          <w:fldChar w:fldCharType="begin"/>
        </w:r>
        <w:r w:rsidR="00683227">
          <w:rPr>
            <w:noProof/>
            <w:webHidden/>
          </w:rPr>
          <w:instrText xml:space="preserve"> PAGEREF _Toc180435403 \h </w:instrText>
        </w:r>
        <w:r w:rsidR="00683227">
          <w:rPr>
            <w:noProof/>
            <w:webHidden/>
          </w:rPr>
        </w:r>
        <w:r w:rsidR="00683227">
          <w:rPr>
            <w:noProof/>
            <w:webHidden/>
          </w:rPr>
          <w:fldChar w:fldCharType="separate"/>
        </w:r>
        <w:r w:rsidR="001C794A">
          <w:rPr>
            <w:noProof/>
            <w:webHidden/>
          </w:rPr>
          <w:t>46</w:t>
        </w:r>
        <w:r w:rsidR="00683227">
          <w:rPr>
            <w:noProof/>
            <w:webHidden/>
          </w:rPr>
          <w:fldChar w:fldCharType="end"/>
        </w:r>
      </w:hyperlink>
    </w:p>
    <w:p w14:paraId="03D977A8" w14:textId="680B71E4"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4" w:history="1">
        <w:r w:rsidR="00683227" w:rsidRPr="00924C15">
          <w:rPr>
            <w:rStyle w:val="Hyperlink"/>
            <w:noProof/>
          </w:rPr>
          <w:t>Hình 2.19. Giao diện quản lý thông tin người dùng</w:t>
        </w:r>
        <w:r w:rsidR="00683227">
          <w:rPr>
            <w:noProof/>
            <w:webHidden/>
          </w:rPr>
          <w:tab/>
        </w:r>
        <w:r w:rsidR="00683227">
          <w:rPr>
            <w:noProof/>
            <w:webHidden/>
          </w:rPr>
          <w:fldChar w:fldCharType="begin"/>
        </w:r>
        <w:r w:rsidR="00683227">
          <w:rPr>
            <w:noProof/>
            <w:webHidden/>
          </w:rPr>
          <w:instrText xml:space="preserve"> PAGEREF _Toc180435404 \h </w:instrText>
        </w:r>
        <w:r w:rsidR="00683227">
          <w:rPr>
            <w:noProof/>
            <w:webHidden/>
          </w:rPr>
        </w:r>
        <w:r w:rsidR="00683227">
          <w:rPr>
            <w:noProof/>
            <w:webHidden/>
          </w:rPr>
          <w:fldChar w:fldCharType="separate"/>
        </w:r>
        <w:r w:rsidR="001C794A">
          <w:rPr>
            <w:noProof/>
            <w:webHidden/>
          </w:rPr>
          <w:t>50</w:t>
        </w:r>
        <w:r w:rsidR="00683227">
          <w:rPr>
            <w:noProof/>
            <w:webHidden/>
          </w:rPr>
          <w:fldChar w:fldCharType="end"/>
        </w:r>
      </w:hyperlink>
    </w:p>
    <w:p w14:paraId="48D012F7" w14:textId="6DB37FCF"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5" w:history="1">
        <w:r w:rsidR="00683227" w:rsidRPr="00924C15">
          <w:rPr>
            <w:rStyle w:val="Hyperlink"/>
            <w:noProof/>
          </w:rPr>
          <w:t>Hình 2.20. Giao diện giỏ hàng</w:t>
        </w:r>
        <w:r w:rsidR="00683227">
          <w:rPr>
            <w:noProof/>
            <w:webHidden/>
          </w:rPr>
          <w:tab/>
        </w:r>
        <w:r w:rsidR="00683227">
          <w:rPr>
            <w:noProof/>
            <w:webHidden/>
          </w:rPr>
          <w:fldChar w:fldCharType="begin"/>
        </w:r>
        <w:r w:rsidR="00683227">
          <w:rPr>
            <w:noProof/>
            <w:webHidden/>
          </w:rPr>
          <w:instrText xml:space="preserve"> PAGEREF _Toc180435405 \h </w:instrText>
        </w:r>
        <w:r w:rsidR="00683227">
          <w:rPr>
            <w:noProof/>
            <w:webHidden/>
          </w:rPr>
        </w:r>
        <w:r w:rsidR="00683227">
          <w:rPr>
            <w:noProof/>
            <w:webHidden/>
          </w:rPr>
          <w:fldChar w:fldCharType="separate"/>
        </w:r>
        <w:r w:rsidR="001C794A">
          <w:rPr>
            <w:noProof/>
            <w:webHidden/>
          </w:rPr>
          <w:t>52</w:t>
        </w:r>
        <w:r w:rsidR="00683227">
          <w:rPr>
            <w:noProof/>
            <w:webHidden/>
          </w:rPr>
          <w:fldChar w:fldCharType="end"/>
        </w:r>
      </w:hyperlink>
    </w:p>
    <w:p w14:paraId="71746AA4" w14:textId="68A9BEAF"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6" w:history="1">
        <w:r w:rsidR="00683227" w:rsidRPr="00924C15">
          <w:rPr>
            <w:rStyle w:val="Hyperlink"/>
            <w:noProof/>
          </w:rPr>
          <w:t>Hình 2.21. Giao diện quản lý đơn mua</w:t>
        </w:r>
        <w:r w:rsidR="00683227">
          <w:rPr>
            <w:noProof/>
            <w:webHidden/>
          </w:rPr>
          <w:tab/>
        </w:r>
        <w:r w:rsidR="00683227">
          <w:rPr>
            <w:noProof/>
            <w:webHidden/>
          </w:rPr>
          <w:fldChar w:fldCharType="begin"/>
        </w:r>
        <w:r w:rsidR="00683227">
          <w:rPr>
            <w:noProof/>
            <w:webHidden/>
          </w:rPr>
          <w:instrText xml:space="preserve"> PAGEREF _Toc180435406 \h </w:instrText>
        </w:r>
        <w:r w:rsidR="00683227">
          <w:rPr>
            <w:noProof/>
            <w:webHidden/>
          </w:rPr>
        </w:r>
        <w:r w:rsidR="00683227">
          <w:rPr>
            <w:noProof/>
            <w:webHidden/>
          </w:rPr>
          <w:fldChar w:fldCharType="separate"/>
        </w:r>
        <w:r w:rsidR="001C794A">
          <w:rPr>
            <w:noProof/>
            <w:webHidden/>
          </w:rPr>
          <w:t>54</w:t>
        </w:r>
        <w:r w:rsidR="00683227">
          <w:rPr>
            <w:noProof/>
            <w:webHidden/>
          </w:rPr>
          <w:fldChar w:fldCharType="end"/>
        </w:r>
      </w:hyperlink>
    </w:p>
    <w:p w14:paraId="1A2BF869" w14:textId="0B022BC1"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7" w:history="1">
        <w:r w:rsidR="00683227" w:rsidRPr="00924C15">
          <w:rPr>
            <w:rStyle w:val="Hyperlink"/>
            <w:noProof/>
          </w:rPr>
          <w:t>Hình 2.22. Giao diện tìm kiếm</w:t>
        </w:r>
        <w:r w:rsidR="00683227">
          <w:rPr>
            <w:noProof/>
            <w:webHidden/>
          </w:rPr>
          <w:tab/>
        </w:r>
        <w:r w:rsidR="00683227">
          <w:rPr>
            <w:noProof/>
            <w:webHidden/>
          </w:rPr>
          <w:fldChar w:fldCharType="begin"/>
        </w:r>
        <w:r w:rsidR="00683227">
          <w:rPr>
            <w:noProof/>
            <w:webHidden/>
          </w:rPr>
          <w:instrText xml:space="preserve"> PAGEREF _Toc180435407 \h </w:instrText>
        </w:r>
        <w:r w:rsidR="00683227">
          <w:rPr>
            <w:noProof/>
            <w:webHidden/>
          </w:rPr>
        </w:r>
        <w:r w:rsidR="00683227">
          <w:rPr>
            <w:noProof/>
            <w:webHidden/>
          </w:rPr>
          <w:fldChar w:fldCharType="separate"/>
        </w:r>
        <w:r w:rsidR="001C794A">
          <w:rPr>
            <w:noProof/>
            <w:webHidden/>
          </w:rPr>
          <w:t>56</w:t>
        </w:r>
        <w:r w:rsidR="00683227">
          <w:rPr>
            <w:noProof/>
            <w:webHidden/>
          </w:rPr>
          <w:fldChar w:fldCharType="end"/>
        </w:r>
      </w:hyperlink>
    </w:p>
    <w:p w14:paraId="23E59E1A" w14:textId="7A185AF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8" w:history="1">
        <w:r w:rsidR="00683227" w:rsidRPr="00924C15">
          <w:rPr>
            <w:rStyle w:val="Hyperlink"/>
            <w:noProof/>
          </w:rPr>
          <w:t>Hình 2.23. Giao diện đặt hàng</w:t>
        </w:r>
        <w:r w:rsidR="00683227">
          <w:rPr>
            <w:noProof/>
            <w:webHidden/>
          </w:rPr>
          <w:tab/>
        </w:r>
        <w:r w:rsidR="00683227">
          <w:rPr>
            <w:noProof/>
            <w:webHidden/>
          </w:rPr>
          <w:fldChar w:fldCharType="begin"/>
        </w:r>
        <w:r w:rsidR="00683227">
          <w:rPr>
            <w:noProof/>
            <w:webHidden/>
          </w:rPr>
          <w:instrText xml:space="preserve"> PAGEREF _Toc180435408 \h </w:instrText>
        </w:r>
        <w:r w:rsidR="00683227">
          <w:rPr>
            <w:noProof/>
            <w:webHidden/>
          </w:rPr>
        </w:r>
        <w:r w:rsidR="00683227">
          <w:rPr>
            <w:noProof/>
            <w:webHidden/>
          </w:rPr>
          <w:fldChar w:fldCharType="separate"/>
        </w:r>
        <w:r w:rsidR="001C794A">
          <w:rPr>
            <w:noProof/>
            <w:webHidden/>
          </w:rPr>
          <w:t>58</w:t>
        </w:r>
        <w:r w:rsidR="00683227">
          <w:rPr>
            <w:noProof/>
            <w:webHidden/>
          </w:rPr>
          <w:fldChar w:fldCharType="end"/>
        </w:r>
      </w:hyperlink>
    </w:p>
    <w:p w14:paraId="3AEF09A3" w14:textId="7D8B58A4"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09" w:history="1">
        <w:r w:rsidR="00683227" w:rsidRPr="00924C15">
          <w:rPr>
            <w:rStyle w:val="Hyperlink"/>
            <w:noProof/>
          </w:rPr>
          <w:t>Hình 2.24. Giao diện danh sách sản phẩm</w:t>
        </w:r>
        <w:r w:rsidR="00683227">
          <w:rPr>
            <w:noProof/>
            <w:webHidden/>
          </w:rPr>
          <w:tab/>
        </w:r>
        <w:r w:rsidR="00683227">
          <w:rPr>
            <w:noProof/>
            <w:webHidden/>
          </w:rPr>
          <w:fldChar w:fldCharType="begin"/>
        </w:r>
        <w:r w:rsidR="00683227">
          <w:rPr>
            <w:noProof/>
            <w:webHidden/>
          </w:rPr>
          <w:instrText xml:space="preserve"> PAGEREF _Toc180435409 \h </w:instrText>
        </w:r>
        <w:r w:rsidR="00683227">
          <w:rPr>
            <w:noProof/>
            <w:webHidden/>
          </w:rPr>
        </w:r>
        <w:r w:rsidR="00683227">
          <w:rPr>
            <w:noProof/>
            <w:webHidden/>
          </w:rPr>
          <w:fldChar w:fldCharType="separate"/>
        </w:r>
        <w:r w:rsidR="001C794A">
          <w:rPr>
            <w:noProof/>
            <w:webHidden/>
          </w:rPr>
          <w:t>61</w:t>
        </w:r>
        <w:r w:rsidR="00683227">
          <w:rPr>
            <w:noProof/>
            <w:webHidden/>
          </w:rPr>
          <w:fldChar w:fldCharType="end"/>
        </w:r>
      </w:hyperlink>
    </w:p>
    <w:p w14:paraId="7F5182E9" w14:textId="22DB8DD2"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0" w:history="1">
        <w:r w:rsidR="00683227" w:rsidRPr="00924C15">
          <w:rPr>
            <w:rStyle w:val="Hyperlink"/>
            <w:noProof/>
          </w:rPr>
          <w:t>Hình 2.25. Giao diện danh sách loại sản phẩm</w:t>
        </w:r>
        <w:r w:rsidR="00683227">
          <w:rPr>
            <w:noProof/>
            <w:webHidden/>
          </w:rPr>
          <w:tab/>
        </w:r>
        <w:r w:rsidR="00683227">
          <w:rPr>
            <w:noProof/>
            <w:webHidden/>
          </w:rPr>
          <w:fldChar w:fldCharType="begin"/>
        </w:r>
        <w:r w:rsidR="00683227">
          <w:rPr>
            <w:noProof/>
            <w:webHidden/>
          </w:rPr>
          <w:instrText xml:space="preserve"> PAGEREF _Toc180435410 \h </w:instrText>
        </w:r>
        <w:r w:rsidR="00683227">
          <w:rPr>
            <w:noProof/>
            <w:webHidden/>
          </w:rPr>
        </w:r>
        <w:r w:rsidR="00683227">
          <w:rPr>
            <w:noProof/>
            <w:webHidden/>
          </w:rPr>
          <w:fldChar w:fldCharType="separate"/>
        </w:r>
        <w:r w:rsidR="001C794A">
          <w:rPr>
            <w:noProof/>
            <w:webHidden/>
          </w:rPr>
          <w:t>63</w:t>
        </w:r>
        <w:r w:rsidR="00683227">
          <w:rPr>
            <w:noProof/>
            <w:webHidden/>
          </w:rPr>
          <w:fldChar w:fldCharType="end"/>
        </w:r>
      </w:hyperlink>
    </w:p>
    <w:p w14:paraId="75181688" w14:textId="34290150"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1" w:history="1">
        <w:r w:rsidR="00683227" w:rsidRPr="00924C15">
          <w:rPr>
            <w:rStyle w:val="Hyperlink"/>
            <w:noProof/>
          </w:rPr>
          <w:t>Hình 2.26. Giao diện danh sách nhà hàng</w:t>
        </w:r>
        <w:r w:rsidR="00683227">
          <w:rPr>
            <w:noProof/>
            <w:webHidden/>
          </w:rPr>
          <w:tab/>
        </w:r>
        <w:r w:rsidR="00683227">
          <w:rPr>
            <w:noProof/>
            <w:webHidden/>
          </w:rPr>
          <w:fldChar w:fldCharType="begin"/>
        </w:r>
        <w:r w:rsidR="00683227">
          <w:rPr>
            <w:noProof/>
            <w:webHidden/>
          </w:rPr>
          <w:instrText xml:space="preserve"> PAGEREF _Toc180435411 \h </w:instrText>
        </w:r>
        <w:r w:rsidR="00683227">
          <w:rPr>
            <w:noProof/>
            <w:webHidden/>
          </w:rPr>
        </w:r>
        <w:r w:rsidR="00683227">
          <w:rPr>
            <w:noProof/>
            <w:webHidden/>
          </w:rPr>
          <w:fldChar w:fldCharType="separate"/>
        </w:r>
        <w:r w:rsidR="001C794A">
          <w:rPr>
            <w:noProof/>
            <w:webHidden/>
          </w:rPr>
          <w:t>66</w:t>
        </w:r>
        <w:r w:rsidR="00683227">
          <w:rPr>
            <w:noProof/>
            <w:webHidden/>
          </w:rPr>
          <w:fldChar w:fldCharType="end"/>
        </w:r>
      </w:hyperlink>
    </w:p>
    <w:p w14:paraId="38256335" w14:textId="18BA7B31"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2" w:history="1">
        <w:r w:rsidR="00683227" w:rsidRPr="00924C15">
          <w:rPr>
            <w:rStyle w:val="Hyperlink"/>
            <w:noProof/>
          </w:rPr>
          <w:t>Hình 2.27. Giao diện danh sách mã giảm giá</w:t>
        </w:r>
        <w:r w:rsidR="00683227">
          <w:rPr>
            <w:noProof/>
            <w:webHidden/>
          </w:rPr>
          <w:tab/>
        </w:r>
        <w:r w:rsidR="00683227">
          <w:rPr>
            <w:noProof/>
            <w:webHidden/>
          </w:rPr>
          <w:fldChar w:fldCharType="begin"/>
        </w:r>
        <w:r w:rsidR="00683227">
          <w:rPr>
            <w:noProof/>
            <w:webHidden/>
          </w:rPr>
          <w:instrText xml:space="preserve"> PAGEREF _Toc180435412 \h </w:instrText>
        </w:r>
        <w:r w:rsidR="00683227">
          <w:rPr>
            <w:noProof/>
            <w:webHidden/>
          </w:rPr>
        </w:r>
        <w:r w:rsidR="00683227">
          <w:rPr>
            <w:noProof/>
            <w:webHidden/>
          </w:rPr>
          <w:fldChar w:fldCharType="separate"/>
        </w:r>
        <w:r w:rsidR="001C794A">
          <w:rPr>
            <w:noProof/>
            <w:webHidden/>
          </w:rPr>
          <w:t>68</w:t>
        </w:r>
        <w:r w:rsidR="00683227">
          <w:rPr>
            <w:noProof/>
            <w:webHidden/>
          </w:rPr>
          <w:fldChar w:fldCharType="end"/>
        </w:r>
      </w:hyperlink>
    </w:p>
    <w:p w14:paraId="0D5BAF37" w14:textId="49770DB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3" w:history="1">
        <w:r w:rsidR="00683227" w:rsidRPr="00924C15">
          <w:rPr>
            <w:rStyle w:val="Hyperlink"/>
            <w:noProof/>
          </w:rPr>
          <w:t>Hình 2.28. Giao diện danh sách khách hàng</w:t>
        </w:r>
        <w:r w:rsidR="00683227">
          <w:rPr>
            <w:noProof/>
            <w:webHidden/>
          </w:rPr>
          <w:tab/>
        </w:r>
        <w:r w:rsidR="00683227">
          <w:rPr>
            <w:noProof/>
            <w:webHidden/>
          </w:rPr>
          <w:fldChar w:fldCharType="begin"/>
        </w:r>
        <w:r w:rsidR="00683227">
          <w:rPr>
            <w:noProof/>
            <w:webHidden/>
          </w:rPr>
          <w:instrText xml:space="preserve"> PAGEREF _Toc180435413 \h </w:instrText>
        </w:r>
        <w:r w:rsidR="00683227">
          <w:rPr>
            <w:noProof/>
            <w:webHidden/>
          </w:rPr>
        </w:r>
        <w:r w:rsidR="00683227">
          <w:rPr>
            <w:noProof/>
            <w:webHidden/>
          </w:rPr>
          <w:fldChar w:fldCharType="separate"/>
        </w:r>
        <w:r w:rsidR="001C794A">
          <w:rPr>
            <w:noProof/>
            <w:webHidden/>
          </w:rPr>
          <w:t>70</w:t>
        </w:r>
        <w:r w:rsidR="00683227">
          <w:rPr>
            <w:noProof/>
            <w:webHidden/>
          </w:rPr>
          <w:fldChar w:fldCharType="end"/>
        </w:r>
      </w:hyperlink>
    </w:p>
    <w:p w14:paraId="115D84FC" w14:textId="4DF3AF56"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4" w:history="1">
        <w:r w:rsidR="00683227" w:rsidRPr="00924C15">
          <w:rPr>
            <w:rStyle w:val="Hyperlink"/>
            <w:noProof/>
          </w:rPr>
          <w:t>Hình 2.29. Giao diện danh sách đơn hàng</w:t>
        </w:r>
        <w:r w:rsidR="00683227">
          <w:rPr>
            <w:noProof/>
            <w:webHidden/>
          </w:rPr>
          <w:tab/>
        </w:r>
        <w:r w:rsidR="00683227">
          <w:rPr>
            <w:noProof/>
            <w:webHidden/>
          </w:rPr>
          <w:fldChar w:fldCharType="begin"/>
        </w:r>
        <w:r w:rsidR="00683227">
          <w:rPr>
            <w:noProof/>
            <w:webHidden/>
          </w:rPr>
          <w:instrText xml:space="preserve"> PAGEREF _Toc180435414 \h </w:instrText>
        </w:r>
        <w:r w:rsidR="00683227">
          <w:rPr>
            <w:noProof/>
            <w:webHidden/>
          </w:rPr>
        </w:r>
        <w:r w:rsidR="00683227">
          <w:rPr>
            <w:noProof/>
            <w:webHidden/>
          </w:rPr>
          <w:fldChar w:fldCharType="separate"/>
        </w:r>
        <w:r w:rsidR="001C794A">
          <w:rPr>
            <w:noProof/>
            <w:webHidden/>
          </w:rPr>
          <w:t>71</w:t>
        </w:r>
        <w:r w:rsidR="00683227">
          <w:rPr>
            <w:noProof/>
            <w:webHidden/>
          </w:rPr>
          <w:fldChar w:fldCharType="end"/>
        </w:r>
      </w:hyperlink>
    </w:p>
    <w:p w14:paraId="4BC36D45" w14:textId="751B6EFC"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5" w:history="1">
        <w:r w:rsidR="00683227" w:rsidRPr="00924C15">
          <w:rPr>
            <w:rStyle w:val="Hyperlink"/>
            <w:noProof/>
          </w:rPr>
          <w:t>Hình 3.1. Biểu đồ tuần tự chức năng đăng kí</w:t>
        </w:r>
        <w:r w:rsidR="00683227">
          <w:rPr>
            <w:noProof/>
            <w:webHidden/>
          </w:rPr>
          <w:tab/>
        </w:r>
        <w:r w:rsidR="00683227">
          <w:rPr>
            <w:noProof/>
            <w:webHidden/>
          </w:rPr>
          <w:fldChar w:fldCharType="begin"/>
        </w:r>
        <w:r w:rsidR="00683227">
          <w:rPr>
            <w:noProof/>
            <w:webHidden/>
          </w:rPr>
          <w:instrText xml:space="preserve"> PAGEREF _Toc180435415 \h </w:instrText>
        </w:r>
        <w:r w:rsidR="00683227">
          <w:rPr>
            <w:noProof/>
            <w:webHidden/>
          </w:rPr>
        </w:r>
        <w:r w:rsidR="00683227">
          <w:rPr>
            <w:noProof/>
            <w:webHidden/>
          </w:rPr>
          <w:fldChar w:fldCharType="separate"/>
        </w:r>
        <w:r w:rsidR="001C794A">
          <w:rPr>
            <w:noProof/>
            <w:webHidden/>
          </w:rPr>
          <w:t>73</w:t>
        </w:r>
        <w:r w:rsidR="00683227">
          <w:rPr>
            <w:noProof/>
            <w:webHidden/>
          </w:rPr>
          <w:fldChar w:fldCharType="end"/>
        </w:r>
      </w:hyperlink>
    </w:p>
    <w:p w14:paraId="2343D2F9" w14:textId="491B1A35"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6" w:history="1">
        <w:r w:rsidR="00683227" w:rsidRPr="00924C15">
          <w:rPr>
            <w:rStyle w:val="Hyperlink"/>
            <w:noProof/>
          </w:rPr>
          <w:t>Hình 3.2. Biểu đồ tuần tự chức năng đăng nhập</w:t>
        </w:r>
        <w:r w:rsidR="00683227">
          <w:rPr>
            <w:noProof/>
            <w:webHidden/>
          </w:rPr>
          <w:tab/>
        </w:r>
        <w:r w:rsidR="00683227">
          <w:rPr>
            <w:noProof/>
            <w:webHidden/>
          </w:rPr>
          <w:fldChar w:fldCharType="begin"/>
        </w:r>
        <w:r w:rsidR="00683227">
          <w:rPr>
            <w:noProof/>
            <w:webHidden/>
          </w:rPr>
          <w:instrText xml:space="preserve"> PAGEREF _Toc180435416 \h </w:instrText>
        </w:r>
        <w:r w:rsidR="00683227">
          <w:rPr>
            <w:noProof/>
            <w:webHidden/>
          </w:rPr>
        </w:r>
        <w:r w:rsidR="00683227">
          <w:rPr>
            <w:noProof/>
            <w:webHidden/>
          </w:rPr>
          <w:fldChar w:fldCharType="separate"/>
        </w:r>
        <w:r w:rsidR="001C794A">
          <w:rPr>
            <w:noProof/>
            <w:webHidden/>
          </w:rPr>
          <w:t>74</w:t>
        </w:r>
        <w:r w:rsidR="00683227">
          <w:rPr>
            <w:noProof/>
            <w:webHidden/>
          </w:rPr>
          <w:fldChar w:fldCharType="end"/>
        </w:r>
      </w:hyperlink>
    </w:p>
    <w:p w14:paraId="7C016B4D" w14:textId="53AD10BF"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7" w:history="1">
        <w:r w:rsidR="00683227" w:rsidRPr="00924C15">
          <w:rPr>
            <w:rStyle w:val="Hyperlink"/>
            <w:noProof/>
          </w:rPr>
          <w:t>Hình 3.3. Biểu đồ tuần tự chức năng đăng xuất</w:t>
        </w:r>
        <w:r w:rsidR="00683227">
          <w:rPr>
            <w:noProof/>
            <w:webHidden/>
          </w:rPr>
          <w:tab/>
        </w:r>
        <w:r w:rsidR="00683227">
          <w:rPr>
            <w:noProof/>
            <w:webHidden/>
          </w:rPr>
          <w:fldChar w:fldCharType="begin"/>
        </w:r>
        <w:r w:rsidR="00683227">
          <w:rPr>
            <w:noProof/>
            <w:webHidden/>
          </w:rPr>
          <w:instrText xml:space="preserve"> PAGEREF _Toc180435417 \h </w:instrText>
        </w:r>
        <w:r w:rsidR="00683227">
          <w:rPr>
            <w:noProof/>
            <w:webHidden/>
          </w:rPr>
        </w:r>
        <w:r w:rsidR="00683227">
          <w:rPr>
            <w:noProof/>
            <w:webHidden/>
          </w:rPr>
          <w:fldChar w:fldCharType="separate"/>
        </w:r>
        <w:r w:rsidR="001C794A">
          <w:rPr>
            <w:noProof/>
            <w:webHidden/>
          </w:rPr>
          <w:t>74</w:t>
        </w:r>
        <w:r w:rsidR="00683227">
          <w:rPr>
            <w:noProof/>
            <w:webHidden/>
          </w:rPr>
          <w:fldChar w:fldCharType="end"/>
        </w:r>
      </w:hyperlink>
    </w:p>
    <w:p w14:paraId="5D7E68CD" w14:textId="0AF30F0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8" w:history="1">
        <w:r w:rsidR="00683227" w:rsidRPr="00924C15">
          <w:rPr>
            <w:rStyle w:val="Hyperlink"/>
            <w:noProof/>
          </w:rPr>
          <w:t>Hình 3.4. Biểu đồ tuần tự chức năng quản lý thông tin người dùng</w:t>
        </w:r>
        <w:r w:rsidR="00683227">
          <w:rPr>
            <w:noProof/>
            <w:webHidden/>
          </w:rPr>
          <w:tab/>
        </w:r>
        <w:r w:rsidR="00683227">
          <w:rPr>
            <w:noProof/>
            <w:webHidden/>
          </w:rPr>
          <w:fldChar w:fldCharType="begin"/>
        </w:r>
        <w:r w:rsidR="00683227">
          <w:rPr>
            <w:noProof/>
            <w:webHidden/>
          </w:rPr>
          <w:instrText xml:space="preserve"> PAGEREF _Toc180435418 \h </w:instrText>
        </w:r>
        <w:r w:rsidR="00683227">
          <w:rPr>
            <w:noProof/>
            <w:webHidden/>
          </w:rPr>
        </w:r>
        <w:r w:rsidR="00683227">
          <w:rPr>
            <w:noProof/>
            <w:webHidden/>
          </w:rPr>
          <w:fldChar w:fldCharType="separate"/>
        </w:r>
        <w:r w:rsidR="001C794A">
          <w:rPr>
            <w:noProof/>
            <w:webHidden/>
          </w:rPr>
          <w:t>75</w:t>
        </w:r>
        <w:r w:rsidR="00683227">
          <w:rPr>
            <w:noProof/>
            <w:webHidden/>
          </w:rPr>
          <w:fldChar w:fldCharType="end"/>
        </w:r>
      </w:hyperlink>
    </w:p>
    <w:p w14:paraId="558755D1" w14:textId="4F29D076"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19" w:history="1">
        <w:r w:rsidR="00683227" w:rsidRPr="00924C15">
          <w:rPr>
            <w:rStyle w:val="Hyperlink"/>
            <w:noProof/>
          </w:rPr>
          <w:t>Hình 3.5. Biểu đồ tuần tự chức năng quản lý giỏ hàng</w:t>
        </w:r>
        <w:r w:rsidR="00683227">
          <w:rPr>
            <w:noProof/>
            <w:webHidden/>
          </w:rPr>
          <w:tab/>
        </w:r>
        <w:r w:rsidR="00683227">
          <w:rPr>
            <w:noProof/>
            <w:webHidden/>
          </w:rPr>
          <w:fldChar w:fldCharType="begin"/>
        </w:r>
        <w:r w:rsidR="00683227">
          <w:rPr>
            <w:noProof/>
            <w:webHidden/>
          </w:rPr>
          <w:instrText xml:space="preserve"> PAGEREF _Toc180435419 \h </w:instrText>
        </w:r>
        <w:r w:rsidR="00683227">
          <w:rPr>
            <w:noProof/>
            <w:webHidden/>
          </w:rPr>
        </w:r>
        <w:r w:rsidR="00683227">
          <w:rPr>
            <w:noProof/>
            <w:webHidden/>
          </w:rPr>
          <w:fldChar w:fldCharType="separate"/>
        </w:r>
        <w:r w:rsidR="001C794A">
          <w:rPr>
            <w:noProof/>
            <w:webHidden/>
          </w:rPr>
          <w:t>76</w:t>
        </w:r>
        <w:r w:rsidR="00683227">
          <w:rPr>
            <w:noProof/>
            <w:webHidden/>
          </w:rPr>
          <w:fldChar w:fldCharType="end"/>
        </w:r>
      </w:hyperlink>
    </w:p>
    <w:p w14:paraId="43F4087E" w14:textId="346642D5"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0" w:history="1">
        <w:r w:rsidR="00683227" w:rsidRPr="00924C15">
          <w:rPr>
            <w:rStyle w:val="Hyperlink"/>
            <w:noProof/>
          </w:rPr>
          <w:t>Hình 3.6. Biểu đồ tuần tự chức năng đơn mua</w:t>
        </w:r>
        <w:r w:rsidR="00683227">
          <w:rPr>
            <w:noProof/>
            <w:webHidden/>
          </w:rPr>
          <w:tab/>
        </w:r>
        <w:r w:rsidR="00683227">
          <w:rPr>
            <w:noProof/>
            <w:webHidden/>
          </w:rPr>
          <w:fldChar w:fldCharType="begin"/>
        </w:r>
        <w:r w:rsidR="00683227">
          <w:rPr>
            <w:noProof/>
            <w:webHidden/>
          </w:rPr>
          <w:instrText xml:space="preserve"> PAGEREF _Toc180435420 \h </w:instrText>
        </w:r>
        <w:r w:rsidR="00683227">
          <w:rPr>
            <w:noProof/>
            <w:webHidden/>
          </w:rPr>
        </w:r>
        <w:r w:rsidR="00683227">
          <w:rPr>
            <w:noProof/>
            <w:webHidden/>
          </w:rPr>
          <w:fldChar w:fldCharType="separate"/>
        </w:r>
        <w:r w:rsidR="001C794A">
          <w:rPr>
            <w:noProof/>
            <w:webHidden/>
          </w:rPr>
          <w:t>77</w:t>
        </w:r>
        <w:r w:rsidR="00683227">
          <w:rPr>
            <w:noProof/>
            <w:webHidden/>
          </w:rPr>
          <w:fldChar w:fldCharType="end"/>
        </w:r>
      </w:hyperlink>
    </w:p>
    <w:p w14:paraId="03F6B440" w14:textId="7DC91979"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1" w:history="1">
        <w:r w:rsidR="00683227" w:rsidRPr="00924C15">
          <w:rPr>
            <w:rStyle w:val="Hyperlink"/>
            <w:noProof/>
          </w:rPr>
          <w:t>Hình 3.7. Biểu đồ tuần tự chức năng tìm kiếm</w:t>
        </w:r>
        <w:r w:rsidR="00683227">
          <w:rPr>
            <w:noProof/>
            <w:webHidden/>
          </w:rPr>
          <w:tab/>
        </w:r>
        <w:r w:rsidR="00683227">
          <w:rPr>
            <w:noProof/>
            <w:webHidden/>
          </w:rPr>
          <w:fldChar w:fldCharType="begin"/>
        </w:r>
        <w:r w:rsidR="00683227">
          <w:rPr>
            <w:noProof/>
            <w:webHidden/>
          </w:rPr>
          <w:instrText xml:space="preserve"> PAGEREF _Toc180435421 \h </w:instrText>
        </w:r>
        <w:r w:rsidR="00683227">
          <w:rPr>
            <w:noProof/>
            <w:webHidden/>
          </w:rPr>
        </w:r>
        <w:r w:rsidR="00683227">
          <w:rPr>
            <w:noProof/>
            <w:webHidden/>
          </w:rPr>
          <w:fldChar w:fldCharType="separate"/>
        </w:r>
        <w:r w:rsidR="001C794A">
          <w:rPr>
            <w:noProof/>
            <w:webHidden/>
          </w:rPr>
          <w:t>77</w:t>
        </w:r>
        <w:r w:rsidR="00683227">
          <w:rPr>
            <w:noProof/>
            <w:webHidden/>
          </w:rPr>
          <w:fldChar w:fldCharType="end"/>
        </w:r>
      </w:hyperlink>
    </w:p>
    <w:p w14:paraId="2A6DB300" w14:textId="758014F2"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2" w:history="1">
        <w:r w:rsidR="00683227" w:rsidRPr="00924C15">
          <w:rPr>
            <w:rStyle w:val="Hyperlink"/>
            <w:noProof/>
          </w:rPr>
          <w:t>Hình 3.8. Biểu đồ tuần tự chức năng đặt hàng</w:t>
        </w:r>
        <w:r w:rsidR="00683227">
          <w:rPr>
            <w:noProof/>
            <w:webHidden/>
          </w:rPr>
          <w:tab/>
        </w:r>
        <w:r w:rsidR="00683227">
          <w:rPr>
            <w:noProof/>
            <w:webHidden/>
          </w:rPr>
          <w:fldChar w:fldCharType="begin"/>
        </w:r>
        <w:r w:rsidR="00683227">
          <w:rPr>
            <w:noProof/>
            <w:webHidden/>
          </w:rPr>
          <w:instrText xml:space="preserve"> PAGEREF _Toc180435422 \h </w:instrText>
        </w:r>
        <w:r w:rsidR="00683227">
          <w:rPr>
            <w:noProof/>
            <w:webHidden/>
          </w:rPr>
        </w:r>
        <w:r w:rsidR="00683227">
          <w:rPr>
            <w:noProof/>
            <w:webHidden/>
          </w:rPr>
          <w:fldChar w:fldCharType="separate"/>
        </w:r>
        <w:r w:rsidR="001C794A">
          <w:rPr>
            <w:noProof/>
            <w:webHidden/>
          </w:rPr>
          <w:t>78</w:t>
        </w:r>
        <w:r w:rsidR="00683227">
          <w:rPr>
            <w:noProof/>
            <w:webHidden/>
          </w:rPr>
          <w:fldChar w:fldCharType="end"/>
        </w:r>
      </w:hyperlink>
    </w:p>
    <w:p w14:paraId="4D78BFDF" w14:textId="08995644"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3" w:history="1">
        <w:r w:rsidR="00683227" w:rsidRPr="00924C15">
          <w:rPr>
            <w:rStyle w:val="Hyperlink"/>
            <w:noProof/>
          </w:rPr>
          <w:t>Hình 3.9. Biểu đồ tuần tự chức năng thêm mới sản phẩm</w:t>
        </w:r>
        <w:r w:rsidR="00683227">
          <w:rPr>
            <w:noProof/>
            <w:webHidden/>
          </w:rPr>
          <w:tab/>
        </w:r>
        <w:r w:rsidR="00683227">
          <w:rPr>
            <w:noProof/>
            <w:webHidden/>
          </w:rPr>
          <w:fldChar w:fldCharType="begin"/>
        </w:r>
        <w:r w:rsidR="00683227">
          <w:rPr>
            <w:noProof/>
            <w:webHidden/>
          </w:rPr>
          <w:instrText xml:space="preserve"> PAGEREF _Toc180435423 \h </w:instrText>
        </w:r>
        <w:r w:rsidR="00683227">
          <w:rPr>
            <w:noProof/>
            <w:webHidden/>
          </w:rPr>
        </w:r>
        <w:r w:rsidR="00683227">
          <w:rPr>
            <w:noProof/>
            <w:webHidden/>
          </w:rPr>
          <w:fldChar w:fldCharType="separate"/>
        </w:r>
        <w:r w:rsidR="001C794A">
          <w:rPr>
            <w:noProof/>
            <w:webHidden/>
          </w:rPr>
          <w:t>79</w:t>
        </w:r>
        <w:r w:rsidR="00683227">
          <w:rPr>
            <w:noProof/>
            <w:webHidden/>
          </w:rPr>
          <w:fldChar w:fldCharType="end"/>
        </w:r>
      </w:hyperlink>
    </w:p>
    <w:p w14:paraId="2C65A2AF" w14:textId="78E81BD1"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4" w:history="1">
        <w:r w:rsidR="00683227" w:rsidRPr="00924C15">
          <w:rPr>
            <w:rStyle w:val="Hyperlink"/>
            <w:noProof/>
          </w:rPr>
          <w:t>Hình 3.10. Biểu đồ tuần tự chức năng cập nhật sản phẩm</w:t>
        </w:r>
        <w:r w:rsidR="00683227">
          <w:rPr>
            <w:noProof/>
            <w:webHidden/>
          </w:rPr>
          <w:tab/>
        </w:r>
        <w:r w:rsidR="00683227">
          <w:rPr>
            <w:noProof/>
            <w:webHidden/>
          </w:rPr>
          <w:fldChar w:fldCharType="begin"/>
        </w:r>
        <w:r w:rsidR="00683227">
          <w:rPr>
            <w:noProof/>
            <w:webHidden/>
          </w:rPr>
          <w:instrText xml:space="preserve"> PAGEREF _Toc180435424 \h </w:instrText>
        </w:r>
        <w:r w:rsidR="00683227">
          <w:rPr>
            <w:noProof/>
            <w:webHidden/>
          </w:rPr>
        </w:r>
        <w:r w:rsidR="00683227">
          <w:rPr>
            <w:noProof/>
            <w:webHidden/>
          </w:rPr>
          <w:fldChar w:fldCharType="separate"/>
        </w:r>
        <w:r w:rsidR="001C794A">
          <w:rPr>
            <w:noProof/>
            <w:webHidden/>
          </w:rPr>
          <w:t>80</w:t>
        </w:r>
        <w:r w:rsidR="00683227">
          <w:rPr>
            <w:noProof/>
            <w:webHidden/>
          </w:rPr>
          <w:fldChar w:fldCharType="end"/>
        </w:r>
      </w:hyperlink>
    </w:p>
    <w:p w14:paraId="521ED0CA" w14:textId="7CFF86A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5" w:history="1">
        <w:r w:rsidR="00683227" w:rsidRPr="00924C15">
          <w:rPr>
            <w:rStyle w:val="Hyperlink"/>
            <w:noProof/>
          </w:rPr>
          <w:t>Hình 3.11. Biểu đồ tuần tự chức năng xóa sản phẩm</w:t>
        </w:r>
        <w:r w:rsidR="00683227">
          <w:rPr>
            <w:noProof/>
            <w:webHidden/>
          </w:rPr>
          <w:tab/>
        </w:r>
        <w:r w:rsidR="00683227">
          <w:rPr>
            <w:noProof/>
            <w:webHidden/>
          </w:rPr>
          <w:fldChar w:fldCharType="begin"/>
        </w:r>
        <w:r w:rsidR="00683227">
          <w:rPr>
            <w:noProof/>
            <w:webHidden/>
          </w:rPr>
          <w:instrText xml:space="preserve"> PAGEREF _Toc180435425 \h </w:instrText>
        </w:r>
        <w:r w:rsidR="00683227">
          <w:rPr>
            <w:noProof/>
            <w:webHidden/>
          </w:rPr>
        </w:r>
        <w:r w:rsidR="00683227">
          <w:rPr>
            <w:noProof/>
            <w:webHidden/>
          </w:rPr>
          <w:fldChar w:fldCharType="separate"/>
        </w:r>
        <w:r w:rsidR="001C794A">
          <w:rPr>
            <w:noProof/>
            <w:webHidden/>
          </w:rPr>
          <w:t>80</w:t>
        </w:r>
        <w:r w:rsidR="00683227">
          <w:rPr>
            <w:noProof/>
            <w:webHidden/>
          </w:rPr>
          <w:fldChar w:fldCharType="end"/>
        </w:r>
      </w:hyperlink>
    </w:p>
    <w:p w14:paraId="033CBE96" w14:textId="0A5589C2"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6" w:history="1">
        <w:r w:rsidR="00683227" w:rsidRPr="00924C15">
          <w:rPr>
            <w:rStyle w:val="Hyperlink"/>
            <w:noProof/>
          </w:rPr>
          <w:t>Hình 3.12. Biểu đồ tuần tự chức năng quản lý khách hàng</w:t>
        </w:r>
        <w:r w:rsidR="00683227">
          <w:rPr>
            <w:noProof/>
            <w:webHidden/>
          </w:rPr>
          <w:tab/>
        </w:r>
        <w:r w:rsidR="00683227">
          <w:rPr>
            <w:noProof/>
            <w:webHidden/>
          </w:rPr>
          <w:fldChar w:fldCharType="begin"/>
        </w:r>
        <w:r w:rsidR="00683227">
          <w:rPr>
            <w:noProof/>
            <w:webHidden/>
          </w:rPr>
          <w:instrText xml:space="preserve"> PAGEREF _Toc180435426 \h </w:instrText>
        </w:r>
        <w:r w:rsidR="00683227">
          <w:rPr>
            <w:noProof/>
            <w:webHidden/>
          </w:rPr>
        </w:r>
        <w:r w:rsidR="00683227">
          <w:rPr>
            <w:noProof/>
            <w:webHidden/>
          </w:rPr>
          <w:fldChar w:fldCharType="separate"/>
        </w:r>
        <w:r w:rsidR="001C794A">
          <w:rPr>
            <w:noProof/>
            <w:webHidden/>
          </w:rPr>
          <w:t>81</w:t>
        </w:r>
        <w:r w:rsidR="00683227">
          <w:rPr>
            <w:noProof/>
            <w:webHidden/>
          </w:rPr>
          <w:fldChar w:fldCharType="end"/>
        </w:r>
      </w:hyperlink>
    </w:p>
    <w:p w14:paraId="4C6834DE" w14:textId="26934832"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7" w:history="1">
        <w:r w:rsidR="00683227" w:rsidRPr="00924C15">
          <w:rPr>
            <w:rStyle w:val="Hyperlink"/>
            <w:noProof/>
          </w:rPr>
          <w:t>Hình 3.13. Biểu đồ tuần tự chức năng quản lý hóa đơn</w:t>
        </w:r>
        <w:r w:rsidR="00683227">
          <w:rPr>
            <w:noProof/>
            <w:webHidden/>
          </w:rPr>
          <w:tab/>
        </w:r>
        <w:r w:rsidR="00683227">
          <w:rPr>
            <w:noProof/>
            <w:webHidden/>
          </w:rPr>
          <w:fldChar w:fldCharType="begin"/>
        </w:r>
        <w:r w:rsidR="00683227">
          <w:rPr>
            <w:noProof/>
            <w:webHidden/>
          </w:rPr>
          <w:instrText xml:space="preserve"> PAGEREF _Toc180435427 \h </w:instrText>
        </w:r>
        <w:r w:rsidR="00683227">
          <w:rPr>
            <w:noProof/>
            <w:webHidden/>
          </w:rPr>
        </w:r>
        <w:r w:rsidR="00683227">
          <w:rPr>
            <w:noProof/>
            <w:webHidden/>
          </w:rPr>
          <w:fldChar w:fldCharType="separate"/>
        </w:r>
        <w:r w:rsidR="001C794A">
          <w:rPr>
            <w:noProof/>
            <w:webHidden/>
          </w:rPr>
          <w:t>82</w:t>
        </w:r>
        <w:r w:rsidR="00683227">
          <w:rPr>
            <w:noProof/>
            <w:webHidden/>
          </w:rPr>
          <w:fldChar w:fldCharType="end"/>
        </w:r>
      </w:hyperlink>
    </w:p>
    <w:p w14:paraId="54C10137" w14:textId="2FC32C49"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8" w:history="1">
        <w:r w:rsidR="00683227" w:rsidRPr="00924C15">
          <w:rPr>
            <w:rStyle w:val="Hyperlink"/>
            <w:noProof/>
          </w:rPr>
          <w:t>Hình 3.14. Lược đồ cơ sở dữ liệu</w:t>
        </w:r>
        <w:r w:rsidR="00683227">
          <w:rPr>
            <w:noProof/>
            <w:webHidden/>
          </w:rPr>
          <w:tab/>
        </w:r>
        <w:r w:rsidR="00683227">
          <w:rPr>
            <w:noProof/>
            <w:webHidden/>
          </w:rPr>
          <w:fldChar w:fldCharType="begin"/>
        </w:r>
        <w:r w:rsidR="00683227">
          <w:rPr>
            <w:noProof/>
            <w:webHidden/>
          </w:rPr>
          <w:instrText xml:space="preserve"> PAGEREF _Toc180435428 \h </w:instrText>
        </w:r>
        <w:r w:rsidR="00683227">
          <w:rPr>
            <w:noProof/>
            <w:webHidden/>
          </w:rPr>
        </w:r>
        <w:r w:rsidR="00683227">
          <w:rPr>
            <w:noProof/>
            <w:webHidden/>
          </w:rPr>
          <w:fldChar w:fldCharType="separate"/>
        </w:r>
        <w:r w:rsidR="001C794A">
          <w:rPr>
            <w:noProof/>
            <w:webHidden/>
          </w:rPr>
          <w:t>82</w:t>
        </w:r>
        <w:r w:rsidR="00683227">
          <w:rPr>
            <w:noProof/>
            <w:webHidden/>
          </w:rPr>
          <w:fldChar w:fldCharType="end"/>
        </w:r>
      </w:hyperlink>
    </w:p>
    <w:p w14:paraId="0B588049" w14:textId="62F3B171"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29" w:history="1">
        <w:r w:rsidR="00683227" w:rsidRPr="00924C15">
          <w:rPr>
            <w:rStyle w:val="Hyperlink"/>
            <w:noProof/>
          </w:rPr>
          <w:t>Hình 4.1. Cài đặt môi trường frontend Admin</w:t>
        </w:r>
        <w:r w:rsidR="00683227">
          <w:rPr>
            <w:noProof/>
            <w:webHidden/>
          </w:rPr>
          <w:tab/>
        </w:r>
        <w:r w:rsidR="00683227">
          <w:rPr>
            <w:noProof/>
            <w:webHidden/>
          </w:rPr>
          <w:fldChar w:fldCharType="begin"/>
        </w:r>
        <w:r w:rsidR="00683227">
          <w:rPr>
            <w:noProof/>
            <w:webHidden/>
          </w:rPr>
          <w:instrText xml:space="preserve"> PAGEREF _Toc180435429 \h </w:instrText>
        </w:r>
        <w:r w:rsidR="00683227">
          <w:rPr>
            <w:noProof/>
            <w:webHidden/>
          </w:rPr>
        </w:r>
        <w:r w:rsidR="00683227">
          <w:rPr>
            <w:noProof/>
            <w:webHidden/>
          </w:rPr>
          <w:fldChar w:fldCharType="separate"/>
        </w:r>
        <w:r w:rsidR="001C794A">
          <w:rPr>
            <w:noProof/>
            <w:webHidden/>
          </w:rPr>
          <w:t>90</w:t>
        </w:r>
        <w:r w:rsidR="00683227">
          <w:rPr>
            <w:noProof/>
            <w:webHidden/>
          </w:rPr>
          <w:fldChar w:fldCharType="end"/>
        </w:r>
      </w:hyperlink>
    </w:p>
    <w:p w14:paraId="5D3E3A2C" w14:textId="0D9EFBE1"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0" w:history="1">
        <w:r w:rsidR="00683227" w:rsidRPr="00924C15">
          <w:rPr>
            <w:rStyle w:val="Hyperlink"/>
            <w:noProof/>
          </w:rPr>
          <w:t>Hình 4.2. Cài đặt môi trường frontend user</w:t>
        </w:r>
        <w:r w:rsidR="00683227">
          <w:rPr>
            <w:noProof/>
            <w:webHidden/>
          </w:rPr>
          <w:tab/>
        </w:r>
        <w:r w:rsidR="00683227">
          <w:rPr>
            <w:noProof/>
            <w:webHidden/>
          </w:rPr>
          <w:fldChar w:fldCharType="begin"/>
        </w:r>
        <w:r w:rsidR="00683227">
          <w:rPr>
            <w:noProof/>
            <w:webHidden/>
          </w:rPr>
          <w:instrText xml:space="preserve"> PAGEREF _Toc180435430 \h </w:instrText>
        </w:r>
        <w:r w:rsidR="00683227">
          <w:rPr>
            <w:noProof/>
            <w:webHidden/>
          </w:rPr>
        </w:r>
        <w:r w:rsidR="00683227">
          <w:rPr>
            <w:noProof/>
            <w:webHidden/>
          </w:rPr>
          <w:fldChar w:fldCharType="separate"/>
        </w:r>
        <w:r w:rsidR="001C794A">
          <w:rPr>
            <w:noProof/>
            <w:webHidden/>
          </w:rPr>
          <w:t>91</w:t>
        </w:r>
        <w:r w:rsidR="00683227">
          <w:rPr>
            <w:noProof/>
            <w:webHidden/>
          </w:rPr>
          <w:fldChar w:fldCharType="end"/>
        </w:r>
      </w:hyperlink>
    </w:p>
    <w:p w14:paraId="374A9907" w14:textId="354C3DC6"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1" w:history="1">
        <w:r w:rsidR="00683227" w:rsidRPr="00924C15">
          <w:rPr>
            <w:rStyle w:val="Hyperlink"/>
            <w:noProof/>
          </w:rPr>
          <w:t>Hình 4.3. Cài đặt môi trường phát triển backend</w:t>
        </w:r>
        <w:r w:rsidR="00683227">
          <w:rPr>
            <w:noProof/>
            <w:webHidden/>
          </w:rPr>
          <w:tab/>
        </w:r>
        <w:r w:rsidR="00683227">
          <w:rPr>
            <w:noProof/>
            <w:webHidden/>
          </w:rPr>
          <w:fldChar w:fldCharType="begin"/>
        </w:r>
        <w:r w:rsidR="00683227">
          <w:rPr>
            <w:noProof/>
            <w:webHidden/>
          </w:rPr>
          <w:instrText xml:space="preserve"> PAGEREF _Toc180435431 \h </w:instrText>
        </w:r>
        <w:r w:rsidR="00683227">
          <w:rPr>
            <w:noProof/>
            <w:webHidden/>
          </w:rPr>
        </w:r>
        <w:r w:rsidR="00683227">
          <w:rPr>
            <w:noProof/>
            <w:webHidden/>
          </w:rPr>
          <w:fldChar w:fldCharType="separate"/>
        </w:r>
        <w:r w:rsidR="001C794A">
          <w:rPr>
            <w:noProof/>
            <w:webHidden/>
          </w:rPr>
          <w:t>92</w:t>
        </w:r>
        <w:r w:rsidR="00683227">
          <w:rPr>
            <w:noProof/>
            <w:webHidden/>
          </w:rPr>
          <w:fldChar w:fldCharType="end"/>
        </w:r>
      </w:hyperlink>
    </w:p>
    <w:p w14:paraId="43DD82BA" w14:textId="6CE69CC1"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2" w:history="1">
        <w:r w:rsidR="00683227" w:rsidRPr="00924C15">
          <w:rPr>
            <w:rStyle w:val="Hyperlink"/>
            <w:noProof/>
          </w:rPr>
          <w:t>Hình 4.4. Dockerfile cho source code frontend</w:t>
        </w:r>
        <w:r w:rsidR="00683227">
          <w:rPr>
            <w:noProof/>
            <w:webHidden/>
          </w:rPr>
          <w:tab/>
        </w:r>
        <w:r w:rsidR="00683227">
          <w:rPr>
            <w:noProof/>
            <w:webHidden/>
          </w:rPr>
          <w:fldChar w:fldCharType="begin"/>
        </w:r>
        <w:r w:rsidR="00683227">
          <w:rPr>
            <w:noProof/>
            <w:webHidden/>
          </w:rPr>
          <w:instrText xml:space="preserve"> PAGEREF _Toc180435432 \h </w:instrText>
        </w:r>
        <w:r w:rsidR="00683227">
          <w:rPr>
            <w:noProof/>
            <w:webHidden/>
          </w:rPr>
        </w:r>
        <w:r w:rsidR="00683227">
          <w:rPr>
            <w:noProof/>
            <w:webHidden/>
          </w:rPr>
          <w:fldChar w:fldCharType="separate"/>
        </w:r>
        <w:r w:rsidR="001C794A">
          <w:rPr>
            <w:noProof/>
            <w:webHidden/>
          </w:rPr>
          <w:t>93</w:t>
        </w:r>
        <w:r w:rsidR="00683227">
          <w:rPr>
            <w:noProof/>
            <w:webHidden/>
          </w:rPr>
          <w:fldChar w:fldCharType="end"/>
        </w:r>
      </w:hyperlink>
    </w:p>
    <w:p w14:paraId="23ECE39A" w14:textId="57E5F531"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3" w:history="1">
        <w:r w:rsidR="00683227" w:rsidRPr="00924C15">
          <w:rPr>
            <w:rStyle w:val="Hyperlink"/>
            <w:noProof/>
          </w:rPr>
          <w:t>Hình 4.5. Dockerfile cho source code backend</w:t>
        </w:r>
        <w:r w:rsidR="00683227">
          <w:rPr>
            <w:noProof/>
            <w:webHidden/>
          </w:rPr>
          <w:tab/>
        </w:r>
        <w:r w:rsidR="00683227">
          <w:rPr>
            <w:noProof/>
            <w:webHidden/>
          </w:rPr>
          <w:fldChar w:fldCharType="begin"/>
        </w:r>
        <w:r w:rsidR="00683227">
          <w:rPr>
            <w:noProof/>
            <w:webHidden/>
          </w:rPr>
          <w:instrText xml:space="preserve"> PAGEREF _Toc180435433 \h </w:instrText>
        </w:r>
        <w:r w:rsidR="00683227">
          <w:rPr>
            <w:noProof/>
            <w:webHidden/>
          </w:rPr>
        </w:r>
        <w:r w:rsidR="00683227">
          <w:rPr>
            <w:noProof/>
            <w:webHidden/>
          </w:rPr>
          <w:fldChar w:fldCharType="separate"/>
        </w:r>
        <w:r w:rsidR="001C794A">
          <w:rPr>
            <w:noProof/>
            <w:webHidden/>
          </w:rPr>
          <w:t>93</w:t>
        </w:r>
        <w:r w:rsidR="00683227">
          <w:rPr>
            <w:noProof/>
            <w:webHidden/>
          </w:rPr>
          <w:fldChar w:fldCharType="end"/>
        </w:r>
      </w:hyperlink>
    </w:p>
    <w:p w14:paraId="51E4501A" w14:textId="04357A81"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4" w:history="1">
        <w:r w:rsidR="00683227" w:rsidRPr="00924C15">
          <w:rPr>
            <w:rStyle w:val="Hyperlink"/>
            <w:noProof/>
          </w:rPr>
          <w:t>Hình 4.6. Cấu hình file docker compose</w:t>
        </w:r>
        <w:r w:rsidR="00683227">
          <w:rPr>
            <w:noProof/>
            <w:webHidden/>
          </w:rPr>
          <w:tab/>
        </w:r>
        <w:r w:rsidR="00683227">
          <w:rPr>
            <w:noProof/>
            <w:webHidden/>
          </w:rPr>
          <w:fldChar w:fldCharType="begin"/>
        </w:r>
        <w:r w:rsidR="00683227">
          <w:rPr>
            <w:noProof/>
            <w:webHidden/>
          </w:rPr>
          <w:instrText xml:space="preserve"> PAGEREF _Toc180435434 \h </w:instrText>
        </w:r>
        <w:r w:rsidR="00683227">
          <w:rPr>
            <w:noProof/>
            <w:webHidden/>
          </w:rPr>
        </w:r>
        <w:r w:rsidR="00683227">
          <w:rPr>
            <w:noProof/>
            <w:webHidden/>
          </w:rPr>
          <w:fldChar w:fldCharType="separate"/>
        </w:r>
        <w:r w:rsidR="001C794A">
          <w:rPr>
            <w:noProof/>
            <w:webHidden/>
          </w:rPr>
          <w:t>95</w:t>
        </w:r>
        <w:r w:rsidR="00683227">
          <w:rPr>
            <w:noProof/>
            <w:webHidden/>
          </w:rPr>
          <w:fldChar w:fldCharType="end"/>
        </w:r>
      </w:hyperlink>
    </w:p>
    <w:p w14:paraId="3EE1E863" w14:textId="07E7172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5" w:history="1">
        <w:r w:rsidR="00683227" w:rsidRPr="00924C15">
          <w:rPr>
            <w:rStyle w:val="Hyperlink"/>
            <w:noProof/>
          </w:rPr>
          <w:t>Hình 4.7. Chạy file docker compose</w:t>
        </w:r>
        <w:r w:rsidR="00683227">
          <w:rPr>
            <w:noProof/>
            <w:webHidden/>
          </w:rPr>
          <w:tab/>
        </w:r>
        <w:r w:rsidR="00683227">
          <w:rPr>
            <w:noProof/>
            <w:webHidden/>
          </w:rPr>
          <w:fldChar w:fldCharType="begin"/>
        </w:r>
        <w:r w:rsidR="00683227">
          <w:rPr>
            <w:noProof/>
            <w:webHidden/>
          </w:rPr>
          <w:instrText xml:space="preserve"> PAGEREF _Toc180435435 \h </w:instrText>
        </w:r>
        <w:r w:rsidR="00683227">
          <w:rPr>
            <w:noProof/>
            <w:webHidden/>
          </w:rPr>
        </w:r>
        <w:r w:rsidR="00683227">
          <w:rPr>
            <w:noProof/>
            <w:webHidden/>
          </w:rPr>
          <w:fldChar w:fldCharType="separate"/>
        </w:r>
        <w:r w:rsidR="001C794A">
          <w:rPr>
            <w:noProof/>
            <w:webHidden/>
          </w:rPr>
          <w:t>96</w:t>
        </w:r>
        <w:r w:rsidR="00683227">
          <w:rPr>
            <w:noProof/>
            <w:webHidden/>
          </w:rPr>
          <w:fldChar w:fldCharType="end"/>
        </w:r>
      </w:hyperlink>
    </w:p>
    <w:p w14:paraId="7B9CE9DD" w14:textId="3FBE89F9"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6" w:history="1">
        <w:r w:rsidR="00683227" w:rsidRPr="00924C15">
          <w:rPr>
            <w:rStyle w:val="Hyperlink"/>
            <w:noProof/>
          </w:rPr>
          <w:t>Hình 4.8. Push các images đã tạo lên docker hub</w:t>
        </w:r>
        <w:r w:rsidR="00683227">
          <w:rPr>
            <w:noProof/>
            <w:webHidden/>
          </w:rPr>
          <w:tab/>
        </w:r>
        <w:r w:rsidR="00683227">
          <w:rPr>
            <w:noProof/>
            <w:webHidden/>
          </w:rPr>
          <w:fldChar w:fldCharType="begin"/>
        </w:r>
        <w:r w:rsidR="00683227">
          <w:rPr>
            <w:noProof/>
            <w:webHidden/>
          </w:rPr>
          <w:instrText xml:space="preserve"> PAGEREF _Toc180435436 \h </w:instrText>
        </w:r>
        <w:r w:rsidR="00683227">
          <w:rPr>
            <w:noProof/>
            <w:webHidden/>
          </w:rPr>
        </w:r>
        <w:r w:rsidR="00683227">
          <w:rPr>
            <w:noProof/>
            <w:webHidden/>
          </w:rPr>
          <w:fldChar w:fldCharType="separate"/>
        </w:r>
        <w:r w:rsidR="001C794A">
          <w:rPr>
            <w:noProof/>
            <w:webHidden/>
          </w:rPr>
          <w:t>96</w:t>
        </w:r>
        <w:r w:rsidR="00683227">
          <w:rPr>
            <w:noProof/>
            <w:webHidden/>
          </w:rPr>
          <w:fldChar w:fldCharType="end"/>
        </w:r>
      </w:hyperlink>
    </w:p>
    <w:p w14:paraId="4DC4C390" w14:textId="5CED2C8C"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7" w:history="1">
        <w:r w:rsidR="00683227" w:rsidRPr="00924C15">
          <w:rPr>
            <w:rStyle w:val="Hyperlink"/>
            <w:noProof/>
          </w:rPr>
          <w:t>Hình 4.9. Tạo instance trên aws</w:t>
        </w:r>
        <w:r w:rsidR="00683227">
          <w:rPr>
            <w:noProof/>
            <w:webHidden/>
          </w:rPr>
          <w:tab/>
        </w:r>
        <w:r w:rsidR="00683227">
          <w:rPr>
            <w:noProof/>
            <w:webHidden/>
          </w:rPr>
          <w:fldChar w:fldCharType="begin"/>
        </w:r>
        <w:r w:rsidR="00683227">
          <w:rPr>
            <w:noProof/>
            <w:webHidden/>
          </w:rPr>
          <w:instrText xml:space="preserve"> PAGEREF _Toc180435437 \h </w:instrText>
        </w:r>
        <w:r w:rsidR="00683227">
          <w:rPr>
            <w:noProof/>
            <w:webHidden/>
          </w:rPr>
        </w:r>
        <w:r w:rsidR="00683227">
          <w:rPr>
            <w:noProof/>
            <w:webHidden/>
          </w:rPr>
          <w:fldChar w:fldCharType="separate"/>
        </w:r>
        <w:r w:rsidR="001C794A">
          <w:rPr>
            <w:noProof/>
            <w:webHidden/>
          </w:rPr>
          <w:t>97</w:t>
        </w:r>
        <w:r w:rsidR="00683227">
          <w:rPr>
            <w:noProof/>
            <w:webHidden/>
          </w:rPr>
          <w:fldChar w:fldCharType="end"/>
        </w:r>
      </w:hyperlink>
    </w:p>
    <w:p w14:paraId="108F43F5" w14:textId="62ADF164"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8" w:history="1">
        <w:r w:rsidR="00683227" w:rsidRPr="00924C15">
          <w:rPr>
            <w:rStyle w:val="Hyperlink"/>
            <w:noProof/>
          </w:rPr>
          <w:t>Hình 4.10. Tạo tên instance</w:t>
        </w:r>
        <w:r w:rsidR="00683227">
          <w:rPr>
            <w:noProof/>
            <w:webHidden/>
          </w:rPr>
          <w:tab/>
        </w:r>
        <w:r w:rsidR="00683227">
          <w:rPr>
            <w:noProof/>
            <w:webHidden/>
          </w:rPr>
          <w:fldChar w:fldCharType="begin"/>
        </w:r>
        <w:r w:rsidR="00683227">
          <w:rPr>
            <w:noProof/>
            <w:webHidden/>
          </w:rPr>
          <w:instrText xml:space="preserve"> PAGEREF _Toc180435438 \h </w:instrText>
        </w:r>
        <w:r w:rsidR="00683227">
          <w:rPr>
            <w:noProof/>
            <w:webHidden/>
          </w:rPr>
        </w:r>
        <w:r w:rsidR="00683227">
          <w:rPr>
            <w:noProof/>
            <w:webHidden/>
          </w:rPr>
          <w:fldChar w:fldCharType="separate"/>
        </w:r>
        <w:r w:rsidR="001C794A">
          <w:rPr>
            <w:noProof/>
            <w:webHidden/>
          </w:rPr>
          <w:t>97</w:t>
        </w:r>
        <w:r w:rsidR="00683227">
          <w:rPr>
            <w:noProof/>
            <w:webHidden/>
          </w:rPr>
          <w:fldChar w:fldCharType="end"/>
        </w:r>
      </w:hyperlink>
    </w:p>
    <w:p w14:paraId="632EBCE8" w14:textId="4E41AE73"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39" w:history="1">
        <w:r w:rsidR="00683227" w:rsidRPr="00924C15">
          <w:rPr>
            <w:rStyle w:val="Hyperlink"/>
            <w:noProof/>
          </w:rPr>
          <w:t>Hình 4.11. Chọn hệ điều hành</w:t>
        </w:r>
        <w:r w:rsidR="00683227">
          <w:rPr>
            <w:noProof/>
            <w:webHidden/>
          </w:rPr>
          <w:tab/>
        </w:r>
        <w:r w:rsidR="00683227">
          <w:rPr>
            <w:noProof/>
            <w:webHidden/>
          </w:rPr>
          <w:fldChar w:fldCharType="begin"/>
        </w:r>
        <w:r w:rsidR="00683227">
          <w:rPr>
            <w:noProof/>
            <w:webHidden/>
          </w:rPr>
          <w:instrText xml:space="preserve"> PAGEREF _Toc180435439 \h </w:instrText>
        </w:r>
        <w:r w:rsidR="00683227">
          <w:rPr>
            <w:noProof/>
            <w:webHidden/>
          </w:rPr>
        </w:r>
        <w:r w:rsidR="00683227">
          <w:rPr>
            <w:noProof/>
            <w:webHidden/>
          </w:rPr>
          <w:fldChar w:fldCharType="separate"/>
        </w:r>
        <w:r w:rsidR="001C794A">
          <w:rPr>
            <w:noProof/>
            <w:webHidden/>
          </w:rPr>
          <w:t>97</w:t>
        </w:r>
        <w:r w:rsidR="00683227">
          <w:rPr>
            <w:noProof/>
            <w:webHidden/>
          </w:rPr>
          <w:fldChar w:fldCharType="end"/>
        </w:r>
      </w:hyperlink>
    </w:p>
    <w:p w14:paraId="1312053F" w14:textId="3081F82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0" w:history="1">
        <w:r w:rsidR="00683227" w:rsidRPr="00924C15">
          <w:rPr>
            <w:rStyle w:val="Hyperlink"/>
            <w:noProof/>
          </w:rPr>
          <w:t>Hình 4.12. Chọn loại instance</w:t>
        </w:r>
        <w:r w:rsidR="00683227">
          <w:rPr>
            <w:noProof/>
            <w:webHidden/>
          </w:rPr>
          <w:tab/>
        </w:r>
        <w:r w:rsidR="00683227">
          <w:rPr>
            <w:noProof/>
            <w:webHidden/>
          </w:rPr>
          <w:fldChar w:fldCharType="begin"/>
        </w:r>
        <w:r w:rsidR="00683227">
          <w:rPr>
            <w:noProof/>
            <w:webHidden/>
          </w:rPr>
          <w:instrText xml:space="preserve"> PAGEREF _Toc180435440 \h </w:instrText>
        </w:r>
        <w:r w:rsidR="00683227">
          <w:rPr>
            <w:noProof/>
            <w:webHidden/>
          </w:rPr>
        </w:r>
        <w:r w:rsidR="00683227">
          <w:rPr>
            <w:noProof/>
            <w:webHidden/>
          </w:rPr>
          <w:fldChar w:fldCharType="separate"/>
        </w:r>
        <w:r w:rsidR="001C794A">
          <w:rPr>
            <w:noProof/>
            <w:webHidden/>
          </w:rPr>
          <w:t>98</w:t>
        </w:r>
        <w:r w:rsidR="00683227">
          <w:rPr>
            <w:noProof/>
            <w:webHidden/>
          </w:rPr>
          <w:fldChar w:fldCharType="end"/>
        </w:r>
      </w:hyperlink>
    </w:p>
    <w:p w14:paraId="35600A1E" w14:textId="6ED9F118"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1" w:history="1">
        <w:r w:rsidR="00683227" w:rsidRPr="00924C15">
          <w:rPr>
            <w:rStyle w:val="Hyperlink"/>
            <w:noProof/>
          </w:rPr>
          <w:t>Hình 4.13. Tạo khóa để truy cập server</w:t>
        </w:r>
        <w:r w:rsidR="00683227">
          <w:rPr>
            <w:noProof/>
            <w:webHidden/>
          </w:rPr>
          <w:tab/>
        </w:r>
        <w:r w:rsidR="00683227">
          <w:rPr>
            <w:noProof/>
            <w:webHidden/>
          </w:rPr>
          <w:fldChar w:fldCharType="begin"/>
        </w:r>
        <w:r w:rsidR="00683227">
          <w:rPr>
            <w:noProof/>
            <w:webHidden/>
          </w:rPr>
          <w:instrText xml:space="preserve"> PAGEREF _Toc180435441 \h </w:instrText>
        </w:r>
        <w:r w:rsidR="00683227">
          <w:rPr>
            <w:noProof/>
            <w:webHidden/>
          </w:rPr>
        </w:r>
        <w:r w:rsidR="00683227">
          <w:rPr>
            <w:noProof/>
            <w:webHidden/>
          </w:rPr>
          <w:fldChar w:fldCharType="separate"/>
        </w:r>
        <w:r w:rsidR="001C794A">
          <w:rPr>
            <w:noProof/>
            <w:webHidden/>
          </w:rPr>
          <w:t>98</w:t>
        </w:r>
        <w:r w:rsidR="00683227">
          <w:rPr>
            <w:noProof/>
            <w:webHidden/>
          </w:rPr>
          <w:fldChar w:fldCharType="end"/>
        </w:r>
      </w:hyperlink>
    </w:p>
    <w:p w14:paraId="4070FEA2" w14:textId="244E91D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2" w:history="1">
        <w:r w:rsidR="00683227" w:rsidRPr="00924C15">
          <w:rPr>
            <w:rStyle w:val="Hyperlink"/>
            <w:noProof/>
          </w:rPr>
          <w:t>Hình 4.14. Thông số network</w:t>
        </w:r>
        <w:r w:rsidR="00683227">
          <w:rPr>
            <w:noProof/>
            <w:webHidden/>
          </w:rPr>
          <w:tab/>
        </w:r>
        <w:r w:rsidR="00683227">
          <w:rPr>
            <w:noProof/>
            <w:webHidden/>
          </w:rPr>
          <w:fldChar w:fldCharType="begin"/>
        </w:r>
        <w:r w:rsidR="00683227">
          <w:rPr>
            <w:noProof/>
            <w:webHidden/>
          </w:rPr>
          <w:instrText xml:space="preserve"> PAGEREF _Toc180435442 \h </w:instrText>
        </w:r>
        <w:r w:rsidR="00683227">
          <w:rPr>
            <w:noProof/>
            <w:webHidden/>
          </w:rPr>
        </w:r>
        <w:r w:rsidR="00683227">
          <w:rPr>
            <w:noProof/>
            <w:webHidden/>
          </w:rPr>
          <w:fldChar w:fldCharType="separate"/>
        </w:r>
        <w:r w:rsidR="001C794A">
          <w:rPr>
            <w:noProof/>
            <w:webHidden/>
          </w:rPr>
          <w:t>98</w:t>
        </w:r>
        <w:r w:rsidR="00683227">
          <w:rPr>
            <w:noProof/>
            <w:webHidden/>
          </w:rPr>
          <w:fldChar w:fldCharType="end"/>
        </w:r>
      </w:hyperlink>
    </w:p>
    <w:p w14:paraId="49E56F9B" w14:textId="02230DD7"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3" w:history="1">
        <w:r w:rsidR="00683227" w:rsidRPr="00924C15">
          <w:rPr>
            <w:rStyle w:val="Hyperlink"/>
            <w:noProof/>
          </w:rPr>
          <w:t>Hình 4.15. Thông tin chung vừa config cho instance</w:t>
        </w:r>
        <w:r w:rsidR="00683227">
          <w:rPr>
            <w:noProof/>
            <w:webHidden/>
          </w:rPr>
          <w:tab/>
        </w:r>
        <w:r w:rsidR="00683227">
          <w:rPr>
            <w:noProof/>
            <w:webHidden/>
          </w:rPr>
          <w:fldChar w:fldCharType="begin"/>
        </w:r>
        <w:r w:rsidR="00683227">
          <w:rPr>
            <w:noProof/>
            <w:webHidden/>
          </w:rPr>
          <w:instrText xml:space="preserve"> PAGEREF _Toc180435443 \h </w:instrText>
        </w:r>
        <w:r w:rsidR="00683227">
          <w:rPr>
            <w:noProof/>
            <w:webHidden/>
          </w:rPr>
        </w:r>
        <w:r w:rsidR="00683227">
          <w:rPr>
            <w:noProof/>
            <w:webHidden/>
          </w:rPr>
          <w:fldChar w:fldCharType="separate"/>
        </w:r>
        <w:r w:rsidR="001C794A">
          <w:rPr>
            <w:noProof/>
            <w:webHidden/>
          </w:rPr>
          <w:t>99</w:t>
        </w:r>
        <w:r w:rsidR="00683227">
          <w:rPr>
            <w:noProof/>
            <w:webHidden/>
          </w:rPr>
          <w:fldChar w:fldCharType="end"/>
        </w:r>
      </w:hyperlink>
    </w:p>
    <w:p w14:paraId="01F77696" w14:textId="669CF7F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4" w:history="1">
        <w:r w:rsidR="00683227" w:rsidRPr="00924C15">
          <w:rPr>
            <w:rStyle w:val="Hyperlink"/>
            <w:noProof/>
          </w:rPr>
          <w:t>Hình 4.16. Đăng nhập vào và thêm khóa vừa tạo vào terminus để truy cập server</w:t>
        </w:r>
        <w:r w:rsidR="00683227">
          <w:rPr>
            <w:noProof/>
            <w:webHidden/>
          </w:rPr>
          <w:tab/>
        </w:r>
        <w:r w:rsidR="00683227">
          <w:rPr>
            <w:noProof/>
            <w:webHidden/>
          </w:rPr>
          <w:fldChar w:fldCharType="begin"/>
        </w:r>
        <w:r w:rsidR="00683227">
          <w:rPr>
            <w:noProof/>
            <w:webHidden/>
          </w:rPr>
          <w:instrText xml:space="preserve"> PAGEREF _Toc180435444 \h </w:instrText>
        </w:r>
        <w:r w:rsidR="00683227">
          <w:rPr>
            <w:noProof/>
            <w:webHidden/>
          </w:rPr>
        </w:r>
        <w:r w:rsidR="00683227">
          <w:rPr>
            <w:noProof/>
            <w:webHidden/>
          </w:rPr>
          <w:fldChar w:fldCharType="separate"/>
        </w:r>
        <w:r w:rsidR="001C794A">
          <w:rPr>
            <w:noProof/>
            <w:webHidden/>
          </w:rPr>
          <w:t>100</w:t>
        </w:r>
        <w:r w:rsidR="00683227">
          <w:rPr>
            <w:noProof/>
            <w:webHidden/>
          </w:rPr>
          <w:fldChar w:fldCharType="end"/>
        </w:r>
      </w:hyperlink>
    </w:p>
    <w:p w14:paraId="0D8D13D7" w14:textId="4860B5A5"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5" w:history="1">
        <w:r w:rsidR="00683227" w:rsidRPr="00924C15">
          <w:rPr>
            <w:rStyle w:val="Hyperlink"/>
            <w:noProof/>
          </w:rPr>
          <w:t>Hình 4.17. Kết nối với server bằng public ip address của aws</w:t>
        </w:r>
        <w:r w:rsidR="00683227">
          <w:rPr>
            <w:noProof/>
            <w:webHidden/>
          </w:rPr>
          <w:tab/>
        </w:r>
        <w:r w:rsidR="00683227">
          <w:rPr>
            <w:noProof/>
            <w:webHidden/>
          </w:rPr>
          <w:fldChar w:fldCharType="begin"/>
        </w:r>
        <w:r w:rsidR="00683227">
          <w:rPr>
            <w:noProof/>
            <w:webHidden/>
          </w:rPr>
          <w:instrText xml:space="preserve"> PAGEREF _Toc180435445 \h </w:instrText>
        </w:r>
        <w:r w:rsidR="00683227">
          <w:rPr>
            <w:noProof/>
            <w:webHidden/>
          </w:rPr>
        </w:r>
        <w:r w:rsidR="00683227">
          <w:rPr>
            <w:noProof/>
            <w:webHidden/>
          </w:rPr>
          <w:fldChar w:fldCharType="separate"/>
        </w:r>
        <w:r w:rsidR="001C794A">
          <w:rPr>
            <w:noProof/>
            <w:webHidden/>
          </w:rPr>
          <w:t>100</w:t>
        </w:r>
        <w:r w:rsidR="00683227">
          <w:rPr>
            <w:noProof/>
            <w:webHidden/>
          </w:rPr>
          <w:fldChar w:fldCharType="end"/>
        </w:r>
      </w:hyperlink>
    </w:p>
    <w:p w14:paraId="783ECD30" w14:textId="525195E2"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6" w:history="1">
        <w:r w:rsidR="00683227" w:rsidRPr="00924C15">
          <w:rPr>
            <w:rStyle w:val="Hyperlink"/>
            <w:noProof/>
          </w:rPr>
          <w:t>Hình 4.18. Sau khi kết nối thành công</w:t>
        </w:r>
        <w:r w:rsidR="00683227">
          <w:rPr>
            <w:noProof/>
            <w:webHidden/>
          </w:rPr>
          <w:tab/>
        </w:r>
        <w:r w:rsidR="00683227">
          <w:rPr>
            <w:noProof/>
            <w:webHidden/>
          </w:rPr>
          <w:fldChar w:fldCharType="begin"/>
        </w:r>
        <w:r w:rsidR="00683227">
          <w:rPr>
            <w:noProof/>
            <w:webHidden/>
          </w:rPr>
          <w:instrText xml:space="preserve"> PAGEREF _Toc180435446 \h </w:instrText>
        </w:r>
        <w:r w:rsidR="00683227">
          <w:rPr>
            <w:noProof/>
            <w:webHidden/>
          </w:rPr>
        </w:r>
        <w:r w:rsidR="00683227">
          <w:rPr>
            <w:noProof/>
            <w:webHidden/>
          </w:rPr>
          <w:fldChar w:fldCharType="separate"/>
        </w:r>
        <w:r w:rsidR="001C794A">
          <w:rPr>
            <w:noProof/>
            <w:webHidden/>
          </w:rPr>
          <w:t>101</w:t>
        </w:r>
        <w:r w:rsidR="00683227">
          <w:rPr>
            <w:noProof/>
            <w:webHidden/>
          </w:rPr>
          <w:fldChar w:fldCharType="end"/>
        </w:r>
      </w:hyperlink>
    </w:p>
    <w:p w14:paraId="1C52901E" w14:textId="765359D4"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7" w:history="1">
        <w:r w:rsidR="00683227" w:rsidRPr="00924C15">
          <w:rPr>
            <w:rStyle w:val="Hyperlink"/>
            <w:noProof/>
          </w:rPr>
          <w:t>Hình 4.19. Cài docker thành công</w:t>
        </w:r>
        <w:r w:rsidR="00683227">
          <w:rPr>
            <w:noProof/>
            <w:webHidden/>
          </w:rPr>
          <w:tab/>
        </w:r>
        <w:r w:rsidR="00683227">
          <w:rPr>
            <w:noProof/>
            <w:webHidden/>
          </w:rPr>
          <w:fldChar w:fldCharType="begin"/>
        </w:r>
        <w:r w:rsidR="00683227">
          <w:rPr>
            <w:noProof/>
            <w:webHidden/>
          </w:rPr>
          <w:instrText xml:space="preserve"> PAGEREF _Toc180435447 \h </w:instrText>
        </w:r>
        <w:r w:rsidR="00683227">
          <w:rPr>
            <w:noProof/>
            <w:webHidden/>
          </w:rPr>
        </w:r>
        <w:r w:rsidR="00683227">
          <w:rPr>
            <w:noProof/>
            <w:webHidden/>
          </w:rPr>
          <w:fldChar w:fldCharType="separate"/>
        </w:r>
        <w:r w:rsidR="001C794A">
          <w:rPr>
            <w:noProof/>
            <w:webHidden/>
          </w:rPr>
          <w:t>102</w:t>
        </w:r>
        <w:r w:rsidR="00683227">
          <w:rPr>
            <w:noProof/>
            <w:webHidden/>
          </w:rPr>
          <w:fldChar w:fldCharType="end"/>
        </w:r>
      </w:hyperlink>
    </w:p>
    <w:p w14:paraId="266F951C" w14:textId="729DB77A"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8" w:history="1">
        <w:r w:rsidR="00683227" w:rsidRPr="00924C15">
          <w:rPr>
            <w:rStyle w:val="Hyperlink"/>
            <w:noProof/>
          </w:rPr>
          <w:t>Hình 4.20. Pull từng images từ docker hub</w:t>
        </w:r>
        <w:r w:rsidR="00683227">
          <w:rPr>
            <w:noProof/>
            <w:webHidden/>
          </w:rPr>
          <w:tab/>
        </w:r>
        <w:r w:rsidR="00683227">
          <w:rPr>
            <w:noProof/>
            <w:webHidden/>
          </w:rPr>
          <w:fldChar w:fldCharType="begin"/>
        </w:r>
        <w:r w:rsidR="00683227">
          <w:rPr>
            <w:noProof/>
            <w:webHidden/>
          </w:rPr>
          <w:instrText xml:space="preserve"> PAGEREF _Toc180435448 \h </w:instrText>
        </w:r>
        <w:r w:rsidR="00683227">
          <w:rPr>
            <w:noProof/>
            <w:webHidden/>
          </w:rPr>
        </w:r>
        <w:r w:rsidR="00683227">
          <w:rPr>
            <w:noProof/>
            <w:webHidden/>
          </w:rPr>
          <w:fldChar w:fldCharType="separate"/>
        </w:r>
        <w:r w:rsidR="001C794A">
          <w:rPr>
            <w:noProof/>
            <w:webHidden/>
          </w:rPr>
          <w:t>104</w:t>
        </w:r>
        <w:r w:rsidR="00683227">
          <w:rPr>
            <w:noProof/>
            <w:webHidden/>
          </w:rPr>
          <w:fldChar w:fldCharType="end"/>
        </w:r>
      </w:hyperlink>
    </w:p>
    <w:p w14:paraId="21B80E38" w14:textId="0DBF643A"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49" w:history="1">
        <w:r w:rsidR="00683227" w:rsidRPr="00924C15">
          <w:rPr>
            <w:rStyle w:val="Hyperlink"/>
            <w:noProof/>
          </w:rPr>
          <w:t>Hình 4.21. Đẩy code lên github</w:t>
        </w:r>
        <w:r w:rsidR="00683227">
          <w:rPr>
            <w:noProof/>
            <w:webHidden/>
          </w:rPr>
          <w:tab/>
        </w:r>
        <w:r w:rsidR="00683227">
          <w:rPr>
            <w:noProof/>
            <w:webHidden/>
          </w:rPr>
          <w:fldChar w:fldCharType="begin"/>
        </w:r>
        <w:r w:rsidR="00683227">
          <w:rPr>
            <w:noProof/>
            <w:webHidden/>
          </w:rPr>
          <w:instrText xml:space="preserve"> PAGEREF _Toc180435449 \h </w:instrText>
        </w:r>
        <w:r w:rsidR="00683227">
          <w:rPr>
            <w:noProof/>
            <w:webHidden/>
          </w:rPr>
        </w:r>
        <w:r w:rsidR="00683227">
          <w:rPr>
            <w:noProof/>
            <w:webHidden/>
          </w:rPr>
          <w:fldChar w:fldCharType="separate"/>
        </w:r>
        <w:r w:rsidR="001C794A">
          <w:rPr>
            <w:noProof/>
            <w:webHidden/>
          </w:rPr>
          <w:t>104</w:t>
        </w:r>
        <w:r w:rsidR="00683227">
          <w:rPr>
            <w:noProof/>
            <w:webHidden/>
          </w:rPr>
          <w:fldChar w:fldCharType="end"/>
        </w:r>
      </w:hyperlink>
    </w:p>
    <w:p w14:paraId="2D0632EB" w14:textId="55202A47"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0" w:history="1">
        <w:r w:rsidR="00683227" w:rsidRPr="00924C15">
          <w:rPr>
            <w:rStyle w:val="Hyperlink"/>
            <w:noProof/>
          </w:rPr>
          <w:t>Hình 4.22. Cài docker-compose</w:t>
        </w:r>
        <w:r w:rsidR="00683227">
          <w:rPr>
            <w:noProof/>
            <w:webHidden/>
          </w:rPr>
          <w:tab/>
        </w:r>
        <w:r w:rsidR="00683227">
          <w:rPr>
            <w:noProof/>
            <w:webHidden/>
          </w:rPr>
          <w:fldChar w:fldCharType="begin"/>
        </w:r>
        <w:r w:rsidR="00683227">
          <w:rPr>
            <w:noProof/>
            <w:webHidden/>
          </w:rPr>
          <w:instrText xml:space="preserve"> PAGEREF _Toc180435450 \h </w:instrText>
        </w:r>
        <w:r w:rsidR="00683227">
          <w:rPr>
            <w:noProof/>
            <w:webHidden/>
          </w:rPr>
        </w:r>
        <w:r w:rsidR="00683227">
          <w:rPr>
            <w:noProof/>
            <w:webHidden/>
          </w:rPr>
          <w:fldChar w:fldCharType="separate"/>
        </w:r>
        <w:r w:rsidR="001C794A">
          <w:rPr>
            <w:noProof/>
            <w:webHidden/>
          </w:rPr>
          <w:t>105</w:t>
        </w:r>
        <w:r w:rsidR="00683227">
          <w:rPr>
            <w:noProof/>
            <w:webHidden/>
          </w:rPr>
          <w:fldChar w:fldCharType="end"/>
        </w:r>
      </w:hyperlink>
    </w:p>
    <w:p w14:paraId="61DC1A2A" w14:textId="5B89E67F"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1" w:history="1">
        <w:r w:rsidR="00683227" w:rsidRPr="00924C15">
          <w:rPr>
            <w:rStyle w:val="Hyperlink"/>
            <w:noProof/>
          </w:rPr>
          <w:t>Hình 4.23. Pull code từ github</w:t>
        </w:r>
        <w:r w:rsidR="00683227">
          <w:rPr>
            <w:noProof/>
            <w:webHidden/>
          </w:rPr>
          <w:tab/>
        </w:r>
        <w:r w:rsidR="00683227">
          <w:rPr>
            <w:noProof/>
            <w:webHidden/>
          </w:rPr>
          <w:fldChar w:fldCharType="begin"/>
        </w:r>
        <w:r w:rsidR="00683227">
          <w:rPr>
            <w:noProof/>
            <w:webHidden/>
          </w:rPr>
          <w:instrText xml:space="preserve"> PAGEREF _Toc180435451 \h </w:instrText>
        </w:r>
        <w:r w:rsidR="00683227">
          <w:rPr>
            <w:noProof/>
            <w:webHidden/>
          </w:rPr>
        </w:r>
        <w:r w:rsidR="00683227">
          <w:rPr>
            <w:noProof/>
            <w:webHidden/>
          </w:rPr>
          <w:fldChar w:fldCharType="separate"/>
        </w:r>
        <w:r w:rsidR="001C794A">
          <w:rPr>
            <w:noProof/>
            <w:webHidden/>
          </w:rPr>
          <w:t>105</w:t>
        </w:r>
        <w:r w:rsidR="00683227">
          <w:rPr>
            <w:noProof/>
            <w:webHidden/>
          </w:rPr>
          <w:fldChar w:fldCharType="end"/>
        </w:r>
      </w:hyperlink>
    </w:p>
    <w:p w14:paraId="53E4B152" w14:textId="7DA1A90D"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2" w:history="1">
        <w:r w:rsidR="00683227" w:rsidRPr="00924C15">
          <w:rPr>
            <w:rStyle w:val="Hyperlink"/>
            <w:noProof/>
          </w:rPr>
          <w:t>Hình 4.24. Chạy file docker compose</w:t>
        </w:r>
        <w:r w:rsidR="00683227">
          <w:rPr>
            <w:noProof/>
            <w:webHidden/>
          </w:rPr>
          <w:tab/>
        </w:r>
        <w:r w:rsidR="00683227">
          <w:rPr>
            <w:noProof/>
            <w:webHidden/>
          </w:rPr>
          <w:fldChar w:fldCharType="begin"/>
        </w:r>
        <w:r w:rsidR="00683227">
          <w:rPr>
            <w:noProof/>
            <w:webHidden/>
          </w:rPr>
          <w:instrText xml:space="preserve"> PAGEREF _Toc180435452 \h </w:instrText>
        </w:r>
        <w:r w:rsidR="00683227">
          <w:rPr>
            <w:noProof/>
            <w:webHidden/>
          </w:rPr>
        </w:r>
        <w:r w:rsidR="00683227">
          <w:rPr>
            <w:noProof/>
            <w:webHidden/>
          </w:rPr>
          <w:fldChar w:fldCharType="separate"/>
        </w:r>
        <w:r w:rsidR="001C794A">
          <w:rPr>
            <w:noProof/>
            <w:webHidden/>
          </w:rPr>
          <w:t>106</w:t>
        </w:r>
        <w:r w:rsidR="00683227">
          <w:rPr>
            <w:noProof/>
            <w:webHidden/>
          </w:rPr>
          <w:fldChar w:fldCharType="end"/>
        </w:r>
      </w:hyperlink>
    </w:p>
    <w:p w14:paraId="07737E7E" w14:textId="3CC6EAA3"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3" w:history="1">
        <w:r w:rsidR="00683227" w:rsidRPr="00924C15">
          <w:rPr>
            <w:rStyle w:val="Hyperlink"/>
            <w:noProof/>
          </w:rPr>
          <w:t>Hình 4.25. Tệp kltn trên máy chủ Debian</w:t>
        </w:r>
        <w:r w:rsidR="00683227">
          <w:rPr>
            <w:noProof/>
            <w:webHidden/>
          </w:rPr>
          <w:tab/>
        </w:r>
        <w:r w:rsidR="00683227">
          <w:rPr>
            <w:noProof/>
            <w:webHidden/>
          </w:rPr>
          <w:fldChar w:fldCharType="begin"/>
        </w:r>
        <w:r w:rsidR="00683227">
          <w:rPr>
            <w:noProof/>
            <w:webHidden/>
          </w:rPr>
          <w:instrText xml:space="preserve"> PAGEREF _Toc180435453 \h </w:instrText>
        </w:r>
        <w:r w:rsidR="00683227">
          <w:rPr>
            <w:noProof/>
            <w:webHidden/>
          </w:rPr>
        </w:r>
        <w:r w:rsidR="00683227">
          <w:rPr>
            <w:noProof/>
            <w:webHidden/>
          </w:rPr>
          <w:fldChar w:fldCharType="separate"/>
        </w:r>
        <w:r w:rsidR="001C794A">
          <w:rPr>
            <w:noProof/>
            <w:webHidden/>
          </w:rPr>
          <w:t>106</w:t>
        </w:r>
        <w:r w:rsidR="00683227">
          <w:rPr>
            <w:noProof/>
            <w:webHidden/>
          </w:rPr>
          <w:fldChar w:fldCharType="end"/>
        </w:r>
      </w:hyperlink>
    </w:p>
    <w:p w14:paraId="74C86A3B" w14:textId="29278ED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4" w:history="1">
        <w:r w:rsidR="00683227" w:rsidRPr="00924C15">
          <w:rPr>
            <w:rStyle w:val="Hyperlink"/>
            <w:noProof/>
          </w:rPr>
          <w:t>Hình 4.26. Cấu hình nignx</w:t>
        </w:r>
        <w:r w:rsidR="00683227">
          <w:rPr>
            <w:noProof/>
            <w:webHidden/>
          </w:rPr>
          <w:tab/>
        </w:r>
        <w:r w:rsidR="00683227">
          <w:rPr>
            <w:noProof/>
            <w:webHidden/>
          </w:rPr>
          <w:fldChar w:fldCharType="begin"/>
        </w:r>
        <w:r w:rsidR="00683227">
          <w:rPr>
            <w:noProof/>
            <w:webHidden/>
          </w:rPr>
          <w:instrText xml:space="preserve"> PAGEREF _Toc180435454 \h </w:instrText>
        </w:r>
        <w:r w:rsidR="00683227">
          <w:rPr>
            <w:noProof/>
            <w:webHidden/>
          </w:rPr>
        </w:r>
        <w:r w:rsidR="00683227">
          <w:rPr>
            <w:noProof/>
            <w:webHidden/>
          </w:rPr>
          <w:fldChar w:fldCharType="separate"/>
        </w:r>
        <w:r w:rsidR="001C794A">
          <w:rPr>
            <w:noProof/>
            <w:webHidden/>
          </w:rPr>
          <w:t>107</w:t>
        </w:r>
        <w:r w:rsidR="00683227">
          <w:rPr>
            <w:noProof/>
            <w:webHidden/>
          </w:rPr>
          <w:fldChar w:fldCharType="end"/>
        </w:r>
      </w:hyperlink>
    </w:p>
    <w:p w14:paraId="47A05E0E" w14:textId="3395CA4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5" w:history="1">
        <w:r w:rsidR="00683227" w:rsidRPr="00924C15">
          <w:rPr>
            <w:rStyle w:val="Hyperlink"/>
            <w:noProof/>
          </w:rPr>
          <w:t>Hình 4.27. Cấu hình Nginx với proxy pass</w:t>
        </w:r>
        <w:r w:rsidR="00683227">
          <w:rPr>
            <w:noProof/>
            <w:webHidden/>
          </w:rPr>
          <w:tab/>
        </w:r>
        <w:r w:rsidR="00683227">
          <w:rPr>
            <w:noProof/>
            <w:webHidden/>
          </w:rPr>
          <w:fldChar w:fldCharType="begin"/>
        </w:r>
        <w:r w:rsidR="00683227">
          <w:rPr>
            <w:noProof/>
            <w:webHidden/>
          </w:rPr>
          <w:instrText xml:space="preserve"> PAGEREF _Toc180435455 \h </w:instrText>
        </w:r>
        <w:r w:rsidR="00683227">
          <w:rPr>
            <w:noProof/>
            <w:webHidden/>
          </w:rPr>
        </w:r>
        <w:r w:rsidR="00683227">
          <w:rPr>
            <w:noProof/>
            <w:webHidden/>
          </w:rPr>
          <w:fldChar w:fldCharType="separate"/>
        </w:r>
        <w:r w:rsidR="001C794A">
          <w:rPr>
            <w:noProof/>
            <w:webHidden/>
          </w:rPr>
          <w:t>108</w:t>
        </w:r>
        <w:r w:rsidR="00683227">
          <w:rPr>
            <w:noProof/>
            <w:webHidden/>
          </w:rPr>
          <w:fldChar w:fldCharType="end"/>
        </w:r>
      </w:hyperlink>
    </w:p>
    <w:p w14:paraId="6E452C67" w14:textId="52EC932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6" w:history="1">
        <w:r w:rsidR="00683227" w:rsidRPr="00924C15">
          <w:rPr>
            <w:rStyle w:val="Hyperlink"/>
            <w:noProof/>
          </w:rPr>
          <w:t>Hình 4.28. Dùng PM2</w:t>
        </w:r>
        <w:r w:rsidR="00683227">
          <w:rPr>
            <w:noProof/>
            <w:webHidden/>
          </w:rPr>
          <w:tab/>
        </w:r>
        <w:r w:rsidR="00683227">
          <w:rPr>
            <w:noProof/>
            <w:webHidden/>
          </w:rPr>
          <w:fldChar w:fldCharType="begin"/>
        </w:r>
        <w:r w:rsidR="00683227">
          <w:rPr>
            <w:noProof/>
            <w:webHidden/>
          </w:rPr>
          <w:instrText xml:space="preserve"> PAGEREF _Toc180435456 \h </w:instrText>
        </w:r>
        <w:r w:rsidR="00683227">
          <w:rPr>
            <w:noProof/>
            <w:webHidden/>
          </w:rPr>
        </w:r>
        <w:r w:rsidR="00683227">
          <w:rPr>
            <w:noProof/>
            <w:webHidden/>
          </w:rPr>
          <w:fldChar w:fldCharType="separate"/>
        </w:r>
        <w:r w:rsidR="001C794A">
          <w:rPr>
            <w:noProof/>
            <w:webHidden/>
          </w:rPr>
          <w:t>109</w:t>
        </w:r>
        <w:r w:rsidR="00683227">
          <w:rPr>
            <w:noProof/>
            <w:webHidden/>
          </w:rPr>
          <w:fldChar w:fldCharType="end"/>
        </w:r>
      </w:hyperlink>
    </w:p>
    <w:p w14:paraId="6EC56C24" w14:textId="532F8838"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7" w:history="1">
        <w:r w:rsidR="00683227" w:rsidRPr="00924C15">
          <w:rPr>
            <w:rStyle w:val="Hyperlink"/>
            <w:noProof/>
          </w:rPr>
          <w:t>Hình 4.29. Màn hình thử nghiệm đăng kí</w:t>
        </w:r>
        <w:r w:rsidR="00683227">
          <w:rPr>
            <w:noProof/>
            <w:webHidden/>
          </w:rPr>
          <w:tab/>
        </w:r>
        <w:r w:rsidR="00683227">
          <w:rPr>
            <w:noProof/>
            <w:webHidden/>
          </w:rPr>
          <w:fldChar w:fldCharType="begin"/>
        </w:r>
        <w:r w:rsidR="00683227">
          <w:rPr>
            <w:noProof/>
            <w:webHidden/>
          </w:rPr>
          <w:instrText xml:space="preserve"> PAGEREF _Toc180435457 \h </w:instrText>
        </w:r>
        <w:r w:rsidR="00683227">
          <w:rPr>
            <w:noProof/>
            <w:webHidden/>
          </w:rPr>
        </w:r>
        <w:r w:rsidR="00683227">
          <w:rPr>
            <w:noProof/>
            <w:webHidden/>
          </w:rPr>
          <w:fldChar w:fldCharType="separate"/>
        </w:r>
        <w:r w:rsidR="001C794A">
          <w:rPr>
            <w:noProof/>
            <w:webHidden/>
          </w:rPr>
          <w:t>109</w:t>
        </w:r>
        <w:r w:rsidR="00683227">
          <w:rPr>
            <w:noProof/>
            <w:webHidden/>
          </w:rPr>
          <w:fldChar w:fldCharType="end"/>
        </w:r>
      </w:hyperlink>
    </w:p>
    <w:p w14:paraId="26D2A3AE" w14:textId="78B92AB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8" w:history="1">
        <w:r w:rsidR="00683227" w:rsidRPr="00924C15">
          <w:rPr>
            <w:rStyle w:val="Hyperlink"/>
            <w:noProof/>
          </w:rPr>
          <w:t>Hình 4.30. Màn hình thử nghiệm đăng kí bỏ trống dữ liệu</w:t>
        </w:r>
        <w:r w:rsidR="00683227">
          <w:rPr>
            <w:noProof/>
            <w:webHidden/>
          </w:rPr>
          <w:tab/>
        </w:r>
        <w:r w:rsidR="00683227">
          <w:rPr>
            <w:noProof/>
            <w:webHidden/>
          </w:rPr>
          <w:fldChar w:fldCharType="begin"/>
        </w:r>
        <w:r w:rsidR="00683227">
          <w:rPr>
            <w:noProof/>
            <w:webHidden/>
          </w:rPr>
          <w:instrText xml:space="preserve"> PAGEREF _Toc180435458 \h </w:instrText>
        </w:r>
        <w:r w:rsidR="00683227">
          <w:rPr>
            <w:noProof/>
            <w:webHidden/>
          </w:rPr>
        </w:r>
        <w:r w:rsidR="00683227">
          <w:rPr>
            <w:noProof/>
            <w:webHidden/>
          </w:rPr>
          <w:fldChar w:fldCharType="separate"/>
        </w:r>
        <w:r w:rsidR="001C794A">
          <w:rPr>
            <w:noProof/>
            <w:webHidden/>
          </w:rPr>
          <w:t>110</w:t>
        </w:r>
        <w:r w:rsidR="00683227">
          <w:rPr>
            <w:noProof/>
            <w:webHidden/>
          </w:rPr>
          <w:fldChar w:fldCharType="end"/>
        </w:r>
      </w:hyperlink>
    </w:p>
    <w:p w14:paraId="79DE14C3" w14:textId="746F3297"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59" w:history="1">
        <w:r w:rsidR="00683227" w:rsidRPr="00924C15">
          <w:rPr>
            <w:rStyle w:val="Hyperlink"/>
            <w:noProof/>
          </w:rPr>
          <w:t>Hình 4.31. Màn hình thử nghiệm đăng nhập</w:t>
        </w:r>
        <w:r w:rsidR="00683227">
          <w:rPr>
            <w:noProof/>
            <w:webHidden/>
          </w:rPr>
          <w:tab/>
        </w:r>
        <w:r w:rsidR="00683227">
          <w:rPr>
            <w:noProof/>
            <w:webHidden/>
          </w:rPr>
          <w:fldChar w:fldCharType="begin"/>
        </w:r>
        <w:r w:rsidR="00683227">
          <w:rPr>
            <w:noProof/>
            <w:webHidden/>
          </w:rPr>
          <w:instrText xml:space="preserve"> PAGEREF _Toc180435459 \h </w:instrText>
        </w:r>
        <w:r w:rsidR="00683227">
          <w:rPr>
            <w:noProof/>
            <w:webHidden/>
          </w:rPr>
        </w:r>
        <w:r w:rsidR="00683227">
          <w:rPr>
            <w:noProof/>
            <w:webHidden/>
          </w:rPr>
          <w:fldChar w:fldCharType="separate"/>
        </w:r>
        <w:r w:rsidR="001C794A">
          <w:rPr>
            <w:noProof/>
            <w:webHidden/>
          </w:rPr>
          <w:t>110</w:t>
        </w:r>
        <w:r w:rsidR="00683227">
          <w:rPr>
            <w:noProof/>
            <w:webHidden/>
          </w:rPr>
          <w:fldChar w:fldCharType="end"/>
        </w:r>
      </w:hyperlink>
    </w:p>
    <w:p w14:paraId="57CF72C7" w14:textId="11109C5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0" w:history="1">
        <w:r w:rsidR="00683227" w:rsidRPr="00924C15">
          <w:rPr>
            <w:rStyle w:val="Hyperlink"/>
            <w:noProof/>
          </w:rPr>
          <w:t>Hình 4.32. Màn hình thử nghiệm đăng nhập bỏ trống dữ liệu</w:t>
        </w:r>
        <w:r w:rsidR="00683227">
          <w:rPr>
            <w:noProof/>
            <w:webHidden/>
          </w:rPr>
          <w:tab/>
        </w:r>
        <w:r w:rsidR="00683227">
          <w:rPr>
            <w:noProof/>
            <w:webHidden/>
          </w:rPr>
          <w:fldChar w:fldCharType="begin"/>
        </w:r>
        <w:r w:rsidR="00683227">
          <w:rPr>
            <w:noProof/>
            <w:webHidden/>
          </w:rPr>
          <w:instrText xml:space="preserve"> PAGEREF _Toc180435460 \h </w:instrText>
        </w:r>
        <w:r w:rsidR="00683227">
          <w:rPr>
            <w:noProof/>
            <w:webHidden/>
          </w:rPr>
        </w:r>
        <w:r w:rsidR="00683227">
          <w:rPr>
            <w:noProof/>
            <w:webHidden/>
          </w:rPr>
          <w:fldChar w:fldCharType="separate"/>
        </w:r>
        <w:r w:rsidR="001C794A">
          <w:rPr>
            <w:noProof/>
            <w:webHidden/>
          </w:rPr>
          <w:t>111</w:t>
        </w:r>
        <w:r w:rsidR="00683227">
          <w:rPr>
            <w:noProof/>
            <w:webHidden/>
          </w:rPr>
          <w:fldChar w:fldCharType="end"/>
        </w:r>
      </w:hyperlink>
    </w:p>
    <w:p w14:paraId="4C731289" w14:textId="6B36E1B9"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1" w:history="1">
        <w:r w:rsidR="00683227" w:rsidRPr="00924C15">
          <w:rPr>
            <w:rStyle w:val="Hyperlink"/>
            <w:noProof/>
          </w:rPr>
          <w:t>Hình 4.33. Màn hình thử nghiệm quản lý thông tin người dùng</w:t>
        </w:r>
        <w:r w:rsidR="00683227">
          <w:rPr>
            <w:noProof/>
            <w:webHidden/>
          </w:rPr>
          <w:tab/>
        </w:r>
        <w:r w:rsidR="00683227">
          <w:rPr>
            <w:noProof/>
            <w:webHidden/>
          </w:rPr>
          <w:fldChar w:fldCharType="begin"/>
        </w:r>
        <w:r w:rsidR="00683227">
          <w:rPr>
            <w:noProof/>
            <w:webHidden/>
          </w:rPr>
          <w:instrText xml:space="preserve"> PAGEREF _Toc180435461 \h </w:instrText>
        </w:r>
        <w:r w:rsidR="00683227">
          <w:rPr>
            <w:noProof/>
            <w:webHidden/>
          </w:rPr>
        </w:r>
        <w:r w:rsidR="00683227">
          <w:rPr>
            <w:noProof/>
            <w:webHidden/>
          </w:rPr>
          <w:fldChar w:fldCharType="separate"/>
        </w:r>
        <w:r w:rsidR="001C794A">
          <w:rPr>
            <w:noProof/>
            <w:webHidden/>
          </w:rPr>
          <w:t>111</w:t>
        </w:r>
        <w:r w:rsidR="00683227">
          <w:rPr>
            <w:noProof/>
            <w:webHidden/>
          </w:rPr>
          <w:fldChar w:fldCharType="end"/>
        </w:r>
      </w:hyperlink>
    </w:p>
    <w:p w14:paraId="759AEE3A" w14:textId="11613C35"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2" w:history="1">
        <w:r w:rsidR="00683227" w:rsidRPr="00924C15">
          <w:rPr>
            <w:rStyle w:val="Hyperlink"/>
            <w:noProof/>
          </w:rPr>
          <w:t>Hình 4.34. Màn hình thử nghiệm popup xác nhận mật khẩu lưu thông tin</w:t>
        </w:r>
        <w:r w:rsidR="00683227">
          <w:rPr>
            <w:noProof/>
            <w:webHidden/>
          </w:rPr>
          <w:tab/>
        </w:r>
        <w:r w:rsidR="00683227">
          <w:rPr>
            <w:noProof/>
            <w:webHidden/>
          </w:rPr>
          <w:fldChar w:fldCharType="begin"/>
        </w:r>
        <w:r w:rsidR="00683227">
          <w:rPr>
            <w:noProof/>
            <w:webHidden/>
          </w:rPr>
          <w:instrText xml:space="preserve"> PAGEREF _Toc180435462 \h </w:instrText>
        </w:r>
        <w:r w:rsidR="00683227">
          <w:rPr>
            <w:noProof/>
            <w:webHidden/>
          </w:rPr>
        </w:r>
        <w:r w:rsidR="00683227">
          <w:rPr>
            <w:noProof/>
            <w:webHidden/>
          </w:rPr>
          <w:fldChar w:fldCharType="separate"/>
        </w:r>
        <w:r w:rsidR="001C794A">
          <w:rPr>
            <w:noProof/>
            <w:webHidden/>
          </w:rPr>
          <w:t>112</w:t>
        </w:r>
        <w:r w:rsidR="00683227">
          <w:rPr>
            <w:noProof/>
            <w:webHidden/>
          </w:rPr>
          <w:fldChar w:fldCharType="end"/>
        </w:r>
      </w:hyperlink>
    </w:p>
    <w:p w14:paraId="53B22CD1" w14:textId="370E8BCD"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3" w:history="1">
        <w:r w:rsidR="00683227" w:rsidRPr="00924C15">
          <w:rPr>
            <w:rStyle w:val="Hyperlink"/>
            <w:noProof/>
          </w:rPr>
          <w:t>Hình 4.35. Màn hình thử nghiệm cập nhật thông tin tài khoản thành công</w:t>
        </w:r>
        <w:r w:rsidR="00683227">
          <w:rPr>
            <w:noProof/>
            <w:webHidden/>
          </w:rPr>
          <w:tab/>
        </w:r>
        <w:r w:rsidR="00683227">
          <w:rPr>
            <w:noProof/>
            <w:webHidden/>
          </w:rPr>
          <w:fldChar w:fldCharType="begin"/>
        </w:r>
        <w:r w:rsidR="00683227">
          <w:rPr>
            <w:noProof/>
            <w:webHidden/>
          </w:rPr>
          <w:instrText xml:space="preserve"> PAGEREF _Toc180435463 \h </w:instrText>
        </w:r>
        <w:r w:rsidR="00683227">
          <w:rPr>
            <w:noProof/>
            <w:webHidden/>
          </w:rPr>
        </w:r>
        <w:r w:rsidR="00683227">
          <w:rPr>
            <w:noProof/>
            <w:webHidden/>
          </w:rPr>
          <w:fldChar w:fldCharType="separate"/>
        </w:r>
        <w:r w:rsidR="001C794A">
          <w:rPr>
            <w:noProof/>
            <w:webHidden/>
          </w:rPr>
          <w:t>112</w:t>
        </w:r>
        <w:r w:rsidR="00683227">
          <w:rPr>
            <w:noProof/>
            <w:webHidden/>
          </w:rPr>
          <w:fldChar w:fldCharType="end"/>
        </w:r>
      </w:hyperlink>
    </w:p>
    <w:p w14:paraId="756E309A" w14:textId="1D04E2DA"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4" w:history="1">
        <w:r w:rsidR="00683227" w:rsidRPr="00924C15">
          <w:rPr>
            <w:rStyle w:val="Hyperlink"/>
            <w:noProof/>
          </w:rPr>
          <w:t>Hình 4.36. Màn hình thử nghiệm sửa thông tin thất bại</w:t>
        </w:r>
        <w:r w:rsidR="00683227">
          <w:rPr>
            <w:noProof/>
            <w:webHidden/>
          </w:rPr>
          <w:tab/>
        </w:r>
        <w:r w:rsidR="00683227">
          <w:rPr>
            <w:noProof/>
            <w:webHidden/>
          </w:rPr>
          <w:fldChar w:fldCharType="begin"/>
        </w:r>
        <w:r w:rsidR="00683227">
          <w:rPr>
            <w:noProof/>
            <w:webHidden/>
          </w:rPr>
          <w:instrText xml:space="preserve"> PAGEREF _Toc180435464 \h </w:instrText>
        </w:r>
        <w:r w:rsidR="00683227">
          <w:rPr>
            <w:noProof/>
            <w:webHidden/>
          </w:rPr>
        </w:r>
        <w:r w:rsidR="00683227">
          <w:rPr>
            <w:noProof/>
            <w:webHidden/>
          </w:rPr>
          <w:fldChar w:fldCharType="separate"/>
        </w:r>
        <w:r w:rsidR="001C794A">
          <w:rPr>
            <w:noProof/>
            <w:webHidden/>
          </w:rPr>
          <w:t>113</w:t>
        </w:r>
        <w:r w:rsidR="00683227">
          <w:rPr>
            <w:noProof/>
            <w:webHidden/>
          </w:rPr>
          <w:fldChar w:fldCharType="end"/>
        </w:r>
      </w:hyperlink>
    </w:p>
    <w:p w14:paraId="1F4B8C9E" w14:textId="37ACD703"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5" w:history="1">
        <w:r w:rsidR="00683227" w:rsidRPr="00924C15">
          <w:rPr>
            <w:rStyle w:val="Hyperlink"/>
            <w:noProof/>
          </w:rPr>
          <w:t>Hình 4.37. Màn hình thử nghiệm Đổi mật khẩu</w:t>
        </w:r>
        <w:r w:rsidR="00683227">
          <w:rPr>
            <w:noProof/>
            <w:webHidden/>
          </w:rPr>
          <w:tab/>
        </w:r>
        <w:r w:rsidR="00683227">
          <w:rPr>
            <w:noProof/>
            <w:webHidden/>
          </w:rPr>
          <w:fldChar w:fldCharType="begin"/>
        </w:r>
        <w:r w:rsidR="00683227">
          <w:rPr>
            <w:noProof/>
            <w:webHidden/>
          </w:rPr>
          <w:instrText xml:space="preserve"> PAGEREF _Toc180435465 \h </w:instrText>
        </w:r>
        <w:r w:rsidR="00683227">
          <w:rPr>
            <w:noProof/>
            <w:webHidden/>
          </w:rPr>
        </w:r>
        <w:r w:rsidR="00683227">
          <w:rPr>
            <w:noProof/>
            <w:webHidden/>
          </w:rPr>
          <w:fldChar w:fldCharType="separate"/>
        </w:r>
        <w:r w:rsidR="001C794A">
          <w:rPr>
            <w:noProof/>
            <w:webHidden/>
          </w:rPr>
          <w:t>113</w:t>
        </w:r>
        <w:r w:rsidR="00683227">
          <w:rPr>
            <w:noProof/>
            <w:webHidden/>
          </w:rPr>
          <w:fldChar w:fldCharType="end"/>
        </w:r>
      </w:hyperlink>
    </w:p>
    <w:p w14:paraId="305E48DD" w14:textId="20E85C37"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6" w:history="1">
        <w:r w:rsidR="00683227" w:rsidRPr="00924C15">
          <w:rPr>
            <w:rStyle w:val="Hyperlink"/>
            <w:noProof/>
          </w:rPr>
          <w:t>Hình 4.38. Màn hình thử nghiệm đổi mật khẩu thất bại</w:t>
        </w:r>
        <w:r w:rsidR="00683227">
          <w:rPr>
            <w:noProof/>
            <w:webHidden/>
          </w:rPr>
          <w:tab/>
        </w:r>
        <w:r w:rsidR="00683227">
          <w:rPr>
            <w:noProof/>
            <w:webHidden/>
          </w:rPr>
          <w:fldChar w:fldCharType="begin"/>
        </w:r>
        <w:r w:rsidR="00683227">
          <w:rPr>
            <w:noProof/>
            <w:webHidden/>
          </w:rPr>
          <w:instrText xml:space="preserve"> PAGEREF _Toc180435466 \h </w:instrText>
        </w:r>
        <w:r w:rsidR="00683227">
          <w:rPr>
            <w:noProof/>
            <w:webHidden/>
          </w:rPr>
        </w:r>
        <w:r w:rsidR="00683227">
          <w:rPr>
            <w:noProof/>
            <w:webHidden/>
          </w:rPr>
          <w:fldChar w:fldCharType="separate"/>
        </w:r>
        <w:r w:rsidR="001C794A">
          <w:rPr>
            <w:noProof/>
            <w:webHidden/>
          </w:rPr>
          <w:t>114</w:t>
        </w:r>
        <w:r w:rsidR="00683227">
          <w:rPr>
            <w:noProof/>
            <w:webHidden/>
          </w:rPr>
          <w:fldChar w:fldCharType="end"/>
        </w:r>
      </w:hyperlink>
    </w:p>
    <w:p w14:paraId="2C1E1A5B" w14:textId="16BC0212"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7" w:history="1">
        <w:r w:rsidR="00683227" w:rsidRPr="00924C15">
          <w:rPr>
            <w:rStyle w:val="Hyperlink"/>
            <w:noProof/>
          </w:rPr>
          <w:t>Hình 4.39. Màn hình thử nghiệm thêm sản phẩm vào hàng</w:t>
        </w:r>
        <w:r w:rsidR="00683227">
          <w:rPr>
            <w:noProof/>
            <w:webHidden/>
          </w:rPr>
          <w:tab/>
        </w:r>
        <w:r w:rsidR="00683227">
          <w:rPr>
            <w:noProof/>
            <w:webHidden/>
          </w:rPr>
          <w:fldChar w:fldCharType="begin"/>
        </w:r>
        <w:r w:rsidR="00683227">
          <w:rPr>
            <w:noProof/>
            <w:webHidden/>
          </w:rPr>
          <w:instrText xml:space="preserve"> PAGEREF _Toc180435467 \h </w:instrText>
        </w:r>
        <w:r w:rsidR="00683227">
          <w:rPr>
            <w:noProof/>
            <w:webHidden/>
          </w:rPr>
        </w:r>
        <w:r w:rsidR="00683227">
          <w:rPr>
            <w:noProof/>
            <w:webHidden/>
          </w:rPr>
          <w:fldChar w:fldCharType="separate"/>
        </w:r>
        <w:r w:rsidR="001C794A">
          <w:rPr>
            <w:noProof/>
            <w:webHidden/>
          </w:rPr>
          <w:t>114</w:t>
        </w:r>
        <w:r w:rsidR="00683227">
          <w:rPr>
            <w:noProof/>
            <w:webHidden/>
          </w:rPr>
          <w:fldChar w:fldCharType="end"/>
        </w:r>
      </w:hyperlink>
    </w:p>
    <w:p w14:paraId="19E5E742" w14:textId="60AFAAC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8" w:history="1">
        <w:r w:rsidR="00683227" w:rsidRPr="00924C15">
          <w:rPr>
            <w:rStyle w:val="Hyperlink"/>
            <w:noProof/>
          </w:rPr>
          <w:t>Hình 4.40. Màn hình thử nghiệm thay đổi số lượng sản phẩm lỗi</w:t>
        </w:r>
        <w:r w:rsidR="00683227">
          <w:rPr>
            <w:noProof/>
            <w:webHidden/>
          </w:rPr>
          <w:tab/>
        </w:r>
        <w:r w:rsidR="00683227">
          <w:rPr>
            <w:noProof/>
            <w:webHidden/>
          </w:rPr>
          <w:fldChar w:fldCharType="begin"/>
        </w:r>
        <w:r w:rsidR="00683227">
          <w:rPr>
            <w:noProof/>
            <w:webHidden/>
          </w:rPr>
          <w:instrText xml:space="preserve"> PAGEREF _Toc180435468 \h </w:instrText>
        </w:r>
        <w:r w:rsidR="00683227">
          <w:rPr>
            <w:noProof/>
            <w:webHidden/>
          </w:rPr>
        </w:r>
        <w:r w:rsidR="00683227">
          <w:rPr>
            <w:noProof/>
            <w:webHidden/>
          </w:rPr>
          <w:fldChar w:fldCharType="separate"/>
        </w:r>
        <w:r w:rsidR="001C794A">
          <w:rPr>
            <w:noProof/>
            <w:webHidden/>
          </w:rPr>
          <w:t>115</w:t>
        </w:r>
        <w:r w:rsidR="00683227">
          <w:rPr>
            <w:noProof/>
            <w:webHidden/>
          </w:rPr>
          <w:fldChar w:fldCharType="end"/>
        </w:r>
      </w:hyperlink>
    </w:p>
    <w:p w14:paraId="23E58C6B" w14:textId="574B4E5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69" w:history="1">
        <w:r w:rsidR="00683227" w:rsidRPr="00924C15">
          <w:rPr>
            <w:rStyle w:val="Hyperlink"/>
            <w:noProof/>
          </w:rPr>
          <w:t>Hình 4.41. Màn hình thử nghiệm chức năng đơn mua</w:t>
        </w:r>
        <w:r w:rsidR="00683227">
          <w:rPr>
            <w:noProof/>
            <w:webHidden/>
          </w:rPr>
          <w:tab/>
        </w:r>
        <w:r w:rsidR="00683227">
          <w:rPr>
            <w:noProof/>
            <w:webHidden/>
          </w:rPr>
          <w:fldChar w:fldCharType="begin"/>
        </w:r>
        <w:r w:rsidR="00683227">
          <w:rPr>
            <w:noProof/>
            <w:webHidden/>
          </w:rPr>
          <w:instrText xml:space="preserve"> PAGEREF _Toc180435469 \h </w:instrText>
        </w:r>
        <w:r w:rsidR="00683227">
          <w:rPr>
            <w:noProof/>
            <w:webHidden/>
          </w:rPr>
        </w:r>
        <w:r w:rsidR="00683227">
          <w:rPr>
            <w:noProof/>
            <w:webHidden/>
          </w:rPr>
          <w:fldChar w:fldCharType="separate"/>
        </w:r>
        <w:r w:rsidR="001C794A">
          <w:rPr>
            <w:noProof/>
            <w:webHidden/>
          </w:rPr>
          <w:t>115</w:t>
        </w:r>
        <w:r w:rsidR="00683227">
          <w:rPr>
            <w:noProof/>
            <w:webHidden/>
          </w:rPr>
          <w:fldChar w:fldCharType="end"/>
        </w:r>
      </w:hyperlink>
    </w:p>
    <w:p w14:paraId="3848BC9D" w14:textId="4C19DF51"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0" w:history="1">
        <w:r w:rsidR="00683227" w:rsidRPr="00924C15">
          <w:rPr>
            <w:rStyle w:val="Hyperlink"/>
            <w:noProof/>
          </w:rPr>
          <w:t>Hình 4.42. Màn hình thử nghiệm chức năng xem chi tiết đơn hàng</w:t>
        </w:r>
        <w:r w:rsidR="00683227">
          <w:rPr>
            <w:noProof/>
            <w:webHidden/>
          </w:rPr>
          <w:tab/>
        </w:r>
        <w:r w:rsidR="00683227">
          <w:rPr>
            <w:noProof/>
            <w:webHidden/>
          </w:rPr>
          <w:fldChar w:fldCharType="begin"/>
        </w:r>
        <w:r w:rsidR="00683227">
          <w:rPr>
            <w:noProof/>
            <w:webHidden/>
          </w:rPr>
          <w:instrText xml:space="preserve"> PAGEREF _Toc180435470 \h </w:instrText>
        </w:r>
        <w:r w:rsidR="00683227">
          <w:rPr>
            <w:noProof/>
            <w:webHidden/>
          </w:rPr>
        </w:r>
        <w:r w:rsidR="00683227">
          <w:rPr>
            <w:noProof/>
            <w:webHidden/>
          </w:rPr>
          <w:fldChar w:fldCharType="separate"/>
        </w:r>
        <w:r w:rsidR="001C794A">
          <w:rPr>
            <w:noProof/>
            <w:webHidden/>
          </w:rPr>
          <w:t>116</w:t>
        </w:r>
        <w:r w:rsidR="00683227">
          <w:rPr>
            <w:noProof/>
            <w:webHidden/>
          </w:rPr>
          <w:fldChar w:fldCharType="end"/>
        </w:r>
      </w:hyperlink>
    </w:p>
    <w:p w14:paraId="5978A169" w14:textId="65EAE882"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1" w:history="1">
        <w:r w:rsidR="00683227" w:rsidRPr="00924C15">
          <w:rPr>
            <w:rStyle w:val="Hyperlink"/>
            <w:noProof/>
          </w:rPr>
          <w:t>Hình 4.43. Màn hình thử nghiệm popup xác nhận hủy đơn</w:t>
        </w:r>
        <w:r w:rsidR="00683227">
          <w:rPr>
            <w:noProof/>
            <w:webHidden/>
          </w:rPr>
          <w:tab/>
        </w:r>
        <w:r w:rsidR="00683227">
          <w:rPr>
            <w:noProof/>
            <w:webHidden/>
          </w:rPr>
          <w:fldChar w:fldCharType="begin"/>
        </w:r>
        <w:r w:rsidR="00683227">
          <w:rPr>
            <w:noProof/>
            <w:webHidden/>
          </w:rPr>
          <w:instrText xml:space="preserve"> PAGEREF _Toc180435471 \h </w:instrText>
        </w:r>
        <w:r w:rsidR="00683227">
          <w:rPr>
            <w:noProof/>
            <w:webHidden/>
          </w:rPr>
        </w:r>
        <w:r w:rsidR="00683227">
          <w:rPr>
            <w:noProof/>
            <w:webHidden/>
          </w:rPr>
          <w:fldChar w:fldCharType="separate"/>
        </w:r>
        <w:r w:rsidR="001C794A">
          <w:rPr>
            <w:noProof/>
            <w:webHidden/>
          </w:rPr>
          <w:t>116</w:t>
        </w:r>
        <w:r w:rsidR="00683227">
          <w:rPr>
            <w:noProof/>
            <w:webHidden/>
          </w:rPr>
          <w:fldChar w:fldCharType="end"/>
        </w:r>
      </w:hyperlink>
    </w:p>
    <w:p w14:paraId="03D512D6" w14:textId="500A057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2" w:history="1">
        <w:r w:rsidR="00683227" w:rsidRPr="00924C15">
          <w:rPr>
            <w:rStyle w:val="Hyperlink"/>
            <w:noProof/>
          </w:rPr>
          <w:t>Hình 4.44. Màn hình thử nghiệm tìm kiếm ở trang chủ</w:t>
        </w:r>
        <w:r w:rsidR="00683227">
          <w:rPr>
            <w:noProof/>
            <w:webHidden/>
          </w:rPr>
          <w:tab/>
        </w:r>
        <w:r w:rsidR="00683227">
          <w:rPr>
            <w:noProof/>
            <w:webHidden/>
          </w:rPr>
          <w:fldChar w:fldCharType="begin"/>
        </w:r>
        <w:r w:rsidR="00683227">
          <w:rPr>
            <w:noProof/>
            <w:webHidden/>
          </w:rPr>
          <w:instrText xml:space="preserve"> PAGEREF _Toc180435472 \h </w:instrText>
        </w:r>
        <w:r w:rsidR="00683227">
          <w:rPr>
            <w:noProof/>
            <w:webHidden/>
          </w:rPr>
        </w:r>
        <w:r w:rsidR="00683227">
          <w:rPr>
            <w:noProof/>
            <w:webHidden/>
          </w:rPr>
          <w:fldChar w:fldCharType="separate"/>
        </w:r>
        <w:r w:rsidR="001C794A">
          <w:rPr>
            <w:noProof/>
            <w:webHidden/>
          </w:rPr>
          <w:t>117</w:t>
        </w:r>
        <w:r w:rsidR="00683227">
          <w:rPr>
            <w:noProof/>
            <w:webHidden/>
          </w:rPr>
          <w:fldChar w:fldCharType="end"/>
        </w:r>
      </w:hyperlink>
    </w:p>
    <w:p w14:paraId="20405F7B" w14:textId="144F6940"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3" w:history="1">
        <w:r w:rsidR="00683227" w:rsidRPr="00924C15">
          <w:rPr>
            <w:rStyle w:val="Hyperlink"/>
            <w:noProof/>
          </w:rPr>
          <w:t>Hình 4.45. Màn hình thử nghiệm chức năng đặt hàng</w:t>
        </w:r>
        <w:r w:rsidR="00683227">
          <w:rPr>
            <w:noProof/>
            <w:webHidden/>
          </w:rPr>
          <w:tab/>
        </w:r>
        <w:r w:rsidR="00683227">
          <w:rPr>
            <w:noProof/>
            <w:webHidden/>
          </w:rPr>
          <w:fldChar w:fldCharType="begin"/>
        </w:r>
        <w:r w:rsidR="00683227">
          <w:rPr>
            <w:noProof/>
            <w:webHidden/>
          </w:rPr>
          <w:instrText xml:space="preserve"> PAGEREF _Toc180435473 \h </w:instrText>
        </w:r>
        <w:r w:rsidR="00683227">
          <w:rPr>
            <w:noProof/>
            <w:webHidden/>
          </w:rPr>
        </w:r>
        <w:r w:rsidR="00683227">
          <w:rPr>
            <w:noProof/>
            <w:webHidden/>
          </w:rPr>
          <w:fldChar w:fldCharType="separate"/>
        </w:r>
        <w:r w:rsidR="001C794A">
          <w:rPr>
            <w:noProof/>
            <w:webHidden/>
          </w:rPr>
          <w:t>117</w:t>
        </w:r>
        <w:r w:rsidR="00683227">
          <w:rPr>
            <w:noProof/>
            <w:webHidden/>
          </w:rPr>
          <w:fldChar w:fldCharType="end"/>
        </w:r>
      </w:hyperlink>
    </w:p>
    <w:p w14:paraId="609BACF3" w14:textId="2AD1479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4" w:history="1">
        <w:r w:rsidR="00683227" w:rsidRPr="00924C15">
          <w:rPr>
            <w:rStyle w:val="Hyperlink"/>
            <w:noProof/>
          </w:rPr>
          <w:t>Hình 4.46. Màn hình thử nghiệm chức năng áp dụng voucher</w:t>
        </w:r>
        <w:r w:rsidR="00683227">
          <w:rPr>
            <w:noProof/>
            <w:webHidden/>
          </w:rPr>
          <w:tab/>
        </w:r>
        <w:r w:rsidR="00683227">
          <w:rPr>
            <w:noProof/>
            <w:webHidden/>
          </w:rPr>
          <w:fldChar w:fldCharType="begin"/>
        </w:r>
        <w:r w:rsidR="00683227">
          <w:rPr>
            <w:noProof/>
            <w:webHidden/>
          </w:rPr>
          <w:instrText xml:space="preserve"> PAGEREF _Toc180435474 \h </w:instrText>
        </w:r>
        <w:r w:rsidR="00683227">
          <w:rPr>
            <w:noProof/>
            <w:webHidden/>
          </w:rPr>
        </w:r>
        <w:r w:rsidR="00683227">
          <w:rPr>
            <w:noProof/>
            <w:webHidden/>
          </w:rPr>
          <w:fldChar w:fldCharType="separate"/>
        </w:r>
        <w:r w:rsidR="001C794A">
          <w:rPr>
            <w:noProof/>
            <w:webHidden/>
          </w:rPr>
          <w:t>118</w:t>
        </w:r>
        <w:r w:rsidR="00683227">
          <w:rPr>
            <w:noProof/>
            <w:webHidden/>
          </w:rPr>
          <w:fldChar w:fldCharType="end"/>
        </w:r>
      </w:hyperlink>
    </w:p>
    <w:p w14:paraId="4F46DA1E" w14:textId="699F94F5"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5" w:history="1">
        <w:r w:rsidR="00683227" w:rsidRPr="00924C15">
          <w:rPr>
            <w:rStyle w:val="Hyperlink"/>
            <w:noProof/>
          </w:rPr>
          <w:t>Hình 4.47. Màn hình thử nghiệm popup xác nhận đặt hàng</w:t>
        </w:r>
        <w:r w:rsidR="00683227">
          <w:rPr>
            <w:noProof/>
            <w:webHidden/>
          </w:rPr>
          <w:tab/>
        </w:r>
        <w:r w:rsidR="00683227">
          <w:rPr>
            <w:noProof/>
            <w:webHidden/>
          </w:rPr>
          <w:fldChar w:fldCharType="begin"/>
        </w:r>
        <w:r w:rsidR="00683227">
          <w:rPr>
            <w:noProof/>
            <w:webHidden/>
          </w:rPr>
          <w:instrText xml:space="preserve"> PAGEREF _Toc180435475 \h </w:instrText>
        </w:r>
        <w:r w:rsidR="00683227">
          <w:rPr>
            <w:noProof/>
            <w:webHidden/>
          </w:rPr>
        </w:r>
        <w:r w:rsidR="00683227">
          <w:rPr>
            <w:noProof/>
            <w:webHidden/>
          </w:rPr>
          <w:fldChar w:fldCharType="separate"/>
        </w:r>
        <w:r w:rsidR="001C794A">
          <w:rPr>
            <w:noProof/>
            <w:webHidden/>
          </w:rPr>
          <w:t>118</w:t>
        </w:r>
        <w:r w:rsidR="00683227">
          <w:rPr>
            <w:noProof/>
            <w:webHidden/>
          </w:rPr>
          <w:fldChar w:fldCharType="end"/>
        </w:r>
      </w:hyperlink>
    </w:p>
    <w:p w14:paraId="6C2A83B1" w14:textId="07FA30A3"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6" w:history="1">
        <w:r w:rsidR="00683227" w:rsidRPr="00924C15">
          <w:rPr>
            <w:rStyle w:val="Hyperlink"/>
            <w:noProof/>
          </w:rPr>
          <w:t>Hình 4.48. Màn hình thử nghiệm danh sách sản phẩm</w:t>
        </w:r>
        <w:r w:rsidR="00683227">
          <w:rPr>
            <w:noProof/>
            <w:webHidden/>
          </w:rPr>
          <w:tab/>
        </w:r>
        <w:r w:rsidR="00683227">
          <w:rPr>
            <w:noProof/>
            <w:webHidden/>
          </w:rPr>
          <w:fldChar w:fldCharType="begin"/>
        </w:r>
        <w:r w:rsidR="00683227">
          <w:rPr>
            <w:noProof/>
            <w:webHidden/>
          </w:rPr>
          <w:instrText xml:space="preserve"> PAGEREF _Toc180435476 \h </w:instrText>
        </w:r>
        <w:r w:rsidR="00683227">
          <w:rPr>
            <w:noProof/>
            <w:webHidden/>
          </w:rPr>
        </w:r>
        <w:r w:rsidR="00683227">
          <w:rPr>
            <w:noProof/>
            <w:webHidden/>
          </w:rPr>
          <w:fldChar w:fldCharType="separate"/>
        </w:r>
        <w:r w:rsidR="001C794A">
          <w:rPr>
            <w:noProof/>
            <w:webHidden/>
          </w:rPr>
          <w:t>119</w:t>
        </w:r>
        <w:r w:rsidR="00683227">
          <w:rPr>
            <w:noProof/>
            <w:webHidden/>
          </w:rPr>
          <w:fldChar w:fldCharType="end"/>
        </w:r>
      </w:hyperlink>
    </w:p>
    <w:p w14:paraId="360B127D" w14:textId="42C52DAA"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7" w:history="1">
        <w:r w:rsidR="00683227" w:rsidRPr="00924C15">
          <w:rPr>
            <w:rStyle w:val="Hyperlink"/>
            <w:noProof/>
          </w:rPr>
          <w:t>Hình 4.49. Màn hình thử nghiệm thêm mới sản phẩm</w:t>
        </w:r>
        <w:r w:rsidR="00683227">
          <w:rPr>
            <w:noProof/>
            <w:webHidden/>
          </w:rPr>
          <w:tab/>
        </w:r>
        <w:r w:rsidR="00683227">
          <w:rPr>
            <w:noProof/>
            <w:webHidden/>
          </w:rPr>
          <w:fldChar w:fldCharType="begin"/>
        </w:r>
        <w:r w:rsidR="00683227">
          <w:rPr>
            <w:noProof/>
            <w:webHidden/>
          </w:rPr>
          <w:instrText xml:space="preserve"> PAGEREF _Toc180435477 \h </w:instrText>
        </w:r>
        <w:r w:rsidR="00683227">
          <w:rPr>
            <w:noProof/>
            <w:webHidden/>
          </w:rPr>
        </w:r>
        <w:r w:rsidR="00683227">
          <w:rPr>
            <w:noProof/>
            <w:webHidden/>
          </w:rPr>
          <w:fldChar w:fldCharType="separate"/>
        </w:r>
        <w:r w:rsidR="001C794A">
          <w:rPr>
            <w:noProof/>
            <w:webHidden/>
          </w:rPr>
          <w:t>119</w:t>
        </w:r>
        <w:r w:rsidR="00683227">
          <w:rPr>
            <w:noProof/>
            <w:webHidden/>
          </w:rPr>
          <w:fldChar w:fldCharType="end"/>
        </w:r>
      </w:hyperlink>
    </w:p>
    <w:p w14:paraId="61D1228B" w14:textId="38C78E23"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8" w:history="1">
        <w:r w:rsidR="00683227" w:rsidRPr="00924C15">
          <w:rPr>
            <w:rStyle w:val="Hyperlink"/>
            <w:noProof/>
          </w:rPr>
          <w:t>Hình 4.50. Màn hình thử nghiệm danh sách loại sản phẩm</w:t>
        </w:r>
        <w:r w:rsidR="00683227">
          <w:rPr>
            <w:noProof/>
            <w:webHidden/>
          </w:rPr>
          <w:tab/>
        </w:r>
        <w:r w:rsidR="00683227">
          <w:rPr>
            <w:noProof/>
            <w:webHidden/>
          </w:rPr>
          <w:fldChar w:fldCharType="begin"/>
        </w:r>
        <w:r w:rsidR="00683227">
          <w:rPr>
            <w:noProof/>
            <w:webHidden/>
          </w:rPr>
          <w:instrText xml:space="preserve"> PAGEREF _Toc180435478 \h </w:instrText>
        </w:r>
        <w:r w:rsidR="00683227">
          <w:rPr>
            <w:noProof/>
            <w:webHidden/>
          </w:rPr>
        </w:r>
        <w:r w:rsidR="00683227">
          <w:rPr>
            <w:noProof/>
            <w:webHidden/>
          </w:rPr>
          <w:fldChar w:fldCharType="separate"/>
        </w:r>
        <w:r w:rsidR="001C794A">
          <w:rPr>
            <w:noProof/>
            <w:webHidden/>
          </w:rPr>
          <w:t>120</w:t>
        </w:r>
        <w:r w:rsidR="00683227">
          <w:rPr>
            <w:noProof/>
            <w:webHidden/>
          </w:rPr>
          <w:fldChar w:fldCharType="end"/>
        </w:r>
      </w:hyperlink>
    </w:p>
    <w:p w14:paraId="2F27263C" w14:textId="78E664F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79" w:history="1">
        <w:r w:rsidR="00683227" w:rsidRPr="00924C15">
          <w:rPr>
            <w:rStyle w:val="Hyperlink"/>
            <w:noProof/>
          </w:rPr>
          <w:t>Hình 4.51. Màn hình thử nghiệm thêm mới loại sản phẩm</w:t>
        </w:r>
        <w:r w:rsidR="00683227">
          <w:rPr>
            <w:noProof/>
            <w:webHidden/>
          </w:rPr>
          <w:tab/>
        </w:r>
        <w:r w:rsidR="00683227">
          <w:rPr>
            <w:noProof/>
            <w:webHidden/>
          </w:rPr>
          <w:fldChar w:fldCharType="begin"/>
        </w:r>
        <w:r w:rsidR="00683227">
          <w:rPr>
            <w:noProof/>
            <w:webHidden/>
          </w:rPr>
          <w:instrText xml:space="preserve"> PAGEREF _Toc180435479 \h </w:instrText>
        </w:r>
        <w:r w:rsidR="00683227">
          <w:rPr>
            <w:noProof/>
            <w:webHidden/>
          </w:rPr>
        </w:r>
        <w:r w:rsidR="00683227">
          <w:rPr>
            <w:noProof/>
            <w:webHidden/>
          </w:rPr>
          <w:fldChar w:fldCharType="separate"/>
        </w:r>
        <w:r w:rsidR="001C794A">
          <w:rPr>
            <w:noProof/>
            <w:webHidden/>
          </w:rPr>
          <w:t>120</w:t>
        </w:r>
        <w:r w:rsidR="00683227">
          <w:rPr>
            <w:noProof/>
            <w:webHidden/>
          </w:rPr>
          <w:fldChar w:fldCharType="end"/>
        </w:r>
      </w:hyperlink>
    </w:p>
    <w:p w14:paraId="0BF28951" w14:textId="20B8F263"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80" w:history="1">
        <w:r w:rsidR="00683227" w:rsidRPr="00924C15">
          <w:rPr>
            <w:rStyle w:val="Hyperlink"/>
            <w:noProof/>
          </w:rPr>
          <w:t>Hình 4.52. Màn hình thử nghiệm thêm mới loại sản phẩm thành công</w:t>
        </w:r>
        <w:r w:rsidR="00683227">
          <w:rPr>
            <w:noProof/>
            <w:webHidden/>
          </w:rPr>
          <w:tab/>
        </w:r>
        <w:r w:rsidR="00683227">
          <w:rPr>
            <w:noProof/>
            <w:webHidden/>
          </w:rPr>
          <w:fldChar w:fldCharType="begin"/>
        </w:r>
        <w:r w:rsidR="00683227">
          <w:rPr>
            <w:noProof/>
            <w:webHidden/>
          </w:rPr>
          <w:instrText xml:space="preserve"> PAGEREF _Toc180435480 \h </w:instrText>
        </w:r>
        <w:r w:rsidR="00683227">
          <w:rPr>
            <w:noProof/>
            <w:webHidden/>
          </w:rPr>
        </w:r>
        <w:r w:rsidR="00683227">
          <w:rPr>
            <w:noProof/>
            <w:webHidden/>
          </w:rPr>
          <w:fldChar w:fldCharType="separate"/>
        </w:r>
        <w:r w:rsidR="001C794A">
          <w:rPr>
            <w:noProof/>
            <w:webHidden/>
          </w:rPr>
          <w:t>121</w:t>
        </w:r>
        <w:r w:rsidR="00683227">
          <w:rPr>
            <w:noProof/>
            <w:webHidden/>
          </w:rPr>
          <w:fldChar w:fldCharType="end"/>
        </w:r>
      </w:hyperlink>
    </w:p>
    <w:p w14:paraId="728AA0C5" w14:textId="55B05813"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81" w:history="1">
        <w:r w:rsidR="00683227" w:rsidRPr="00924C15">
          <w:rPr>
            <w:rStyle w:val="Hyperlink"/>
            <w:noProof/>
          </w:rPr>
          <w:t>Hình 4.53. Màn hình thử nghiệm danh sách nhà hàng</w:t>
        </w:r>
        <w:r w:rsidR="00683227">
          <w:rPr>
            <w:noProof/>
            <w:webHidden/>
          </w:rPr>
          <w:tab/>
        </w:r>
        <w:r w:rsidR="00683227">
          <w:rPr>
            <w:noProof/>
            <w:webHidden/>
          </w:rPr>
          <w:fldChar w:fldCharType="begin"/>
        </w:r>
        <w:r w:rsidR="00683227">
          <w:rPr>
            <w:noProof/>
            <w:webHidden/>
          </w:rPr>
          <w:instrText xml:space="preserve"> PAGEREF _Toc180435481 \h </w:instrText>
        </w:r>
        <w:r w:rsidR="00683227">
          <w:rPr>
            <w:noProof/>
            <w:webHidden/>
          </w:rPr>
        </w:r>
        <w:r w:rsidR="00683227">
          <w:rPr>
            <w:noProof/>
            <w:webHidden/>
          </w:rPr>
          <w:fldChar w:fldCharType="separate"/>
        </w:r>
        <w:r w:rsidR="001C794A">
          <w:rPr>
            <w:noProof/>
            <w:webHidden/>
          </w:rPr>
          <w:t>122</w:t>
        </w:r>
        <w:r w:rsidR="00683227">
          <w:rPr>
            <w:noProof/>
            <w:webHidden/>
          </w:rPr>
          <w:fldChar w:fldCharType="end"/>
        </w:r>
      </w:hyperlink>
    </w:p>
    <w:p w14:paraId="4B46962F" w14:textId="64AA8D36"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82" w:history="1">
        <w:r w:rsidR="00683227" w:rsidRPr="00924C15">
          <w:rPr>
            <w:rStyle w:val="Hyperlink"/>
            <w:noProof/>
          </w:rPr>
          <w:t>Hình 4.54. Màn hình thử nghiệm thêm mới nhà hàng</w:t>
        </w:r>
        <w:r w:rsidR="00683227">
          <w:rPr>
            <w:noProof/>
            <w:webHidden/>
          </w:rPr>
          <w:tab/>
        </w:r>
        <w:r w:rsidR="00683227">
          <w:rPr>
            <w:noProof/>
            <w:webHidden/>
          </w:rPr>
          <w:fldChar w:fldCharType="begin"/>
        </w:r>
        <w:r w:rsidR="00683227">
          <w:rPr>
            <w:noProof/>
            <w:webHidden/>
          </w:rPr>
          <w:instrText xml:space="preserve"> PAGEREF _Toc180435482 \h </w:instrText>
        </w:r>
        <w:r w:rsidR="00683227">
          <w:rPr>
            <w:noProof/>
            <w:webHidden/>
          </w:rPr>
        </w:r>
        <w:r w:rsidR="00683227">
          <w:rPr>
            <w:noProof/>
            <w:webHidden/>
          </w:rPr>
          <w:fldChar w:fldCharType="separate"/>
        </w:r>
        <w:r w:rsidR="001C794A">
          <w:rPr>
            <w:noProof/>
            <w:webHidden/>
          </w:rPr>
          <w:t>122</w:t>
        </w:r>
        <w:r w:rsidR="00683227">
          <w:rPr>
            <w:noProof/>
            <w:webHidden/>
          </w:rPr>
          <w:fldChar w:fldCharType="end"/>
        </w:r>
      </w:hyperlink>
    </w:p>
    <w:p w14:paraId="6DFC6336" w14:textId="36E8C080"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83" w:history="1">
        <w:r w:rsidR="00683227" w:rsidRPr="00924C15">
          <w:rPr>
            <w:rStyle w:val="Hyperlink"/>
            <w:noProof/>
          </w:rPr>
          <w:t>Hình 4.55. Màn hình thử nghiệm thêm mới nhà hàng thành công</w:t>
        </w:r>
        <w:r w:rsidR="00683227">
          <w:rPr>
            <w:noProof/>
            <w:webHidden/>
          </w:rPr>
          <w:tab/>
        </w:r>
        <w:r w:rsidR="00683227">
          <w:rPr>
            <w:noProof/>
            <w:webHidden/>
          </w:rPr>
          <w:fldChar w:fldCharType="begin"/>
        </w:r>
        <w:r w:rsidR="00683227">
          <w:rPr>
            <w:noProof/>
            <w:webHidden/>
          </w:rPr>
          <w:instrText xml:space="preserve"> PAGEREF _Toc180435483 \h </w:instrText>
        </w:r>
        <w:r w:rsidR="00683227">
          <w:rPr>
            <w:noProof/>
            <w:webHidden/>
          </w:rPr>
        </w:r>
        <w:r w:rsidR="00683227">
          <w:rPr>
            <w:noProof/>
            <w:webHidden/>
          </w:rPr>
          <w:fldChar w:fldCharType="separate"/>
        </w:r>
        <w:r w:rsidR="001C794A">
          <w:rPr>
            <w:noProof/>
            <w:webHidden/>
          </w:rPr>
          <w:t>123</w:t>
        </w:r>
        <w:r w:rsidR="00683227">
          <w:rPr>
            <w:noProof/>
            <w:webHidden/>
          </w:rPr>
          <w:fldChar w:fldCharType="end"/>
        </w:r>
      </w:hyperlink>
    </w:p>
    <w:p w14:paraId="0676FC2B" w14:textId="696B8346"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84" w:history="1">
        <w:r w:rsidR="00683227" w:rsidRPr="00924C15">
          <w:rPr>
            <w:rStyle w:val="Hyperlink"/>
            <w:noProof/>
          </w:rPr>
          <w:t>Hình 4.56. Màn hình thử nghiệm danh sách ưu đãi</w:t>
        </w:r>
        <w:r w:rsidR="00683227">
          <w:rPr>
            <w:noProof/>
            <w:webHidden/>
          </w:rPr>
          <w:tab/>
        </w:r>
        <w:r w:rsidR="00683227">
          <w:rPr>
            <w:noProof/>
            <w:webHidden/>
          </w:rPr>
          <w:fldChar w:fldCharType="begin"/>
        </w:r>
        <w:r w:rsidR="00683227">
          <w:rPr>
            <w:noProof/>
            <w:webHidden/>
          </w:rPr>
          <w:instrText xml:space="preserve"> PAGEREF _Toc180435484 \h </w:instrText>
        </w:r>
        <w:r w:rsidR="00683227">
          <w:rPr>
            <w:noProof/>
            <w:webHidden/>
          </w:rPr>
        </w:r>
        <w:r w:rsidR="00683227">
          <w:rPr>
            <w:noProof/>
            <w:webHidden/>
          </w:rPr>
          <w:fldChar w:fldCharType="separate"/>
        </w:r>
        <w:r w:rsidR="001C794A">
          <w:rPr>
            <w:noProof/>
            <w:webHidden/>
          </w:rPr>
          <w:t>123</w:t>
        </w:r>
        <w:r w:rsidR="00683227">
          <w:rPr>
            <w:noProof/>
            <w:webHidden/>
          </w:rPr>
          <w:fldChar w:fldCharType="end"/>
        </w:r>
      </w:hyperlink>
    </w:p>
    <w:p w14:paraId="1DB4A051" w14:textId="514B1D4C"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85" w:history="1">
        <w:r w:rsidR="00683227" w:rsidRPr="00924C15">
          <w:rPr>
            <w:rStyle w:val="Hyperlink"/>
            <w:noProof/>
          </w:rPr>
          <w:t>Hình 4.57. Màn hình thử nghiệm thêm mới ưu đãi</w:t>
        </w:r>
        <w:r w:rsidR="00683227">
          <w:rPr>
            <w:noProof/>
            <w:webHidden/>
          </w:rPr>
          <w:tab/>
        </w:r>
        <w:r w:rsidR="00683227">
          <w:rPr>
            <w:noProof/>
            <w:webHidden/>
          </w:rPr>
          <w:fldChar w:fldCharType="begin"/>
        </w:r>
        <w:r w:rsidR="00683227">
          <w:rPr>
            <w:noProof/>
            <w:webHidden/>
          </w:rPr>
          <w:instrText xml:space="preserve"> PAGEREF _Toc180435485 \h </w:instrText>
        </w:r>
        <w:r w:rsidR="00683227">
          <w:rPr>
            <w:noProof/>
            <w:webHidden/>
          </w:rPr>
        </w:r>
        <w:r w:rsidR="00683227">
          <w:rPr>
            <w:noProof/>
            <w:webHidden/>
          </w:rPr>
          <w:fldChar w:fldCharType="separate"/>
        </w:r>
        <w:r w:rsidR="001C794A">
          <w:rPr>
            <w:noProof/>
            <w:webHidden/>
          </w:rPr>
          <w:t>124</w:t>
        </w:r>
        <w:r w:rsidR="00683227">
          <w:rPr>
            <w:noProof/>
            <w:webHidden/>
          </w:rPr>
          <w:fldChar w:fldCharType="end"/>
        </w:r>
      </w:hyperlink>
    </w:p>
    <w:p w14:paraId="3576FAB9" w14:textId="7B00518B"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86" w:history="1">
        <w:r w:rsidR="00683227" w:rsidRPr="00924C15">
          <w:rPr>
            <w:rStyle w:val="Hyperlink"/>
            <w:noProof/>
          </w:rPr>
          <w:t>Hình 4.58. Màn hình thử nghiệm danh sách khách hàng</w:t>
        </w:r>
        <w:r w:rsidR="00683227">
          <w:rPr>
            <w:noProof/>
            <w:webHidden/>
          </w:rPr>
          <w:tab/>
        </w:r>
        <w:r w:rsidR="00683227">
          <w:rPr>
            <w:noProof/>
            <w:webHidden/>
          </w:rPr>
          <w:fldChar w:fldCharType="begin"/>
        </w:r>
        <w:r w:rsidR="00683227">
          <w:rPr>
            <w:noProof/>
            <w:webHidden/>
          </w:rPr>
          <w:instrText xml:space="preserve"> PAGEREF _Toc180435486 \h </w:instrText>
        </w:r>
        <w:r w:rsidR="00683227">
          <w:rPr>
            <w:noProof/>
            <w:webHidden/>
          </w:rPr>
        </w:r>
        <w:r w:rsidR="00683227">
          <w:rPr>
            <w:noProof/>
            <w:webHidden/>
          </w:rPr>
          <w:fldChar w:fldCharType="separate"/>
        </w:r>
        <w:r w:rsidR="001C794A">
          <w:rPr>
            <w:noProof/>
            <w:webHidden/>
          </w:rPr>
          <w:t>125</w:t>
        </w:r>
        <w:r w:rsidR="00683227">
          <w:rPr>
            <w:noProof/>
            <w:webHidden/>
          </w:rPr>
          <w:fldChar w:fldCharType="end"/>
        </w:r>
      </w:hyperlink>
    </w:p>
    <w:p w14:paraId="307D66FF" w14:textId="3B04759E"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87" w:history="1">
        <w:r w:rsidR="00683227" w:rsidRPr="00924C15">
          <w:rPr>
            <w:rStyle w:val="Hyperlink"/>
            <w:noProof/>
          </w:rPr>
          <w:t>Hình 4.59. Màn hình thử nghiệm danh sách hóa đơn</w:t>
        </w:r>
        <w:r w:rsidR="00683227">
          <w:rPr>
            <w:noProof/>
            <w:webHidden/>
          </w:rPr>
          <w:tab/>
        </w:r>
        <w:r w:rsidR="00683227">
          <w:rPr>
            <w:noProof/>
            <w:webHidden/>
          </w:rPr>
          <w:fldChar w:fldCharType="begin"/>
        </w:r>
        <w:r w:rsidR="00683227">
          <w:rPr>
            <w:noProof/>
            <w:webHidden/>
          </w:rPr>
          <w:instrText xml:space="preserve"> PAGEREF _Toc180435487 \h </w:instrText>
        </w:r>
        <w:r w:rsidR="00683227">
          <w:rPr>
            <w:noProof/>
            <w:webHidden/>
          </w:rPr>
        </w:r>
        <w:r w:rsidR="00683227">
          <w:rPr>
            <w:noProof/>
            <w:webHidden/>
          </w:rPr>
          <w:fldChar w:fldCharType="separate"/>
        </w:r>
        <w:r w:rsidR="001C794A">
          <w:rPr>
            <w:noProof/>
            <w:webHidden/>
          </w:rPr>
          <w:t>125</w:t>
        </w:r>
        <w:r w:rsidR="00683227">
          <w:rPr>
            <w:noProof/>
            <w:webHidden/>
          </w:rPr>
          <w:fldChar w:fldCharType="end"/>
        </w:r>
      </w:hyperlink>
    </w:p>
    <w:p w14:paraId="55E50BAB" w14:textId="4FB0390C" w:rsidR="00683227"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88" w:history="1">
        <w:r w:rsidR="00683227" w:rsidRPr="00924C15">
          <w:rPr>
            <w:rStyle w:val="Hyperlink"/>
            <w:noProof/>
          </w:rPr>
          <w:t>Hình 4.60. Màn hình thử nghiệm thay đổi trạng thái hóa dơn thành công</w:t>
        </w:r>
        <w:r w:rsidR="00683227">
          <w:rPr>
            <w:noProof/>
            <w:webHidden/>
          </w:rPr>
          <w:tab/>
        </w:r>
        <w:r w:rsidR="00683227">
          <w:rPr>
            <w:noProof/>
            <w:webHidden/>
          </w:rPr>
          <w:fldChar w:fldCharType="begin"/>
        </w:r>
        <w:r w:rsidR="00683227">
          <w:rPr>
            <w:noProof/>
            <w:webHidden/>
          </w:rPr>
          <w:instrText xml:space="preserve"> PAGEREF _Toc180435488 \h </w:instrText>
        </w:r>
        <w:r w:rsidR="00683227">
          <w:rPr>
            <w:noProof/>
            <w:webHidden/>
          </w:rPr>
        </w:r>
        <w:r w:rsidR="00683227">
          <w:rPr>
            <w:noProof/>
            <w:webHidden/>
          </w:rPr>
          <w:fldChar w:fldCharType="separate"/>
        </w:r>
        <w:r w:rsidR="001C794A">
          <w:rPr>
            <w:noProof/>
            <w:webHidden/>
          </w:rPr>
          <w:t>126</w:t>
        </w:r>
        <w:r w:rsidR="00683227">
          <w:rPr>
            <w:noProof/>
            <w:webHidden/>
          </w:rPr>
          <w:fldChar w:fldCharType="end"/>
        </w:r>
      </w:hyperlink>
    </w:p>
    <w:p w14:paraId="111298CB" w14:textId="77777777" w:rsidR="00E666CE" w:rsidRDefault="00683227" w:rsidP="00E666CE">
      <w:pPr>
        <w:widowControl w:val="0"/>
      </w:pPr>
      <w:r>
        <w:fldChar w:fldCharType="end"/>
      </w:r>
    </w:p>
    <w:p w14:paraId="6CC2F981" w14:textId="77777777" w:rsidR="00E666CE" w:rsidRDefault="00E666CE" w:rsidP="00E666CE">
      <w:pPr>
        <w:widowControl w:val="0"/>
        <w:spacing w:before="0" w:after="160" w:line="259" w:lineRule="auto"/>
        <w:jc w:val="left"/>
      </w:pPr>
      <w:r>
        <w:br w:type="page"/>
      </w:r>
    </w:p>
    <w:p w14:paraId="0865EFB5" w14:textId="4E90A44B" w:rsidR="00D51291" w:rsidRDefault="00D51291" w:rsidP="00E666CE">
      <w:pPr>
        <w:widowControl w:val="0"/>
        <w:rPr>
          <w:rFonts w:asciiTheme="minorHAnsi" w:eastAsiaTheme="minorEastAsia" w:hAnsiTheme="minorHAnsi"/>
          <w:noProof/>
          <w:kern w:val="2"/>
          <w:sz w:val="24"/>
          <w:szCs w:val="24"/>
          <w14:ligatures w14:val="standardContextual"/>
        </w:rPr>
      </w:pPr>
      <w:r>
        <w:lastRenderedPageBreak/>
        <w:fldChar w:fldCharType="begin"/>
      </w:r>
      <w:r>
        <w:instrText xml:space="preserve"> TOC \h \z \c "Bảng" </w:instrText>
      </w:r>
      <w:r>
        <w:fldChar w:fldCharType="separate"/>
      </w:r>
      <w:hyperlink w:anchor="_Toc180435489" w:history="1">
        <w:r w:rsidRPr="008B4775">
          <w:rPr>
            <w:rStyle w:val="Hyperlink"/>
            <w:noProof/>
          </w:rPr>
          <w:t>Bảng 2.1. Bảng tác nhân hệ thống</w:t>
        </w:r>
        <w:r>
          <w:rPr>
            <w:noProof/>
            <w:webHidden/>
          </w:rPr>
          <w:tab/>
        </w:r>
        <w:r w:rsidR="00E666CE">
          <w:rPr>
            <w:noProof/>
            <w:webHidden/>
          </w:rPr>
          <w:t>………………………………………………………</w:t>
        </w:r>
        <w:r>
          <w:rPr>
            <w:noProof/>
            <w:webHidden/>
          </w:rPr>
          <w:fldChar w:fldCharType="begin"/>
        </w:r>
        <w:r>
          <w:rPr>
            <w:noProof/>
            <w:webHidden/>
          </w:rPr>
          <w:instrText xml:space="preserve"> PAGEREF _Toc180435489 \h </w:instrText>
        </w:r>
        <w:r>
          <w:rPr>
            <w:noProof/>
            <w:webHidden/>
          </w:rPr>
        </w:r>
        <w:r>
          <w:rPr>
            <w:noProof/>
            <w:webHidden/>
          </w:rPr>
          <w:fldChar w:fldCharType="separate"/>
        </w:r>
        <w:r w:rsidR="001C794A">
          <w:rPr>
            <w:noProof/>
            <w:webHidden/>
          </w:rPr>
          <w:t>35</w:t>
        </w:r>
        <w:r>
          <w:rPr>
            <w:noProof/>
            <w:webHidden/>
          </w:rPr>
          <w:fldChar w:fldCharType="end"/>
        </w:r>
      </w:hyperlink>
    </w:p>
    <w:p w14:paraId="49A9B404" w14:textId="5C3B0D04"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0" w:history="1">
        <w:r w:rsidR="00D51291" w:rsidRPr="008B4775">
          <w:rPr>
            <w:rStyle w:val="Hyperlink"/>
            <w:noProof/>
          </w:rPr>
          <w:t>Bảng 3.1. Danh sách các bảng trong cơ sở dữ liệu</w:t>
        </w:r>
        <w:r w:rsidR="00D51291">
          <w:rPr>
            <w:noProof/>
            <w:webHidden/>
          </w:rPr>
          <w:tab/>
        </w:r>
        <w:r w:rsidR="00D51291">
          <w:rPr>
            <w:noProof/>
            <w:webHidden/>
          </w:rPr>
          <w:fldChar w:fldCharType="begin"/>
        </w:r>
        <w:r w:rsidR="00D51291">
          <w:rPr>
            <w:noProof/>
            <w:webHidden/>
          </w:rPr>
          <w:instrText xml:space="preserve"> PAGEREF _Toc180435490 \h </w:instrText>
        </w:r>
        <w:r w:rsidR="00D51291">
          <w:rPr>
            <w:noProof/>
            <w:webHidden/>
          </w:rPr>
        </w:r>
        <w:r w:rsidR="00D51291">
          <w:rPr>
            <w:noProof/>
            <w:webHidden/>
          </w:rPr>
          <w:fldChar w:fldCharType="separate"/>
        </w:r>
        <w:r w:rsidR="001C794A">
          <w:rPr>
            <w:noProof/>
            <w:webHidden/>
          </w:rPr>
          <w:t>83</w:t>
        </w:r>
        <w:r w:rsidR="00D51291">
          <w:rPr>
            <w:noProof/>
            <w:webHidden/>
          </w:rPr>
          <w:fldChar w:fldCharType="end"/>
        </w:r>
      </w:hyperlink>
    </w:p>
    <w:p w14:paraId="0E6BDF50" w14:textId="23F4AB91"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1" w:history="1">
        <w:r w:rsidR="00D51291" w:rsidRPr="008B4775">
          <w:rPr>
            <w:rStyle w:val="Hyperlink"/>
            <w:noProof/>
          </w:rPr>
          <w:t>Bảng 3.2. Lưu thông tin người dùng thông thường trên trang web</w:t>
        </w:r>
        <w:r w:rsidR="00D51291">
          <w:rPr>
            <w:noProof/>
            <w:webHidden/>
          </w:rPr>
          <w:tab/>
        </w:r>
        <w:r w:rsidR="00D51291">
          <w:rPr>
            <w:noProof/>
            <w:webHidden/>
          </w:rPr>
          <w:fldChar w:fldCharType="begin"/>
        </w:r>
        <w:r w:rsidR="00D51291">
          <w:rPr>
            <w:noProof/>
            <w:webHidden/>
          </w:rPr>
          <w:instrText xml:space="preserve"> PAGEREF _Toc180435491 \h </w:instrText>
        </w:r>
        <w:r w:rsidR="00D51291">
          <w:rPr>
            <w:noProof/>
            <w:webHidden/>
          </w:rPr>
        </w:r>
        <w:r w:rsidR="00D51291">
          <w:rPr>
            <w:noProof/>
            <w:webHidden/>
          </w:rPr>
          <w:fldChar w:fldCharType="separate"/>
        </w:r>
        <w:r w:rsidR="001C794A">
          <w:rPr>
            <w:noProof/>
            <w:webHidden/>
          </w:rPr>
          <w:t>84</w:t>
        </w:r>
        <w:r w:rsidR="00D51291">
          <w:rPr>
            <w:noProof/>
            <w:webHidden/>
          </w:rPr>
          <w:fldChar w:fldCharType="end"/>
        </w:r>
      </w:hyperlink>
    </w:p>
    <w:p w14:paraId="5B62BC14" w14:textId="0847200E"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2" w:history="1">
        <w:r w:rsidR="00D51291" w:rsidRPr="008B4775">
          <w:rPr>
            <w:rStyle w:val="Hyperlink"/>
            <w:noProof/>
          </w:rPr>
          <w:t>Bảng 3.3. Bảng trung gian biểu diễn mối quan hệ giữa role và account</w:t>
        </w:r>
        <w:r w:rsidR="00D51291">
          <w:rPr>
            <w:noProof/>
            <w:webHidden/>
          </w:rPr>
          <w:tab/>
        </w:r>
        <w:r w:rsidR="00D51291">
          <w:rPr>
            <w:noProof/>
            <w:webHidden/>
          </w:rPr>
          <w:fldChar w:fldCharType="begin"/>
        </w:r>
        <w:r w:rsidR="00D51291">
          <w:rPr>
            <w:noProof/>
            <w:webHidden/>
          </w:rPr>
          <w:instrText xml:space="preserve"> PAGEREF _Toc180435492 \h </w:instrText>
        </w:r>
        <w:r w:rsidR="00D51291">
          <w:rPr>
            <w:noProof/>
            <w:webHidden/>
          </w:rPr>
        </w:r>
        <w:r w:rsidR="00D51291">
          <w:rPr>
            <w:noProof/>
            <w:webHidden/>
          </w:rPr>
          <w:fldChar w:fldCharType="separate"/>
        </w:r>
        <w:r w:rsidR="001C794A">
          <w:rPr>
            <w:noProof/>
            <w:webHidden/>
          </w:rPr>
          <w:t>84</w:t>
        </w:r>
        <w:r w:rsidR="00D51291">
          <w:rPr>
            <w:noProof/>
            <w:webHidden/>
          </w:rPr>
          <w:fldChar w:fldCharType="end"/>
        </w:r>
      </w:hyperlink>
    </w:p>
    <w:p w14:paraId="75D6380F" w14:textId="04CC9BC8"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3" w:history="1">
        <w:r w:rsidR="00D51291" w:rsidRPr="008B4775">
          <w:rPr>
            <w:rStyle w:val="Hyperlink"/>
            <w:noProof/>
          </w:rPr>
          <w:t>Bảng 3.4. Lưu thông tin quyền của người dùng thông thường trên trang web</w:t>
        </w:r>
        <w:r w:rsidR="00D51291">
          <w:rPr>
            <w:noProof/>
            <w:webHidden/>
          </w:rPr>
          <w:tab/>
        </w:r>
        <w:r w:rsidR="00D51291">
          <w:rPr>
            <w:noProof/>
            <w:webHidden/>
          </w:rPr>
          <w:fldChar w:fldCharType="begin"/>
        </w:r>
        <w:r w:rsidR="00D51291">
          <w:rPr>
            <w:noProof/>
            <w:webHidden/>
          </w:rPr>
          <w:instrText xml:space="preserve"> PAGEREF _Toc180435493 \h </w:instrText>
        </w:r>
        <w:r w:rsidR="00D51291">
          <w:rPr>
            <w:noProof/>
            <w:webHidden/>
          </w:rPr>
        </w:r>
        <w:r w:rsidR="00D51291">
          <w:rPr>
            <w:noProof/>
            <w:webHidden/>
          </w:rPr>
          <w:fldChar w:fldCharType="separate"/>
        </w:r>
        <w:r w:rsidR="001C794A">
          <w:rPr>
            <w:noProof/>
            <w:webHidden/>
          </w:rPr>
          <w:t>85</w:t>
        </w:r>
        <w:r w:rsidR="00D51291">
          <w:rPr>
            <w:noProof/>
            <w:webHidden/>
          </w:rPr>
          <w:fldChar w:fldCharType="end"/>
        </w:r>
      </w:hyperlink>
    </w:p>
    <w:p w14:paraId="36318DC3" w14:textId="4637E425"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4" w:history="1">
        <w:r w:rsidR="00D51291" w:rsidRPr="008B4775">
          <w:rPr>
            <w:rStyle w:val="Hyperlink"/>
            <w:noProof/>
          </w:rPr>
          <w:t>Bảng 3.5. Lưu thông tin nhà hàng trên trang web</w:t>
        </w:r>
        <w:r w:rsidR="00D51291">
          <w:rPr>
            <w:noProof/>
            <w:webHidden/>
          </w:rPr>
          <w:tab/>
        </w:r>
        <w:r w:rsidR="00D51291">
          <w:rPr>
            <w:noProof/>
            <w:webHidden/>
          </w:rPr>
          <w:fldChar w:fldCharType="begin"/>
        </w:r>
        <w:r w:rsidR="00D51291">
          <w:rPr>
            <w:noProof/>
            <w:webHidden/>
          </w:rPr>
          <w:instrText xml:space="preserve"> PAGEREF _Toc180435494 \h </w:instrText>
        </w:r>
        <w:r w:rsidR="00D51291">
          <w:rPr>
            <w:noProof/>
            <w:webHidden/>
          </w:rPr>
        </w:r>
        <w:r w:rsidR="00D51291">
          <w:rPr>
            <w:noProof/>
            <w:webHidden/>
          </w:rPr>
          <w:fldChar w:fldCharType="separate"/>
        </w:r>
        <w:r w:rsidR="001C794A">
          <w:rPr>
            <w:noProof/>
            <w:webHidden/>
          </w:rPr>
          <w:t>85</w:t>
        </w:r>
        <w:r w:rsidR="00D51291">
          <w:rPr>
            <w:noProof/>
            <w:webHidden/>
          </w:rPr>
          <w:fldChar w:fldCharType="end"/>
        </w:r>
      </w:hyperlink>
    </w:p>
    <w:p w14:paraId="2618447D" w14:textId="2E47C1D4"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5" w:history="1">
        <w:r w:rsidR="00D51291" w:rsidRPr="008B4775">
          <w:rPr>
            <w:rStyle w:val="Hyperlink"/>
            <w:noProof/>
          </w:rPr>
          <w:t>Bảng 3.6. Lưu thông tin món ăn trên trang web</w:t>
        </w:r>
        <w:r w:rsidR="00D51291">
          <w:rPr>
            <w:noProof/>
            <w:webHidden/>
          </w:rPr>
          <w:tab/>
        </w:r>
        <w:r w:rsidR="00D51291">
          <w:rPr>
            <w:noProof/>
            <w:webHidden/>
          </w:rPr>
          <w:fldChar w:fldCharType="begin"/>
        </w:r>
        <w:r w:rsidR="00D51291">
          <w:rPr>
            <w:noProof/>
            <w:webHidden/>
          </w:rPr>
          <w:instrText xml:space="preserve"> PAGEREF _Toc180435495 \h </w:instrText>
        </w:r>
        <w:r w:rsidR="00D51291">
          <w:rPr>
            <w:noProof/>
            <w:webHidden/>
          </w:rPr>
        </w:r>
        <w:r w:rsidR="00D51291">
          <w:rPr>
            <w:noProof/>
            <w:webHidden/>
          </w:rPr>
          <w:fldChar w:fldCharType="separate"/>
        </w:r>
        <w:r w:rsidR="001C794A">
          <w:rPr>
            <w:noProof/>
            <w:webHidden/>
          </w:rPr>
          <w:t>86</w:t>
        </w:r>
        <w:r w:rsidR="00D51291">
          <w:rPr>
            <w:noProof/>
            <w:webHidden/>
          </w:rPr>
          <w:fldChar w:fldCharType="end"/>
        </w:r>
      </w:hyperlink>
    </w:p>
    <w:p w14:paraId="0C08304D" w14:textId="65F2F186"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6" w:history="1">
        <w:r w:rsidR="00D51291" w:rsidRPr="008B4775">
          <w:rPr>
            <w:rStyle w:val="Hyperlink"/>
            <w:noProof/>
          </w:rPr>
          <w:t>Bảng 3.7. Lưu thông tin kiểu món ăn trên trang web</w:t>
        </w:r>
        <w:r w:rsidR="00D51291">
          <w:rPr>
            <w:noProof/>
            <w:webHidden/>
          </w:rPr>
          <w:tab/>
        </w:r>
        <w:r w:rsidR="00D51291">
          <w:rPr>
            <w:noProof/>
            <w:webHidden/>
          </w:rPr>
          <w:fldChar w:fldCharType="begin"/>
        </w:r>
        <w:r w:rsidR="00D51291">
          <w:rPr>
            <w:noProof/>
            <w:webHidden/>
          </w:rPr>
          <w:instrText xml:space="preserve"> PAGEREF _Toc180435496 \h </w:instrText>
        </w:r>
        <w:r w:rsidR="00D51291">
          <w:rPr>
            <w:noProof/>
            <w:webHidden/>
          </w:rPr>
        </w:r>
        <w:r w:rsidR="00D51291">
          <w:rPr>
            <w:noProof/>
            <w:webHidden/>
          </w:rPr>
          <w:fldChar w:fldCharType="separate"/>
        </w:r>
        <w:r w:rsidR="001C794A">
          <w:rPr>
            <w:noProof/>
            <w:webHidden/>
          </w:rPr>
          <w:t>86</w:t>
        </w:r>
        <w:r w:rsidR="00D51291">
          <w:rPr>
            <w:noProof/>
            <w:webHidden/>
          </w:rPr>
          <w:fldChar w:fldCharType="end"/>
        </w:r>
      </w:hyperlink>
    </w:p>
    <w:p w14:paraId="3131B8FD" w14:textId="15C02DD0"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7" w:history="1">
        <w:r w:rsidR="00D51291" w:rsidRPr="008B4775">
          <w:rPr>
            <w:rStyle w:val="Hyperlink"/>
            <w:noProof/>
          </w:rPr>
          <w:t>Bảng 3.8. Lưu thông tin đơn hàng trên trang web</w:t>
        </w:r>
        <w:r w:rsidR="00D51291">
          <w:rPr>
            <w:noProof/>
            <w:webHidden/>
          </w:rPr>
          <w:tab/>
        </w:r>
        <w:r w:rsidR="00D51291">
          <w:rPr>
            <w:noProof/>
            <w:webHidden/>
          </w:rPr>
          <w:fldChar w:fldCharType="begin"/>
        </w:r>
        <w:r w:rsidR="00D51291">
          <w:rPr>
            <w:noProof/>
            <w:webHidden/>
          </w:rPr>
          <w:instrText xml:space="preserve"> PAGEREF _Toc180435497 \h </w:instrText>
        </w:r>
        <w:r w:rsidR="00D51291">
          <w:rPr>
            <w:noProof/>
            <w:webHidden/>
          </w:rPr>
        </w:r>
        <w:r w:rsidR="00D51291">
          <w:rPr>
            <w:noProof/>
            <w:webHidden/>
          </w:rPr>
          <w:fldChar w:fldCharType="separate"/>
        </w:r>
        <w:r w:rsidR="001C794A">
          <w:rPr>
            <w:noProof/>
            <w:webHidden/>
          </w:rPr>
          <w:t>87</w:t>
        </w:r>
        <w:r w:rsidR="00D51291">
          <w:rPr>
            <w:noProof/>
            <w:webHidden/>
          </w:rPr>
          <w:fldChar w:fldCharType="end"/>
        </w:r>
      </w:hyperlink>
    </w:p>
    <w:p w14:paraId="5B929288" w14:textId="04547365"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8" w:history="1">
        <w:r w:rsidR="00D51291" w:rsidRPr="008B4775">
          <w:rPr>
            <w:rStyle w:val="Hyperlink"/>
            <w:noProof/>
          </w:rPr>
          <w:t>Bảng 3.9. Lưu thông tin chi tiết đơn hàng trên trang web</w:t>
        </w:r>
        <w:r w:rsidR="00D51291">
          <w:rPr>
            <w:noProof/>
            <w:webHidden/>
          </w:rPr>
          <w:tab/>
        </w:r>
        <w:r w:rsidR="00D51291">
          <w:rPr>
            <w:noProof/>
            <w:webHidden/>
          </w:rPr>
          <w:fldChar w:fldCharType="begin"/>
        </w:r>
        <w:r w:rsidR="00D51291">
          <w:rPr>
            <w:noProof/>
            <w:webHidden/>
          </w:rPr>
          <w:instrText xml:space="preserve"> PAGEREF _Toc180435498 \h </w:instrText>
        </w:r>
        <w:r w:rsidR="00D51291">
          <w:rPr>
            <w:noProof/>
            <w:webHidden/>
          </w:rPr>
        </w:r>
        <w:r w:rsidR="00D51291">
          <w:rPr>
            <w:noProof/>
            <w:webHidden/>
          </w:rPr>
          <w:fldChar w:fldCharType="separate"/>
        </w:r>
        <w:r w:rsidR="001C794A">
          <w:rPr>
            <w:noProof/>
            <w:webHidden/>
          </w:rPr>
          <w:t>88</w:t>
        </w:r>
        <w:r w:rsidR="00D51291">
          <w:rPr>
            <w:noProof/>
            <w:webHidden/>
          </w:rPr>
          <w:fldChar w:fldCharType="end"/>
        </w:r>
      </w:hyperlink>
    </w:p>
    <w:p w14:paraId="210C5655" w14:textId="2445B3FB" w:rsidR="00D51291" w:rsidRDefault="00E666CE" w:rsidP="00E666CE">
      <w:pPr>
        <w:pStyle w:val="TableofFigures"/>
        <w:widowControl w:val="0"/>
        <w:tabs>
          <w:tab w:val="right" w:leader="dot" w:pos="9345"/>
        </w:tabs>
        <w:rPr>
          <w:rFonts w:asciiTheme="minorHAnsi" w:eastAsiaTheme="minorEastAsia" w:hAnsiTheme="minorHAnsi"/>
          <w:noProof/>
          <w:kern w:val="2"/>
          <w:sz w:val="24"/>
          <w:szCs w:val="24"/>
          <w14:ligatures w14:val="standardContextual"/>
        </w:rPr>
      </w:pPr>
      <w:hyperlink w:anchor="_Toc180435499" w:history="1">
        <w:r w:rsidR="00D51291" w:rsidRPr="008B4775">
          <w:rPr>
            <w:rStyle w:val="Hyperlink"/>
            <w:noProof/>
          </w:rPr>
          <w:t>Bảng 3.10. Lưu thông tin kiểu mã ưu đãi trên trang web</w:t>
        </w:r>
        <w:r w:rsidR="00D51291">
          <w:rPr>
            <w:noProof/>
            <w:webHidden/>
          </w:rPr>
          <w:tab/>
        </w:r>
        <w:r w:rsidR="00D51291">
          <w:rPr>
            <w:noProof/>
            <w:webHidden/>
          </w:rPr>
          <w:fldChar w:fldCharType="begin"/>
        </w:r>
        <w:r w:rsidR="00D51291">
          <w:rPr>
            <w:noProof/>
            <w:webHidden/>
          </w:rPr>
          <w:instrText xml:space="preserve"> PAGEREF _Toc180435499 \h </w:instrText>
        </w:r>
        <w:r w:rsidR="00D51291">
          <w:rPr>
            <w:noProof/>
            <w:webHidden/>
          </w:rPr>
        </w:r>
        <w:r w:rsidR="00D51291">
          <w:rPr>
            <w:noProof/>
            <w:webHidden/>
          </w:rPr>
          <w:fldChar w:fldCharType="separate"/>
        </w:r>
        <w:r w:rsidR="001C794A">
          <w:rPr>
            <w:noProof/>
            <w:webHidden/>
          </w:rPr>
          <w:t>88</w:t>
        </w:r>
        <w:r w:rsidR="00D51291">
          <w:rPr>
            <w:noProof/>
            <w:webHidden/>
          </w:rPr>
          <w:fldChar w:fldCharType="end"/>
        </w:r>
      </w:hyperlink>
    </w:p>
    <w:p w14:paraId="21BD4B81" w14:textId="3496A785" w:rsidR="00EC1AB4" w:rsidRDefault="00D51291" w:rsidP="00E666CE">
      <w:pPr>
        <w:widowControl w:val="0"/>
      </w:pPr>
      <w:r>
        <w:fldChar w:fldCharType="end"/>
      </w:r>
    </w:p>
    <w:p w14:paraId="460BF80A" w14:textId="2BC69AC8" w:rsidR="00B27909" w:rsidRPr="000A045D" w:rsidRDefault="00EC1AB4" w:rsidP="00E666CE">
      <w:pPr>
        <w:widowControl w:val="0"/>
        <w:spacing w:before="0" w:after="160" w:line="259" w:lineRule="auto"/>
        <w:jc w:val="left"/>
      </w:pPr>
      <w:r>
        <w:br w:type="page"/>
      </w:r>
    </w:p>
    <w:p w14:paraId="7BD58724" w14:textId="77777777" w:rsidR="00A70B4C" w:rsidRDefault="00A70B4C" w:rsidP="00E666CE">
      <w:pPr>
        <w:pStyle w:val="Heading5"/>
        <w:keepNext w:val="0"/>
        <w:widowControl w:val="0"/>
        <w:sectPr w:rsidR="00A70B4C" w:rsidSect="005C5A2A">
          <w:footerReference w:type="even" r:id="rId10"/>
          <w:pgSz w:w="11907" w:h="16840" w:code="9"/>
          <w:pgMar w:top="1134" w:right="851" w:bottom="1134" w:left="1701" w:header="567" w:footer="567" w:gutter="0"/>
          <w:cols w:space="720"/>
          <w:docGrid w:linePitch="360"/>
        </w:sectPr>
      </w:pPr>
    </w:p>
    <w:p w14:paraId="16367930" w14:textId="125D7BEB" w:rsidR="002E2DD9" w:rsidRPr="0085453A" w:rsidRDefault="002E2DD9" w:rsidP="00E666CE">
      <w:pPr>
        <w:pStyle w:val="Heading5"/>
        <w:keepNext w:val="0"/>
        <w:widowControl w:val="0"/>
        <w:numPr>
          <w:ilvl w:val="0"/>
          <w:numId w:val="0"/>
        </w:numPr>
      </w:pPr>
      <w:r w:rsidRPr="0085453A">
        <w:lastRenderedPageBreak/>
        <w:t>LỜI CẢM ƠN</w:t>
      </w:r>
    </w:p>
    <w:p w14:paraId="42D3E6CD" w14:textId="77777777" w:rsidR="002E2DD9" w:rsidRPr="0085453A" w:rsidRDefault="002E2DD9" w:rsidP="00E666CE">
      <w:pPr>
        <w:pStyle w:val="DoanVB"/>
        <w:widowControl w:val="0"/>
      </w:pPr>
      <w:r w:rsidRPr="0085453A">
        <w:t>Để hoàn thành được khóa luận tốt nghiệp này, trước tiên chúng em xin gửi lời cảm ơn tới trường Đại học Thăng Long đã tạo điều kiện cho chúng em có một môi tường tốt để chúng em có thể học tập, rèn luyện và sáng tạo thật tốt. Chúng em xin gửi lời biết ơn chân thành và sâu sắc đến những giảng viên tại trường Đại học Thăng Long đã hỗ trợ và chia sẻ kiến thức để chúng em có thể phát triển và rèn luyện kỹ năng cũng như kiến thức chuyên môn trong quá trình học tập tại trường.</w:t>
      </w:r>
    </w:p>
    <w:p w14:paraId="564A216F" w14:textId="26DB188C" w:rsidR="002E2DD9" w:rsidRPr="0085453A" w:rsidRDefault="002E2DD9" w:rsidP="00E666CE">
      <w:pPr>
        <w:pStyle w:val="DoanVB"/>
        <w:widowControl w:val="0"/>
      </w:pPr>
      <w:r w:rsidRPr="0085453A">
        <w:t>Đặc biệt, chúng em xin gửi lòng</w:t>
      </w:r>
      <w:r>
        <w:t xml:space="preserve"> biết ơn đến </w:t>
      </w:r>
      <w:r w:rsidR="00B40F1E" w:rsidRPr="00E666CE">
        <w:t>thầy</w:t>
      </w:r>
      <w:r>
        <w:t xml:space="preserve"> Nguyễn </w:t>
      </w:r>
      <w:r w:rsidRPr="00E666CE">
        <w:t>Hùng Cường</w:t>
      </w:r>
      <w:r w:rsidRPr="0085453A">
        <w:t xml:space="preserve"> người đã dành thời gian, kiến thức và sự động viên không ngừng để hướng dẫn giúp chúng em có thể hoàn thiện khóa luận này. Sự tận tâm sâu sắc cùng những kiến thức và kinh nghiệm của cô đã hỗ trợ chúng em rất nhiều trong lĩnh vực nghiên cứu. </w:t>
      </w:r>
    </w:p>
    <w:p w14:paraId="74F18CCB" w14:textId="77777777" w:rsidR="002E2DD9" w:rsidRPr="0085453A" w:rsidRDefault="002E2DD9" w:rsidP="00E666CE">
      <w:pPr>
        <w:pStyle w:val="DoanVB"/>
        <w:widowControl w:val="0"/>
      </w:pPr>
      <w:r w:rsidRPr="0085453A">
        <w:t xml:space="preserve">Cuối cùng, chúng em muốn bày tỏ lòng biết ơn đến tất cả những thầy/cô và hội đồng đánh giá đã dành thời gian đọc và đánh giá khóa luận của chúng em, cũng như những ai đã chia sẻ kiến thức và đưa ra những ý kiến đóng góp quý báu để chúng em hoàn thành tốt được khóa luận tốt nghiệp. </w:t>
      </w:r>
    </w:p>
    <w:p w14:paraId="71B3300B" w14:textId="77777777" w:rsidR="002E2DD9" w:rsidRPr="0085453A" w:rsidRDefault="002E2DD9" w:rsidP="00E666CE">
      <w:pPr>
        <w:pStyle w:val="DoanVB"/>
        <w:widowControl w:val="0"/>
      </w:pPr>
      <w:r w:rsidRPr="0085453A">
        <w:t>Mặc dù đã nỗ lực để hoàn thành khóa luận nhưng do thời gian thực hiện có hạn và những hạn chế về kiến thức chuyên môn nên khóa luận tốt nghiệp của chúng em không thể tránh khỏi những thiếu sót. Chúng em mong sẽ nhận được những đóng góp của thầy cô để chúng em có thể rút kinh nghiệm, bổ sung và phát triển sản phẩm cho những sản phẩm trong tương lai.</w:t>
      </w:r>
    </w:p>
    <w:p w14:paraId="02471035" w14:textId="61417CD5" w:rsidR="002E2DD9" w:rsidRPr="0085453A" w:rsidRDefault="002E095D" w:rsidP="00E666CE">
      <w:pPr>
        <w:pStyle w:val="DoanVB"/>
        <w:widowControl w:val="0"/>
        <w:rPr>
          <w:i/>
          <w:iCs/>
        </w:rPr>
      </w:pPr>
      <w:r w:rsidRPr="00E666CE">
        <w:rPr>
          <w:i/>
          <w:iCs/>
        </w:rPr>
        <w:t>E</w:t>
      </w:r>
      <w:r w:rsidR="002E2DD9" w:rsidRPr="0085453A">
        <w:rPr>
          <w:i/>
          <w:iCs/>
        </w:rPr>
        <w:t>m xin chân thành cảm ơn!</w:t>
      </w:r>
    </w:p>
    <w:p w14:paraId="34176A8A" w14:textId="2FF442A5" w:rsidR="002E2DD9" w:rsidRPr="00E666CE" w:rsidRDefault="002E2DD9" w:rsidP="00E666CE">
      <w:pPr>
        <w:widowControl w:val="0"/>
        <w:tabs>
          <w:tab w:val="left" w:pos="4820"/>
          <w:tab w:val="left" w:pos="5387"/>
        </w:tabs>
        <w:spacing w:before="164"/>
        <w:jc w:val="right"/>
        <w:rPr>
          <w:b/>
          <w:bCs/>
          <w:lang w:val="vi-VN"/>
        </w:rPr>
      </w:pPr>
      <w:r w:rsidRPr="00E666CE">
        <w:rPr>
          <w:i/>
          <w:lang w:val="vi-VN"/>
        </w:rPr>
        <w:tab/>
        <w:t xml:space="preserve">              Hà Nội, ngày  tháng  năm 2024</w:t>
      </w:r>
      <w:r w:rsidRPr="00E666CE">
        <w:rPr>
          <w:b/>
          <w:bCs/>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7"/>
        <w:gridCol w:w="4567"/>
      </w:tblGrid>
      <w:tr w:rsidR="00B40F1E" w14:paraId="751C9474" w14:textId="77777777" w:rsidTr="002E6E0A">
        <w:tc>
          <w:tcPr>
            <w:tcW w:w="4567" w:type="dxa"/>
          </w:tcPr>
          <w:p w14:paraId="16F7D643" w14:textId="77777777" w:rsidR="00B40F1E" w:rsidRDefault="00B40F1E" w:rsidP="00E666CE">
            <w:pPr>
              <w:widowControl w:val="0"/>
              <w:jc w:val="center"/>
              <w:rPr>
                <w:b/>
                <w:bCs/>
              </w:rPr>
            </w:pPr>
            <w:r w:rsidRPr="00575A83">
              <w:rPr>
                <w:b/>
                <w:bCs/>
              </w:rPr>
              <w:t>SINH VIÊN</w:t>
            </w:r>
          </w:p>
          <w:p w14:paraId="3CE37D8A" w14:textId="77777777" w:rsidR="00B40F1E" w:rsidRPr="00575A83" w:rsidRDefault="00B40F1E" w:rsidP="00E666CE">
            <w:pPr>
              <w:widowControl w:val="0"/>
              <w:rPr>
                <w:b/>
                <w:bCs/>
              </w:rPr>
            </w:pPr>
          </w:p>
        </w:tc>
        <w:tc>
          <w:tcPr>
            <w:tcW w:w="4567" w:type="dxa"/>
          </w:tcPr>
          <w:p w14:paraId="7E53EF9F" w14:textId="77777777" w:rsidR="00B40F1E" w:rsidRPr="00575A83" w:rsidRDefault="00B40F1E" w:rsidP="00E666CE">
            <w:pPr>
              <w:widowControl w:val="0"/>
              <w:jc w:val="center"/>
              <w:rPr>
                <w:b/>
                <w:bCs/>
              </w:rPr>
            </w:pPr>
            <w:r w:rsidRPr="00575A83">
              <w:rPr>
                <w:b/>
                <w:bCs/>
              </w:rPr>
              <w:t>SINH VIÊN</w:t>
            </w:r>
          </w:p>
        </w:tc>
      </w:tr>
      <w:tr w:rsidR="00B40F1E" w14:paraId="0523F437" w14:textId="77777777" w:rsidTr="002E6E0A">
        <w:trPr>
          <w:trHeight w:val="1452"/>
        </w:trPr>
        <w:tc>
          <w:tcPr>
            <w:tcW w:w="4567" w:type="dxa"/>
          </w:tcPr>
          <w:p w14:paraId="64782358" w14:textId="77777777" w:rsidR="00B40F1E" w:rsidRPr="00575A83" w:rsidRDefault="00B40F1E" w:rsidP="00E666CE">
            <w:pPr>
              <w:widowControl w:val="0"/>
              <w:jc w:val="center"/>
              <w:rPr>
                <w:b/>
                <w:bCs/>
              </w:rPr>
            </w:pPr>
            <w:r w:rsidRPr="00575A83">
              <w:rPr>
                <w:b/>
                <w:bCs/>
              </w:rPr>
              <w:t>Tống Đức Luận</w:t>
            </w:r>
          </w:p>
        </w:tc>
        <w:tc>
          <w:tcPr>
            <w:tcW w:w="4567" w:type="dxa"/>
          </w:tcPr>
          <w:p w14:paraId="6FF0D4E3" w14:textId="77777777" w:rsidR="00B40F1E" w:rsidRPr="00575A83" w:rsidRDefault="00B40F1E" w:rsidP="00E666CE">
            <w:pPr>
              <w:widowControl w:val="0"/>
              <w:jc w:val="center"/>
              <w:rPr>
                <w:b/>
                <w:bCs/>
              </w:rPr>
            </w:pPr>
            <w:r w:rsidRPr="00575A83">
              <w:rPr>
                <w:b/>
                <w:bCs/>
              </w:rPr>
              <w:t>Nguyễn Thị An</w:t>
            </w:r>
          </w:p>
        </w:tc>
      </w:tr>
    </w:tbl>
    <w:p w14:paraId="3EB79BF9" w14:textId="77777777" w:rsidR="002E2DD9" w:rsidRPr="0074172A" w:rsidRDefault="002E2DD9" w:rsidP="00E666CE">
      <w:pPr>
        <w:pStyle w:val="DoanVB"/>
        <w:widowControl w:val="0"/>
        <w:ind w:firstLine="0"/>
        <w:rPr>
          <w:lang w:val="en-US"/>
        </w:rPr>
      </w:pPr>
    </w:p>
    <w:tbl>
      <w:tblPr>
        <w:tblStyle w:val="TableGrid"/>
        <w:tblW w:w="87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8464"/>
      </w:tblGrid>
      <w:tr w:rsidR="0074172A" w:rsidRPr="0085453A" w14:paraId="1F523D50" w14:textId="77777777" w:rsidTr="0074172A">
        <w:trPr>
          <w:trHeight w:val="576"/>
        </w:trPr>
        <w:tc>
          <w:tcPr>
            <w:tcW w:w="270" w:type="dxa"/>
            <w:vAlign w:val="bottom"/>
          </w:tcPr>
          <w:p w14:paraId="5E70126D" w14:textId="77777777" w:rsidR="0074172A" w:rsidRPr="0085453A" w:rsidRDefault="0074172A" w:rsidP="00E666CE">
            <w:pPr>
              <w:widowControl w:val="0"/>
              <w:spacing w:before="240" w:after="160" w:line="259" w:lineRule="auto"/>
              <w:rPr>
                <w:b/>
                <w:bCs/>
              </w:rPr>
            </w:pPr>
          </w:p>
        </w:tc>
        <w:tc>
          <w:tcPr>
            <w:tcW w:w="8464" w:type="dxa"/>
            <w:vAlign w:val="bottom"/>
          </w:tcPr>
          <w:p w14:paraId="0C7FD670" w14:textId="77777777" w:rsidR="0074172A" w:rsidRPr="0085453A" w:rsidRDefault="0074172A" w:rsidP="00E666CE">
            <w:pPr>
              <w:widowControl w:val="0"/>
              <w:spacing w:before="240" w:after="160" w:line="259" w:lineRule="auto"/>
              <w:jc w:val="center"/>
              <w:rPr>
                <w:b/>
                <w:bCs/>
              </w:rPr>
            </w:pPr>
          </w:p>
        </w:tc>
      </w:tr>
      <w:tr w:rsidR="0074172A" w:rsidRPr="0085453A" w14:paraId="288006A3" w14:textId="77777777" w:rsidTr="0074172A">
        <w:trPr>
          <w:trHeight w:val="216"/>
        </w:trPr>
        <w:tc>
          <w:tcPr>
            <w:tcW w:w="270" w:type="dxa"/>
            <w:vAlign w:val="bottom"/>
          </w:tcPr>
          <w:p w14:paraId="71389941" w14:textId="77777777" w:rsidR="0074172A" w:rsidRPr="0085453A" w:rsidRDefault="0074172A" w:rsidP="00E666CE">
            <w:pPr>
              <w:widowControl w:val="0"/>
              <w:spacing w:line="259" w:lineRule="auto"/>
              <w:jc w:val="center"/>
              <w:rPr>
                <w:b/>
                <w:bCs/>
              </w:rPr>
            </w:pPr>
          </w:p>
        </w:tc>
        <w:tc>
          <w:tcPr>
            <w:tcW w:w="8464" w:type="dxa"/>
            <w:vAlign w:val="bottom"/>
          </w:tcPr>
          <w:p w14:paraId="235C56F0" w14:textId="77777777" w:rsidR="0074172A" w:rsidRPr="0085453A" w:rsidRDefault="0074172A" w:rsidP="00E666CE">
            <w:pPr>
              <w:widowControl w:val="0"/>
              <w:spacing w:line="259" w:lineRule="auto"/>
              <w:rPr>
                <w:b/>
                <w:bCs/>
              </w:rPr>
            </w:pPr>
          </w:p>
        </w:tc>
      </w:tr>
    </w:tbl>
    <w:p w14:paraId="3DF4506D" w14:textId="378E7D8A" w:rsidR="00E666CE" w:rsidRDefault="00E666CE" w:rsidP="00E666CE">
      <w:pPr>
        <w:widowControl w:val="0"/>
      </w:pPr>
    </w:p>
    <w:p w14:paraId="7072EA27" w14:textId="77777777" w:rsidR="00E666CE" w:rsidRDefault="00E666CE">
      <w:pPr>
        <w:spacing w:before="0" w:after="160" w:line="259" w:lineRule="auto"/>
        <w:jc w:val="left"/>
      </w:pPr>
      <w:r>
        <w:br w:type="page"/>
      </w: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E095D" w:rsidRPr="0085453A" w14:paraId="5CEE2B15" w14:textId="77777777" w:rsidTr="00EC4C97">
        <w:tc>
          <w:tcPr>
            <w:tcW w:w="9360" w:type="dxa"/>
            <w:vAlign w:val="bottom"/>
          </w:tcPr>
          <w:p w14:paraId="6473FB5D" w14:textId="43195590" w:rsidR="002E095D" w:rsidRPr="0085453A" w:rsidRDefault="002E095D" w:rsidP="00E666CE">
            <w:pPr>
              <w:pStyle w:val="Heading5"/>
              <w:keepNext w:val="0"/>
              <w:widowControl w:val="0"/>
              <w:numPr>
                <w:ilvl w:val="0"/>
                <w:numId w:val="0"/>
              </w:numPr>
              <w:outlineLvl w:val="4"/>
            </w:pPr>
            <w:r w:rsidRPr="0085453A">
              <w:lastRenderedPageBreak/>
              <w:t xml:space="preserve">LỜI </w:t>
            </w:r>
            <w:r w:rsidRPr="00A70B4C">
              <w:t>CAM</w:t>
            </w:r>
            <w:r w:rsidRPr="0085453A">
              <w:t xml:space="preserve"> ĐOAN</w:t>
            </w:r>
          </w:p>
          <w:p w14:paraId="507F0729" w14:textId="77777777" w:rsidR="002E095D" w:rsidRPr="0085453A" w:rsidRDefault="002E095D" w:rsidP="00E666CE">
            <w:pPr>
              <w:widowControl w:val="0"/>
              <w:pBdr>
                <w:top w:val="nil"/>
                <w:left w:val="nil"/>
                <w:bottom w:val="nil"/>
                <w:right w:val="nil"/>
                <w:between w:val="nil"/>
              </w:pBdr>
              <w:ind w:firstLine="567"/>
              <w:rPr>
                <w:color w:val="000000"/>
              </w:rPr>
            </w:pPr>
            <w:r w:rsidRPr="0085453A">
              <w:rPr>
                <w:color w:val="000000"/>
              </w:rPr>
              <w:t>Tôi xin cam đoan, khóa luận tốt nghiệp này là kết quả của quá trình nghiên cứu và làm việc của bản thân tôi. Các số liệu, kết quả nghiên cứu và tài liệu tham khảo trong khóa luận đều được trích dẫn nguồn gốc rõ ràng và tuân thủ các quy định về quyền sở hữu trí tuệ.</w:t>
            </w:r>
          </w:p>
          <w:p w14:paraId="34428AB5" w14:textId="77777777" w:rsidR="002E095D" w:rsidRPr="0085453A" w:rsidRDefault="002E095D" w:rsidP="00E666CE">
            <w:pPr>
              <w:widowControl w:val="0"/>
              <w:pBdr>
                <w:top w:val="nil"/>
                <w:left w:val="nil"/>
                <w:bottom w:val="nil"/>
                <w:right w:val="nil"/>
                <w:between w:val="nil"/>
              </w:pBdr>
              <w:ind w:firstLine="567"/>
              <w:rPr>
                <w:color w:val="000000"/>
              </w:rPr>
            </w:pPr>
            <w:r w:rsidRPr="0085453A">
              <w:rPr>
                <w:color w:val="000000"/>
              </w:rPr>
              <w:t>Tôi chịu hoàn toàn trách nhiệm về tính trung thực và chính xác của các nội dung trong khóa luận này. Nếu có bất kỳ điều gì sai sót hoặc vi phạm quy định về quyền sở hữu trí tuệ, tôi xin hoàn toàn chịu trách nhiệm và chấp nhận mọi hình thức xử lý của nhà trường.</w:t>
            </w:r>
          </w:p>
          <w:p w14:paraId="77D02149" w14:textId="77777777" w:rsidR="002E095D" w:rsidRPr="0085453A" w:rsidRDefault="002E095D" w:rsidP="00E666CE">
            <w:pPr>
              <w:widowControl w:val="0"/>
              <w:pBdr>
                <w:top w:val="nil"/>
                <w:left w:val="nil"/>
                <w:bottom w:val="nil"/>
                <w:right w:val="nil"/>
                <w:between w:val="nil"/>
              </w:pBdr>
              <w:ind w:firstLine="567"/>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7"/>
              <w:gridCol w:w="4567"/>
            </w:tblGrid>
            <w:tr w:rsidR="00575A83" w14:paraId="666ACAF9" w14:textId="77777777" w:rsidTr="00575A83">
              <w:tc>
                <w:tcPr>
                  <w:tcW w:w="4567" w:type="dxa"/>
                </w:tcPr>
                <w:p w14:paraId="145327E9" w14:textId="77777777" w:rsidR="00575A83" w:rsidRDefault="00575A83" w:rsidP="00E666CE">
                  <w:pPr>
                    <w:widowControl w:val="0"/>
                    <w:jc w:val="center"/>
                    <w:rPr>
                      <w:b/>
                      <w:bCs/>
                    </w:rPr>
                  </w:pPr>
                  <w:r w:rsidRPr="00575A83">
                    <w:rPr>
                      <w:b/>
                      <w:bCs/>
                    </w:rPr>
                    <w:t>SINH VIÊN</w:t>
                  </w:r>
                </w:p>
                <w:p w14:paraId="6FE70DDA" w14:textId="0DC48221" w:rsidR="00575A83" w:rsidRPr="00575A83" w:rsidRDefault="00575A83" w:rsidP="00E666CE">
                  <w:pPr>
                    <w:widowControl w:val="0"/>
                    <w:jc w:val="center"/>
                    <w:rPr>
                      <w:b/>
                      <w:bCs/>
                    </w:rPr>
                  </w:pPr>
                </w:p>
              </w:tc>
              <w:tc>
                <w:tcPr>
                  <w:tcW w:w="4567" w:type="dxa"/>
                </w:tcPr>
                <w:p w14:paraId="0E0B6693" w14:textId="4EB85EA0" w:rsidR="00575A83" w:rsidRPr="00575A83" w:rsidRDefault="00575A83" w:rsidP="00E666CE">
                  <w:pPr>
                    <w:widowControl w:val="0"/>
                    <w:jc w:val="center"/>
                    <w:rPr>
                      <w:b/>
                      <w:bCs/>
                    </w:rPr>
                  </w:pPr>
                  <w:r w:rsidRPr="00575A83">
                    <w:rPr>
                      <w:b/>
                      <w:bCs/>
                    </w:rPr>
                    <w:t>SINH VIÊN</w:t>
                  </w:r>
                </w:p>
              </w:tc>
            </w:tr>
            <w:tr w:rsidR="00575A83" w14:paraId="3CFEB5AC" w14:textId="77777777" w:rsidTr="00575A83">
              <w:trPr>
                <w:trHeight w:val="1452"/>
              </w:trPr>
              <w:tc>
                <w:tcPr>
                  <w:tcW w:w="4567" w:type="dxa"/>
                </w:tcPr>
                <w:p w14:paraId="29F9ADCA" w14:textId="382AC14F" w:rsidR="00575A83" w:rsidRPr="00575A83" w:rsidRDefault="00575A83" w:rsidP="00E666CE">
                  <w:pPr>
                    <w:widowControl w:val="0"/>
                    <w:jc w:val="center"/>
                    <w:rPr>
                      <w:b/>
                      <w:bCs/>
                    </w:rPr>
                  </w:pPr>
                  <w:r w:rsidRPr="00575A83">
                    <w:rPr>
                      <w:b/>
                      <w:bCs/>
                    </w:rPr>
                    <w:t>Tống Đức Luận</w:t>
                  </w:r>
                </w:p>
              </w:tc>
              <w:tc>
                <w:tcPr>
                  <w:tcW w:w="4567" w:type="dxa"/>
                </w:tcPr>
                <w:p w14:paraId="6A8CF778" w14:textId="047F7F4C" w:rsidR="00575A83" w:rsidRPr="00575A83" w:rsidRDefault="00575A83" w:rsidP="00E666CE">
                  <w:pPr>
                    <w:widowControl w:val="0"/>
                    <w:jc w:val="center"/>
                    <w:rPr>
                      <w:b/>
                      <w:bCs/>
                    </w:rPr>
                  </w:pPr>
                  <w:r w:rsidRPr="00575A83">
                    <w:rPr>
                      <w:b/>
                      <w:bCs/>
                    </w:rPr>
                    <w:t>Nguyễn Thị An</w:t>
                  </w:r>
                </w:p>
              </w:tc>
            </w:tr>
          </w:tbl>
          <w:p w14:paraId="47E3309E" w14:textId="77777777" w:rsidR="002E095D" w:rsidRPr="0085453A" w:rsidRDefault="002E095D" w:rsidP="00E666CE">
            <w:pPr>
              <w:widowControl w:val="0"/>
            </w:pPr>
          </w:p>
        </w:tc>
      </w:tr>
    </w:tbl>
    <w:p w14:paraId="36B75691" w14:textId="1161E3DF" w:rsidR="002E095D" w:rsidRDefault="002E095D" w:rsidP="00E666CE">
      <w:pPr>
        <w:widowControl w:val="0"/>
      </w:pPr>
    </w:p>
    <w:p w14:paraId="736F8A3F" w14:textId="77777777" w:rsidR="002E095D" w:rsidRDefault="002E095D" w:rsidP="00E666CE">
      <w:pPr>
        <w:widowControl w:val="0"/>
        <w:spacing w:before="0" w:after="160" w:line="259" w:lineRule="auto"/>
        <w:jc w:val="left"/>
      </w:pPr>
      <w:r>
        <w:br w:type="page"/>
      </w:r>
    </w:p>
    <w:p w14:paraId="15F6C6FE" w14:textId="77777777" w:rsidR="00EC4C97" w:rsidRPr="0085453A" w:rsidRDefault="00EC4C97" w:rsidP="00E666CE">
      <w:pPr>
        <w:pStyle w:val="Heading5"/>
        <w:keepNext w:val="0"/>
        <w:widowControl w:val="0"/>
        <w:numPr>
          <w:ilvl w:val="0"/>
          <w:numId w:val="0"/>
        </w:numPr>
      </w:pPr>
      <w:bookmarkStart w:id="3" w:name="_Toc178930738"/>
      <w:bookmarkStart w:id="4" w:name="_Toc179783113"/>
      <w:r w:rsidRPr="0085453A">
        <w:lastRenderedPageBreak/>
        <w:t>DANH MỤC TỪ VIẾT TẮT</w:t>
      </w:r>
      <w:bookmarkEnd w:id="3"/>
      <w:bookmarkEnd w:id="4"/>
    </w:p>
    <w:p w14:paraId="299A0D23" w14:textId="77777777" w:rsidR="00EC4C97" w:rsidRPr="00EC4C97" w:rsidRDefault="00EC4C97" w:rsidP="00E666CE">
      <w:pPr>
        <w:widowControl w:val="0"/>
      </w:pPr>
    </w:p>
    <w:tbl>
      <w:tblPr>
        <w:tblStyle w:val="ListTable3-Accent1"/>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95"/>
        <w:gridCol w:w="1800"/>
        <w:gridCol w:w="6366"/>
      </w:tblGrid>
      <w:tr w:rsidR="002E095D" w:rsidRPr="0085453A" w14:paraId="68B7B354" w14:textId="77777777" w:rsidTr="0083490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shd w:val="clear" w:color="auto" w:fill="D5DCE4" w:themeFill="text2" w:themeFillTint="33"/>
            <w:vAlign w:val="center"/>
          </w:tcPr>
          <w:p w14:paraId="787CF035" w14:textId="77777777" w:rsidR="002E095D" w:rsidRPr="0085453A" w:rsidRDefault="002E095D" w:rsidP="00E666CE">
            <w:pPr>
              <w:widowControl w:val="0"/>
              <w:spacing w:line="288" w:lineRule="auto"/>
              <w:jc w:val="center"/>
              <w:rPr>
                <w:color w:val="000000" w:themeColor="text1"/>
              </w:rPr>
            </w:pPr>
            <w:r w:rsidRPr="0085453A">
              <w:rPr>
                <w:color w:val="000000" w:themeColor="text1"/>
              </w:rPr>
              <w:t>STT</w:t>
            </w:r>
          </w:p>
        </w:tc>
        <w:tc>
          <w:tcPr>
            <w:tcW w:w="1800" w:type="dxa"/>
            <w:shd w:val="clear" w:color="auto" w:fill="D5DCE4" w:themeFill="text2" w:themeFillTint="33"/>
            <w:vAlign w:val="center"/>
          </w:tcPr>
          <w:p w14:paraId="6C180DD3" w14:textId="77777777" w:rsidR="002E095D" w:rsidRPr="0085453A" w:rsidRDefault="002E095D" w:rsidP="00E666CE">
            <w:pPr>
              <w:widowControl w:val="0"/>
              <w:spacing w:line="288"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85453A">
              <w:rPr>
                <w:color w:val="000000" w:themeColor="text1"/>
              </w:rPr>
              <w:t>Từ viết tắt</w:t>
            </w:r>
          </w:p>
        </w:tc>
        <w:tc>
          <w:tcPr>
            <w:tcW w:w="6366" w:type="dxa"/>
            <w:shd w:val="clear" w:color="auto" w:fill="D5DCE4" w:themeFill="text2" w:themeFillTint="33"/>
            <w:vAlign w:val="center"/>
          </w:tcPr>
          <w:p w14:paraId="71D73922" w14:textId="77777777" w:rsidR="002E095D" w:rsidRPr="0085453A" w:rsidRDefault="002E095D" w:rsidP="00E666CE">
            <w:pPr>
              <w:widowControl w:val="0"/>
              <w:spacing w:line="288"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85453A">
              <w:rPr>
                <w:color w:val="000000" w:themeColor="text1"/>
              </w:rPr>
              <w:t>Ý nghĩa</w:t>
            </w:r>
          </w:p>
        </w:tc>
      </w:tr>
      <w:tr w:rsidR="002E095D" w:rsidRPr="0085453A" w14:paraId="4E3D1EAE" w14:textId="77777777" w:rsidTr="00834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A677F98" w14:textId="77777777" w:rsidR="002E095D" w:rsidRPr="0085453A" w:rsidRDefault="002E095D" w:rsidP="00E666CE">
            <w:pPr>
              <w:widowControl w:val="0"/>
              <w:spacing w:line="288" w:lineRule="auto"/>
              <w:jc w:val="center"/>
              <w:rPr>
                <w:color w:val="000000" w:themeColor="text1"/>
              </w:rPr>
            </w:pPr>
            <w:r w:rsidRPr="0085453A">
              <w:rPr>
                <w:color w:val="000000" w:themeColor="text1"/>
              </w:rPr>
              <w:t>1</w:t>
            </w:r>
          </w:p>
        </w:tc>
        <w:tc>
          <w:tcPr>
            <w:tcW w:w="1800" w:type="dxa"/>
            <w:vAlign w:val="center"/>
          </w:tcPr>
          <w:p w14:paraId="1F96E182" w14:textId="77777777" w:rsidR="002E095D" w:rsidRPr="0085453A" w:rsidRDefault="002E095D" w:rsidP="00E666CE">
            <w:pPr>
              <w:widowControl w:val="0"/>
              <w:spacing w:line="288" w:lineRule="auto"/>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85453A">
              <w:rPr>
                <w:color w:val="000000" w:themeColor="text1"/>
              </w:rPr>
              <w:t>CSDL</w:t>
            </w:r>
          </w:p>
        </w:tc>
        <w:tc>
          <w:tcPr>
            <w:tcW w:w="6366" w:type="dxa"/>
            <w:vAlign w:val="center"/>
          </w:tcPr>
          <w:p w14:paraId="7A55F24B" w14:textId="77777777" w:rsidR="002E095D" w:rsidRPr="0085453A" w:rsidRDefault="002E095D" w:rsidP="00E666CE">
            <w:pPr>
              <w:widowControl w:val="0"/>
              <w:spacing w:line="288" w:lineRule="auto"/>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85453A">
              <w:rPr>
                <w:color w:val="000000" w:themeColor="text1"/>
              </w:rPr>
              <w:t>Cơ sở dữ liệu</w:t>
            </w:r>
          </w:p>
        </w:tc>
      </w:tr>
      <w:tr w:rsidR="002E095D" w:rsidRPr="0085453A" w14:paraId="0A16FAD2" w14:textId="77777777" w:rsidTr="00834904">
        <w:tc>
          <w:tcPr>
            <w:cnfStyle w:val="001000000000" w:firstRow="0" w:lastRow="0" w:firstColumn="1" w:lastColumn="0" w:oddVBand="0" w:evenVBand="0" w:oddHBand="0" w:evenHBand="0" w:firstRowFirstColumn="0" w:firstRowLastColumn="0" w:lastRowFirstColumn="0" w:lastRowLastColumn="0"/>
            <w:tcW w:w="895" w:type="dxa"/>
            <w:vAlign w:val="center"/>
          </w:tcPr>
          <w:p w14:paraId="19CEE7BC" w14:textId="77777777" w:rsidR="002E095D" w:rsidRPr="0085453A" w:rsidRDefault="002E095D" w:rsidP="00E666CE">
            <w:pPr>
              <w:widowControl w:val="0"/>
              <w:spacing w:line="288" w:lineRule="auto"/>
              <w:jc w:val="center"/>
              <w:rPr>
                <w:color w:val="000000" w:themeColor="text1"/>
              </w:rPr>
            </w:pPr>
            <w:r w:rsidRPr="0085453A">
              <w:rPr>
                <w:color w:val="000000" w:themeColor="text1"/>
              </w:rPr>
              <w:t>2</w:t>
            </w:r>
          </w:p>
        </w:tc>
        <w:tc>
          <w:tcPr>
            <w:tcW w:w="1800" w:type="dxa"/>
            <w:vAlign w:val="center"/>
          </w:tcPr>
          <w:p w14:paraId="319CC7B4" w14:textId="77777777" w:rsidR="002E095D" w:rsidRPr="0085453A" w:rsidRDefault="002E095D" w:rsidP="00E666CE">
            <w:pPr>
              <w:widowControl w:val="0"/>
              <w:spacing w:line="288"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85453A">
              <w:rPr>
                <w:color w:val="000000" w:themeColor="text1"/>
              </w:rPr>
              <w:t>UC</w:t>
            </w:r>
          </w:p>
        </w:tc>
        <w:tc>
          <w:tcPr>
            <w:tcW w:w="6366" w:type="dxa"/>
            <w:vAlign w:val="center"/>
          </w:tcPr>
          <w:p w14:paraId="66A604E7" w14:textId="77777777" w:rsidR="002E095D" w:rsidRPr="0085453A" w:rsidRDefault="002E095D" w:rsidP="00E666CE">
            <w:pPr>
              <w:widowControl w:val="0"/>
              <w:spacing w:line="288"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sidRPr="0085453A">
              <w:rPr>
                <w:color w:val="000000" w:themeColor="text1"/>
              </w:rPr>
              <w:t>User case</w:t>
            </w:r>
          </w:p>
        </w:tc>
      </w:tr>
      <w:tr w:rsidR="002E095D" w:rsidRPr="0085453A" w14:paraId="536EEF53" w14:textId="77777777" w:rsidTr="00834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2EA10928" w14:textId="77777777" w:rsidR="002E095D" w:rsidRPr="0085453A" w:rsidRDefault="002E095D" w:rsidP="00E666CE">
            <w:pPr>
              <w:widowControl w:val="0"/>
              <w:spacing w:line="288" w:lineRule="auto"/>
              <w:jc w:val="center"/>
              <w:rPr>
                <w:color w:val="000000" w:themeColor="text1"/>
              </w:rPr>
            </w:pPr>
            <w:r w:rsidRPr="0085453A">
              <w:rPr>
                <w:color w:val="000000" w:themeColor="text1"/>
              </w:rPr>
              <w:t>3</w:t>
            </w:r>
          </w:p>
        </w:tc>
        <w:tc>
          <w:tcPr>
            <w:tcW w:w="1800" w:type="dxa"/>
            <w:vAlign w:val="center"/>
          </w:tcPr>
          <w:p w14:paraId="72E90637" w14:textId="77777777" w:rsidR="002E095D" w:rsidRPr="0085453A" w:rsidRDefault="002E095D" w:rsidP="00E666CE">
            <w:pPr>
              <w:widowControl w:val="0"/>
              <w:spacing w:line="288" w:lineRule="auto"/>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85453A">
              <w:rPr>
                <w:color w:val="000000" w:themeColor="text1"/>
              </w:rPr>
              <w:t>BR</w:t>
            </w:r>
          </w:p>
        </w:tc>
        <w:tc>
          <w:tcPr>
            <w:tcW w:w="6366" w:type="dxa"/>
            <w:vAlign w:val="center"/>
          </w:tcPr>
          <w:p w14:paraId="70A05F25" w14:textId="77777777" w:rsidR="002E095D" w:rsidRPr="0085453A" w:rsidRDefault="002E095D" w:rsidP="00E666CE">
            <w:pPr>
              <w:widowControl w:val="0"/>
              <w:spacing w:line="288" w:lineRule="auto"/>
              <w:jc w:val="left"/>
              <w:cnfStyle w:val="000000100000" w:firstRow="0" w:lastRow="0" w:firstColumn="0" w:lastColumn="0" w:oddVBand="0" w:evenVBand="0" w:oddHBand="1" w:evenHBand="0" w:firstRowFirstColumn="0" w:firstRowLastColumn="0" w:lastRowFirstColumn="0" w:lastRowLastColumn="0"/>
              <w:rPr>
                <w:color w:val="000000" w:themeColor="text1"/>
              </w:rPr>
            </w:pPr>
            <w:r w:rsidRPr="0085453A">
              <w:rPr>
                <w:color w:val="000000" w:themeColor="text1"/>
              </w:rPr>
              <w:t>Business requirement – Yêu cầu nghiệp vụ</w:t>
            </w:r>
          </w:p>
        </w:tc>
      </w:tr>
    </w:tbl>
    <w:p w14:paraId="61E017BF" w14:textId="77777777" w:rsidR="002E095D" w:rsidRPr="0085453A" w:rsidRDefault="002E095D" w:rsidP="00E666CE">
      <w:pPr>
        <w:widowControl w:val="0"/>
        <w:rPr>
          <w:b/>
          <w:sz w:val="32"/>
          <w:szCs w:val="32"/>
        </w:rPr>
      </w:pPr>
      <w:r w:rsidRPr="0085453A">
        <w:rPr>
          <w:b/>
          <w:sz w:val="32"/>
          <w:szCs w:val="32"/>
        </w:rPr>
        <w:br w:type="page"/>
      </w:r>
    </w:p>
    <w:p w14:paraId="471C21C0" w14:textId="77777777" w:rsidR="002E095D" w:rsidRDefault="002E095D" w:rsidP="00E666CE">
      <w:pPr>
        <w:pStyle w:val="Heading5"/>
        <w:keepNext w:val="0"/>
        <w:widowControl w:val="0"/>
        <w:numPr>
          <w:ilvl w:val="0"/>
          <w:numId w:val="0"/>
        </w:numPr>
      </w:pPr>
      <w:bookmarkStart w:id="5" w:name="_Toc178930739"/>
      <w:bookmarkStart w:id="6" w:name="_Toc179783114"/>
      <w:r w:rsidRPr="0085453A">
        <w:lastRenderedPageBreak/>
        <w:t>DANH MỤC THUẬT NGỮ</w:t>
      </w:r>
      <w:bookmarkEnd w:id="5"/>
      <w:bookmarkEnd w:id="6"/>
    </w:p>
    <w:p w14:paraId="529C4E68" w14:textId="77777777" w:rsidR="00A3781B" w:rsidRPr="00A3781B" w:rsidRDefault="00A3781B" w:rsidP="00E666CE">
      <w:pPr>
        <w:widowControl w:val="0"/>
      </w:pPr>
    </w:p>
    <w:tbl>
      <w:tblPr>
        <w:tblStyle w:val="ListTable3-Accent1"/>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895"/>
        <w:gridCol w:w="1800"/>
        <w:gridCol w:w="6366"/>
      </w:tblGrid>
      <w:tr w:rsidR="002E095D" w:rsidRPr="0085453A" w14:paraId="55936711" w14:textId="77777777" w:rsidTr="0086260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5" w:type="dxa"/>
            <w:shd w:val="clear" w:color="auto" w:fill="D5DCE4" w:themeFill="text2" w:themeFillTint="33"/>
            <w:vAlign w:val="center"/>
          </w:tcPr>
          <w:p w14:paraId="1D47AFFF" w14:textId="77777777" w:rsidR="002E095D" w:rsidRPr="0085453A" w:rsidRDefault="002E095D" w:rsidP="0086260F">
            <w:pPr>
              <w:widowControl w:val="0"/>
              <w:spacing w:line="288" w:lineRule="auto"/>
              <w:jc w:val="center"/>
              <w:rPr>
                <w:color w:val="000000" w:themeColor="text1"/>
              </w:rPr>
            </w:pPr>
            <w:r w:rsidRPr="0085453A">
              <w:rPr>
                <w:color w:val="000000" w:themeColor="text1"/>
              </w:rPr>
              <w:t>STT</w:t>
            </w:r>
          </w:p>
        </w:tc>
        <w:tc>
          <w:tcPr>
            <w:tcW w:w="1800" w:type="dxa"/>
            <w:shd w:val="clear" w:color="auto" w:fill="D5DCE4" w:themeFill="text2" w:themeFillTint="33"/>
            <w:vAlign w:val="center"/>
          </w:tcPr>
          <w:p w14:paraId="62379D08" w14:textId="77777777" w:rsidR="002E095D" w:rsidRPr="0085453A" w:rsidRDefault="002E095D" w:rsidP="0086260F">
            <w:pPr>
              <w:widowControl w:val="0"/>
              <w:spacing w:line="288"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85453A">
              <w:rPr>
                <w:color w:val="000000" w:themeColor="text1"/>
              </w:rPr>
              <w:t>Thuật ngữ</w:t>
            </w:r>
          </w:p>
        </w:tc>
        <w:tc>
          <w:tcPr>
            <w:tcW w:w="6366" w:type="dxa"/>
            <w:shd w:val="clear" w:color="auto" w:fill="D5DCE4" w:themeFill="text2" w:themeFillTint="33"/>
            <w:vAlign w:val="center"/>
          </w:tcPr>
          <w:p w14:paraId="0A901C1E" w14:textId="77777777" w:rsidR="002E095D" w:rsidRPr="0085453A" w:rsidRDefault="002E095D" w:rsidP="0086260F">
            <w:pPr>
              <w:widowControl w:val="0"/>
              <w:spacing w:line="288"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85453A">
              <w:rPr>
                <w:color w:val="000000" w:themeColor="text1"/>
              </w:rPr>
              <w:t>Ý nghĩa</w:t>
            </w:r>
          </w:p>
        </w:tc>
      </w:tr>
      <w:tr w:rsidR="002E095D" w:rsidRPr="0085453A" w14:paraId="457E91E0" w14:textId="77777777" w:rsidTr="00834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vAlign w:val="center"/>
          </w:tcPr>
          <w:p w14:paraId="12E5CB8C" w14:textId="77777777" w:rsidR="002E095D" w:rsidRPr="0085453A" w:rsidRDefault="002E095D" w:rsidP="00E666CE">
            <w:pPr>
              <w:widowControl w:val="0"/>
              <w:spacing w:line="288" w:lineRule="auto"/>
              <w:jc w:val="center"/>
              <w:rPr>
                <w:color w:val="000000" w:themeColor="text1"/>
              </w:rPr>
            </w:pPr>
            <w:r w:rsidRPr="0085453A">
              <w:rPr>
                <w:color w:val="000000" w:themeColor="text1"/>
              </w:rPr>
              <w:t>1</w:t>
            </w:r>
          </w:p>
        </w:tc>
        <w:tc>
          <w:tcPr>
            <w:tcW w:w="1800" w:type="dxa"/>
            <w:vAlign w:val="center"/>
          </w:tcPr>
          <w:p w14:paraId="14BE8192" w14:textId="46BEFC74" w:rsidR="002E095D" w:rsidRPr="0085453A" w:rsidRDefault="00F56BAD" w:rsidP="00E666CE">
            <w:pPr>
              <w:widowControl w:val="0"/>
              <w:spacing w:line="288" w:lineRule="auto"/>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USER</w:t>
            </w:r>
          </w:p>
        </w:tc>
        <w:tc>
          <w:tcPr>
            <w:tcW w:w="6366" w:type="dxa"/>
            <w:vAlign w:val="center"/>
          </w:tcPr>
          <w:p w14:paraId="6B7D6AFE" w14:textId="17377EEA" w:rsidR="002E095D" w:rsidRPr="0085453A" w:rsidRDefault="00F56BAD" w:rsidP="00E666CE">
            <w:pPr>
              <w:widowControl w:val="0"/>
              <w:spacing w:line="288" w:lineRule="auto"/>
              <w:jc w:val="left"/>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Người dùng thông thường</w:t>
            </w:r>
          </w:p>
        </w:tc>
      </w:tr>
      <w:tr w:rsidR="002E095D" w:rsidRPr="0085453A" w14:paraId="141E8F8E" w14:textId="77777777" w:rsidTr="00834904">
        <w:tc>
          <w:tcPr>
            <w:cnfStyle w:val="001000000000" w:firstRow="0" w:lastRow="0" w:firstColumn="1" w:lastColumn="0" w:oddVBand="0" w:evenVBand="0" w:oddHBand="0" w:evenHBand="0" w:firstRowFirstColumn="0" w:firstRowLastColumn="0" w:lastRowFirstColumn="0" w:lastRowLastColumn="0"/>
            <w:tcW w:w="895" w:type="dxa"/>
            <w:vAlign w:val="center"/>
          </w:tcPr>
          <w:p w14:paraId="23AF251B" w14:textId="77777777" w:rsidR="002E095D" w:rsidRPr="0085453A" w:rsidRDefault="002E095D" w:rsidP="00E666CE">
            <w:pPr>
              <w:widowControl w:val="0"/>
              <w:spacing w:line="288" w:lineRule="auto"/>
              <w:jc w:val="center"/>
              <w:rPr>
                <w:color w:val="000000" w:themeColor="text1"/>
              </w:rPr>
            </w:pPr>
            <w:r w:rsidRPr="0085453A">
              <w:rPr>
                <w:color w:val="000000" w:themeColor="text1"/>
              </w:rPr>
              <w:t>2</w:t>
            </w:r>
          </w:p>
        </w:tc>
        <w:tc>
          <w:tcPr>
            <w:tcW w:w="1800" w:type="dxa"/>
            <w:vAlign w:val="center"/>
          </w:tcPr>
          <w:p w14:paraId="112F3169" w14:textId="2C1A707C" w:rsidR="002E095D" w:rsidRPr="0085453A" w:rsidRDefault="00F56BAD" w:rsidP="00E666CE">
            <w:pPr>
              <w:widowControl w:val="0"/>
              <w:spacing w:line="288"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ADMIN</w:t>
            </w:r>
          </w:p>
        </w:tc>
        <w:tc>
          <w:tcPr>
            <w:tcW w:w="6366" w:type="dxa"/>
            <w:vAlign w:val="center"/>
          </w:tcPr>
          <w:p w14:paraId="5A875040" w14:textId="412D08A8" w:rsidR="002E095D" w:rsidRPr="0085453A" w:rsidRDefault="00F56BAD" w:rsidP="00E666CE">
            <w:pPr>
              <w:widowControl w:val="0"/>
              <w:spacing w:line="288" w:lineRule="auto"/>
              <w:jc w:val="lef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Người quản lý hệ thống</w:t>
            </w:r>
          </w:p>
        </w:tc>
      </w:tr>
    </w:tbl>
    <w:p w14:paraId="1C7A0D6E" w14:textId="617918A1" w:rsidR="002E095D" w:rsidRDefault="002E095D" w:rsidP="00E666CE">
      <w:pPr>
        <w:widowControl w:val="0"/>
      </w:pPr>
      <w:r>
        <w:br/>
      </w:r>
    </w:p>
    <w:p w14:paraId="7DB2B0D3" w14:textId="77777777" w:rsidR="002E095D" w:rsidRDefault="002E095D" w:rsidP="00E666CE">
      <w:pPr>
        <w:widowControl w:val="0"/>
        <w:spacing w:before="0" w:after="160" w:line="259" w:lineRule="auto"/>
        <w:jc w:val="left"/>
      </w:pPr>
      <w:r>
        <w:br w:type="page"/>
      </w:r>
    </w:p>
    <w:p w14:paraId="7278D4A4" w14:textId="77777777" w:rsidR="00E666CE" w:rsidRDefault="00E666CE" w:rsidP="00E666CE">
      <w:pPr>
        <w:pStyle w:val="Heading1"/>
        <w:keepNext w:val="0"/>
        <w:widowControl w:val="0"/>
        <w:numPr>
          <w:ilvl w:val="0"/>
          <w:numId w:val="0"/>
        </w:numPr>
        <w:jc w:val="center"/>
        <w:sectPr w:rsidR="00E666CE" w:rsidSect="00A3781B">
          <w:footerReference w:type="default" r:id="rId11"/>
          <w:pgSz w:w="11907" w:h="16840" w:code="9"/>
          <w:pgMar w:top="1134" w:right="851" w:bottom="1134" w:left="1701" w:header="567" w:footer="567" w:gutter="0"/>
          <w:pgNumType w:start="1"/>
          <w:cols w:space="720"/>
          <w:docGrid w:linePitch="360"/>
        </w:sectPr>
      </w:pPr>
    </w:p>
    <w:p w14:paraId="6DD2AB34" w14:textId="77777777" w:rsidR="002E095D" w:rsidRPr="0085453A" w:rsidRDefault="002E095D" w:rsidP="00E666CE">
      <w:pPr>
        <w:pStyle w:val="LAM"/>
        <w:widowControl w:val="0"/>
      </w:pPr>
      <w:bookmarkStart w:id="7" w:name="_Toc178930740"/>
      <w:bookmarkStart w:id="8" w:name="_Toc179783115"/>
      <w:r w:rsidRPr="0085453A">
        <w:lastRenderedPageBreak/>
        <w:t>LỜI MỞ ĐẦU</w:t>
      </w:r>
      <w:bookmarkEnd w:id="7"/>
      <w:bookmarkEnd w:id="8"/>
    </w:p>
    <w:p w14:paraId="45FEE36D" w14:textId="77777777" w:rsidR="002E095D" w:rsidRPr="0085453A" w:rsidRDefault="002E095D" w:rsidP="00E666CE">
      <w:pPr>
        <w:pStyle w:val="Heading2"/>
        <w:keepNext w:val="0"/>
        <w:keepLines w:val="0"/>
        <w:widowControl w:val="0"/>
        <w:numPr>
          <w:ilvl w:val="1"/>
          <w:numId w:val="4"/>
        </w:numPr>
        <w:jc w:val="left"/>
      </w:pPr>
      <w:bookmarkStart w:id="9" w:name="_Toc168871137"/>
      <w:bookmarkStart w:id="10" w:name="_Toc168871188"/>
      <w:bookmarkStart w:id="11" w:name="_Toc168871307"/>
      <w:bookmarkStart w:id="12" w:name="_Toc169734934"/>
      <w:bookmarkStart w:id="13" w:name="_Toc170073988"/>
      <w:bookmarkStart w:id="14" w:name="_Toc170225923"/>
      <w:bookmarkStart w:id="15" w:name="_Toc170253652"/>
      <w:bookmarkStart w:id="16" w:name="_Toc170253771"/>
      <w:bookmarkStart w:id="17" w:name="_Toc170255746"/>
      <w:bookmarkStart w:id="18" w:name="_Toc170255970"/>
      <w:bookmarkStart w:id="19" w:name="_Toc170257017"/>
      <w:bookmarkStart w:id="20" w:name="_Toc170280354"/>
      <w:bookmarkStart w:id="21" w:name="_Toc178930741"/>
      <w:bookmarkStart w:id="22" w:name="_Toc179783116"/>
      <w:bookmarkStart w:id="23" w:name="_Toc180279571"/>
      <w:bookmarkStart w:id="24" w:name="_Toc180503763"/>
      <w:r w:rsidRPr="0085453A">
        <w:t>Mục tiêu</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p>
    <w:p w14:paraId="08FB2F69" w14:textId="7C23EE32" w:rsidR="00AC4074" w:rsidRPr="00AC4074" w:rsidRDefault="00AC4074" w:rsidP="00E666CE">
      <w:pPr>
        <w:pStyle w:val="DoanVB"/>
        <w:widowControl w:val="0"/>
      </w:pPr>
      <w:r w:rsidRPr="00AC4074">
        <w:t xml:space="preserve">Trong bối cảnh công nghệ số phát triển mạnh mẽ và nhu cầu tiêu dùng ngày càng tăng cao, việc ứng dụng công nghệ vào các dịch vụ giao hàng và mua sắm trực tuyến trở thành một xu thế tất yếu. Người tiêu dùng ngày càng mong muốn có được sự tiện lợi, nhanh chóng và hiệu quả trong quá trình mua sắm, cũng như nhận hàng hóa ngay tại nhà mà không cần phải đến các </w:t>
      </w:r>
      <w:r w:rsidR="00C3372E">
        <w:t>nhà hàng</w:t>
      </w:r>
      <w:r w:rsidRPr="00AC4074">
        <w:t xml:space="preserve"> vật lý. Đáp ứng nhu cầu đó, việc phát triển một ứng dụng đặt và giao hàng online giúp kết nối giữa người tiêu dùng và các </w:t>
      </w:r>
      <w:r w:rsidR="00C3372E">
        <w:t>nhà hàng</w:t>
      </w:r>
      <w:r>
        <w:t xml:space="preserve"> một cách dễ dàng hơn.</w:t>
      </w:r>
    </w:p>
    <w:p w14:paraId="3A571C88" w14:textId="410D4BA7" w:rsidR="00AC4074" w:rsidRPr="00AC4074" w:rsidRDefault="00AC4074" w:rsidP="00E666CE">
      <w:pPr>
        <w:pStyle w:val="DoanVB"/>
        <w:widowControl w:val="0"/>
      </w:pPr>
      <w:r w:rsidRPr="00AC4074">
        <w:t>Ứng dụng đặt và giao hàng online không chỉ mang lại sự tiện lợi cho người dùng mà còn tạo cơ hội mở rộng kinh doanh cho các doanh nghiệp. Bằng cách số hóa quy trình mua sắm và vận chuyển, ứng dụng giúp</w:t>
      </w:r>
      <w:r w:rsidR="004B6DAC">
        <w:t xml:space="preserve"> tối ưu hoá quy trình đặt hàng và theo dõi trạng thái đơn hàng</w:t>
      </w:r>
      <w:r w:rsidRPr="00AC4074">
        <w:t>. Người dùng có thể nhanh chóng tìm kiếm sản phẩm, đặt hàng chỉ với vài thao tác đơn giản trên điện thoại hoặc máy tính. Ngoài ra, hệ thống cũng hỗ trợ các tính năng thanh toán đa dạng, giúp nâng cao trải</w:t>
      </w:r>
      <w:r>
        <w:t xml:space="preserve"> nghiệm mua sắm của khách hàng.</w:t>
      </w:r>
    </w:p>
    <w:p w14:paraId="67E48315" w14:textId="606290AB" w:rsidR="00AC4074" w:rsidRPr="00AC4074" w:rsidRDefault="00AC4074" w:rsidP="00E666CE">
      <w:pPr>
        <w:pStyle w:val="DoanVB"/>
        <w:widowControl w:val="0"/>
      </w:pPr>
      <w:r w:rsidRPr="00AC4074">
        <w:t>Mục tiêu của hệ thống là tạo ra một nền tảng giao dịch trực tuyến an toàn, tiện lợi và nhanh chóng, giúp người dùng có thể dễ dàng đặt hàng từ bất kỳ đâu và nhận được hàng trong thời gian ngắn nhất. Đồng thời, hệ thống sẽ hỗ trợ quản lý hiệu quả quy trình giao nhận, tối ưu hoá việc phân phối đơn hàng và giảm thiểu các rủi ro trong quá trình vận chuyển. Hệ thống sẽ giúp đơn giản hóa quy trình làm việc cho cả người mua và người bán, đồng thời đảm bảo sự minh bạch và rõ ràng trong quá</w:t>
      </w:r>
      <w:r>
        <w:t xml:space="preserve"> trình giao dịch và vận chuyển.</w:t>
      </w:r>
    </w:p>
    <w:p w14:paraId="3EEB3C67" w14:textId="6E6F9FDD" w:rsidR="002E2DD9" w:rsidRDefault="00AC4074" w:rsidP="00E666CE">
      <w:pPr>
        <w:pStyle w:val="DoanVB"/>
        <w:widowControl w:val="0"/>
      </w:pPr>
      <w:r w:rsidRPr="00AC4074">
        <w:t>Việc phát triển ứng dụng này không chỉ đáp ứng nhu cầu hiện tại của thị trường mà còn là một cơ hội để nhóm phát triển tìm hiểu sâu hơn về các khía cạnh công nghệ liên quan đến logistics và thương mại điện tử, từ đó mở rộng cơ hội nghề nghiệp trong tương lai.</w:t>
      </w:r>
    </w:p>
    <w:p w14:paraId="106CE067" w14:textId="77777777" w:rsidR="004B6DAC" w:rsidRPr="00E666CE" w:rsidRDefault="004B6DAC" w:rsidP="00E666CE">
      <w:pPr>
        <w:pStyle w:val="Heading2"/>
        <w:keepNext w:val="0"/>
        <w:keepLines w:val="0"/>
        <w:widowControl w:val="0"/>
        <w:numPr>
          <w:ilvl w:val="1"/>
          <w:numId w:val="4"/>
        </w:numPr>
        <w:jc w:val="left"/>
        <w:rPr>
          <w:lang w:val="vi-VN"/>
        </w:rPr>
      </w:pPr>
      <w:bookmarkStart w:id="25" w:name="_Toc168871138"/>
      <w:bookmarkStart w:id="26" w:name="_Toc168871189"/>
      <w:bookmarkStart w:id="27" w:name="_Toc168871308"/>
      <w:bookmarkStart w:id="28" w:name="_Toc169734935"/>
      <w:bookmarkStart w:id="29" w:name="_Toc170073989"/>
      <w:bookmarkStart w:id="30" w:name="_Toc170225924"/>
      <w:bookmarkStart w:id="31" w:name="_Toc170253653"/>
      <w:bookmarkStart w:id="32" w:name="_Toc170253772"/>
      <w:bookmarkStart w:id="33" w:name="_Toc170255747"/>
      <w:bookmarkStart w:id="34" w:name="_Toc170255971"/>
      <w:bookmarkStart w:id="35" w:name="_Toc170257018"/>
      <w:bookmarkStart w:id="36" w:name="_Toc170280355"/>
      <w:bookmarkStart w:id="37" w:name="_Toc178930742"/>
      <w:bookmarkStart w:id="38" w:name="_Toc179783117"/>
      <w:bookmarkStart w:id="39" w:name="_Toc180279572"/>
      <w:bookmarkStart w:id="40" w:name="_Toc180503764"/>
      <w:r w:rsidRPr="00E666CE">
        <w:rPr>
          <w:lang w:val="vi-VN"/>
        </w:rPr>
        <w:t>Phạm vi bài toán và phương pháp nghiên cứu</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B7F7973" w14:textId="00A5E219" w:rsidR="00CF4EB6" w:rsidRPr="00E666CE" w:rsidRDefault="00CF4EB6" w:rsidP="00E666CE">
      <w:pPr>
        <w:pStyle w:val="DoanVB"/>
        <w:widowControl w:val="0"/>
      </w:pPr>
      <w:r w:rsidRPr="00CF4EB6">
        <w:t xml:space="preserve">Phạm vi bài toán xây dựng hệ thống đặt và giao đồ ăn tập trung vào phát triển một ứng dụng web phục vụ quá trình đặt món, quản lý đơn hàng, và giao hàng một cách hiệu quả. Hệ thống sẽ có hai nhóm tác nhân chính: </w:t>
      </w:r>
      <w:r w:rsidRPr="000057E6">
        <w:t>Khách hàng và Admin (người quản lý</w:t>
      </w:r>
      <w:r w:rsidR="000057E6" w:rsidRPr="00E666CE">
        <w:t>)</w:t>
      </w:r>
      <w:r w:rsidR="00894201" w:rsidRPr="00E666CE">
        <w:t>.</w:t>
      </w:r>
    </w:p>
    <w:p w14:paraId="14630FF0" w14:textId="32DF23EF" w:rsidR="00CF4EB6" w:rsidRPr="00E666CE" w:rsidRDefault="00CF4EB6" w:rsidP="00E666CE">
      <w:pPr>
        <w:pStyle w:val="StyleTr0"/>
        <w:widowControl w:val="0"/>
        <w:rPr>
          <w:lang w:val="vi-VN"/>
        </w:rPr>
      </w:pPr>
      <w:r w:rsidRPr="00E666CE">
        <w:rPr>
          <w:lang w:val="vi-VN"/>
        </w:rPr>
        <w:t>Khách hàng là người sử dụng hệ thống để tìm kiếm và lựa chọn các món ăn từ nhiều nhà hàng/quán ăn, đặt món, theo dõi tình trạng đơn hàng và thanh toán qua nhiều phương thức. Khách hàng sẽ nhận được thông tin chính xác về thời gian giao hàng và có thể đánh giá dịch vụ sau khi nhận hàng.</w:t>
      </w:r>
    </w:p>
    <w:p w14:paraId="3767380A" w14:textId="77777777" w:rsidR="00CF4EB6" w:rsidRPr="00CF4EB6" w:rsidRDefault="00CF4EB6" w:rsidP="00E666CE">
      <w:pPr>
        <w:pStyle w:val="StyleTr0"/>
        <w:widowControl w:val="0"/>
      </w:pPr>
      <w:r w:rsidRPr="00E666CE">
        <w:rPr>
          <w:lang w:val="vi-VN"/>
        </w:rPr>
        <w:t xml:space="preserve">Admin là người chịu trách nhiệm quản lý hệ thống, đồng thời cũng đảm nhận vai trò nhân viên giao hàng. </w:t>
      </w:r>
      <w:r w:rsidRPr="00CF4EB6">
        <w:t>Vai trò của Admin bao gồm:</w:t>
      </w:r>
    </w:p>
    <w:p w14:paraId="0DDDA6E9" w14:textId="7D53CBCD" w:rsidR="00CF4EB6" w:rsidRPr="000057E6" w:rsidRDefault="00CF4EB6" w:rsidP="00E666CE">
      <w:pPr>
        <w:pStyle w:val="StyleCng"/>
        <w:widowControl w:val="0"/>
      </w:pPr>
      <w:r w:rsidRPr="000057E6">
        <w:lastRenderedPageBreak/>
        <w:t>Quản lý</w:t>
      </w:r>
      <w:r w:rsidR="000057E6">
        <w:t xml:space="preserve"> nhà cung cấp</w:t>
      </w:r>
      <w:r w:rsidRPr="000057E6">
        <w:t xml:space="preserve">: Admin có thể thêm mới, cập nhật hoặc xóa thông tin về nhà </w:t>
      </w:r>
      <w:r w:rsidR="000057E6">
        <w:t>cung cấp</w:t>
      </w:r>
      <w:r w:rsidRPr="000057E6">
        <w:t xml:space="preserve">, quản lý thực đơn và giá cả của từng nhà </w:t>
      </w:r>
      <w:r w:rsidR="000057E6">
        <w:t>cung cấp.</w:t>
      </w:r>
    </w:p>
    <w:p w14:paraId="0B58F2DE" w14:textId="0B464286" w:rsidR="00CF4EB6" w:rsidRDefault="00CF4EB6" w:rsidP="00E666CE">
      <w:pPr>
        <w:pStyle w:val="StyleCng"/>
        <w:widowControl w:val="0"/>
      </w:pPr>
      <w:r w:rsidRPr="000057E6">
        <w:t>Quản lý đơn hàng: Admin theo dõi, xử lý các đơn hàng do khách hàng đặt. Admin sẽ nhận thông tin về đơn hàng, chuẩn bị và tiến hành giao hàng cho khách</w:t>
      </w:r>
      <w:r w:rsidR="000057E6">
        <w:t>,</w:t>
      </w:r>
      <w:r w:rsidR="000057E6" w:rsidRPr="000057E6">
        <w:t xml:space="preserve"> cập nhật trạng thái đơn hàng trong hệ thống.</w:t>
      </w:r>
    </w:p>
    <w:p w14:paraId="5F427D95" w14:textId="114646CD" w:rsidR="004B2169" w:rsidRPr="004B2169" w:rsidRDefault="004B2169" w:rsidP="00E666CE">
      <w:pPr>
        <w:pStyle w:val="DoanVB"/>
        <w:widowControl w:val="0"/>
        <w:rPr>
          <w:lang w:val="en-US"/>
        </w:rPr>
      </w:pPr>
      <w:r>
        <w:t>Phạm vi hệ thống</w:t>
      </w:r>
      <w:r w:rsidRPr="004B2169">
        <w:t xml:space="preserve"> </w:t>
      </w:r>
      <w:r>
        <w:t>bao gồm tất cả các thành phần kỹ thuật để hỗ trợ quá trình vận hành của hệ thống:</w:t>
      </w:r>
    </w:p>
    <w:p w14:paraId="14D8B28B" w14:textId="77777777" w:rsidR="004B2169" w:rsidRDefault="004B2169" w:rsidP="00E666CE">
      <w:pPr>
        <w:pStyle w:val="StyleTr0"/>
        <w:widowControl w:val="0"/>
      </w:pPr>
      <w:r>
        <w:t>Frontend: Cung cấp giao diện người dùng cho khách hàng và admin.</w:t>
      </w:r>
    </w:p>
    <w:p w14:paraId="58464A2C" w14:textId="77777777" w:rsidR="004B2169" w:rsidRDefault="004B2169" w:rsidP="00E666CE">
      <w:pPr>
        <w:pStyle w:val="StyleTr0"/>
        <w:widowControl w:val="0"/>
      </w:pPr>
      <w:r>
        <w:t>Backend: Xử lý các yêu cầu từ phía khách hàng và quản lý dữ liệu.</w:t>
      </w:r>
    </w:p>
    <w:p w14:paraId="25CDED5C" w14:textId="4474A7D1" w:rsidR="004B2169" w:rsidRPr="000057E6" w:rsidRDefault="004B2169" w:rsidP="00E666CE">
      <w:pPr>
        <w:pStyle w:val="StyleTr0"/>
        <w:widowControl w:val="0"/>
      </w:pPr>
      <w:r>
        <w:t>Cơ sở dữ liệu: Lưu trữ thông tin về sản phẩm, loại sản phẩm, nhà hàng, khách hàng, mã ưu đãi, đơn hàng.</w:t>
      </w:r>
    </w:p>
    <w:p w14:paraId="6A64210B" w14:textId="1C4E2AF2" w:rsidR="00CF4EB6" w:rsidRPr="004B2169" w:rsidRDefault="004B2169" w:rsidP="00E666CE">
      <w:pPr>
        <w:pStyle w:val="DoanVB"/>
        <w:widowControl w:val="0"/>
        <w:rPr>
          <w:lang w:val="en-US"/>
        </w:rPr>
      </w:pPr>
      <w:r>
        <w:rPr>
          <w:lang w:val="en-US"/>
        </w:rPr>
        <w:t>Phương pháp nghiện cứu:</w:t>
      </w:r>
    </w:p>
    <w:p w14:paraId="2C3523C9" w14:textId="77777777" w:rsidR="00CF4EB6" w:rsidRPr="00C03243" w:rsidRDefault="00CF4EB6" w:rsidP="00E666CE">
      <w:pPr>
        <w:pStyle w:val="StyleTr0"/>
        <w:widowControl w:val="0"/>
      </w:pPr>
      <w:r w:rsidRPr="00C03243">
        <w:t>Phân tích và đặc tả yêu cầu: Phân tích chi tiết các yêu cầu của khách hàng và admin, đảm bảo hệ thống đáp ứng nhu cầu quản lý đơn hàng, xử lý thanh toán và giao hàng.</w:t>
      </w:r>
    </w:p>
    <w:p w14:paraId="0DAA8E12" w14:textId="5D90142F" w:rsidR="00CF4EB6" w:rsidRPr="00C03243" w:rsidRDefault="00CF4EB6" w:rsidP="00E666CE">
      <w:pPr>
        <w:pStyle w:val="StyleTr0"/>
        <w:widowControl w:val="0"/>
      </w:pPr>
      <w:r w:rsidRPr="00C03243">
        <w:t>Thiết kế cơ sở dữ liệu và quy trình: Xây dựng cơ sở dữ liệu để lưu trữ thông tin về khách hàng, đơn hàng, nhà hàng/quán ăn, và quá trình giao hàng.</w:t>
      </w:r>
    </w:p>
    <w:p w14:paraId="7B6324CA" w14:textId="006650DE" w:rsidR="00CF4EB6" w:rsidRPr="00C03243" w:rsidRDefault="00CF4EB6" w:rsidP="00E666CE">
      <w:pPr>
        <w:pStyle w:val="StyleTr0"/>
        <w:widowControl w:val="0"/>
      </w:pPr>
      <w:r w:rsidRPr="00C03243">
        <w:t>Xây dựng kiến trúc hệ thống: Thiết kế cấu trúc ứng dụng, bao gồm giao diện người dùng (UI/UX) cho khách hàng và admin, cơ sở dữ liệu quản lý đơn hàng và nhà hàng.</w:t>
      </w:r>
    </w:p>
    <w:p w14:paraId="6318F6EB" w14:textId="142EE987" w:rsidR="00CF4EB6" w:rsidRPr="00C03243" w:rsidRDefault="004B2169" w:rsidP="00E666CE">
      <w:pPr>
        <w:pStyle w:val="StyleTr0"/>
        <w:widowControl w:val="0"/>
      </w:pPr>
      <w:r>
        <w:t>Phát triển, c</w:t>
      </w:r>
      <w:r w:rsidR="00CF4EB6" w:rsidRPr="00C03243">
        <w:t>ài đặt và thử nghiệm: Phát triển hệ thống và thử nghiệm trên nhiều tình huống thực tế để đảm bảo tính ổn định, bảo mật và hiệu quả trong quá trình vận hành.</w:t>
      </w:r>
    </w:p>
    <w:p w14:paraId="2AEEACCA" w14:textId="77777777" w:rsidR="00CF4EB6" w:rsidRDefault="00CF4EB6" w:rsidP="00E666CE">
      <w:pPr>
        <w:pStyle w:val="StyleTr0"/>
        <w:widowControl w:val="0"/>
      </w:pPr>
      <w:r w:rsidRPr="00C03243">
        <w:t>Tài liệu tham khảo: Danh sách tất cả các nguồn tham khảo đã sử dụng trong quá trình thực hiện khóa luận tốt nghiệp.</w:t>
      </w:r>
    </w:p>
    <w:p w14:paraId="2B7324EC" w14:textId="1EAFC652" w:rsidR="004B2169" w:rsidRDefault="002B3157" w:rsidP="00E666CE">
      <w:pPr>
        <w:pStyle w:val="DoanVB"/>
        <w:widowControl w:val="0"/>
        <w:rPr>
          <w:lang w:val="en-US"/>
        </w:rPr>
      </w:pPr>
      <w:r>
        <w:rPr>
          <w:lang w:val="en-US"/>
        </w:rPr>
        <w:t>Phân tích lựa chọn kiến trúc công nghệ kĩ thuật:</w:t>
      </w:r>
    </w:p>
    <w:p w14:paraId="5A15144C" w14:textId="17BCD6D5" w:rsidR="002B3157" w:rsidRPr="002B3157" w:rsidRDefault="002B3157" w:rsidP="00E666CE">
      <w:pPr>
        <w:pStyle w:val="StyleTr0"/>
        <w:widowControl w:val="0"/>
      </w:pPr>
      <w:r w:rsidRPr="002B3157">
        <w:t xml:space="preserve">Amazon Web Services (AWS): </w:t>
      </w:r>
      <w:r>
        <w:t>T</w:t>
      </w:r>
      <w:r w:rsidRPr="002B3157">
        <w:t>riển khai nhờ khả năng mở rộng linh hoạt và tính ổn định cao. AWS cung cấp các dịch vụ như EC2 cho máy chủ ảo và S3 để lưu trữ dữ liệu, giúp hệ thống mở rộng khi lượng người dùng tăng</w:t>
      </w:r>
      <w:r>
        <w:t>.</w:t>
      </w:r>
    </w:p>
    <w:p w14:paraId="2579749E" w14:textId="5D77F543" w:rsidR="002B3157" w:rsidRPr="002B3157" w:rsidRDefault="002B3157" w:rsidP="00E666CE">
      <w:pPr>
        <w:pStyle w:val="StyleTr0"/>
        <w:widowControl w:val="0"/>
      </w:pPr>
      <w:r w:rsidRPr="002B3157">
        <w:t>Nginx</w:t>
      </w:r>
      <w:r>
        <w:t>: S</w:t>
      </w:r>
      <w:r w:rsidRPr="002B3157">
        <w:t>ử dụng làm máy chủ web để quản lý lưu lượng truy cập lớn và phân phối tài nguyên, đảm bảo hệ thống có thể xử lý nhiều kết nối đồng thời một cách hiệu quả</w:t>
      </w:r>
      <w:r>
        <w:t>.</w:t>
      </w:r>
    </w:p>
    <w:p w14:paraId="05C41C14" w14:textId="4546599D" w:rsidR="002B3157" w:rsidRPr="002B3157" w:rsidRDefault="002B3157" w:rsidP="00E666CE">
      <w:pPr>
        <w:pStyle w:val="StyleTr0"/>
        <w:widowControl w:val="0"/>
      </w:pPr>
      <w:r w:rsidRPr="002B3157">
        <w:lastRenderedPageBreak/>
        <w:t>Docker giúp đóng gói ứng dụng trong các container, đảm bảo rằng hệ thống dễ dàng triển khai và duy trì môi trường đồng nhất giữa các môi trường phát triển và sản xuất</w:t>
      </w:r>
      <w:r>
        <w:t>.</w:t>
      </w:r>
    </w:p>
    <w:p w14:paraId="77F4B06F" w14:textId="18D28155" w:rsidR="002B3157" w:rsidRPr="002B3157" w:rsidRDefault="002B3157" w:rsidP="00E666CE">
      <w:pPr>
        <w:pStyle w:val="StyleTr0"/>
        <w:widowControl w:val="0"/>
      </w:pPr>
      <w:r w:rsidRPr="002B3157">
        <w:t>Spring Boot là framework chính cho backend, giúp xây dựng các dịch vụ REST API nhanh chóng và bảo mật. Nó hỗ trợ tự động cấu hình, giảm thiểu thời gian cấu hình và đảm bảo tính nhất quán trong phát triển</w:t>
      </w:r>
      <w:r>
        <w:t>.</w:t>
      </w:r>
    </w:p>
    <w:p w14:paraId="43AC6D0E" w14:textId="63B25D3B" w:rsidR="002B3157" w:rsidRPr="002B3157" w:rsidRDefault="002B3157" w:rsidP="00E666CE">
      <w:pPr>
        <w:pStyle w:val="StyleTr0"/>
        <w:widowControl w:val="0"/>
      </w:pPr>
      <w:r w:rsidRPr="002B3157">
        <w:t>MySQL được sử dụng làm cơ sở dữ liệu chính để quản lý thông tin về đơn hàng, khách hàng và nhà cung cấp. Đây là hệ quản trị cơ sở dữ liệu phổ biến với hiệu suất cao và ổn định</w:t>
      </w:r>
      <w:r>
        <w:t>.</w:t>
      </w:r>
    </w:p>
    <w:p w14:paraId="00598C7D" w14:textId="77777777" w:rsidR="00CF4EB6" w:rsidRPr="0085453A" w:rsidRDefault="00CF4EB6" w:rsidP="00E666CE">
      <w:pPr>
        <w:pStyle w:val="Heading2"/>
        <w:keepNext w:val="0"/>
        <w:keepLines w:val="0"/>
        <w:widowControl w:val="0"/>
        <w:numPr>
          <w:ilvl w:val="1"/>
          <w:numId w:val="4"/>
        </w:numPr>
        <w:jc w:val="left"/>
      </w:pPr>
      <w:bookmarkStart w:id="41" w:name="_Toc168871139"/>
      <w:bookmarkStart w:id="42" w:name="_Toc168871190"/>
      <w:bookmarkStart w:id="43" w:name="_Toc168871309"/>
      <w:bookmarkStart w:id="44" w:name="_Toc169734936"/>
      <w:bookmarkStart w:id="45" w:name="_Toc170073990"/>
      <w:bookmarkStart w:id="46" w:name="_Toc170225925"/>
      <w:bookmarkStart w:id="47" w:name="_Toc170253654"/>
      <w:bookmarkStart w:id="48" w:name="_Toc170253773"/>
      <w:bookmarkStart w:id="49" w:name="_Toc170255748"/>
      <w:bookmarkStart w:id="50" w:name="_Toc170255972"/>
      <w:bookmarkStart w:id="51" w:name="_Toc170257019"/>
      <w:bookmarkStart w:id="52" w:name="_Toc170280356"/>
      <w:bookmarkStart w:id="53" w:name="_Toc178930743"/>
      <w:bookmarkStart w:id="54" w:name="_Toc179783118"/>
      <w:bookmarkStart w:id="55" w:name="_Toc180279573"/>
      <w:bookmarkStart w:id="56" w:name="_Toc180503765"/>
      <w:r w:rsidRPr="0085453A">
        <w:t>Bố cục</w:t>
      </w:r>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7198A522" w14:textId="40AEF217" w:rsidR="00D8714E" w:rsidRPr="00D8714E" w:rsidRDefault="00D8714E" w:rsidP="00E666CE">
      <w:pPr>
        <w:pStyle w:val="DoanVB"/>
        <w:widowControl w:val="0"/>
        <w:rPr>
          <w:lang w:val="en-US"/>
        </w:rPr>
      </w:pPr>
      <w:r>
        <w:rPr>
          <w:lang w:val="en-US"/>
        </w:rPr>
        <w:t>Ngoài Lời mở đầu, Kết luận, Tài liệu tham khảo, Khóa luận tốt nghiệp chia làm 4 chương</w:t>
      </w:r>
      <w:r w:rsidR="00574F3E">
        <w:rPr>
          <w:lang w:val="en-US"/>
        </w:rPr>
        <w:t>.</w:t>
      </w:r>
    </w:p>
    <w:p w14:paraId="761D1DB2" w14:textId="77777777" w:rsidR="00CF4EB6" w:rsidRPr="00C03243" w:rsidRDefault="00CF4EB6" w:rsidP="00E666CE">
      <w:pPr>
        <w:pStyle w:val="StyleTr0"/>
        <w:widowControl w:val="0"/>
      </w:pPr>
      <w:r w:rsidRPr="00C03243">
        <w:t>Cơ sở lý thuyết: đặc tả các công nghệ, các cơ sở đã có sẵn được sử dụng để phát triển hệ thống.</w:t>
      </w:r>
    </w:p>
    <w:p w14:paraId="5609352D" w14:textId="77777777" w:rsidR="00CF4EB6" w:rsidRPr="00C03243" w:rsidRDefault="00CF4EB6" w:rsidP="00E666CE">
      <w:pPr>
        <w:pStyle w:val="StyleTr0"/>
        <w:widowControl w:val="0"/>
      </w:pPr>
      <w:r w:rsidRPr="00C03243">
        <w:t>Phân tích và đặc tả yêu cầu: Nêu lên các nhu cầu của người sử dụng hệ thống, từ đó đưa ra các giải pháp tin học hóa phù hợp để phát triển các tính năng, hệ thống hóa các yêu cầu thành sơ đồ user case và mô tả chi tiết.</w:t>
      </w:r>
    </w:p>
    <w:p w14:paraId="3A49EE9E" w14:textId="77777777" w:rsidR="00CF4EB6" w:rsidRPr="00C03243" w:rsidRDefault="00CF4EB6" w:rsidP="00E666CE">
      <w:pPr>
        <w:pStyle w:val="StyleTr0"/>
        <w:widowControl w:val="0"/>
      </w:pPr>
      <w:r w:rsidRPr="00C03243">
        <w:t>Thiết kế hệ thống: Bao gồm việc thiết kế cơ sở dữ liệu và các sơ đồ tuần tự cho các chức năng hệ thống.</w:t>
      </w:r>
    </w:p>
    <w:p w14:paraId="4153F31F" w14:textId="77777777" w:rsidR="00CF4EB6" w:rsidRDefault="00CF4EB6" w:rsidP="00E666CE">
      <w:pPr>
        <w:pStyle w:val="StyleTr0"/>
        <w:widowControl w:val="0"/>
      </w:pPr>
      <w:r w:rsidRPr="00C03243">
        <w:t>Cài đặt và thử nghiệm: Mô tả quá trình cài đặt, phát triển hệ thống và chạy thử nghiệm hệ thống.</w:t>
      </w:r>
    </w:p>
    <w:p w14:paraId="34CBA30B" w14:textId="66F43560" w:rsidR="00574F3E" w:rsidRPr="00C03243" w:rsidRDefault="00574F3E" w:rsidP="00E666CE">
      <w:pPr>
        <w:pStyle w:val="StyleTr0"/>
        <w:widowControl w:val="0"/>
      </w:pPr>
      <w:r>
        <w:t>Phát triển phần mềm, cài đặt và kiểm thử: Bao gồm việc phát triển, cài đặt môi trường thử nghiệm, triển khai trên các nền tảng Amazon Web Service/ NginX và kiểm thử hệ thống.</w:t>
      </w:r>
    </w:p>
    <w:p w14:paraId="0E8C7B66" w14:textId="77777777" w:rsidR="00E666CE" w:rsidRDefault="00CF4EB6" w:rsidP="00E666CE">
      <w:pPr>
        <w:widowControl w:val="0"/>
        <w:spacing w:before="0" w:after="160" w:line="259" w:lineRule="auto"/>
        <w:jc w:val="left"/>
        <w:sectPr w:rsidR="00E666CE" w:rsidSect="00E666CE">
          <w:footerReference w:type="default" r:id="rId12"/>
          <w:pgSz w:w="11907" w:h="16840" w:code="9"/>
          <w:pgMar w:top="1134" w:right="851" w:bottom="1134" w:left="1701" w:header="567" w:footer="217" w:gutter="0"/>
          <w:pgNumType w:start="1"/>
          <w:cols w:space="720"/>
          <w:docGrid w:linePitch="360"/>
        </w:sectPr>
      </w:pPr>
      <w:r>
        <w:br w:type="page"/>
      </w:r>
    </w:p>
    <w:p w14:paraId="43D2C9BF" w14:textId="46684FEF" w:rsidR="00CF4EB6" w:rsidRDefault="00CF4EB6" w:rsidP="00E666CE">
      <w:pPr>
        <w:pStyle w:val="Heading1"/>
        <w:keepNext w:val="0"/>
        <w:widowControl w:val="0"/>
        <w:tabs>
          <w:tab w:val="clear" w:pos="1701"/>
        </w:tabs>
        <w:spacing w:line="288" w:lineRule="auto"/>
        <w:ind w:left="0" w:firstLine="0"/>
      </w:pPr>
      <w:bookmarkStart w:id="57" w:name="_Toc168871140"/>
      <w:bookmarkStart w:id="58" w:name="_Toc168871191"/>
      <w:bookmarkStart w:id="59" w:name="_Toc170253655"/>
      <w:bookmarkStart w:id="60" w:name="_Toc170253774"/>
      <w:bookmarkStart w:id="61" w:name="_Toc170255749"/>
      <w:bookmarkStart w:id="62" w:name="_Toc170255973"/>
      <w:bookmarkStart w:id="63" w:name="_Toc178930744"/>
      <w:bookmarkStart w:id="64" w:name="_Toc179783119"/>
      <w:bookmarkStart w:id="65" w:name="_Toc180279574"/>
      <w:bookmarkStart w:id="66" w:name="_Toc180503766"/>
      <w:r w:rsidRPr="0085453A">
        <w:lastRenderedPageBreak/>
        <w:t>CƠ SỞ LÝ THUYẾT</w:t>
      </w:r>
      <w:bookmarkEnd w:id="57"/>
      <w:bookmarkEnd w:id="58"/>
      <w:bookmarkEnd w:id="59"/>
      <w:bookmarkEnd w:id="60"/>
      <w:bookmarkEnd w:id="61"/>
      <w:bookmarkEnd w:id="62"/>
      <w:bookmarkEnd w:id="63"/>
      <w:bookmarkEnd w:id="64"/>
      <w:bookmarkEnd w:id="65"/>
      <w:bookmarkEnd w:id="66"/>
      <w:r w:rsidRPr="0085453A">
        <w:t xml:space="preserve"> </w:t>
      </w:r>
    </w:p>
    <w:p w14:paraId="6E089267" w14:textId="72494893" w:rsidR="00CF4EB6" w:rsidRPr="0085453A" w:rsidRDefault="00716DAA" w:rsidP="00E666CE">
      <w:pPr>
        <w:pStyle w:val="Heading2"/>
        <w:keepNext w:val="0"/>
        <w:keepLines w:val="0"/>
        <w:widowControl w:val="0"/>
        <w:tabs>
          <w:tab w:val="clear" w:pos="567"/>
        </w:tabs>
        <w:ind w:left="288" w:hanging="288"/>
        <w:jc w:val="left"/>
      </w:pPr>
      <w:bookmarkStart w:id="67" w:name="_Toc178930745"/>
      <w:bookmarkStart w:id="68" w:name="_Toc179783120"/>
      <w:bookmarkStart w:id="69" w:name="_Toc180279575"/>
      <w:bookmarkStart w:id="70" w:name="_Toc180503767"/>
      <w:r>
        <w:t>Công việc quản lý dự án trong hệ thống đặt và giao đồ ăn</w:t>
      </w:r>
      <w:bookmarkEnd w:id="67"/>
      <w:bookmarkEnd w:id="68"/>
      <w:bookmarkEnd w:id="69"/>
      <w:bookmarkEnd w:id="70"/>
    </w:p>
    <w:p w14:paraId="59E57EB7" w14:textId="62E19351" w:rsidR="00CF4EB6" w:rsidRPr="0085453A" w:rsidRDefault="00CF4EB6" w:rsidP="00E666CE">
      <w:pPr>
        <w:pStyle w:val="Heading3"/>
        <w:keepNext w:val="0"/>
        <w:widowControl w:val="0"/>
        <w:tabs>
          <w:tab w:val="clear" w:pos="709"/>
        </w:tabs>
        <w:spacing w:line="288" w:lineRule="auto"/>
        <w:ind w:left="360" w:hanging="360"/>
      </w:pPr>
      <w:bookmarkStart w:id="71" w:name="_Toc169734939"/>
      <w:bookmarkStart w:id="72" w:name="_Toc170073993"/>
      <w:bookmarkStart w:id="73" w:name="_Toc170225928"/>
      <w:bookmarkStart w:id="74" w:name="_Toc170253657"/>
      <w:bookmarkStart w:id="75" w:name="_Toc170253776"/>
      <w:bookmarkStart w:id="76" w:name="_Toc170255281"/>
      <w:bookmarkStart w:id="77" w:name="_Toc170255751"/>
      <w:bookmarkStart w:id="78" w:name="_Toc170255975"/>
      <w:bookmarkStart w:id="79" w:name="_Toc170257022"/>
      <w:bookmarkStart w:id="80" w:name="_Toc170280359"/>
      <w:bookmarkStart w:id="81" w:name="_Toc178930746"/>
      <w:bookmarkStart w:id="82" w:name="_Toc179783121"/>
      <w:bookmarkStart w:id="83" w:name="_Toc180279576"/>
      <w:bookmarkStart w:id="84" w:name="_Toc180503768"/>
      <w:r w:rsidRPr="0085453A">
        <w:t>Định nghĩa</w:t>
      </w:r>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196F70B1" w14:textId="5E3A11D6" w:rsidR="00716DAA" w:rsidRPr="00716DAA" w:rsidRDefault="00716DAA" w:rsidP="00E666CE">
      <w:pPr>
        <w:pStyle w:val="DoanVB"/>
        <w:widowControl w:val="0"/>
        <w:rPr>
          <w:rStyle w:val="normaltextrun"/>
        </w:rPr>
      </w:pPr>
      <w:r w:rsidRPr="00716DAA">
        <w:rPr>
          <w:rStyle w:val="normaltextrun"/>
        </w:rPr>
        <w:t>Hệ thống đặt và giao đồ ăn là một dự án có mục tiêu tạo ra một sản phẩm công nghệ hỗ trợ khách hàng đặt món ăn trực tuyến và giúp admin (kiêm luôn vai trò giao hàng) quản lý quy trình từ nhận đơn, xử lý đơn hàng, cho đến việc giao hàng đến khách hàng. Dự án được quản lý theo phương pháp Agile để đáp ứng các yêu cầu linh hoạ</w:t>
      </w:r>
      <w:r>
        <w:rPr>
          <w:rStyle w:val="normaltextrun"/>
        </w:rPr>
        <w:t>t của khách hàng và thị trường.</w:t>
      </w:r>
    </w:p>
    <w:p w14:paraId="2EA31BFE" w14:textId="77777777" w:rsidR="00716DAA" w:rsidRDefault="00716DAA" w:rsidP="00E666CE">
      <w:pPr>
        <w:pStyle w:val="DoanVB"/>
        <w:widowControl w:val="0"/>
        <w:rPr>
          <w:rStyle w:val="normaltextrun"/>
        </w:rPr>
      </w:pPr>
      <w:r w:rsidRPr="00716DAA">
        <w:rPr>
          <w:rStyle w:val="normaltextrun"/>
        </w:rPr>
        <w:t>Quản lý dự án trong bối cảnh này liên quan đến việc áp dụng các kỹ năng và kiến thức quản lý để đảm bảo hệ thống được xây dựng đúng với yêu cầu về thời gian, phạm vi, chi phí, và chất lượng. Người quản lý dự án (PM) chịu trách nhiệm điều phối, theo dõi tiến độ, xử lý các vấn đề phát sinh, và đảm bảo hệ thống hoàn thành với sự hài lòng của tất cả các bên liên quan.</w:t>
      </w:r>
    </w:p>
    <w:p w14:paraId="1FBBF688" w14:textId="77777777" w:rsidR="00716DAA" w:rsidRPr="00716DAA" w:rsidRDefault="00716DAA" w:rsidP="00E666CE">
      <w:pPr>
        <w:pStyle w:val="DoanVB"/>
        <w:widowControl w:val="0"/>
        <w:rPr>
          <w:rStyle w:val="eop"/>
        </w:rPr>
      </w:pPr>
      <w:bookmarkStart w:id="85" w:name="_Toc169734940"/>
      <w:bookmarkStart w:id="86" w:name="_Toc170073994"/>
      <w:bookmarkStart w:id="87" w:name="_Toc170225929"/>
      <w:bookmarkStart w:id="88" w:name="_Toc170253658"/>
      <w:bookmarkStart w:id="89" w:name="_Toc170253777"/>
      <w:bookmarkStart w:id="90" w:name="_Toc170255282"/>
      <w:bookmarkStart w:id="91" w:name="_Toc170255752"/>
      <w:bookmarkStart w:id="92" w:name="_Toc170255976"/>
      <w:bookmarkStart w:id="93" w:name="_Toc170257023"/>
      <w:bookmarkStart w:id="94" w:name="_Toc170280360"/>
      <w:r w:rsidRPr="00716DAA">
        <w:rPr>
          <w:rStyle w:val="eop"/>
        </w:rPr>
        <w:t>Nhân sự chính trong dự án bao gồm:</w:t>
      </w:r>
    </w:p>
    <w:p w14:paraId="08ED7954" w14:textId="77777777" w:rsidR="00716DAA" w:rsidRPr="00E666CE" w:rsidRDefault="00716DAA" w:rsidP="00E666CE">
      <w:pPr>
        <w:pStyle w:val="StyleTr0"/>
        <w:widowControl w:val="0"/>
        <w:rPr>
          <w:rStyle w:val="eop"/>
          <w:lang w:val="vi-VN"/>
        </w:rPr>
      </w:pPr>
      <w:r w:rsidRPr="00E666CE">
        <w:rPr>
          <w:rStyle w:val="eop"/>
          <w:lang w:val="vi-VN"/>
        </w:rPr>
        <w:t>Admin: Người quản lý hệ thống, đồng thời đảm nhận vai trò giao hàng.</w:t>
      </w:r>
    </w:p>
    <w:p w14:paraId="19544EA7" w14:textId="77777777" w:rsidR="00716DAA" w:rsidRPr="00E666CE" w:rsidRDefault="00716DAA" w:rsidP="00E666CE">
      <w:pPr>
        <w:pStyle w:val="StyleTr0"/>
        <w:widowControl w:val="0"/>
        <w:rPr>
          <w:rStyle w:val="eop"/>
          <w:lang w:val="vi-VN"/>
        </w:rPr>
      </w:pPr>
      <w:r w:rsidRPr="00E666CE">
        <w:rPr>
          <w:rStyle w:val="eop"/>
          <w:lang w:val="vi-VN"/>
        </w:rPr>
        <w:t>Khách hàng: Người đặt món, nhận đồ ăn, và có thể phản hồi về dịch vụ.</w:t>
      </w:r>
    </w:p>
    <w:p w14:paraId="525A2CEA" w14:textId="5983D60F" w:rsidR="00716DAA" w:rsidRPr="00E666CE" w:rsidRDefault="00716DAA" w:rsidP="00E666CE">
      <w:pPr>
        <w:pStyle w:val="StyleTr0"/>
        <w:widowControl w:val="0"/>
        <w:rPr>
          <w:rStyle w:val="eop"/>
          <w:lang w:val="vi-VN"/>
        </w:rPr>
      </w:pPr>
      <w:r w:rsidRPr="00E666CE">
        <w:rPr>
          <w:rStyle w:val="eop"/>
          <w:lang w:val="vi-VN"/>
        </w:rPr>
        <w:t>Bên phát triển phần mềm: Bao gồm các vai trò như lập trình viên, chuyên viên phân tích nghiệp vụ, kiểm thử viên (Tester), v.v.</w:t>
      </w:r>
    </w:p>
    <w:p w14:paraId="6AC1F629" w14:textId="432000C8" w:rsidR="00826952" w:rsidRPr="00E666CE" w:rsidRDefault="00826952" w:rsidP="00E666CE">
      <w:pPr>
        <w:pStyle w:val="Heading3"/>
        <w:keepNext w:val="0"/>
        <w:widowControl w:val="0"/>
        <w:tabs>
          <w:tab w:val="clear" w:pos="709"/>
        </w:tabs>
        <w:spacing w:line="288" w:lineRule="auto"/>
        <w:ind w:left="360" w:hanging="360"/>
        <w:rPr>
          <w:lang w:val="vi-VN"/>
        </w:rPr>
      </w:pPr>
      <w:bookmarkStart w:id="95" w:name="_Toc178930747"/>
      <w:bookmarkStart w:id="96" w:name="_Toc179783122"/>
      <w:bookmarkStart w:id="97" w:name="_Toc180279577"/>
      <w:bookmarkStart w:id="98" w:name="_Toc180503769"/>
      <w:r w:rsidRPr="00E666CE">
        <w:rPr>
          <w:lang w:val="vi-VN"/>
        </w:rPr>
        <w:t>Quy trình quản lý dự án</w:t>
      </w:r>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3DCABF77" w14:textId="4F2F592F" w:rsidR="00716DAA" w:rsidRPr="00716DAA" w:rsidRDefault="00716DAA" w:rsidP="00E666CE">
      <w:pPr>
        <w:pStyle w:val="DoanVB"/>
        <w:widowControl w:val="0"/>
      </w:pPr>
      <w:r w:rsidRPr="00716DAA">
        <w:t>Quy trình quản lý dự án trong hệ thống đặt và giao đồ ăn sẽ trải qua các bước như sau:</w:t>
      </w:r>
    </w:p>
    <w:p w14:paraId="26740346" w14:textId="5501DA49" w:rsidR="00716DAA" w:rsidRPr="00E666CE" w:rsidRDefault="00716DAA" w:rsidP="00E666CE">
      <w:pPr>
        <w:pStyle w:val="StyleTr0"/>
        <w:widowControl w:val="0"/>
        <w:rPr>
          <w:lang w:val="vi-VN"/>
        </w:rPr>
      </w:pPr>
      <w:r w:rsidRPr="00E666CE">
        <w:rPr>
          <w:lang w:val="vi-VN"/>
        </w:rPr>
        <w:t>Khởi tạo: Định nghĩa phạm vi dự án, xác định vai trò và trách nhiệm của admin (quản lý hệ thống và giao hàng) và khách hàng (người đặt món). Xác định các yêu cầu chức năng chính, như đặt món, thanh toán trực tuyến, và theo dõi đơn hàng.</w:t>
      </w:r>
    </w:p>
    <w:p w14:paraId="78AA59B5" w14:textId="5FE94E2F" w:rsidR="00716DAA" w:rsidRPr="00E666CE" w:rsidRDefault="00716DAA" w:rsidP="00E666CE">
      <w:pPr>
        <w:pStyle w:val="StyleTr0"/>
        <w:widowControl w:val="0"/>
        <w:rPr>
          <w:lang w:val="vi-VN"/>
        </w:rPr>
      </w:pPr>
      <w:r w:rsidRPr="00E666CE">
        <w:rPr>
          <w:lang w:val="vi-VN"/>
        </w:rPr>
        <w:t>Lập kế hoạch: Lập kế hoạch cho từng tính năng của hệ thống như quản lý thực đơn, đơn hàng, giao hàng và tích hợp thanh toán trực tuyến. Phân tích các yêu cầu của khách hàng để đảm bảo hệ thống đáp ứng đầy đủ.</w:t>
      </w:r>
    </w:p>
    <w:p w14:paraId="55AB6E8F" w14:textId="25C380A3" w:rsidR="00716DAA" w:rsidRPr="00E666CE" w:rsidRDefault="00716DAA" w:rsidP="00E666CE">
      <w:pPr>
        <w:pStyle w:val="StyleTr0"/>
        <w:widowControl w:val="0"/>
        <w:rPr>
          <w:lang w:val="vi-VN"/>
        </w:rPr>
      </w:pPr>
      <w:r w:rsidRPr="00E666CE">
        <w:rPr>
          <w:lang w:val="vi-VN"/>
        </w:rPr>
        <w:t>Thực hiện: Phân công nhiệm vụ cho đội phát triển phần mềm (dev), thiết kế cơ sở dữ liệu, phát triển giao diện người dùng cho khách hàng và admin. Tiến hành lập trình, kiểm thử hệ thống, và triển khai từng phần của sản phẩm.</w:t>
      </w:r>
    </w:p>
    <w:p w14:paraId="76D7F36F" w14:textId="7854C199" w:rsidR="00716DAA" w:rsidRPr="00C03243" w:rsidRDefault="00716DAA" w:rsidP="00E666CE">
      <w:pPr>
        <w:pStyle w:val="StyleTr0"/>
        <w:widowControl w:val="0"/>
      </w:pPr>
      <w:r w:rsidRPr="00E666CE">
        <w:rPr>
          <w:lang w:val="vi-VN"/>
        </w:rPr>
        <w:t xml:space="preserve">Giám sát và điều khiển: Theo dõi tiến trình phát triển, điều chỉnh kế hoạch dựa trên phản hồi từ admin và khách hàng, và đảm bảo tiến độ đạt được các yêu cầu đã đặt ra. </w:t>
      </w:r>
      <w:r w:rsidRPr="00C03243">
        <w:t>Điều chỉnh nhanh chóng khi gặp sự cố.</w:t>
      </w:r>
    </w:p>
    <w:p w14:paraId="36A21EDB" w14:textId="55A2E6C1" w:rsidR="00826952" w:rsidRPr="00C03243" w:rsidRDefault="00716DAA" w:rsidP="00E666CE">
      <w:pPr>
        <w:pStyle w:val="StyleTr0"/>
        <w:widowControl w:val="0"/>
      </w:pPr>
      <w:r w:rsidRPr="00C03243">
        <w:lastRenderedPageBreak/>
        <w:t>Kết thúc dự án: Sau khi hoàn thành, dự án sẽ triển khai hệ thống chính thức. Lưu trữ các file dự án, chốt hợp đồng và rút kinh nghiệm từ quá trình phát triển.</w:t>
      </w:r>
    </w:p>
    <w:p w14:paraId="62270654" w14:textId="77777777" w:rsidR="00D17C69" w:rsidRPr="0085453A" w:rsidRDefault="00D17C69" w:rsidP="00E666CE">
      <w:pPr>
        <w:pStyle w:val="Heading2"/>
        <w:keepNext w:val="0"/>
        <w:keepLines w:val="0"/>
        <w:widowControl w:val="0"/>
        <w:tabs>
          <w:tab w:val="clear" w:pos="567"/>
        </w:tabs>
        <w:ind w:left="288" w:hanging="288"/>
        <w:jc w:val="left"/>
      </w:pPr>
      <w:bookmarkStart w:id="99" w:name="_Toc170253667"/>
      <w:bookmarkStart w:id="100" w:name="_Toc170253786"/>
      <w:bookmarkStart w:id="101" w:name="_Toc170255761"/>
      <w:bookmarkStart w:id="102" w:name="_Toc170255985"/>
      <w:bookmarkStart w:id="103" w:name="_Toc178930756"/>
      <w:bookmarkStart w:id="104" w:name="_Toc179664479"/>
      <w:bookmarkStart w:id="105" w:name="_Toc180279578"/>
      <w:bookmarkStart w:id="106" w:name="_Toc180503770"/>
      <w:r w:rsidRPr="0085453A">
        <w:t>Ngôn ngữ lậ</w:t>
      </w:r>
      <w:r>
        <w:t>p trình TypeScrip [4</w:t>
      </w:r>
      <w:r w:rsidRPr="0085453A">
        <w:t>]</w:t>
      </w:r>
      <w:bookmarkEnd w:id="99"/>
      <w:bookmarkEnd w:id="100"/>
      <w:bookmarkEnd w:id="101"/>
      <w:bookmarkEnd w:id="102"/>
      <w:r>
        <w:t xml:space="preserve"> [5]</w:t>
      </w:r>
      <w:bookmarkEnd w:id="103"/>
      <w:bookmarkEnd w:id="104"/>
      <w:bookmarkEnd w:id="105"/>
      <w:bookmarkEnd w:id="106"/>
    </w:p>
    <w:p w14:paraId="0E2AB0F1" w14:textId="77777777" w:rsidR="00D17C69" w:rsidRPr="0085453A" w:rsidRDefault="00D17C69" w:rsidP="00E666CE">
      <w:pPr>
        <w:pStyle w:val="Heading3"/>
        <w:keepNext w:val="0"/>
        <w:widowControl w:val="0"/>
        <w:tabs>
          <w:tab w:val="clear" w:pos="709"/>
        </w:tabs>
        <w:spacing w:line="288" w:lineRule="auto"/>
        <w:ind w:left="360" w:hanging="360"/>
      </w:pPr>
      <w:bookmarkStart w:id="107" w:name="_Toc169734950"/>
      <w:bookmarkStart w:id="108" w:name="_Toc170074004"/>
      <w:bookmarkStart w:id="109" w:name="_Toc170225939"/>
      <w:bookmarkStart w:id="110" w:name="_Toc170253668"/>
      <w:bookmarkStart w:id="111" w:name="_Toc170253787"/>
      <w:bookmarkStart w:id="112" w:name="_Toc170255762"/>
      <w:bookmarkStart w:id="113" w:name="_Toc170255986"/>
      <w:bookmarkStart w:id="114" w:name="_Toc170257033"/>
      <w:bookmarkStart w:id="115" w:name="_Toc170280370"/>
      <w:bookmarkStart w:id="116" w:name="_Toc178930757"/>
      <w:bookmarkStart w:id="117" w:name="_Toc179664480"/>
      <w:bookmarkStart w:id="118" w:name="_Toc180279579"/>
      <w:bookmarkStart w:id="119" w:name="_Toc180503771"/>
      <w:r w:rsidRPr="0085453A">
        <w:t>Định nghĩa</w:t>
      </w:r>
      <w:bookmarkEnd w:id="107"/>
      <w:bookmarkEnd w:id="108"/>
      <w:bookmarkEnd w:id="109"/>
      <w:bookmarkEnd w:id="110"/>
      <w:bookmarkEnd w:id="111"/>
      <w:bookmarkEnd w:id="112"/>
      <w:bookmarkEnd w:id="113"/>
      <w:bookmarkEnd w:id="114"/>
      <w:bookmarkEnd w:id="115"/>
      <w:bookmarkEnd w:id="116"/>
      <w:bookmarkEnd w:id="117"/>
      <w:bookmarkEnd w:id="118"/>
      <w:bookmarkEnd w:id="119"/>
    </w:p>
    <w:p w14:paraId="16D2BAA9" w14:textId="77777777" w:rsidR="00D17C69" w:rsidRPr="0085453A" w:rsidRDefault="00D17C69" w:rsidP="00E666CE">
      <w:pPr>
        <w:pStyle w:val="DoanVB"/>
        <w:widowControl w:val="0"/>
      </w:pPr>
      <w:r w:rsidRPr="0085453A">
        <w:t>TypeScript là một ngôn ngữ lập trình mã nguồn mở được phát triển bởi Microsoft. Đây là một siêu ngữ của JavaScript, nghĩa là mọi mã JavaScript hợp lệ cũng là mã TypeScript hợp lệ. TypeScript thêm các loại tĩnh vào JavaScript, giúp phát hiện lỗi trong quá trình viết mã thay vì trong quá trình chạy, và hỗ trợ các tính năng như class và module, làm cho việc viết mã JavaScript lớn và phức tạp trở nên dễ dàng hơn.</w:t>
      </w:r>
    </w:p>
    <w:p w14:paraId="2D4FA635" w14:textId="77777777" w:rsidR="00D17C69" w:rsidRPr="0085453A" w:rsidRDefault="00D17C69" w:rsidP="00E666CE">
      <w:pPr>
        <w:pStyle w:val="Heading3"/>
        <w:keepNext w:val="0"/>
        <w:widowControl w:val="0"/>
        <w:tabs>
          <w:tab w:val="clear" w:pos="709"/>
        </w:tabs>
        <w:spacing w:line="288" w:lineRule="auto"/>
        <w:ind w:left="360" w:hanging="360"/>
      </w:pPr>
      <w:bookmarkStart w:id="120" w:name="_Toc169734951"/>
      <w:bookmarkStart w:id="121" w:name="_Toc170074005"/>
      <w:bookmarkStart w:id="122" w:name="_Toc170225940"/>
      <w:bookmarkStart w:id="123" w:name="_Toc170253669"/>
      <w:bookmarkStart w:id="124" w:name="_Toc170253788"/>
      <w:bookmarkStart w:id="125" w:name="_Toc170255763"/>
      <w:bookmarkStart w:id="126" w:name="_Toc170255987"/>
      <w:bookmarkStart w:id="127" w:name="_Toc170257034"/>
      <w:bookmarkStart w:id="128" w:name="_Toc170280371"/>
      <w:bookmarkStart w:id="129" w:name="_Toc178930758"/>
      <w:bookmarkStart w:id="130" w:name="_Toc179664481"/>
      <w:bookmarkStart w:id="131" w:name="_Toc180279580"/>
      <w:bookmarkStart w:id="132" w:name="_Toc180503772"/>
      <w:r w:rsidRPr="0085453A">
        <w:t>Đặc trưng</w:t>
      </w:r>
      <w:bookmarkEnd w:id="120"/>
      <w:bookmarkEnd w:id="121"/>
      <w:bookmarkEnd w:id="122"/>
      <w:bookmarkEnd w:id="123"/>
      <w:bookmarkEnd w:id="124"/>
      <w:bookmarkEnd w:id="125"/>
      <w:bookmarkEnd w:id="126"/>
      <w:bookmarkEnd w:id="127"/>
      <w:bookmarkEnd w:id="128"/>
      <w:bookmarkEnd w:id="129"/>
      <w:bookmarkEnd w:id="130"/>
      <w:bookmarkEnd w:id="131"/>
      <w:bookmarkEnd w:id="132"/>
    </w:p>
    <w:p w14:paraId="63A81DA9" w14:textId="77777777" w:rsidR="00D17C69" w:rsidRPr="0085453A" w:rsidRDefault="00D17C69" w:rsidP="00E666CE">
      <w:pPr>
        <w:pStyle w:val="DoanVB"/>
        <w:widowControl w:val="0"/>
      </w:pPr>
      <w:r w:rsidRPr="0085453A">
        <w:t>TypeScript được thiết kế để mở rộng khả năng của JavaScript, TypeScript bổ sung hệ thống kiểu tĩnh, giúp phát hiện lỗi ngay trong quá trình viết mã thay vì trong quá trình chạy. Tương thích hoàn toàn với JavaScript, TypeScript hỗ trợ các tính năng hiện đại của ECMAScript, như class và module, đồng thời cung cấp các công cụ phát triển mạnh mẽ như tự động hoàn thành mã và phát hiện lỗi nhanh chóng. Hệ thống kiểu nâng cao của TypeScript, bao gồm các loại như union, intersection, và generic, giúp mã nguồn trở nên linh hoạt và mạnh mẽ hơn. Dưới đây là những nét đặc trưng mà TypeScript mang lại:</w:t>
      </w:r>
    </w:p>
    <w:p w14:paraId="4386D780" w14:textId="77777777" w:rsidR="00D17C69" w:rsidRPr="00E666CE" w:rsidRDefault="00D17C69" w:rsidP="00E666CE">
      <w:pPr>
        <w:pStyle w:val="StyleTr0"/>
        <w:widowControl w:val="0"/>
        <w:rPr>
          <w:lang w:val="vi-VN"/>
        </w:rPr>
      </w:pPr>
      <w:r w:rsidRPr="00E666CE">
        <w:rPr>
          <w:lang w:val="vi-VN"/>
        </w:rPr>
        <w:t>Kiểu tĩnh (Static Typing): TypeScript cho phép gán kiểu cho các biến, tham số và giá trị trả về của hàm. Điều này giúp phát hiện lỗi kiểu trong quá trình biên dịch.</w:t>
      </w:r>
    </w:p>
    <w:p w14:paraId="2706340D" w14:textId="77777777" w:rsidR="00D17C69" w:rsidRPr="00E666CE" w:rsidRDefault="00D17C69" w:rsidP="00E666CE">
      <w:pPr>
        <w:pStyle w:val="StyleTr0"/>
        <w:widowControl w:val="0"/>
        <w:rPr>
          <w:lang w:val="vi-VN"/>
        </w:rPr>
      </w:pPr>
      <w:r w:rsidRPr="00E666CE">
        <w:rPr>
          <w:lang w:val="vi-VN"/>
        </w:rPr>
        <w:t>Tương thích với JavaScript: Mọi mã JavaScript hợp lệ đều hợp lệ trong TypeScript, cho phép chuyển đổi dần từ JavaScript sang TypeScript mà không gặp rủi ro.</w:t>
      </w:r>
    </w:p>
    <w:p w14:paraId="34079570" w14:textId="77777777" w:rsidR="00D17C69" w:rsidRPr="00E666CE" w:rsidRDefault="00D17C69" w:rsidP="00E666CE">
      <w:pPr>
        <w:pStyle w:val="StyleTr0"/>
        <w:widowControl w:val="0"/>
        <w:rPr>
          <w:lang w:val="vi-VN"/>
        </w:rPr>
      </w:pPr>
      <w:r w:rsidRPr="00E666CE">
        <w:rPr>
          <w:lang w:val="vi-VN"/>
        </w:rPr>
        <w:t>Hỗ trợ ECMAScript hiện đại: TypeScript hỗ trợ các tính năng của ECMAScript mới nhất, chẳng hạn như async/await, class, module, và nhiều hơn nữa.</w:t>
      </w:r>
    </w:p>
    <w:p w14:paraId="21FCC4CD" w14:textId="77777777" w:rsidR="00D17C69" w:rsidRPr="00E666CE" w:rsidRDefault="00D17C69" w:rsidP="00E666CE">
      <w:pPr>
        <w:pStyle w:val="StyleTr0"/>
        <w:widowControl w:val="0"/>
        <w:rPr>
          <w:lang w:val="vi-VN"/>
        </w:rPr>
      </w:pPr>
      <w:r w:rsidRPr="00E666CE">
        <w:rPr>
          <w:lang w:val="vi-VN"/>
        </w:rPr>
        <w:t>Cải tiến công cụ phát triển (Developer Tools): TypeScript cung cấp nhiều tính năng hỗ trợ trong các IDE như tự động hoàn thành mã, phát hiện lỗi nhanh chóng, và khả năng điều hướng mã tốt hơn.</w:t>
      </w:r>
    </w:p>
    <w:p w14:paraId="7916C183" w14:textId="77777777" w:rsidR="00D17C69" w:rsidRPr="00E666CE" w:rsidRDefault="00D17C69" w:rsidP="00E666CE">
      <w:pPr>
        <w:pStyle w:val="StyleTr0"/>
        <w:widowControl w:val="0"/>
        <w:rPr>
          <w:lang w:val="vi-VN"/>
        </w:rPr>
      </w:pPr>
      <w:r w:rsidRPr="00E666CE">
        <w:rPr>
          <w:lang w:val="vi-VN"/>
        </w:rPr>
        <w:t>Kiểm tra loại nâng cao (Advanced Type Checking): TypeScript cung cấp các loại phức tạp như union, intersection, và generic, giúp mã linh hoạt và mạnh mẽ hơn.</w:t>
      </w:r>
    </w:p>
    <w:p w14:paraId="790AC502" w14:textId="77777777" w:rsidR="00D17C69" w:rsidRPr="0085453A" w:rsidRDefault="00D17C69" w:rsidP="00E666CE">
      <w:pPr>
        <w:pStyle w:val="Heading3"/>
        <w:keepNext w:val="0"/>
        <w:widowControl w:val="0"/>
        <w:tabs>
          <w:tab w:val="clear" w:pos="709"/>
        </w:tabs>
        <w:spacing w:line="288" w:lineRule="auto"/>
        <w:ind w:left="360" w:hanging="360"/>
      </w:pPr>
      <w:bookmarkStart w:id="133" w:name="_Toc169734952"/>
      <w:bookmarkStart w:id="134" w:name="_Toc170074006"/>
      <w:bookmarkStart w:id="135" w:name="_Toc170225941"/>
      <w:bookmarkStart w:id="136" w:name="_Toc170253670"/>
      <w:bookmarkStart w:id="137" w:name="_Toc170253789"/>
      <w:bookmarkStart w:id="138" w:name="_Toc170255764"/>
      <w:bookmarkStart w:id="139" w:name="_Toc170255988"/>
      <w:bookmarkStart w:id="140" w:name="_Toc170257035"/>
      <w:bookmarkStart w:id="141" w:name="_Toc170280372"/>
      <w:bookmarkStart w:id="142" w:name="_Toc178930759"/>
      <w:bookmarkStart w:id="143" w:name="_Toc179664482"/>
      <w:bookmarkStart w:id="144" w:name="_Toc180279581"/>
      <w:bookmarkStart w:id="145" w:name="_Toc180503773"/>
      <w:r w:rsidRPr="0085453A">
        <w:t>Ứng dụng</w:t>
      </w:r>
      <w:bookmarkEnd w:id="133"/>
      <w:bookmarkEnd w:id="134"/>
      <w:bookmarkEnd w:id="135"/>
      <w:bookmarkEnd w:id="136"/>
      <w:bookmarkEnd w:id="137"/>
      <w:bookmarkEnd w:id="138"/>
      <w:bookmarkEnd w:id="139"/>
      <w:bookmarkEnd w:id="140"/>
      <w:bookmarkEnd w:id="141"/>
      <w:bookmarkEnd w:id="142"/>
      <w:bookmarkEnd w:id="143"/>
      <w:bookmarkEnd w:id="144"/>
      <w:bookmarkEnd w:id="145"/>
    </w:p>
    <w:p w14:paraId="2D34D8D6" w14:textId="77777777" w:rsidR="00D17C69" w:rsidRPr="0085453A" w:rsidRDefault="00D17C69" w:rsidP="00E666CE">
      <w:pPr>
        <w:pStyle w:val="DoanVB"/>
        <w:widowControl w:val="0"/>
      </w:pPr>
      <w:r w:rsidRPr="00C03243">
        <w:t>TypeScript không chỉ nổi bật với các đặc trưng kỹ thuật mà còn rất phổ biến trong nhiều lĩnh vực phát triển phần mềm. Trong phát triển ứng dụng web, TypeScript thường được sử dụng cùng các framework như Angular, React và Vue, giúp cải thiện hiệu suất và độ tin cậy của mã nguồn. Trong phát triển back-end, đặc biệt với Node.js, TypeScript cung cấp một môi trường lập trình an toàn và dễ bảo trì hơn. TypeScript cũng được sử dụng trong phát triển ứng dụng di động, với các công cụ như React Native</w:t>
      </w:r>
      <w:r w:rsidRPr="0085453A">
        <w:t xml:space="preserve">, và đóng vai trò quan </w:t>
      </w:r>
      <w:r w:rsidRPr="0085453A">
        <w:lastRenderedPageBreak/>
        <w:t>trọng trong phát triển nhiều thư viện và công cụ mã nguồn mở, nhờ vào sự an toàn và hiệu quả mà nó mang lại. Dưới đây là những ứng dụng phổ biến của TypeScript:</w:t>
      </w:r>
    </w:p>
    <w:p w14:paraId="5F6F4E00" w14:textId="77777777" w:rsidR="00D17C69" w:rsidRPr="00E666CE" w:rsidRDefault="00D17C69" w:rsidP="00E666CE">
      <w:pPr>
        <w:pStyle w:val="StyleTr0"/>
        <w:widowControl w:val="0"/>
        <w:rPr>
          <w:lang w:val="vi-VN"/>
        </w:rPr>
      </w:pPr>
      <w:r w:rsidRPr="00E666CE">
        <w:rPr>
          <w:lang w:val="vi-VN"/>
        </w:rPr>
        <w:t>Phát triển ứng dụng web: TypeScript thường được sử dụng trong phát triển front-end với các framework như Angular, React, và Vue. Nó giúp phát hiện lỗi sớm và cải thiện hiệu suất của ứng dụng.</w:t>
      </w:r>
    </w:p>
    <w:p w14:paraId="4C10420C" w14:textId="77777777" w:rsidR="00D17C69" w:rsidRPr="00E666CE" w:rsidRDefault="00D17C69" w:rsidP="00E666CE">
      <w:pPr>
        <w:pStyle w:val="StyleTr0"/>
        <w:widowControl w:val="0"/>
        <w:rPr>
          <w:lang w:val="vi-VN"/>
        </w:rPr>
      </w:pPr>
      <w:r w:rsidRPr="00E666CE">
        <w:rPr>
          <w:lang w:val="vi-VN"/>
        </w:rPr>
        <w:t>Phát triển back-end: TypeScript cũng phổ biến trong phát triển back-end, đặc biệt với Node.js. Nó cung cấp một môi trường an toàn hơn và dễ bảo trì hơn so với JavaScript thuần.</w:t>
      </w:r>
    </w:p>
    <w:p w14:paraId="26C29D5A" w14:textId="77777777" w:rsidR="00D17C69" w:rsidRPr="00E666CE" w:rsidRDefault="00D17C69" w:rsidP="00E666CE">
      <w:pPr>
        <w:pStyle w:val="StyleTr0"/>
        <w:widowControl w:val="0"/>
        <w:rPr>
          <w:lang w:val="vi-VN"/>
        </w:rPr>
      </w:pPr>
      <w:r w:rsidRPr="00E666CE">
        <w:rPr>
          <w:lang w:val="vi-VN"/>
        </w:rPr>
        <w:t>Phát triển ứng dụng di động: Các công cụ như React Native hỗ trợ TypeScript, cho phép phát triển ứng dụng di động với các lợi ích của loại tĩnh.</w:t>
      </w:r>
    </w:p>
    <w:p w14:paraId="131B5B1E" w14:textId="77777777" w:rsidR="00D17C69" w:rsidRPr="00E666CE" w:rsidRDefault="00D17C69" w:rsidP="00E666CE">
      <w:pPr>
        <w:pStyle w:val="StyleTr0"/>
        <w:widowControl w:val="0"/>
        <w:rPr>
          <w:lang w:val="vi-VN"/>
        </w:rPr>
      </w:pPr>
      <w:r w:rsidRPr="00E666CE">
        <w:rPr>
          <w:lang w:val="vi-VN"/>
        </w:rPr>
        <w:t>Phát triển thư viện và công cụ: TypeScript được sử dụng để phát triển nhiều thư viện và công cụ mã nguồn mở, như các gói trên npm, nhờ vào sự an toàn và dễ bảo trì mà nó mang lại.</w:t>
      </w:r>
    </w:p>
    <w:p w14:paraId="1B834413" w14:textId="77777777" w:rsidR="00D17C69" w:rsidRDefault="00D17C69" w:rsidP="00E666CE">
      <w:pPr>
        <w:pStyle w:val="Heading2"/>
        <w:keepNext w:val="0"/>
        <w:widowControl w:val="0"/>
      </w:pPr>
      <w:bookmarkStart w:id="146" w:name="_Toc178930760"/>
      <w:bookmarkStart w:id="147" w:name="_Toc179664483"/>
      <w:bookmarkStart w:id="148" w:name="_Toc180279582"/>
      <w:bookmarkStart w:id="149" w:name="_Toc180503774"/>
      <w:r>
        <w:t>React [6</w:t>
      </w:r>
      <w:r w:rsidRPr="0085453A">
        <w:t>]</w:t>
      </w:r>
      <w:r>
        <w:t xml:space="preserve"> [7]</w:t>
      </w:r>
      <w:bookmarkEnd w:id="146"/>
      <w:bookmarkEnd w:id="147"/>
      <w:bookmarkEnd w:id="148"/>
      <w:bookmarkEnd w:id="149"/>
    </w:p>
    <w:p w14:paraId="15D74CE5" w14:textId="77777777" w:rsidR="00D17C69" w:rsidRDefault="00D17C69" w:rsidP="00E666CE">
      <w:pPr>
        <w:pStyle w:val="Heading3"/>
        <w:keepNext w:val="0"/>
        <w:widowControl w:val="0"/>
      </w:pPr>
      <w:bookmarkStart w:id="150" w:name="_Toc178930761"/>
      <w:bookmarkStart w:id="151" w:name="_Toc179664484"/>
      <w:bookmarkStart w:id="152" w:name="_Toc180279583"/>
      <w:bookmarkStart w:id="153" w:name="_Toc180503775"/>
      <w:r>
        <w:t>Định nghĩa</w:t>
      </w:r>
      <w:bookmarkEnd w:id="150"/>
      <w:bookmarkEnd w:id="151"/>
      <w:bookmarkEnd w:id="152"/>
      <w:bookmarkEnd w:id="153"/>
    </w:p>
    <w:p w14:paraId="2363826D" w14:textId="77777777" w:rsidR="00A3781B" w:rsidRDefault="00D17C69" w:rsidP="00E666CE">
      <w:pPr>
        <w:widowControl w:val="0"/>
        <w:jc w:val="center"/>
      </w:pPr>
      <w:r>
        <w:rPr>
          <w:noProof/>
          <w:lang w:val="vi-VN" w:eastAsia="vi-VN"/>
        </w:rPr>
        <w:drawing>
          <wp:inline distT="0" distB="0" distL="0" distR="0" wp14:anchorId="584E1BFB" wp14:editId="5839B600">
            <wp:extent cx="3888341" cy="2187114"/>
            <wp:effectExtent l="0" t="0" r="0" b="3810"/>
            <wp:docPr id="3" name="Picture 3" descr="A blue background with white text and a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background with white text and a symbol"/>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0229" cy="2193801"/>
                    </a:xfrm>
                    <a:prstGeom prst="rect">
                      <a:avLst/>
                    </a:prstGeom>
                  </pic:spPr>
                </pic:pic>
              </a:graphicData>
            </a:graphic>
          </wp:inline>
        </w:drawing>
      </w:r>
    </w:p>
    <w:p w14:paraId="7FADA54F" w14:textId="25BDBE5F" w:rsidR="00D17C69" w:rsidRDefault="00A3781B" w:rsidP="00E666CE">
      <w:pPr>
        <w:pStyle w:val="Caption"/>
        <w:widowControl w:val="0"/>
      </w:pPr>
      <w:bookmarkStart w:id="154" w:name="_Toc180279697"/>
      <w:bookmarkStart w:id="155" w:name="_Toc180435377"/>
      <w:r>
        <w:t xml:space="preserve">Hình </w:t>
      </w:r>
      <w:fldSimple w:instr=" STYLEREF 1 \s ">
        <w:r w:rsidR="001C794A">
          <w:rPr>
            <w:noProof/>
          </w:rPr>
          <w:t>1</w:t>
        </w:r>
      </w:fldSimple>
      <w:r w:rsidR="006B790F">
        <w:t>.</w:t>
      </w:r>
      <w:fldSimple w:instr=" SEQ Hình \* ARABIC \s 1 ">
        <w:r w:rsidR="001C794A">
          <w:rPr>
            <w:noProof/>
          </w:rPr>
          <w:t>1</w:t>
        </w:r>
      </w:fldSimple>
      <w:r>
        <w:t xml:space="preserve">. </w:t>
      </w:r>
      <w:r w:rsidRPr="006D09D5">
        <w:rPr>
          <w:rFonts w:eastAsia="Times New Roman" w:cs="Times New Roman"/>
          <w:noProof/>
          <w:lang w:val="vi-VN" w:eastAsia="zh-CN"/>
        </w:rPr>
        <w:t xml:space="preserve">Hình ảnh minh họa </w:t>
      </w:r>
      <w:r>
        <w:rPr>
          <w:rFonts w:eastAsia="Times New Roman" w:cs="Times New Roman"/>
          <w:noProof/>
          <w:lang w:eastAsia="zh-CN"/>
        </w:rPr>
        <w:t>thư viện</w:t>
      </w:r>
      <w:r w:rsidRPr="006D09D5">
        <w:rPr>
          <w:rFonts w:eastAsia="Times New Roman" w:cs="Times New Roman"/>
          <w:noProof/>
          <w:lang w:val="vi-VN" w:eastAsia="zh-CN"/>
        </w:rPr>
        <w:t xml:space="preserve"> </w:t>
      </w:r>
      <w:r>
        <w:rPr>
          <w:rFonts w:eastAsia="Times New Roman" w:cs="Times New Roman"/>
          <w:noProof/>
          <w:lang w:eastAsia="zh-CN"/>
        </w:rPr>
        <w:t>React</w:t>
      </w:r>
      <w:bookmarkEnd w:id="154"/>
      <w:bookmarkEnd w:id="155"/>
    </w:p>
    <w:p w14:paraId="3068975C" w14:textId="77777777" w:rsidR="00D17C69" w:rsidRPr="00C03243" w:rsidRDefault="00D17C69" w:rsidP="00E666CE">
      <w:pPr>
        <w:pStyle w:val="DoanVB"/>
        <w:widowControl w:val="0"/>
      </w:pPr>
      <w:r w:rsidRPr="00C03243">
        <w:t>React là một thư viện JavaScript mã nguồn mở, được phát triển bởi Facebook và hiện được duy trì bởi cộng đồng lập trình viên. Được ra mắt lần đầu tiên vào năm 2013, React chuyên được sử dụng để xây dựng giao diện người dùng (UI), đặc biệt cho các ứng dụng web có tính tương tác cao. Điểm nổi bật của React là khả năng xây dựng các ứng dụng đơn trang (SPA) với cách tiếp cận theo hướng component (thành phần), giúp tái sử dụng mã và quản lý giao diện phức tạp một cách hiệu quả.</w:t>
      </w:r>
    </w:p>
    <w:p w14:paraId="37836383" w14:textId="77777777" w:rsidR="00D17C69" w:rsidRDefault="00D17C69" w:rsidP="00E666CE">
      <w:pPr>
        <w:pStyle w:val="Heading3"/>
        <w:keepNext w:val="0"/>
        <w:widowControl w:val="0"/>
        <w:rPr>
          <w:rFonts w:eastAsia="Times New Roman"/>
          <w:noProof/>
        </w:rPr>
      </w:pPr>
      <w:bookmarkStart w:id="156" w:name="_Toc178930762"/>
      <w:bookmarkStart w:id="157" w:name="_Toc179664485"/>
      <w:bookmarkStart w:id="158" w:name="_Toc180279584"/>
      <w:bookmarkStart w:id="159" w:name="_Toc180503776"/>
      <w:r w:rsidRPr="006D09D5">
        <w:rPr>
          <w:rFonts w:eastAsia="Times New Roman"/>
          <w:noProof/>
        </w:rPr>
        <w:t>Đặc trưng</w:t>
      </w:r>
      <w:bookmarkEnd w:id="156"/>
      <w:bookmarkEnd w:id="157"/>
      <w:bookmarkEnd w:id="158"/>
      <w:bookmarkEnd w:id="159"/>
    </w:p>
    <w:p w14:paraId="468D702E" w14:textId="77777777" w:rsidR="00D17C69" w:rsidRDefault="00D17C69" w:rsidP="00E666CE">
      <w:pPr>
        <w:pStyle w:val="DoanVB"/>
        <w:widowControl w:val="0"/>
      </w:pPr>
      <w:r>
        <w:t>React sở hữu nhiều đặc trưng nổi bật, bao gồm:</w:t>
      </w:r>
    </w:p>
    <w:p w14:paraId="3B157B83" w14:textId="77777777" w:rsidR="00D17C69" w:rsidRPr="00E666CE" w:rsidRDefault="00D17C69" w:rsidP="00E666CE">
      <w:pPr>
        <w:pStyle w:val="StyleTr0"/>
        <w:widowControl w:val="0"/>
        <w:rPr>
          <w:lang w:val="vi-VN"/>
        </w:rPr>
      </w:pPr>
      <w:r w:rsidRPr="00E666CE">
        <w:rPr>
          <w:lang w:val="vi-VN"/>
        </w:rPr>
        <w:t xml:space="preserve">Component-based (Dựa trên thành phần): React xây dựng giao diện người dùng </w:t>
      </w:r>
      <w:r w:rsidRPr="00E666CE">
        <w:rPr>
          <w:lang w:val="vi-VN"/>
        </w:rPr>
        <w:lastRenderedPageBreak/>
        <w:t>bằng cách chia nhỏ ứng dụng thành các thành phần độc lập và có thể tái sử dụng. Mỗi thành phần có thể đại diện cho một phần nhỏ của giao diện (như một nút bấm, một biểu mẫu), từ đó dễ dàng quản lý và phát triển các hệ thống giao diện lớn.</w:t>
      </w:r>
    </w:p>
    <w:p w14:paraId="42303285" w14:textId="77777777" w:rsidR="00D17C69" w:rsidRPr="00E666CE" w:rsidRDefault="00D17C69" w:rsidP="00E666CE">
      <w:pPr>
        <w:pStyle w:val="StyleTr0"/>
        <w:widowControl w:val="0"/>
        <w:rPr>
          <w:lang w:val="vi-VN"/>
        </w:rPr>
      </w:pPr>
      <w:r w:rsidRPr="00E666CE">
        <w:rPr>
          <w:lang w:val="vi-VN"/>
        </w:rPr>
        <w:t>Virtual DOM (DOM ảo): React sử dụng một cây DOM ảo để tối ưu hóa việc cập nhật giao diện. Khi có sự thay đổi trong dữ liệu, React chỉ cập nhật những phần thay đổi trên DOM thực tế, giúp cải thiện hiệu suất của ứng dụng.</w:t>
      </w:r>
    </w:p>
    <w:p w14:paraId="4E0F01AA" w14:textId="77777777" w:rsidR="00D17C69" w:rsidRPr="00E666CE" w:rsidRDefault="00D17C69" w:rsidP="00E666CE">
      <w:pPr>
        <w:pStyle w:val="StyleTr0"/>
        <w:widowControl w:val="0"/>
        <w:rPr>
          <w:lang w:val="vi-VN"/>
        </w:rPr>
      </w:pPr>
      <w:r w:rsidRPr="00E666CE">
        <w:rPr>
          <w:lang w:val="vi-VN"/>
        </w:rPr>
        <w:t>JSX (JavaScript XML): JSX là một cú pháp mở rộng của JavaScript, cho phép lập trình viên viết HTML trực tiếp trong JavaScript. JSX giúp mã React dễ đọc và dễ hiểu hơn, đồng thời cung cấp sự linh hoạt khi kết hợp JavaScript với HTML.</w:t>
      </w:r>
    </w:p>
    <w:p w14:paraId="30BFBF6F" w14:textId="77777777" w:rsidR="00D17C69" w:rsidRPr="00E666CE" w:rsidRDefault="00D17C69" w:rsidP="00E666CE">
      <w:pPr>
        <w:pStyle w:val="StyleTr0"/>
        <w:widowControl w:val="0"/>
        <w:rPr>
          <w:lang w:val="vi-VN"/>
        </w:rPr>
      </w:pPr>
      <w:r w:rsidRPr="00E666CE">
        <w:rPr>
          <w:lang w:val="vi-VN"/>
        </w:rPr>
        <w:t>One-way data binding (Ràng buộc dữ liệu một chiều): React sử dụng mô hình dữ liệu một chiều, giúp quản lý dữ liệu dễ dàng hơn. Dữ liệu di chuyển từ component cha đến component con, làm cho quá trình theo dõi trạng thái của ứng dụng trở nên minh bạch và dễ kiểm soát.</w:t>
      </w:r>
    </w:p>
    <w:p w14:paraId="471FD5A6" w14:textId="77777777" w:rsidR="00D17C69" w:rsidRPr="00E666CE" w:rsidRDefault="00D17C69" w:rsidP="00E666CE">
      <w:pPr>
        <w:pStyle w:val="StyleTr0"/>
        <w:widowControl w:val="0"/>
        <w:rPr>
          <w:lang w:val="vi-VN"/>
        </w:rPr>
      </w:pPr>
      <w:r w:rsidRPr="00E666CE">
        <w:rPr>
          <w:lang w:val="vi-VN"/>
        </w:rPr>
        <w:t>React Hooks: Được giới thiệu trong React 16.8, Hooks là một tính năng cho phép sử dụng trạng thái và các tính năng khác của React mà không cần viết dưới dạng class. Hooks như useState, useEffect đã trở thành công cụ quan trọng trong việc quản lý trạng thái và vòng đời component.</w:t>
      </w:r>
    </w:p>
    <w:p w14:paraId="2B54105B" w14:textId="77777777" w:rsidR="00D17C69" w:rsidRPr="00E666CE" w:rsidRDefault="00D17C69" w:rsidP="00E666CE">
      <w:pPr>
        <w:pStyle w:val="StyleTr0"/>
        <w:widowControl w:val="0"/>
        <w:rPr>
          <w:lang w:val="vi-VN"/>
        </w:rPr>
      </w:pPr>
      <w:r w:rsidRPr="00E666CE">
        <w:rPr>
          <w:lang w:val="vi-VN"/>
        </w:rPr>
        <w:t>Hỗ trợ mạnh mẽ cho cộng đồng: React có một hệ sinh thái phong phú và sự hỗ trợ mạnh mẽ từ cộng đồng. Các thư viện như React Router, Redux, và Material-UI giúp bổ sung tính năng và tăng cường khả năng phát triển ứng dụng React.</w:t>
      </w:r>
    </w:p>
    <w:p w14:paraId="53043EBC" w14:textId="77777777" w:rsidR="00D17C69" w:rsidRDefault="00D17C69" w:rsidP="00E666CE">
      <w:pPr>
        <w:pStyle w:val="Heading3"/>
        <w:keepNext w:val="0"/>
        <w:widowControl w:val="0"/>
        <w:rPr>
          <w:rFonts w:eastAsia="Times New Roman"/>
          <w:noProof/>
        </w:rPr>
      </w:pPr>
      <w:bookmarkStart w:id="160" w:name="_Toc178930763"/>
      <w:bookmarkStart w:id="161" w:name="_Toc179664486"/>
      <w:bookmarkStart w:id="162" w:name="_Toc180279585"/>
      <w:bookmarkStart w:id="163" w:name="_Toc180503777"/>
      <w:r w:rsidRPr="006D09D5">
        <w:rPr>
          <w:rFonts w:eastAsia="Times New Roman"/>
          <w:noProof/>
        </w:rPr>
        <w:t>Ứng dụng</w:t>
      </w:r>
      <w:bookmarkEnd w:id="160"/>
      <w:bookmarkEnd w:id="161"/>
      <w:bookmarkEnd w:id="162"/>
      <w:bookmarkEnd w:id="163"/>
    </w:p>
    <w:p w14:paraId="64E79DAB" w14:textId="77777777" w:rsidR="00D17C69" w:rsidRDefault="00D17C69" w:rsidP="00E666CE">
      <w:pPr>
        <w:pStyle w:val="DoanVB"/>
        <w:widowControl w:val="0"/>
      </w:pPr>
      <w:r>
        <w:t>React là một thư viện phổ biến và mạnh mẽ, được sử dụng rộng rãi trong nhiều lĩnh vực phát triển phần mềm:</w:t>
      </w:r>
    </w:p>
    <w:p w14:paraId="24988E20" w14:textId="77777777" w:rsidR="00D17C69" w:rsidRPr="00E666CE" w:rsidRDefault="00D17C69" w:rsidP="00E666CE">
      <w:pPr>
        <w:pStyle w:val="StyleTr0"/>
        <w:widowControl w:val="0"/>
        <w:rPr>
          <w:lang w:val="vi-VN"/>
        </w:rPr>
      </w:pPr>
      <w:r w:rsidRPr="00E666CE">
        <w:rPr>
          <w:lang w:val="vi-VN"/>
        </w:rPr>
        <w:t>Ứng dụng web đơn trang (Single-page applications - SPA): React là lựa chọn hàng đầu để xây dựng các ứng dụng đơn trang nhờ khả năng cập nhật nhanh chóng và tối ưu hóa hiệu suất. Các công ty lớn như Facebook, Instagram, và Airbnb đều sử dụng React để phát triển giao diện người dùng.</w:t>
      </w:r>
    </w:p>
    <w:p w14:paraId="0B9135C6" w14:textId="77777777" w:rsidR="00D17C69" w:rsidRPr="00E666CE" w:rsidRDefault="00D17C69" w:rsidP="00E666CE">
      <w:pPr>
        <w:pStyle w:val="StyleTr0"/>
        <w:widowControl w:val="0"/>
        <w:rPr>
          <w:lang w:val="vi-VN"/>
        </w:rPr>
      </w:pPr>
      <w:r w:rsidRPr="00E666CE">
        <w:rPr>
          <w:lang w:val="vi-VN"/>
        </w:rPr>
        <w:t>Ứng dụng di động: Với React Native, một framework được xây dựng dựa trên React, các nhà phát triển có thể tạo ra ứng dụng di động gốc (native) cho iOS và Android. React Native cho phép chia sẻ mã nguồn giữa các nền tảng, giúp giảm thời gian phát triển ứng dụng.</w:t>
      </w:r>
    </w:p>
    <w:p w14:paraId="5CC89FBB" w14:textId="77777777" w:rsidR="00D17C69" w:rsidRPr="00E666CE" w:rsidRDefault="00D17C69" w:rsidP="00E666CE">
      <w:pPr>
        <w:pStyle w:val="StyleTr0"/>
        <w:widowControl w:val="0"/>
        <w:rPr>
          <w:lang w:val="vi-VN"/>
        </w:rPr>
      </w:pPr>
      <w:r w:rsidRPr="00E666CE">
        <w:rPr>
          <w:lang w:val="vi-VN"/>
        </w:rPr>
        <w:t xml:space="preserve">Ứng dụng doanh nghiệp: Nhiều ứng dụng web doanh nghiệp hiện đại được xây dựng bằng React nhờ tính linh hoạt và khả năng mở rộng. Các ứng dụng quản lý, CRM, và dashboard thường sử dụng React để xây dựng giao diện người dùng </w:t>
      </w:r>
      <w:r w:rsidRPr="00E666CE">
        <w:rPr>
          <w:lang w:val="vi-VN"/>
        </w:rPr>
        <w:lastRenderedPageBreak/>
        <w:t>tương tác cao.</w:t>
      </w:r>
    </w:p>
    <w:p w14:paraId="17A4A89F" w14:textId="77777777" w:rsidR="00D17C69" w:rsidRPr="00E666CE" w:rsidRDefault="00D17C69" w:rsidP="00E666CE">
      <w:pPr>
        <w:pStyle w:val="StyleTr0"/>
        <w:widowControl w:val="0"/>
        <w:rPr>
          <w:lang w:val="vi-VN"/>
        </w:rPr>
      </w:pPr>
      <w:r w:rsidRPr="00E666CE">
        <w:rPr>
          <w:lang w:val="vi-VN"/>
        </w:rPr>
        <w:t>Tích hợp với các nền tảng server-side: React có thể được tích hợp với các framework server-side như Next.js để phát triển các ứng dụng full-stack với tính năng kết xuất phía máy chủ (server-side rendering) và SEO tốt hơn.</w:t>
      </w:r>
    </w:p>
    <w:p w14:paraId="22E58D84" w14:textId="77777777" w:rsidR="00D17C69" w:rsidRPr="00E666CE" w:rsidRDefault="00D17C69" w:rsidP="00E666CE">
      <w:pPr>
        <w:pStyle w:val="StyleTr0"/>
        <w:widowControl w:val="0"/>
        <w:rPr>
          <w:lang w:val="vi-VN"/>
        </w:rPr>
      </w:pPr>
      <w:r w:rsidRPr="00E666CE">
        <w:rPr>
          <w:lang w:val="vi-VN"/>
        </w:rPr>
        <w:t>Thương mại điện tử: Các nền tảng thương mại điện tử cũng sử dụng React để xây dựng các trang web có tính tương tác cao và trải nghiệm người dùng tốt hơn. Các ứng dụng mua sắm, giỏ hàng và quản lý sản phẩm thường dựa vào React để tối ưu hiệu suất và trải nghiệm người dùng.</w:t>
      </w:r>
    </w:p>
    <w:p w14:paraId="5B72CBCE" w14:textId="77777777" w:rsidR="00D17C69" w:rsidRPr="00E666CE" w:rsidRDefault="00D17C69" w:rsidP="00E666CE">
      <w:pPr>
        <w:pStyle w:val="StyleTr0"/>
        <w:widowControl w:val="0"/>
        <w:rPr>
          <w:lang w:val="vi-VN"/>
        </w:rPr>
      </w:pPr>
      <w:r w:rsidRPr="00E666CE">
        <w:rPr>
          <w:lang w:val="vi-VN"/>
        </w:rPr>
        <w:t>Dashboard và phân tích dữ liệu: React thường được sử dụng để phát triển các dashboard quản lý dữ liệu với khả năng tương tác cao. Nhờ khả năng tái sử dụng component, các biểu đồ, bảng dữ liệu và các thành phần UI khác có thể được xây dựng một cách hiệu quả.</w:t>
      </w:r>
    </w:p>
    <w:p w14:paraId="5E018948" w14:textId="77777777" w:rsidR="00D17C69" w:rsidRDefault="00D17C69" w:rsidP="00E666CE">
      <w:pPr>
        <w:pStyle w:val="Heading2"/>
        <w:keepNext w:val="0"/>
        <w:widowControl w:val="0"/>
      </w:pPr>
      <w:bookmarkStart w:id="164" w:name="_Toc179664503"/>
      <w:bookmarkStart w:id="165" w:name="_Toc180279586"/>
      <w:bookmarkStart w:id="166" w:name="_Toc180503778"/>
      <w:r>
        <w:t>Tailwind CSS [18] [19]</w:t>
      </w:r>
      <w:bookmarkEnd w:id="164"/>
      <w:bookmarkEnd w:id="165"/>
      <w:bookmarkEnd w:id="166"/>
    </w:p>
    <w:p w14:paraId="741DBD3E" w14:textId="77777777" w:rsidR="00A3781B" w:rsidRDefault="00D17C69" w:rsidP="00E666CE">
      <w:pPr>
        <w:widowControl w:val="0"/>
        <w:jc w:val="center"/>
      </w:pPr>
      <w:r>
        <w:rPr>
          <w:noProof/>
          <w:lang w:val="vi-VN" w:eastAsia="vi-VN"/>
        </w:rPr>
        <w:drawing>
          <wp:inline distT="0" distB="0" distL="0" distR="0" wp14:anchorId="1F129D0F" wp14:editId="28201627">
            <wp:extent cx="2857500" cy="1600200"/>
            <wp:effectExtent l="0" t="0" r="0" b="0"/>
            <wp:docPr id="661724843" name="Picture 4" descr="A logo with blue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24843" name="Picture 4" descr="A logo with blue wave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200C7104" w14:textId="6EAACA89" w:rsidR="00D17C69" w:rsidRPr="000A2835" w:rsidRDefault="00A3781B" w:rsidP="00E666CE">
      <w:pPr>
        <w:pStyle w:val="Caption"/>
        <w:widowControl w:val="0"/>
      </w:pPr>
      <w:bookmarkStart w:id="167" w:name="_Toc180279698"/>
      <w:bookmarkStart w:id="168" w:name="_Toc180435378"/>
      <w:r>
        <w:t xml:space="preserve">Hình </w:t>
      </w:r>
      <w:fldSimple w:instr=" STYLEREF 1 \s ">
        <w:r w:rsidR="001C794A">
          <w:rPr>
            <w:noProof/>
          </w:rPr>
          <w:t>1</w:t>
        </w:r>
      </w:fldSimple>
      <w:r w:rsidR="006B790F">
        <w:t>.</w:t>
      </w:r>
      <w:fldSimple w:instr=" SEQ Hình \* ARABIC \s 1 ">
        <w:r w:rsidR="001C794A">
          <w:rPr>
            <w:noProof/>
          </w:rPr>
          <w:t>2</w:t>
        </w:r>
      </w:fldSimple>
      <w:r>
        <w:t>.</w:t>
      </w:r>
      <w:r w:rsidRPr="00A3781B">
        <w:t xml:space="preserve"> </w:t>
      </w:r>
      <w:r>
        <w:t>Hình ảnh minh họa framework Tailwind CSS</w:t>
      </w:r>
      <w:bookmarkEnd w:id="167"/>
      <w:bookmarkEnd w:id="168"/>
    </w:p>
    <w:p w14:paraId="185859A2" w14:textId="77777777" w:rsidR="00D17C69" w:rsidRPr="00E04900" w:rsidRDefault="00D17C69" w:rsidP="00E666CE">
      <w:pPr>
        <w:pStyle w:val="Heading3"/>
        <w:keepNext w:val="0"/>
        <w:widowControl w:val="0"/>
      </w:pPr>
      <w:bookmarkStart w:id="169" w:name="_Toc179664504"/>
      <w:bookmarkStart w:id="170" w:name="_Toc180279587"/>
      <w:bookmarkStart w:id="171" w:name="_Toc180503779"/>
      <w:r>
        <w:t>Định nghĩa</w:t>
      </w:r>
      <w:bookmarkEnd w:id="169"/>
      <w:bookmarkEnd w:id="170"/>
      <w:bookmarkEnd w:id="171"/>
    </w:p>
    <w:p w14:paraId="107351A7" w14:textId="77777777" w:rsidR="00D17C69" w:rsidRPr="00E666CE" w:rsidRDefault="00D17C69" w:rsidP="00E666CE">
      <w:pPr>
        <w:pStyle w:val="DoanVB"/>
        <w:widowControl w:val="0"/>
      </w:pPr>
      <w:bookmarkStart w:id="172" w:name="_Hlk179628984"/>
      <w:r>
        <w:t xml:space="preserve">Tailwind CSS </w:t>
      </w:r>
      <w:bookmarkEnd w:id="172"/>
      <w:r>
        <w:t>là một framework CSS mã nguồn mở, ra mắt vào năm 2019. Điểm nổi bật của Tailwind CSS là cách tiếp cận "utility-first," giúp các lập trình viên tạo kiểu trực tiếp cho các phần tử thông qua việc kết hợp các lớp CSS tiện ích thay vì sử dụng các lớp CSS định nghĩa trước cho các thành phần (components) như trong Bootstrap.</w:t>
      </w:r>
    </w:p>
    <w:p w14:paraId="3310372E" w14:textId="77777777" w:rsidR="00D17C69" w:rsidRDefault="00D17C69" w:rsidP="00E666CE">
      <w:pPr>
        <w:pStyle w:val="Heading3"/>
        <w:keepNext w:val="0"/>
        <w:widowControl w:val="0"/>
      </w:pPr>
      <w:bookmarkStart w:id="173" w:name="_Toc179664505"/>
      <w:bookmarkStart w:id="174" w:name="_Toc180279588"/>
      <w:bookmarkStart w:id="175" w:name="_Toc180503780"/>
      <w:r>
        <w:t>Tính năng chính của Tailwind CSS</w:t>
      </w:r>
      <w:bookmarkEnd w:id="173"/>
      <w:bookmarkEnd w:id="174"/>
      <w:bookmarkEnd w:id="175"/>
    </w:p>
    <w:p w14:paraId="1021AC71" w14:textId="77777777" w:rsidR="00D17C69" w:rsidRPr="00C03243" w:rsidRDefault="00D17C69" w:rsidP="00E666CE">
      <w:pPr>
        <w:pStyle w:val="StyleTr0"/>
        <w:widowControl w:val="0"/>
      </w:pPr>
      <w:r w:rsidRPr="00C03243">
        <w:t>Utility-first: Thay vì xây dựng lớp dựa trên thành phần, Tailwind CSS cung cấp hàng loạt lớp tiện ích cho từng đặc điểm của giao diện (ví dụ: màu sắc, kích thước, căn lề, font chữ). Điều này giúp lập trình viên kiểm soát chính xác giao diện mà không cần viết nhiều CSS tùy chỉnh.</w:t>
      </w:r>
    </w:p>
    <w:p w14:paraId="76E11E86" w14:textId="77777777" w:rsidR="00D17C69" w:rsidRPr="00C03243" w:rsidRDefault="00D17C69" w:rsidP="00E666CE">
      <w:pPr>
        <w:pStyle w:val="StyleTr0"/>
        <w:widowControl w:val="0"/>
      </w:pPr>
      <w:r w:rsidRPr="00C03243">
        <w:t>Tuỳ chỉnh và mở rộng: Tailwind CSS có thể dễ dàng tuỳ chỉnh qua file cấu hình (tailwind.config.js), giúp bạn thay đổi màu sắc, kích thước hoặc thêm các lớp CSS theo ý muốn.</w:t>
      </w:r>
    </w:p>
    <w:p w14:paraId="355CF2B7" w14:textId="77777777" w:rsidR="00D17C69" w:rsidRPr="00C03243" w:rsidRDefault="00D17C69" w:rsidP="00E666CE">
      <w:pPr>
        <w:pStyle w:val="StyleTr0"/>
        <w:widowControl w:val="0"/>
      </w:pPr>
      <w:r w:rsidRPr="00C03243">
        <w:lastRenderedPageBreak/>
        <w:t>Responsive: Tailwind hỗ trợ mạnh mẽ việc thiết kế giao diện responsive, với các lớp tiện ích cho từng độ phân giải màn hình và hỗ trợ chế độ "dark mode".</w:t>
      </w:r>
    </w:p>
    <w:p w14:paraId="49D83005" w14:textId="77777777" w:rsidR="00D17C69" w:rsidRPr="00C03243" w:rsidRDefault="00D17C69" w:rsidP="00E666CE">
      <w:pPr>
        <w:pStyle w:val="StyleTr0"/>
        <w:widowControl w:val="0"/>
      </w:pPr>
      <w:r w:rsidRPr="00C03243">
        <w:t>Just-in-time (JIT) Mode: Tính năng JIT của Tailwind giúp tạo ra CSS nhanh chóng, chỉ tạo ra những lớp cần thiết dựa trên nội dung HTML, giúp tối ưu hóa dung lượng tệp CSS.</w:t>
      </w:r>
    </w:p>
    <w:p w14:paraId="05B70BFB" w14:textId="77777777" w:rsidR="00D17C69" w:rsidRPr="00C03243" w:rsidRDefault="00D17C69" w:rsidP="00E666CE">
      <w:pPr>
        <w:pStyle w:val="StyleTr0"/>
        <w:widowControl w:val="0"/>
      </w:pPr>
      <w:r w:rsidRPr="00C03243">
        <w:t>Tích hợp nhanh chóng: Tailwind CSS dễ dàng cài đặt thông qua npm hoặc yarn và có thể tích hợp vào các dự án JavaScript thông qua PostCSS hoặc CLI.</w:t>
      </w:r>
    </w:p>
    <w:p w14:paraId="5A535FB1" w14:textId="77777777" w:rsidR="00D17C69" w:rsidRDefault="00D17C69" w:rsidP="00E666CE">
      <w:pPr>
        <w:pStyle w:val="Heading3"/>
        <w:keepNext w:val="0"/>
        <w:widowControl w:val="0"/>
      </w:pPr>
      <w:bookmarkStart w:id="176" w:name="_Toc179664506"/>
      <w:bookmarkStart w:id="177" w:name="_Toc180279589"/>
      <w:bookmarkStart w:id="178" w:name="_Toc180503781"/>
      <w:r>
        <w:t>Ứng dụng</w:t>
      </w:r>
      <w:bookmarkEnd w:id="176"/>
      <w:bookmarkEnd w:id="177"/>
      <w:bookmarkEnd w:id="178"/>
    </w:p>
    <w:p w14:paraId="4B8AFC64" w14:textId="77777777" w:rsidR="00D17C69" w:rsidRPr="00C03243" w:rsidRDefault="00D17C69" w:rsidP="00E666CE">
      <w:pPr>
        <w:pStyle w:val="StyleTr0"/>
        <w:widowControl w:val="0"/>
      </w:pPr>
      <w:r w:rsidRPr="00C03243">
        <w:t>Tailwind CSS thường được sử dụng trong phát triển giao diện người dùng cho các trang web và ứng dụng web. Với khả năng tùy chỉnh cao, nó rất phù hợp cho các dự án yêu cầu giao diện độc đáo và linh hoạt.</w:t>
      </w:r>
    </w:p>
    <w:p w14:paraId="2E01622B" w14:textId="77777777" w:rsidR="00D17C69" w:rsidRPr="00C03243" w:rsidRDefault="00D17C69" w:rsidP="00E666CE">
      <w:pPr>
        <w:pStyle w:val="StyleTr0"/>
        <w:widowControl w:val="0"/>
      </w:pPr>
      <w:r w:rsidRPr="00C03243">
        <w:t>Tailwind CSS đã nhanh chóng trở thành lựa chọn phổ biến với hơn 80,000 sao trên GitHub và được cộng đồng phát triển web đánh giá cao nhờ sự linh hoạt và khả năng tối ưu hóa.</w:t>
      </w:r>
    </w:p>
    <w:p w14:paraId="061FDD4C" w14:textId="77777777" w:rsidR="00D17C69" w:rsidRDefault="00D17C69" w:rsidP="00E666CE">
      <w:pPr>
        <w:pStyle w:val="Heading2"/>
        <w:keepNext w:val="0"/>
        <w:widowControl w:val="0"/>
      </w:pPr>
      <w:bookmarkStart w:id="179" w:name="_Toc179664507"/>
      <w:bookmarkStart w:id="180" w:name="_Toc180279590"/>
      <w:bookmarkStart w:id="181" w:name="_Toc180503782"/>
      <w:r>
        <w:t>Vite [20] [21] [22]</w:t>
      </w:r>
      <w:bookmarkEnd w:id="179"/>
      <w:bookmarkEnd w:id="180"/>
      <w:bookmarkEnd w:id="181"/>
    </w:p>
    <w:p w14:paraId="137A6CB0" w14:textId="77777777" w:rsidR="00A3781B" w:rsidRDefault="00D17C69" w:rsidP="00E666CE">
      <w:pPr>
        <w:widowControl w:val="0"/>
        <w:jc w:val="center"/>
      </w:pPr>
      <w:r>
        <w:rPr>
          <w:noProof/>
          <w:lang w:val="vi-VN" w:eastAsia="vi-VN"/>
        </w:rPr>
        <w:drawing>
          <wp:inline distT="0" distB="0" distL="0" distR="0" wp14:anchorId="71FE9781" wp14:editId="06E438E3">
            <wp:extent cx="1365665" cy="1347537"/>
            <wp:effectExtent l="0" t="0" r="6350" b="5080"/>
            <wp:docPr id="1028658048" name="Picture 6" descr="A yellow and purple triangle with lightning bolt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58048" name="Picture 6" descr="A yellow and purple triangle with lightning bolt in the midd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370276" cy="1352087"/>
                    </a:xfrm>
                    <a:prstGeom prst="rect">
                      <a:avLst/>
                    </a:prstGeom>
                  </pic:spPr>
                </pic:pic>
              </a:graphicData>
            </a:graphic>
          </wp:inline>
        </w:drawing>
      </w:r>
    </w:p>
    <w:p w14:paraId="20D4C0CE" w14:textId="035F807D" w:rsidR="00D17C69" w:rsidRPr="000A2835" w:rsidRDefault="00A3781B" w:rsidP="00E666CE">
      <w:pPr>
        <w:pStyle w:val="Caption"/>
        <w:widowControl w:val="0"/>
      </w:pPr>
      <w:bookmarkStart w:id="182" w:name="_Toc180279699"/>
      <w:bookmarkStart w:id="183" w:name="_Toc180435379"/>
      <w:r>
        <w:t xml:space="preserve">Hình </w:t>
      </w:r>
      <w:fldSimple w:instr=" STYLEREF 1 \s ">
        <w:r w:rsidR="001C794A">
          <w:rPr>
            <w:noProof/>
          </w:rPr>
          <w:t>1</w:t>
        </w:r>
      </w:fldSimple>
      <w:r w:rsidR="006B790F">
        <w:t>.</w:t>
      </w:r>
      <w:fldSimple w:instr=" SEQ Hình \* ARABIC \s 1 ">
        <w:r w:rsidR="001C794A">
          <w:rPr>
            <w:noProof/>
          </w:rPr>
          <w:t>3</w:t>
        </w:r>
      </w:fldSimple>
      <w:r>
        <w:t>. Hình ảnh minh họa công cụ Vite</w:t>
      </w:r>
      <w:bookmarkEnd w:id="182"/>
      <w:bookmarkEnd w:id="183"/>
    </w:p>
    <w:p w14:paraId="1CF56AD1" w14:textId="77777777" w:rsidR="00D17C69" w:rsidRDefault="00D17C69" w:rsidP="00E666CE">
      <w:pPr>
        <w:pStyle w:val="Heading3"/>
        <w:keepNext w:val="0"/>
        <w:widowControl w:val="0"/>
      </w:pPr>
      <w:bookmarkStart w:id="184" w:name="_Toc179664508"/>
      <w:bookmarkStart w:id="185" w:name="_Toc180279591"/>
      <w:bookmarkStart w:id="186" w:name="_Toc180503783"/>
      <w:r>
        <w:t>Định nghĩa</w:t>
      </w:r>
      <w:bookmarkEnd w:id="184"/>
      <w:bookmarkEnd w:id="185"/>
      <w:bookmarkEnd w:id="186"/>
      <w:r>
        <w:t xml:space="preserve"> </w:t>
      </w:r>
    </w:p>
    <w:p w14:paraId="0E0F8E73" w14:textId="77777777" w:rsidR="00D17C69" w:rsidRPr="00E666CE" w:rsidRDefault="00D17C69" w:rsidP="00E666CE">
      <w:pPr>
        <w:pStyle w:val="DoanVB"/>
        <w:widowControl w:val="0"/>
      </w:pPr>
      <w:r>
        <w:t>Vite là một công cụ xây dựng ứng dụng web hiện đại với trọng tâm là tốc độ và trải nghiệm phát triển. Được tạo bởi Evan You, người đã phát triển Vue.js, Vite được thiết kế để giải quyết những vấn đề mà các công cụ như Webpack gặp phải trong quá trình xây dựng và phát triển các ứng dụng front-end phức tạp.</w:t>
      </w:r>
    </w:p>
    <w:p w14:paraId="05D87FF0" w14:textId="77777777" w:rsidR="00D17C69" w:rsidRDefault="00D17C69" w:rsidP="00E666CE">
      <w:pPr>
        <w:pStyle w:val="Heading3"/>
        <w:keepNext w:val="0"/>
        <w:widowControl w:val="0"/>
      </w:pPr>
      <w:bookmarkStart w:id="187" w:name="_Toc179664509"/>
      <w:bookmarkStart w:id="188" w:name="_Toc180279592"/>
      <w:bookmarkStart w:id="189" w:name="_Toc180503784"/>
      <w:r>
        <w:t>Đặc trưng</w:t>
      </w:r>
      <w:bookmarkEnd w:id="187"/>
      <w:bookmarkEnd w:id="188"/>
      <w:bookmarkEnd w:id="189"/>
    </w:p>
    <w:p w14:paraId="5DB0C977" w14:textId="77777777" w:rsidR="00D17C69" w:rsidRDefault="00D17C69" w:rsidP="00E666CE">
      <w:pPr>
        <w:pStyle w:val="DoanVB"/>
        <w:widowControl w:val="0"/>
      </w:pPr>
      <w:r>
        <w:t>Các tính năng nổi bật của Vite:</w:t>
      </w:r>
    </w:p>
    <w:p w14:paraId="622DCBAC" w14:textId="77777777" w:rsidR="00D17C69" w:rsidRPr="00E666CE" w:rsidRDefault="00D17C69" w:rsidP="00E666CE">
      <w:pPr>
        <w:pStyle w:val="StyleTr0"/>
        <w:widowControl w:val="0"/>
        <w:rPr>
          <w:lang w:val="vi-VN"/>
        </w:rPr>
      </w:pPr>
      <w:r w:rsidRPr="00E666CE">
        <w:rPr>
          <w:lang w:val="vi-VN"/>
        </w:rPr>
        <w:t>Khởi động nhanh: Vite sử dụng mô-đun ES để tải tài nguyên trực tiếp vào trình duyệt, giúp máy chủ phát triển khởi động gần như ngay lập tức, không phải qua bước xây dựng như các công cụ truyền thống.</w:t>
      </w:r>
    </w:p>
    <w:p w14:paraId="11EB5F7A" w14:textId="77777777" w:rsidR="00D17C69" w:rsidRPr="00E666CE" w:rsidRDefault="00D17C69" w:rsidP="00E666CE">
      <w:pPr>
        <w:pStyle w:val="StyleTr0"/>
        <w:widowControl w:val="0"/>
        <w:rPr>
          <w:lang w:val="vi-VN"/>
        </w:rPr>
      </w:pPr>
      <w:r w:rsidRPr="00E666CE">
        <w:rPr>
          <w:lang w:val="vi-VN"/>
        </w:rPr>
        <w:t xml:space="preserve">Hot Module Replacement (HMR): Vite hỗ trợ HMR giúp cập nhật nhanh thay đổi </w:t>
      </w:r>
      <w:r w:rsidRPr="00E666CE">
        <w:rPr>
          <w:lang w:val="vi-VN"/>
        </w:rPr>
        <w:lastRenderedPageBreak/>
        <w:t>trong mã nguồn mà không cần tải lại toàn bộ trang, cung cấp phản hồi tức thì khi thay đổi mã.</w:t>
      </w:r>
    </w:p>
    <w:p w14:paraId="0DBA8492" w14:textId="77777777" w:rsidR="00D17C69" w:rsidRPr="00E666CE" w:rsidRDefault="00D17C69" w:rsidP="00E666CE">
      <w:pPr>
        <w:pStyle w:val="StyleTr0"/>
        <w:widowControl w:val="0"/>
        <w:rPr>
          <w:lang w:val="vi-VN"/>
        </w:rPr>
      </w:pPr>
      <w:r w:rsidRPr="00E666CE">
        <w:rPr>
          <w:lang w:val="vi-VN"/>
        </w:rPr>
        <w:t>Phân chia mã tự động (Code-splitting): Vite phân chia mã nguồn theo từng đoạn (chunk) và chỉ tải những đoạn cần thiết tại thời điểm sử dụng, giúp tối ưu hóa tốc độ khi chạy ứng dụng.</w:t>
      </w:r>
    </w:p>
    <w:p w14:paraId="477C7FD3" w14:textId="77777777" w:rsidR="00D17C69" w:rsidRPr="00E666CE" w:rsidRDefault="00D17C69" w:rsidP="00E666CE">
      <w:pPr>
        <w:pStyle w:val="StyleTr0"/>
        <w:widowControl w:val="0"/>
        <w:rPr>
          <w:lang w:val="vi-VN"/>
        </w:rPr>
      </w:pPr>
      <w:r w:rsidRPr="00E666CE">
        <w:rPr>
          <w:lang w:val="vi-VN"/>
        </w:rPr>
        <w:t>Tích hợp sẵn TypeScript: Vite tự động hỗ trợ TypeScript, không cần cấu hình phức tạp. Nó sử dụng ESBuild, giúp biên dịch TypeScript nhanh hơn so với các công cụ khác.</w:t>
      </w:r>
    </w:p>
    <w:p w14:paraId="0E4090A1" w14:textId="77777777" w:rsidR="00D17C69" w:rsidRPr="00E666CE" w:rsidRDefault="00D17C69" w:rsidP="00E666CE">
      <w:pPr>
        <w:pStyle w:val="StyleTr0"/>
        <w:widowControl w:val="0"/>
        <w:rPr>
          <w:lang w:val="vi-VN"/>
        </w:rPr>
      </w:pPr>
      <w:r w:rsidRPr="00E666CE">
        <w:rPr>
          <w:lang w:val="vi-VN"/>
        </w:rPr>
        <w:t>Tối ưu hóa cho sản xuất: Vite sử dụng Rollup để tạo ra các gói sản phẩm tối ưu và minify các tệp JS/CSS, giúp giảm kích thước và tăng tốc độ tải trang.</w:t>
      </w:r>
    </w:p>
    <w:p w14:paraId="5DF93532" w14:textId="77777777" w:rsidR="00D17C69" w:rsidRDefault="00D17C69" w:rsidP="00E666CE">
      <w:pPr>
        <w:pStyle w:val="Heading3"/>
        <w:keepNext w:val="0"/>
        <w:widowControl w:val="0"/>
      </w:pPr>
      <w:bookmarkStart w:id="190" w:name="_Toc179664510"/>
      <w:bookmarkStart w:id="191" w:name="_Toc180279593"/>
      <w:bookmarkStart w:id="192" w:name="_Toc180503785"/>
      <w:r>
        <w:t>Ứng dụng</w:t>
      </w:r>
      <w:bookmarkEnd w:id="190"/>
      <w:bookmarkEnd w:id="191"/>
      <w:bookmarkEnd w:id="192"/>
    </w:p>
    <w:p w14:paraId="3C7AAEA8" w14:textId="77777777" w:rsidR="00D17C69" w:rsidRPr="00C03243" w:rsidRDefault="00D17C69" w:rsidP="00E666CE">
      <w:pPr>
        <w:pStyle w:val="StyleTr0"/>
        <w:widowControl w:val="0"/>
      </w:pPr>
      <w:r w:rsidRPr="00C03243">
        <w:t>Tốc độ nhanh: Vite giúp phát triển và xây dựng ứng dụng nhanh hơn so với các công cụ truyền thống như Webpack, đặc biệt là khi xử lý các ứng dụng lớn.</w:t>
      </w:r>
    </w:p>
    <w:p w14:paraId="498B47A9" w14:textId="77777777" w:rsidR="00D17C69" w:rsidRPr="00C03243" w:rsidRDefault="00D17C69" w:rsidP="00E666CE">
      <w:pPr>
        <w:pStyle w:val="StyleTr0"/>
        <w:widowControl w:val="0"/>
      </w:pPr>
      <w:r w:rsidRPr="00C03243">
        <w:t>Hỗ trợ nhiều framework: Mặc dù Vite ban đầu được phát triển cho Vue.js, nhưng nó hiện hỗ trợ cả React, Svelte, và nhiều framework khác, cho phép nhà phát triển linh hoạt trong lựa chọn công nghệ.</w:t>
      </w:r>
    </w:p>
    <w:p w14:paraId="7F48F60F" w14:textId="77777777" w:rsidR="00D17C69" w:rsidRDefault="00D17C69" w:rsidP="00E666CE">
      <w:pPr>
        <w:pStyle w:val="StyleTr0"/>
        <w:widowControl w:val="0"/>
      </w:pPr>
      <w:r w:rsidRPr="00C03243">
        <w:t>Dễ dàng cấu hình: Vite có sẵn nhiều cấu hình mặc định hợp lý, nhưng vẫn cho phép tùy chỉnh nếu cần, giúp các nhà phát triển dễ dàng thiết lập và tùy chỉnh dự án theo nhu cầu.</w:t>
      </w:r>
    </w:p>
    <w:p w14:paraId="082DC13C" w14:textId="77777777" w:rsidR="00D17C69" w:rsidRDefault="00D17C69" w:rsidP="00E666CE">
      <w:pPr>
        <w:pStyle w:val="Heading2"/>
        <w:keepNext w:val="0"/>
        <w:widowControl w:val="0"/>
      </w:pPr>
      <w:bookmarkStart w:id="193" w:name="_Toc178930772"/>
      <w:bookmarkStart w:id="194" w:name="_Toc179664495"/>
      <w:bookmarkStart w:id="195" w:name="_Toc180279594"/>
      <w:bookmarkStart w:id="196" w:name="_Toc180503786"/>
      <w:r>
        <w:t>Material-UI [10]</w:t>
      </w:r>
      <w:bookmarkEnd w:id="193"/>
      <w:bookmarkEnd w:id="194"/>
      <w:bookmarkEnd w:id="195"/>
      <w:bookmarkEnd w:id="196"/>
    </w:p>
    <w:p w14:paraId="5E5ABEC3" w14:textId="77777777" w:rsidR="00D17C69" w:rsidRDefault="00D17C69" w:rsidP="00E666CE">
      <w:pPr>
        <w:pStyle w:val="Heading3"/>
        <w:keepNext w:val="0"/>
        <w:widowControl w:val="0"/>
      </w:pPr>
      <w:bookmarkStart w:id="197" w:name="_Toc178930773"/>
      <w:bookmarkStart w:id="198" w:name="_Toc179664496"/>
      <w:bookmarkStart w:id="199" w:name="_Toc180279595"/>
      <w:bookmarkStart w:id="200" w:name="_Toc180503787"/>
      <w:r>
        <w:t>Định nghĩa</w:t>
      </w:r>
      <w:bookmarkEnd w:id="197"/>
      <w:bookmarkEnd w:id="198"/>
      <w:bookmarkEnd w:id="199"/>
      <w:bookmarkEnd w:id="200"/>
    </w:p>
    <w:p w14:paraId="6EB76ED2" w14:textId="77777777" w:rsidR="00A3781B" w:rsidRDefault="00D17C69" w:rsidP="00E666CE">
      <w:pPr>
        <w:widowControl w:val="0"/>
        <w:jc w:val="center"/>
      </w:pPr>
      <w:r>
        <w:rPr>
          <w:noProof/>
          <w:lang w:val="vi-VN" w:eastAsia="vi-VN"/>
        </w:rPr>
        <w:drawing>
          <wp:inline distT="0" distB="0" distL="0" distR="0" wp14:anchorId="5E4AF645" wp14:editId="727D028E">
            <wp:extent cx="2951706" cy="1227221"/>
            <wp:effectExtent l="0" t="0" r="1270" b="0"/>
            <wp:docPr id="6" name="Picture 6" descr="A logo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logo with blue and black text&#10;&#10;Description automatically generated"/>
                    <pic:cNvPicPr/>
                  </pic:nvPicPr>
                  <pic:blipFill rotWithShape="1">
                    <a:blip r:embed="rId16">
                      <a:extLst>
                        <a:ext uri="{28A0092B-C50C-407E-A947-70E740481C1C}">
                          <a14:useLocalDpi xmlns:a14="http://schemas.microsoft.com/office/drawing/2010/main" val="0"/>
                        </a:ext>
                      </a:extLst>
                    </a:blip>
                    <a:srcRect b="20929"/>
                    <a:stretch/>
                  </pic:blipFill>
                  <pic:spPr bwMode="auto">
                    <a:xfrm>
                      <a:off x="0" y="0"/>
                      <a:ext cx="2952750" cy="1227655"/>
                    </a:xfrm>
                    <a:prstGeom prst="rect">
                      <a:avLst/>
                    </a:prstGeom>
                    <a:ln>
                      <a:noFill/>
                    </a:ln>
                    <a:extLst>
                      <a:ext uri="{53640926-AAD7-44D8-BBD7-CCE9431645EC}">
                        <a14:shadowObscured xmlns:a14="http://schemas.microsoft.com/office/drawing/2010/main"/>
                      </a:ext>
                    </a:extLst>
                  </pic:spPr>
                </pic:pic>
              </a:graphicData>
            </a:graphic>
          </wp:inline>
        </w:drawing>
      </w:r>
    </w:p>
    <w:p w14:paraId="5A551FDF" w14:textId="3546DC9B" w:rsidR="00D17C69" w:rsidRDefault="00A3781B" w:rsidP="00E666CE">
      <w:pPr>
        <w:pStyle w:val="Caption"/>
        <w:widowControl w:val="0"/>
      </w:pPr>
      <w:bookmarkStart w:id="201" w:name="_Toc180279700"/>
      <w:bookmarkStart w:id="202" w:name="_Toc180435380"/>
      <w:r>
        <w:t xml:space="preserve">Hình </w:t>
      </w:r>
      <w:fldSimple w:instr=" STYLEREF 1 \s ">
        <w:r w:rsidR="001C794A">
          <w:rPr>
            <w:noProof/>
          </w:rPr>
          <w:t>1</w:t>
        </w:r>
      </w:fldSimple>
      <w:r w:rsidR="006B790F">
        <w:t>.</w:t>
      </w:r>
      <w:fldSimple w:instr=" SEQ Hình \* ARABIC \s 1 ">
        <w:r w:rsidR="001C794A">
          <w:rPr>
            <w:noProof/>
          </w:rPr>
          <w:t>4</w:t>
        </w:r>
      </w:fldSimple>
      <w:r>
        <w:t xml:space="preserve">. </w:t>
      </w:r>
      <w:r w:rsidRPr="0085453A">
        <w:t>Hình ảnh minh họa thư viện</w:t>
      </w:r>
      <w:r>
        <w:t xml:space="preserve"> </w:t>
      </w:r>
      <w:r w:rsidRPr="00502375">
        <w:t>Material-UI</w:t>
      </w:r>
      <w:bookmarkEnd w:id="201"/>
      <w:bookmarkEnd w:id="202"/>
    </w:p>
    <w:p w14:paraId="401718FF" w14:textId="77777777" w:rsidR="00D17C69" w:rsidRDefault="00D17C69" w:rsidP="00E666CE">
      <w:pPr>
        <w:pStyle w:val="DoanVB"/>
        <w:widowControl w:val="0"/>
      </w:pPr>
      <w:r>
        <w:t>Material-UI, hiện được biết đến với tên gọi MUI, là một thư viện giao diện người dùng (UI) mã nguồn mở dành cho React, dựa trên nguyên tắc thiết kế Material Design của Google. Ra mắt lần đầu vào năm 2014, Material-UI cung cấp một bộ các component sẵn có và tùy chỉnh, giúp lập trình viên xây dựng giao diện người dùng đẹp mắt, hiện đại và dễ sử dụng cho các ứng dụng web.</w:t>
      </w:r>
    </w:p>
    <w:p w14:paraId="5126BA77" w14:textId="77777777" w:rsidR="00D17C69" w:rsidRDefault="00D17C69" w:rsidP="00E666CE">
      <w:pPr>
        <w:pStyle w:val="Heading3"/>
        <w:keepNext w:val="0"/>
        <w:widowControl w:val="0"/>
      </w:pPr>
      <w:bookmarkStart w:id="203" w:name="_Toc178930774"/>
      <w:bookmarkStart w:id="204" w:name="_Toc179664497"/>
      <w:bookmarkStart w:id="205" w:name="_Toc180279596"/>
      <w:bookmarkStart w:id="206" w:name="_Toc180503788"/>
      <w:r>
        <w:t>Đặc trưng</w:t>
      </w:r>
      <w:bookmarkEnd w:id="203"/>
      <w:bookmarkEnd w:id="204"/>
      <w:bookmarkEnd w:id="205"/>
      <w:bookmarkEnd w:id="206"/>
    </w:p>
    <w:p w14:paraId="55CC3A2D" w14:textId="77777777" w:rsidR="00D17C69" w:rsidRDefault="00D17C69" w:rsidP="00E666CE">
      <w:pPr>
        <w:pStyle w:val="DoanVB"/>
        <w:widowControl w:val="0"/>
      </w:pPr>
      <w:r>
        <w:lastRenderedPageBreak/>
        <w:t>Material-UI nổi bật với nhiều đặc trưng quan trọng, bao gồm:</w:t>
      </w:r>
    </w:p>
    <w:p w14:paraId="16E0AD1D" w14:textId="77777777" w:rsidR="00D17C69" w:rsidRPr="00E666CE" w:rsidRDefault="00D17C69" w:rsidP="00E666CE">
      <w:pPr>
        <w:pStyle w:val="StyleTr0"/>
        <w:widowControl w:val="0"/>
        <w:rPr>
          <w:lang w:val="vi-VN"/>
        </w:rPr>
      </w:pPr>
      <w:r w:rsidRPr="00E666CE">
        <w:rPr>
          <w:lang w:val="vi-VN"/>
        </w:rPr>
        <w:t>Component sẵn có: Material-UI cung cấp một bộ các component UI phong phú, như button, card, dialog, table, và form controls, giúp lập trình viên dễ dàng tạo giao diện mà không cần phải xây dựng từ đầu.</w:t>
      </w:r>
    </w:p>
    <w:p w14:paraId="445DE011" w14:textId="77777777" w:rsidR="00D17C69" w:rsidRPr="00E666CE" w:rsidRDefault="00D17C69" w:rsidP="00E666CE">
      <w:pPr>
        <w:pStyle w:val="StyleTr0"/>
        <w:widowControl w:val="0"/>
        <w:rPr>
          <w:lang w:val="vi-VN"/>
        </w:rPr>
      </w:pPr>
      <w:r w:rsidRPr="00E666CE">
        <w:rPr>
          <w:lang w:val="vi-VN"/>
        </w:rPr>
        <w:t>Thiết kế nhất quán: Dựa trên nguyên tắc Material Design, các component của Material-UI mang lại giao diện đồng nhất và thân thiện với người dùng, giúp cải thiện trải nghiệm sử dụng.</w:t>
      </w:r>
    </w:p>
    <w:p w14:paraId="6069BE4C" w14:textId="77777777" w:rsidR="00D17C69" w:rsidRPr="00E666CE" w:rsidRDefault="00D17C69" w:rsidP="00E666CE">
      <w:pPr>
        <w:pStyle w:val="StyleTr0"/>
        <w:widowControl w:val="0"/>
        <w:rPr>
          <w:lang w:val="vi-VN"/>
        </w:rPr>
      </w:pPr>
      <w:r w:rsidRPr="00E666CE">
        <w:rPr>
          <w:lang w:val="vi-VN"/>
        </w:rPr>
        <w:t>Tùy chỉnh linh hoạt: Material-UI cho phép lập trình viên tùy chỉnh các component thông qua theme, style, và props, giúp tạo ra các giao diện phù hợp với thương hiệu và nhu cầu của ứng dụng.</w:t>
      </w:r>
    </w:p>
    <w:p w14:paraId="53B64672" w14:textId="77777777" w:rsidR="00D17C69" w:rsidRPr="00E666CE" w:rsidRDefault="00D17C69" w:rsidP="00E666CE">
      <w:pPr>
        <w:pStyle w:val="StyleTr0"/>
        <w:widowControl w:val="0"/>
        <w:rPr>
          <w:lang w:val="vi-VN"/>
        </w:rPr>
      </w:pPr>
      <w:r w:rsidRPr="00E666CE">
        <w:rPr>
          <w:lang w:val="vi-VN"/>
        </w:rPr>
        <w:t>Responsive design: Các component của Material-UI được thiết kế để hỗ trợ responsive design, giúp giao diện tự động điều chỉnh kích thước và bố cục trên nhiều thiết bị khác nhau, từ desktop đến di động.</w:t>
      </w:r>
    </w:p>
    <w:p w14:paraId="12B95F47" w14:textId="77777777" w:rsidR="00D17C69" w:rsidRPr="00E666CE" w:rsidRDefault="00D17C69" w:rsidP="00E666CE">
      <w:pPr>
        <w:pStyle w:val="StyleTr0"/>
        <w:widowControl w:val="0"/>
        <w:rPr>
          <w:lang w:val="vi-VN"/>
        </w:rPr>
      </w:pPr>
      <w:r w:rsidRPr="00E666CE">
        <w:rPr>
          <w:lang w:val="vi-VN"/>
        </w:rPr>
        <w:t>Hỗ trợ TypeScript: Material-UI cung cấp hỗ trợ đầy đủ cho TypeScript, giúp lập trình viên dễ dàng kiểm tra kiểu và phát hiện lỗi trong quá trình phát triển.</w:t>
      </w:r>
    </w:p>
    <w:p w14:paraId="6C88F4CA" w14:textId="77777777" w:rsidR="00D17C69" w:rsidRPr="00E666CE" w:rsidRDefault="00D17C69" w:rsidP="00E666CE">
      <w:pPr>
        <w:pStyle w:val="StyleTr0"/>
        <w:widowControl w:val="0"/>
        <w:rPr>
          <w:lang w:val="vi-VN"/>
        </w:rPr>
      </w:pPr>
      <w:r w:rsidRPr="00E666CE">
        <w:rPr>
          <w:lang w:val="vi-VN"/>
        </w:rPr>
        <w:t>Tích hợp dễ dàng với các công cụ khác: Material-UI có thể dễ dàng tích hợp với các thư viện và công cụ khác như Redux, React Router và Formik, giúp xây dựng các ứng dụng phức tạp một cách dễ dàng.</w:t>
      </w:r>
    </w:p>
    <w:p w14:paraId="5D23ECF5" w14:textId="77777777" w:rsidR="00D17C69" w:rsidRPr="00E666CE" w:rsidRDefault="00D17C69" w:rsidP="00E666CE">
      <w:pPr>
        <w:pStyle w:val="StyleTr0"/>
        <w:widowControl w:val="0"/>
        <w:rPr>
          <w:lang w:val="vi-VN"/>
        </w:rPr>
      </w:pPr>
      <w:r w:rsidRPr="00E666CE">
        <w:rPr>
          <w:lang w:val="vi-VN"/>
        </w:rPr>
        <w:t>Cộng đồng mạnh mẽ: Với một cộng đồng lớn và tích cực, Material-UI cung cấp nhiều tài liệu, ví dụ, và hỗ trợ từ cộng đồng, giúp lập trình viên dễ dàng nắm bắt và áp dụng vào dự án của mình.</w:t>
      </w:r>
    </w:p>
    <w:p w14:paraId="46464B58" w14:textId="77777777" w:rsidR="00D17C69" w:rsidRDefault="00D17C69" w:rsidP="00E666CE">
      <w:pPr>
        <w:pStyle w:val="Heading3"/>
        <w:keepNext w:val="0"/>
        <w:widowControl w:val="0"/>
      </w:pPr>
      <w:bookmarkStart w:id="207" w:name="_Toc178930775"/>
      <w:bookmarkStart w:id="208" w:name="_Toc179664498"/>
      <w:bookmarkStart w:id="209" w:name="_Toc180279597"/>
      <w:bookmarkStart w:id="210" w:name="_Toc180503789"/>
      <w:r>
        <w:t>Ứng dụng</w:t>
      </w:r>
      <w:bookmarkEnd w:id="207"/>
      <w:bookmarkEnd w:id="208"/>
      <w:bookmarkEnd w:id="209"/>
      <w:bookmarkEnd w:id="210"/>
    </w:p>
    <w:p w14:paraId="11C54EBB" w14:textId="77777777" w:rsidR="00D17C69" w:rsidRDefault="00D17C69" w:rsidP="00E666CE">
      <w:pPr>
        <w:pStyle w:val="DoanVB"/>
        <w:widowControl w:val="0"/>
      </w:pPr>
      <w:r>
        <w:t>Material-UI được sử dụng rộng rãi trong nhiều lĩnh vực phát triển ứng dụng nhờ tính linh hoạt và khả năng tạo giao diện người dùng hiện đại:</w:t>
      </w:r>
    </w:p>
    <w:p w14:paraId="596A14A7" w14:textId="77777777" w:rsidR="00D17C69" w:rsidRPr="00E666CE" w:rsidRDefault="00D17C69" w:rsidP="00E666CE">
      <w:pPr>
        <w:pStyle w:val="StyleTr0"/>
        <w:widowControl w:val="0"/>
        <w:rPr>
          <w:lang w:val="vi-VN"/>
        </w:rPr>
      </w:pPr>
      <w:r w:rsidRPr="00E666CE">
        <w:rPr>
          <w:lang w:val="vi-VN"/>
        </w:rPr>
        <w:t>Ứng dụng web: Material-UI thường được sử dụng để xây dựng các ứng dụng web với giao diện người dùng đẹp mắt, từ các trang quản lý, dashboard đến các ứng dụng thương mại điện tử và mạng xã hội.</w:t>
      </w:r>
    </w:p>
    <w:p w14:paraId="55A737C3" w14:textId="77777777" w:rsidR="00D17C69" w:rsidRPr="00E666CE" w:rsidRDefault="00D17C69" w:rsidP="00E666CE">
      <w:pPr>
        <w:pStyle w:val="StyleTr0"/>
        <w:widowControl w:val="0"/>
        <w:rPr>
          <w:lang w:val="vi-VN"/>
        </w:rPr>
      </w:pPr>
      <w:r w:rsidRPr="00E666CE">
        <w:rPr>
          <w:lang w:val="vi-VN"/>
        </w:rPr>
        <w:t>Ứng dụng di động: Với khả năng hỗ trợ responsive design, Material-UI cũng có thể được sử dụng để xây dựng các ứng dụng web di động, giúp mang lại trải nghiệm người dùng tốt trên các thiết bị nhỏ.</w:t>
      </w:r>
    </w:p>
    <w:p w14:paraId="0B131FAA" w14:textId="77777777" w:rsidR="00D17C69" w:rsidRPr="00E666CE" w:rsidRDefault="00D17C69" w:rsidP="00E666CE">
      <w:pPr>
        <w:pStyle w:val="StyleTr0"/>
        <w:widowControl w:val="0"/>
        <w:rPr>
          <w:lang w:val="vi-VN"/>
        </w:rPr>
      </w:pPr>
      <w:r w:rsidRPr="00E666CE">
        <w:rPr>
          <w:lang w:val="vi-VN"/>
        </w:rPr>
        <w:t>Hệ thống quản lý: Nhiều ứng dụng quản lý như CRM, ERP, và hệ thống quản lý dữ liệu sử dụng Material-UI để tạo giao diện thân thiện, dễ sử dụng và cung cấp các tính năng tương tác mạnh mẽ.</w:t>
      </w:r>
    </w:p>
    <w:p w14:paraId="77B27ED7" w14:textId="77777777" w:rsidR="00D17C69" w:rsidRPr="00E666CE" w:rsidRDefault="00D17C69" w:rsidP="00E666CE">
      <w:pPr>
        <w:pStyle w:val="StyleTr0"/>
        <w:widowControl w:val="0"/>
        <w:rPr>
          <w:lang w:val="vi-VN"/>
        </w:rPr>
      </w:pPr>
      <w:r w:rsidRPr="00E666CE">
        <w:rPr>
          <w:lang w:val="vi-VN"/>
        </w:rPr>
        <w:lastRenderedPageBreak/>
        <w:t>Thương mại điện tử: Các nền tảng thương mại điện tử có thể sử dụng Material-UI để xây dựng giao diện người dùng hấp dẫn, giúp tăng cường trải nghiệm mua sắm cho khách hàng.</w:t>
      </w:r>
    </w:p>
    <w:p w14:paraId="15B90641" w14:textId="77777777" w:rsidR="00D17C69" w:rsidRPr="00E666CE" w:rsidRDefault="00D17C69" w:rsidP="00E666CE">
      <w:pPr>
        <w:pStyle w:val="StyleTr0"/>
        <w:widowControl w:val="0"/>
        <w:rPr>
          <w:lang w:val="vi-VN"/>
        </w:rPr>
      </w:pPr>
      <w:r w:rsidRPr="00E666CE">
        <w:rPr>
          <w:lang w:val="vi-VN"/>
        </w:rPr>
        <w:t>Dashboard và phân tích dữ liệu: Material-UI rất thích hợp cho việc xây dựng các dashboard, nơi cần hiển thị nhiều thông tin dữ liệu một cách trực quan và dễ hiểu. Các biểu đồ, bảng và đồ thị có thể dễ dàng được triển khai với các component của thư viện.</w:t>
      </w:r>
    </w:p>
    <w:p w14:paraId="7631A0BC" w14:textId="77777777" w:rsidR="00D17C69" w:rsidRPr="00E666CE" w:rsidRDefault="00D17C69" w:rsidP="00E666CE">
      <w:pPr>
        <w:pStyle w:val="StyleTr0"/>
        <w:widowControl w:val="0"/>
        <w:rPr>
          <w:lang w:val="vi-VN"/>
        </w:rPr>
      </w:pPr>
      <w:r w:rsidRPr="00E666CE">
        <w:rPr>
          <w:lang w:val="vi-VN"/>
        </w:rPr>
        <w:t>Ứng dụng giáo dục: Nhiều ứng dụng giáo dục sử dụng Material-UI để tạo ra giao diện người dùng thân thiện, giúp học sinh và giáo viên dễ dàng truy cập vào nội dung và công cụ học tập.</w:t>
      </w:r>
    </w:p>
    <w:p w14:paraId="68F0442E" w14:textId="77777777" w:rsidR="00D17C69" w:rsidRPr="00E666CE" w:rsidRDefault="00D17C69" w:rsidP="00E666CE">
      <w:pPr>
        <w:pStyle w:val="Heading2"/>
        <w:keepNext w:val="0"/>
        <w:widowControl w:val="0"/>
        <w:rPr>
          <w:lang w:val="vi-VN"/>
        </w:rPr>
      </w:pPr>
      <w:bookmarkStart w:id="211" w:name="_Toc178930752"/>
      <w:bookmarkStart w:id="212" w:name="_Toc179664475"/>
      <w:bookmarkStart w:id="213" w:name="_Toc180279598"/>
      <w:bookmarkStart w:id="214" w:name="_Toc180503790"/>
      <w:r w:rsidRPr="00E666CE">
        <w:rPr>
          <w:lang w:val="vi-VN"/>
        </w:rPr>
        <w:t>Ngôn ngữ lập trình Java [2] [3]</w:t>
      </w:r>
      <w:bookmarkEnd w:id="211"/>
      <w:bookmarkEnd w:id="212"/>
      <w:bookmarkEnd w:id="213"/>
      <w:bookmarkEnd w:id="214"/>
    </w:p>
    <w:p w14:paraId="64748A86" w14:textId="77777777" w:rsidR="00D17C69" w:rsidRDefault="00D17C69" w:rsidP="00E666CE">
      <w:pPr>
        <w:pStyle w:val="Heading3"/>
        <w:keepNext w:val="0"/>
        <w:widowControl w:val="0"/>
      </w:pPr>
      <w:bookmarkStart w:id="215" w:name="_Toc178930753"/>
      <w:bookmarkStart w:id="216" w:name="_Toc179664476"/>
      <w:bookmarkStart w:id="217" w:name="_Toc180279599"/>
      <w:bookmarkStart w:id="218" w:name="_Toc180503791"/>
      <w:r>
        <w:t>Định nghĩa</w:t>
      </w:r>
      <w:bookmarkEnd w:id="215"/>
      <w:bookmarkEnd w:id="216"/>
      <w:bookmarkEnd w:id="217"/>
      <w:bookmarkEnd w:id="218"/>
    </w:p>
    <w:p w14:paraId="65F33382" w14:textId="77777777" w:rsidR="00D17C69" w:rsidRPr="00E666CE" w:rsidRDefault="00D17C69" w:rsidP="00E666CE">
      <w:pPr>
        <w:pStyle w:val="DoanVB"/>
        <w:widowControl w:val="0"/>
      </w:pPr>
      <w:r w:rsidRPr="00256A4F">
        <w:t>Java là một ngôn ngữ lập trình hướng đối tượng, được phát triển bởi Sun Microsystems (nay thuộc Oracle) vào năm 1995. Với khẩu hiệu "Viết một lần, chạy ở mọi nơi" (Write Once, Run Anywhere), Java được thiết kế để chạy trên mọi nền tảng nhờ vào Java Virtual Machine (JVM). Java rất phù hợp cho phát triển các ứng dụng web, di động, doanh nghiệp và nhúng nhờ tính ổn định và khả năng mở rộng.</w:t>
      </w:r>
    </w:p>
    <w:p w14:paraId="3E0BF398" w14:textId="77777777" w:rsidR="00D17C69" w:rsidRDefault="00D17C69" w:rsidP="00E666CE">
      <w:pPr>
        <w:pStyle w:val="Heading3"/>
        <w:keepNext w:val="0"/>
        <w:widowControl w:val="0"/>
      </w:pPr>
      <w:bookmarkStart w:id="219" w:name="_Toc178930754"/>
      <w:bookmarkStart w:id="220" w:name="_Toc179664477"/>
      <w:bookmarkStart w:id="221" w:name="_Toc180279600"/>
      <w:bookmarkStart w:id="222" w:name="_Toc180503792"/>
      <w:r w:rsidRPr="00256A4F">
        <w:t>Đặc trưng</w:t>
      </w:r>
      <w:bookmarkEnd w:id="219"/>
      <w:bookmarkEnd w:id="220"/>
      <w:bookmarkEnd w:id="221"/>
      <w:bookmarkEnd w:id="222"/>
    </w:p>
    <w:p w14:paraId="6B8CE13D" w14:textId="77777777" w:rsidR="00D17C69" w:rsidRDefault="00D17C69" w:rsidP="00E666CE">
      <w:pPr>
        <w:pStyle w:val="DoanVB"/>
        <w:widowControl w:val="0"/>
      </w:pPr>
      <w:r w:rsidRPr="00256A4F">
        <w:t xml:space="preserve"> Java sở hữu nhiều đặc trưng nổi bật, bao gồm:</w:t>
      </w:r>
    </w:p>
    <w:p w14:paraId="16A9C4E4" w14:textId="77777777" w:rsidR="00D17C69" w:rsidRPr="00E666CE" w:rsidRDefault="00D17C69" w:rsidP="00E666CE">
      <w:pPr>
        <w:pStyle w:val="StyleTr0"/>
        <w:widowControl w:val="0"/>
        <w:rPr>
          <w:lang w:val="vi-VN"/>
        </w:rPr>
      </w:pPr>
      <w:r w:rsidRPr="00E666CE">
        <w:rPr>
          <w:lang w:val="vi-VN"/>
        </w:rPr>
        <w:t>Ngôn ngữ hướng đối tượng (OOP): Java hỗ trợ đầy đủ các tính năng của lập trình hướng đối tượng như lớp (class), đối tượng (object), kế thừa (inheritance), đa hình (polymorphism), và đóng gói (encapsulation), giúp xây dựng các ứng dụng có cấu trúc chặt chẽ, dễ quản lý và bảo trì.</w:t>
      </w:r>
    </w:p>
    <w:p w14:paraId="09F32FAE" w14:textId="77777777" w:rsidR="00D17C69" w:rsidRPr="00E666CE" w:rsidRDefault="00D17C69" w:rsidP="00E666CE">
      <w:pPr>
        <w:pStyle w:val="StyleTr0"/>
        <w:widowControl w:val="0"/>
        <w:rPr>
          <w:lang w:val="vi-VN"/>
        </w:rPr>
      </w:pPr>
      <w:r w:rsidRPr="00E666CE">
        <w:rPr>
          <w:lang w:val="vi-VN"/>
        </w:rPr>
        <w:t>Độc lập nền tảng: Nhờ JVM, Java có thể chạy trên nhiều hệ điều hành khác nhau như Windows, macOS, Linux mà không cần thay đổi mã nguồn.</w:t>
      </w:r>
    </w:p>
    <w:p w14:paraId="5178D950" w14:textId="77777777" w:rsidR="00D17C69" w:rsidRPr="00E666CE" w:rsidRDefault="00D17C69" w:rsidP="00E666CE">
      <w:pPr>
        <w:pStyle w:val="StyleTr0"/>
        <w:widowControl w:val="0"/>
        <w:rPr>
          <w:lang w:val="vi-VN"/>
        </w:rPr>
      </w:pPr>
      <w:r w:rsidRPr="00E666CE">
        <w:rPr>
          <w:lang w:val="vi-VN"/>
        </w:rPr>
        <w:t>Bộ nhớ tự động quản lý: Java sử dụng cơ chế Garbage Collector (GC) để tự động giải phóng bộ nhớ, giảm thiểu lỗi tràn bộ nhớ và giúp quản lý tài nguyên hiệu quả.</w:t>
      </w:r>
    </w:p>
    <w:p w14:paraId="2435A742" w14:textId="77777777" w:rsidR="00D17C69" w:rsidRPr="00E666CE" w:rsidRDefault="00D17C69" w:rsidP="00E666CE">
      <w:pPr>
        <w:pStyle w:val="StyleTr0"/>
        <w:widowControl w:val="0"/>
        <w:rPr>
          <w:lang w:val="vi-VN"/>
        </w:rPr>
      </w:pPr>
      <w:r w:rsidRPr="00E666CE">
        <w:rPr>
          <w:lang w:val="vi-VN"/>
        </w:rPr>
        <w:t>Thư viện phong phú: Java cung cấp một hệ thống thư viện lớn và đa dạng, từ xử lý dữ liệu, kết nối cơ sở dữ liệu, đến mạng, GUI và nhiều lĩnh vực khác.</w:t>
      </w:r>
    </w:p>
    <w:p w14:paraId="395E569C" w14:textId="77777777" w:rsidR="00D17C69" w:rsidRPr="00E666CE" w:rsidRDefault="00D17C69" w:rsidP="00E666CE">
      <w:pPr>
        <w:pStyle w:val="StyleTr0"/>
        <w:widowControl w:val="0"/>
        <w:rPr>
          <w:lang w:val="vi-VN"/>
        </w:rPr>
      </w:pPr>
      <w:r w:rsidRPr="00E666CE">
        <w:rPr>
          <w:lang w:val="vi-VN"/>
        </w:rPr>
        <w:t>Lập trình đa luồng (Multithreading): Java hỗ trợ lập trình đa luồng, giúp các ứng dụng thực hiện nhiều tác vụ đồng thời, tối ưu hóa hiệu suất và tài nguyên hệ thống.</w:t>
      </w:r>
    </w:p>
    <w:p w14:paraId="732D6B05" w14:textId="77777777" w:rsidR="00D17C69" w:rsidRPr="00E666CE" w:rsidRDefault="00D17C69" w:rsidP="00E666CE">
      <w:pPr>
        <w:pStyle w:val="StyleTr0"/>
        <w:widowControl w:val="0"/>
        <w:rPr>
          <w:lang w:val="vi-VN"/>
        </w:rPr>
      </w:pPr>
      <w:r w:rsidRPr="00E666CE">
        <w:rPr>
          <w:lang w:val="vi-VN"/>
        </w:rPr>
        <w:t>Bảo mật cao: Java có cơ chế kiểm tra kiểu dữ liệu (type-checking) mạnh mẽ và loại bỏ việc sử dụng con trỏ trực tiếp, giúp giảm thiểu các lỗi bảo mật.</w:t>
      </w:r>
    </w:p>
    <w:p w14:paraId="306FA28B" w14:textId="77777777" w:rsidR="00D17C69" w:rsidRDefault="00D17C69" w:rsidP="00E666CE">
      <w:pPr>
        <w:pStyle w:val="Heading3"/>
        <w:keepNext w:val="0"/>
        <w:widowControl w:val="0"/>
      </w:pPr>
      <w:bookmarkStart w:id="223" w:name="_Toc178930755"/>
      <w:bookmarkStart w:id="224" w:name="_Toc179664478"/>
      <w:bookmarkStart w:id="225" w:name="_Toc180279601"/>
      <w:bookmarkStart w:id="226" w:name="_Toc180503793"/>
      <w:r w:rsidRPr="00256A4F">
        <w:lastRenderedPageBreak/>
        <w:t>Ứng dụng</w:t>
      </w:r>
      <w:bookmarkEnd w:id="223"/>
      <w:bookmarkEnd w:id="224"/>
      <w:bookmarkEnd w:id="225"/>
      <w:bookmarkEnd w:id="226"/>
    </w:p>
    <w:p w14:paraId="45BB6E8F" w14:textId="77777777" w:rsidR="00D17C69" w:rsidRDefault="00D17C69" w:rsidP="00E666CE">
      <w:pPr>
        <w:pStyle w:val="DoanVB"/>
        <w:widowControl w:val="0"/>
      </w:pPr>
      <w:r>
        <w:t>Java là một ngôn ngữ lập trình phổ biến và đa năng, được sử dụng trong nhiều lĩnh vực như:</w:t>
      </w:r>
    </w:p>
    <w:p w14:paraId="428D4967" w14:textId="77777777" w:rsidR="00D17C69" w:rsidRPr="00E666CE" w:rsidRDefault="00D17C69" w:rsidP="00E666CE">
      <w:pPr>
        <w:pStyle w:val="StyleTr0"/>
        <w:widowControl w:val="0"/>
        <w:rPr>
          <w:lang w:val="vi-VN"/>
        </w:rPr>
      </w:pPr>
      <w:r w:rsidRPr="00E666CE">
        <w:rPr>
          <w:lang w:val="vi-VN"/>
        </w:rPr>
        <w:t>Ứng dụng web: Java thường được sử dụng để xây dựng các ứng dụng web động, thông qua các framework như Spring, Hibernate và JavaServer Faces (JSF). Các ứng dụng Java có thể mở rộng và hiệu quả, phù hợp với nhu cầu của các doanh nghiệp lớn.</w:t>
      </w:r>
    </w:p>
    <w:p w14:paraId="4145CC02" w14:textId="77777777" w:rsidR="00D17C69" w:rsidRPr="00E666CE" w:rsidRDefault="00D17C69" w:rsidP="00E666CE">
      <w:pPr>
        <w:pStyle w:val="StyleTr0"/>
        <w:widowControl w:val="0"/>
        <w:rPr>
          <w:lang w:val="vi-VN"/>
        </w:rPr>
      </w:pPr>
      <w:r w:rsidRPr="00E666CE">
        <w:rPr>
          <w:lang w:val="vi-VN"/>
        </w:rPr>
        <w:t>Ứng dụng di động: Java là ngôn ngữ chính để phát triển các ứng dụng trên Android, hệ điều hành di động phổ biến nhất thế giới. Các nhà phát triển có thể tạo ra các ứng dụng Android mạnh mẽ và dễ dàng bảo trì.</w:t>
      </w:r>
    </w:p>
    <w:p w14:paraId="2DB04F88" w14:textId="77777777" w:rsidR="00D17C69" w:rsidRPr="00E666CE" w:rsidRDefault="00D17C69" w:rsidP="00E666CE">
      <w:pPr>
        <w:pStyle w:val="StyleTr0"/>
        <w:widowControl w:val="0"/>
        <w:rPr>
          <w:lang w:val="vi-VN"/>
        </w:rPr>
      </w:pPr>
      <w:r w:rsidRPr="00E666CE">
        <w:rPr>
          <w:lang w:val="vi-VN"/>
        </w:rPr>
        <w:t>Ứng dụng doanh nghiệp: Với Java Enterprise Edition (Java EE), các ứng dụng doanh nghiệp lớn và phức tạp được xây dựng để phục vụ các yêu cầu khắt khe về hiệu năng và bảo mật. Java EE cung cấp nhiều API và công nghệ như EJB, JPA, và JMS, giúp quản lý giao dịch, kết nối cơ sở dữ liệu và các hệ thống phân tán.</w:t>
      </w:r>
    </w:p>
    <w:p w14:paraId="5FE7CFF9" w14:textId="77777777" w:rsidR="00D17C69" w:rsidRPr="00E666CE" w:rsidRDefault="00D17C69" w:rsidP="00E666CE">
      <w:pPr>
        <w:pStyle w:val="StyleTr0"/>
        <w:widowControl w:val="0"/>
        <w:rPr>
          <w:lang w:val="vi-VN"/>
        </w:rPr>
      </w:pPr>
      <w:r w:rsidRPr="00E666CE">
        <w:rPr>
          <w:lang w:val="vi-VN"/>
        </w:rPr>
        <w:t>Internet of Things (IoT): Java có thể được sử dụng trong các hệ thống IoT, giúp giao tiếp và quản lý các thiết bị thông minh thông qua các thư viện và framework nhúng như Java ME.</w:t>
      </w:r>
    </w:p>
    <w:p w14:paraId="5B226CCE" w14:textId="77777777" w:rsidR="00D17C69" w:rsidRPr="00E666CE" w:rsidRDefault="00D17C69" w:rsidP="00E666CE">
      <w:pPr>
        <w:pStyle w:val="StyleTr0"/>
        <w:widowControl w:val="0"/>
        <w:rPr>
          <w:lang w:val="vi-VN"/>
        </w:rPr>
      </w:pPr>
      <w:r w:rsidRPr="00E666CE">
        <w:rPr>
          <w:lang w:val="vi-VN"/>
        </w:rPr>
        <w:t>Phát triển game: Mặc dù không phổ biến như C#, Java vẫn có thể được sử dụng để phát triển game 2D và 3D, đặc biệt với các thư viện như LibGDX.</w:t>
      </w:r>
    </w:p>
    <w:p w14:paraId="52B50383" w14:textId="77777777" w:rsidR="00D17C69" w:rsidRPr="00E666CE" w:rsidRDefault="00D17C69" w:rsidP="00E666CE">
      <w:pPr>
        <w:pStyle w:val="StyleTr0"/>
        <w:widowControl w:val="0"/>
        <w:rPr>
          <w:lang w:val="vi-VN"/>
        </w:rPr>
      </w:pPr>
      <w:r w:rsidRPr="00E666CE">
        <w:rPr>
          <w:lang w:val="vi-VN"/>
        </w:rPr>
        <w:t>Dịch vụ đám mây: Java được sử dụng rộng rãi trong các dịch vụ đám mây nhờ tính ổn định và khả năng mở rộng. Các nền tảng đám mây như Amazon Web Services (AWS) và Google Cloud Platform (GCP) đều hỗ trợ Java.</w:t>
      </w:r>
    </w:p>
    <w:p w14:paraId="055488EB" w14:textId="77777777" w:rsidR="00D17C69" w:rsidRPr="00E666CE" w:rsidRDefault="00D17C69" w:rsidP="00E666CE">
      <w:pPr>
        <w:pStyle w:val="StyleTr0"/>
        <w:widowControl w:val="0"/>
        <w:rPr>
          <w:lang w:val="vi-VN"/>
        </w:rPr>
      </w:pPr>
      <w:r w:rsidRPr="00E666CE">
        <w:rPr>
          <w:lang w:val="vi-VN"/>
        </w:rPr>
        <w:t>Machine Learning và AI: Các thư viện như Deeplearning4j, Weka giúp tích hợp các thuật toán AI và machine learning vào các ứng dụng Java, tạo nên các giải pháp phần mềm thông minh.</w:t>
      </w:r>
    </w:p>
    <w:p w14:paraId="1715480F" w14:textId="77777777" w:rsidR="00D17C69" w:rsidRDefault="00D17C69" w:rsidP="00E666CE">
      <w:pPr>
        <w:pStyle w:val="Heading2"/>
        <w:keepNext w:val="0"/>
        <w:widowControl w:val="0"/>
      </w:pPr>
      <w:r w:rsidRPr="00E666CE">
        <w:rPr>
          <w:lang w:val="vi-VN"/>
        </w:rPr>
        <w:tab/>
      </w:r>
      <w:bookmarkStart w:id="227" w:name="_Toc178930764"/>
      <w:bookmarkStart w:id="228" w:name="_Toc179664487"/>
      <w:bookmarkStart w:id="229" w:name="_Toc180279602"/>
      <w:bookmarkStart w:id="230" w:name="_Toc180503794"/>
      <w:r>
        <w:t>Spring Boot [8]</w:t>
      </w:r>
      <w:bookmarkEnd w:id="227"/>
      <w:bookmarkEnd w:id="228"/>
      <w:bookmarkEnd w:id="229"/>
      <w:bookmarkEnd w:id="230"/>
    </w:p>
    <w:p w14:paraId="267A3321" w14:textId="77777777" w:rsidR="00D17C69" w:rsidRDefault="00D17C69" w:rsidP="00E666CE">
      <w:pPr>
        <w:pStyle w:val="Heading3"/>
        <w:keepNext w:val="0"/>
        <w:widowControl w:val="0"/>
      </w:pPr>
      <w:bookmarkStart w:id="231" w:name="_Toc178930765"/>
      <w:bookmarkStart w:id="232" w:name="_Toc179664488"/>
      <w:bookmarkStart w:id="233" w:name="_Toc180279603"/>
      <w:bookmarkStart w:id="234" w:name="_Toc180503795"/>
      <w:r w:rsidRPr="001A45AB">
        <w:t>Định nghĩa</w:t>
      </w:r>
      <w:bookmarkEnd w:id="231"/>
      <w:bookmarkEnd w:id="232"/>
      <w:bookmarkEnd w:id="233"/>
      <w:bookmarkEnd w:id="234"/>
    </w:p>
    <w:p w14:paraId="500C32FC" w14:textId="77777777" w:rsidR="00A3781B" w:rsidRDefault="00D17C69" w:rsidP="00E666CE">
      <w:pPr>
        <w:widowControl w:val="0"/>
        <w:jc w:val="center"/>
      </w:pPr>
      <w:r>
        <w:rPr>
          <w:noProof/>
          <w:lang w:val="vi-VN" w:eastAsia="vi-VN"/>
        </w:rPr>
        <w:drawing>
          <wp:inline distT="0" distB="0" distL="0" distR="0" wp14:anchorId="52261E8F" wp14:editId="43A775F5">
            <wp:extent cx="3958045" cy="1347537"/>
            <wp:effectExtent l="0" t="0" r="4445" b="5080"/>
            <wp:docPr id="4" name="Picture 4" descr="A logo with green leav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with green leaves and black text&#10;&#10;Description automatically generated"/>
                    <pic:cNvPicPr/>
                  </pic:nvPicPr>
                  <pic:blipFill rotWithShape="1">
                    <a:blip r:embed="rId17">
                      <a:extLst>
                        <a:ext uri="{28A0092B-C50C-407E-A947-70E740481C1C}">
                          <a14:useLocalDpi xmlns:a14="http://schemas.microsoft.com/office/drawing/2010/main" val="0"/>
                        </a:ext>
                      </a:extLst>
                    </a:blip>
                    <a:srcRect t="13387" b="15227"/>
                    <a:stretch/>
                  </pic:blipFill>
                  <pic:spPr bwMode="auto">
                    <a:xfrm>
                      <a:off x="0" y="0"/>
                      <a:ext cx="4006004" cy="1363865"/>
                    </a:xfrm>
                    <a:prstGeom prst="rect">
                      <a:avLst/>
                    </a:prstGeom>
                    <a:ln>
                      <a:noFill/>
                    </a:ln>
                    <a:extLst>
                      <a:ext uri="{53640926-AAD7-44D8-BBD7-CCE9431645EC}">
                        <a14:shadowObscured xmlns:a14="http://schemas.microsoft.com/office/drawing/2010/main"/>
                      </a:ext>
                    </a:extLst>
                  </pic:spPr>
                </pic:pic>
              </a:graphicData>
            </a:graphic>
          </wp:inline>
        </w:drawing>
      </w:r>
    </w:p>
    <w:p w14:paraId="0C3F44A5" w14:textId="1E4A2A6D" w:rsidR="00D17C69" w:rsidRPr="00A3781B" w:rsidRDefault="00A3781B" w:rsidP="00E666CE">
      <w:pPr>
        <w:pStyle w:val="Caption"/>
        <w:widowControl w:val="0"/>
      </w:pPr>
      <w:bookmarkStart w:id="235" w:name="_Toc180279701"/>
      <w:bookmarkStart w:id="236" w:name="_Toc180435381"/>
      <w:r>
        <w:t xml:space="preserve">Hình </w:t>
      </w:r>
      <w:fldSimple w:instr=" STYLEREF 1 \s ">
        <w:r w:rsidR="001C794A">
          <w:rPr>
            <w:noProof/>
          </w:rPr>
          <w:t>1</w:t>
        </w:r>
      </w:fldSimple>
      <w:r w:rsidR="006B790F">
        <w:t>.</w:t>
      </w:r>
      <w:fldSimple w:instr=" SEQ Hình \* ARABIC \s 1 ">
        <w:r w:rsidR="001C794A">
          <w:rPr>
            <w:noProof/>
          </w:rPr>
          <w:t>5</w:t>
        </w:r>
      </w:fldSimple>
      <w:r>
        <w:t xml:space="preserve">. </w:t>
      </w:r>
      <w:r w:rsidRPr="001A45AB">
        <w:rPr>
          <w:rFonts w:eastAsia="Times New Roman" w:cs="Times New Roman"/>
          <w:noProof/>
          <w:lang w:val="vi-VN" w:eastAsia="zh-CN"/>
        </w:rPr>
        <w:t>Hình ảnh minh họa framework Spring Boot</w:t>
      </w:r>
      <w:bookmarkEnd w:id="235"/>
      <w:bookmarkEnd w:id="236"/>
    </w:p>
    <w:p w14:paraId="72391BB8" w14:textId="77777777" w:rsidR="00D17C69" w:rsidRDefault="00D17C69" w:rsidP="00E666CE">
      <w:pPr>
        <w:pStyle w:val="DoanVB"/>
        <w:widowControl w:val="0"/>
      </w:pPr>
      <w:r w:rsidRPr="001A45AB">
        <w:lastRenderedPageBreak/>
        <w:t>Spring Boot là một framework mã nguồn mở dựa trên nền tảng Spring, được phát triển bởi Pivotal Software nhằm giúp đơn giản hóa quá trình phát triển ứng dụng Java. Ra mắt vào năm 2014, Spring Boot cung cấp một cách tiếp cận nhanh chóng để xây dựng các ứng dụng Java doanh nghiệp, giúp giảm thiểu cấu hình phức tạp và thời gian phát triển. Điểm mạnh của Spring Boot là khả năng tự động cấu hình, giúp lập trình viên tập trung vào logic nghiệp vụ thay vì phải quản lý chi tiết về cấu hình.</w:t>
      </w:r>
    </w:p>
    <w:p w14:paraId="13E96160" w14:textId="77777777" w:rsidR="00D17C69" w:rsidRDefault="00D17C69" w:rsidP="00E666CE">
      <w:pPr>
        <w:pStyle w:val="Heading3"/>
        <w:keepNext w:val="0"/>
        <w:widowControl w:val="0"/>
      </w:pPr>
      <w:bookmarkStart w:id="237" w:name="_Toc178930766"/>
      <w:bookmarkStart w:id="238" w:name="_Toc179664489"/>
      <w:bookmarkStart w:id="239" w:name="_Toc180279604"/>
      <w:bookmarkStart w:id="240" w:name="_Toc180503796"/>
      <w:r w:rsidRPr="001A45AB">
        <w:t>Đặc trưng</w:t>
      </w:r>
      <w:bookmarkEnd w:id="237"/>
      <w:bookmarkEnd w:id="238"/>
      <w:bookmarkEnd w:id="239"/>
      <w:bookmarkEnd w:id="240"/>
    </w:p>
    <w:p w14:paraId="7B495957" w14:textId="77777777" w:rsidR="00D17C69" w:rsidRDefault="00D17C69" w:rsidP="00E666CE">
      <w:pPr>
        <w:pStyle w:val="DoanVB"/>
        <w:widowControl w:val="0"/>
      </w:pPr>
      <w:r>
        <w:t>Spring Boot nổi bật với nhiều đặc trưng chính sau:</w:t>
      </w:r>
    </w:p>
    <w:p w14:paraId="47F56B05" w14:textId="77777777" w:rsidR="00D17C69" w:rsidRPr="00E666CE" w:rsidRDefault="00D17C69" w:rsidP="00E666CE">
      <w:pPr>
        <w:pStyle w:val="StyleTr0"/>
        <w:widowControl w:val="0"/>
        <w:rPr>
          <w:lang w:val="vi-VN"/>
        </w:rPr>
      </w:pPr>
      <w:r w:rsidRPr="00E666CE">
        <w:rPr>
          <w:lang w:val="vi-VN"/>
        </w:rPr>
        <w:t>Auto-configuration (Tự động cấu hình): Spring Boot tự động cấu hình ứng dụng dựa trên các thư viện và cấu trúc dự án hiện tại. Lập trình viên không cần phải cấu hình phức tạp mà vẫn có thể sử dụng các tính năng mặc định của Spring, giúp tiết kiệm thời gian trong quá trình phát triển.</w:t>
      </w:r>
    </w:p>
    <w:p w14:paraId="2D1787F1" w14:textId="77777777" w:rsidR="00D17C69" w:rsidRPr="00E666CE" w:rsidRDefault="00D17C69" w:rsidP="00E666CE">
      <w:pPr>
        <w:pStyle w:val="StyleTr0"/>
        <w:widowControl w:val="0"/>
        <w:rPr>
          <w:lang w:val="vi-VN"/>
        </w:rPr>
      </w:pPr>
      <w:r w:rsidRPr="00E666CE">
        <w:rPr>
          <w:lang w:val="vi-VN"/>
        </w:rPr>
        <w:t>Embedded Server (Máy chủ nhúng): Spring Boot tích hợp sẵn các máy chủ web như Tomcat, Jetty, hoặc Undertow. Điều này cho phép các ứng dụng chạy như một tệp JAR độc lập, không cần triển khai trên một máy chủ web riêng biệt.</w:t>
      </w:r>
    </w:p>
    <w:p w14:paraId="7AC6FC51" w14:textId="77777777" w:rsidR="00D17C69" w:rsidRPr="00E666CE" w:rsidRDefault="00D17C69" w:rsidP="00E666CE">
      <w:pPr>
        <w:pStyle w:val="StyleTr0"/>
        <w:widowControl w:val="0"/>
        <w:rPr>
          <w:lang w:val="vi-VN"/>
        </w:rPr>
      </w:pPr>
      <w:r w:rsidRPr="00E666CE">
        <w:rPr>
          <w:lang w:val="vi-VN"/>
        </w:rPr>
        <w:t>Convention over Configuration (Quy ước thay cho cấu hình): Spring Boot tuân theo nguyên tắc "quy ước thay cho cấu hình", cung cấp các giá trị mặc định hợp lý giúp lập trình viên không phải tự cấu hình mọi chi tiết trong ứng dụng.</w:t>
      </w:r>
    </w:p>
    <w:p w14:paraId="3ECAB27A" w14:textId="77777777" w:rsidR="00D17C69" w:rsidRPr="00E666CE" w:rsidRDefault="00D17C69" w:rsidP="00E666CE">
      <w:pPr>
        <w:pStyle w:val="StyleTr0"/>
        <w:widowControl w:val="0"/>
        <w:rPr>
          <w:lang w:val="vi-VN"/>
        </w:rPr>
      </w:pPr>
      <w:r w:rsidRPr="00E666CE">
        <w:rPr>
          <w:lang w:val="vi-VN"/>
        </w:rPr>
        <w:t>Spring Boot Starter: Đây là các tập hợp thư viện (dependencies) được cấu hình sẵn cho các mục đích cụ thể, như spring-boot-starter-web, spring-boot-starter-data-jpa, giúp dễ dàng thêm các tính năng như web, JPA, bảo mật, logging mà không phải cấu hình phức tạp.</w:t>
      </w:r>
    </w:p>
    <w:p w14:paraId="012DC053" w14:textId="77777777" w:rsidR="00D17C69" w:rsidRPr="00E666CE" w:rsidRDefault="00D17C69" w:rsidP="00E666CE">
      <w:pPr>
        <w:pStyle w:val="StyleTr0"/>
        <w:widowControl w:val="0"/>
        <w:rPr>
          <w:lang w:val="vi-VN"/>
        </w:rPr>
      </w:pPr>
      <w:r w:rsidRPr="00E666CE">
        <w:rPr>
          <w:lang w:val="vi-VN"/>
        </w:rPr>
        <w:t>Spring Boot Actuator: Cung cấp các tính năng giám sát, theo dõi hiệu suất và các thông tin về ứng dụng (health checks, metrics, logs), giúp quản lý và theo dõi hệ thống trong quá trình hoạt động.</w:t>
      </w:r>
    </w:p>
    <w:p w14:paraId="5337E700" w14:textId="77777777" w:rsidR="00D17C69" w:rsidRPr="00E666CE" w:rsidRDefault="00D17C69" w:rsidP="00E666CE">
      <w:pPr>
        <w:pStyle w:val="StyleTr0"/>
        <w:widowControl w:val="0"/>
        <w:rPr>
          <w:lang w:val="vi-VN"/>
        </w:rPr>
      </w:pPr>
      <w:r w:rsidRPr="00E666CE">
        <w:rPr>
          <w:lang w:val="vi-VN"/>
        </w:rPr>
        <w:t>Spring Boot CLI: Công cụ dòng lệnh giúp nhanh chóng tạo và chạy các ứng dụng Spring Boot, đặc biệt hữu ích trong phát triển nhanh và thử nghiệm.</w:t>
      </w:r>
    </w:p>
    <w:p w14:paraId="22A5C358" w14:textId="77777777" w:rsidR="00D17C69" w:rsidRPr="00E666CE" w:rsidRDefault="00D17C69" w:rsidP="00E666CE">
      <w:pPr>
        <w:pStyle w:val="StyleTr0"/>
        <w:widowControl w:val="0"/>
        <w:rPr>
          <w:lang w:val="vi-VN"/>
        </w:rPr>
      </w:pPr>
      <w:r w:rsidRPr="00E666CE">
        <w:rPr>
          <w:lang w:val="vi-VN"/>
        </w:rPr>
        <w:t>Mở rộng dễ dàng: Spring Boot tích hợp hoàn hảo với các module khác của hệ sinh thái Spring như Spring Security, Spring Data, Spring Cloud, giúp xây dựng các ứng dụng lớn dễ dàng và có khả năng mở rộng tốt.</w:t>
      </w:r>
    </w:p>
    <w:p w14:paraId="4C43CBD4" w14:textId="77777777" w:rsidR="00D17C69" w:rsidRDefault="00D17C69" w:rsidP="00E666CE">
      <w:pPr>
        <w:pStyle w:val="Heading3"/>
        <w:keepNext w:val="0"/>
        <w:widowControl w:val="0"/>
      </w:pPr>
      <w:bookmarkStart w:id="241" w:name="_Toc178930767"/>
      <w:bookmarkStart w:id="242" w:name="_Toc179664490"/>
      <w:bookmarkStart w:id="243" w:name="_Toc180279605"/>
      <w:bookmarkStart w:id="244" w:name="_Toc180503797"/>
      <w:r>
        <w:t>Ứng dụng</w:t>
      </w:r>
      <w:bookmarkEnd w:id="241"/>
      <w:bookmarkEnd w:id="242"/>
      <w:bookmarkEnd w:id="243"/>
      <w:bookmarkEnd w:id="244"/>
    </w:p>
    <w:p w14:paraId="5FEF5B15" w14:textId="77777777" w:rsidR="00D17C69" w:rsidRDefault="00D17C69" w:rsidP="00E666CE">
      <w:pPr>
        <w:pStyle w:val="DoanVB"/>
        <w:widowControl w:val="0"/>
      </w:pPr>
      <w:r>
        <w:t>Spring Boot được sử dụng rộng rãi trong nhiều lĩnh vực phát triển ứng dụng nhờ tính linh hoạt và khả năng tích hợp mạnh mẽ:</w:t>
      </w:r>
    </w:p>
    <w:p w14:paraId="7C861103" w14:textId="77777777" w:rsidR="00D17C69" w:rsidRPr="00E666CE" w:rsidRDefault="00D17C69" w:rsidP="00E666CE">
      <w:pPr>
        <w:pStyle w:val="StyleTr0"/>
        <w:widowControl w:val="0"/>
        <w:rPr>
          <w:lang w:val="vi-VN"/>
        </w:rPr>
      </w:pPr>
      <w:r w:rsidRPr="00E666CE">
        <w:rPr>
          <w:lang w:val="vi-VN"/>
        </w:rPr>
        <w:t xml:space="preserve">Ứng dụng web: Spring Boot thường được sử dụng để phát triển các ứng dụng web </w:t>
      </w:r>
      <w:r w:rsidRPr="00E666CE">
        <w:rPr>
          <w:lang w:val="vi-VN"/>
        </w:rPr>
        <w:lastRenderedPageBreak/>
        <w:t>mạnh mẽ nhờ sự hỗ trợ tích hợp cho RESTful APIs, MVC (Model-View-Controller), và WebSocket. Các ứng dụng web doanh nghiệp lớn có thể tận dụng Spring Boot để xây dựng hệ thống backend hiệu quả và dễ bảo trì.</w:t>
      </w:r>
    </w:p>
    <w:p w14:paraId="3E479EDE" w14:textId="77777777" w:rsidR="00D17C69" w:rsidRPr="00E666CE" w:rsidRDefault="00D17C69" w:rsidP="00E666CE">
      <w:pPr>
        <w:pStyle w:val="StyleTr0"/>
        <w:widowControl w:val="0"/>
        <w:rPr>
          <w:lang w:val="vi-VN"/>
        </w:rPr>
      </w:pPr>
      <w:r w:rsidRPr="00E666CE">
        <w:rPr>
          <w:lang w:val="vi-VN"/>
        </w:rPr>
        <w:t>Microservices: Spring Boot là lựa chọn phổ biến khi phát triển kiến trúc microservices nhờ vào tính năng nhẹ nhàng, tự động cấu hình, và dễ tích hợp với các công cụ như Spring Cloud. Nó giúp triển khai các dịch vụ nhỏ gọn, có thể hoạt động độc lập, với khả năng mở rộng linh hoạt.</w:t>
      </w:r>
    </w:p>
    <w:p w14:paraId="5CA69160" w14:textId="77777777" w:rsidR="00D17C69" w:rsidRPr="00E666CE" w:rsidRDefault="00D17C69" w:rsidP="00E666CE">
      <w:pPr>
        <w:pStyle w:val="StyleTr0"/>
        <w:widowControl w:val="0"/>
        <w:rPr>
          <w:lang w:val="vi-VN"/>
        </w:rPr>
      </w:pPr>
      <w:r w:rsidRPr="00E666CE">
        <w:rPr>
          <w:lang w:val="vi-VN"/>
        </w:rPr>
        <w:t>Ứng dụng doanh nghiệp: Spring Boot được sử dụng rộng rãi trong phát triển các ứng dụng doanh nghiệp phức tạp như hệ thống ERP, CRM. Khả năng tích hợp với Spring Data giúp dễ dàng kết nối và quản lý cơ sở dữ liệu, cùng với Spring Security để đảm bảo bảo mật.</w:t>
      </w:r>
    </w:p>
    <w:p w14:paraId="7D23EAD6" w14:textId="77777777" w:rsidR="00D17C69" w:rsidRPr="00E666CE" w:rsidRDefault="00D17C69" w:rsidP="00E666CE">
      <w:pPr>
        <w:pStyle w:val="StyleTr0"/>
        <w:widowControl w:val="0"/>
        <w:rPr>
          <w:lang w:val="vi-VN"/>
        </w:rPr>
      </w:pPr>
      <w:r w:rsidRPr="00E666CE">
        <w:rPr>
          <w:lang w:val="vi-VN"/>
        </w:rPr>
        <w:t>Ứng dụng đa luồng và xử lý song song: Spring Boot hỗ trợ các ứng dụng xử lý luồng (stream processing) và xử lý song song, thông qua Spring Batch và Spring Integration. Các hệ thống như xử lý dữ liệu lớn (big data) và xử lý hàng loạt (batch processing) có thể được triển khai dễ dàng với Spring Boot.</w:t>
      </w:r>
    </w:p>
    <w:p w14:paraId="65F50136" w14:textId="77777777" w:rsidR="00D17C69" w:rsidRPr="00E666CE" w:rsidRDefault="00D17C69" w:rsidP="00E666CE">
      <w:pPr>
        <w:pStyle w:val="StyleTr0"/>
        <w:widowControl w:val="0"/>
        <w:rPr>
          <w:lang w:val="vi-VN"/>
        </w:rPr>
      </w:pPr>
      <w:r w:rsidRPr="00E666CE">
        <w:rPr>
          <w:lang w:val="vi-VN"/>
        </w:rPr>
        <w:t>Ứng dụng đám mây: Kết hợp với Spring Cloud, Spring Boot giúp xây dựng các ứng dụng phân tán trên nền tảng đám mây với các tính năng như quản lý cấu hình, cân bằng tải, quản lý phiên bản dịch vụ và xử lý lỗi (circuit breaker). Các nền tảng như AWS, Google Cloud, hoặc Azure đều hỗ trợ Spring Boot một cách tối ưu.</w:t>
      </w:r>
    </w:p>
    <w:p w14:paraId="033C5CFF" w14:textId="6E71938B" w:rsidR="00E666CE" w:rsidRDefault="00D17C69" w:rsidP="00E666CE">
      <w:pPr>
        <w:pStyle w:val="StyleTr0"/>
        <w:widowControl w:val="0"/>
        <w:rPr>
          <w:lang w:val="vi-VN"/>
        </w:rPr>
      </w:pPr>
      <w:r w:rsidRPr="00E666CE">
        <w:rPr>
          <w:lang w:val="vi-VN"/>
        </w:rPr>
        <w:t>IoT (Internet of Things): Spring Boot có thể được sử dụng để phát triển các ứng dụng IoT bằng cách cung cấp các API RESTful và khả năng kết nối với các thiết bị thông minh. Các ứng dụng có thể giao tiếp với nhiều thiết bị và hệ thống thông qua các giao thức khác nhau.</w:t>
      </w:r>
    </w:p>
    <w:p w14:paraId="3DC85716" w14:textId="77777777" w:rsidR="00D17C69" w:rsidRDefault="00D17C69" w:rsidP="00E666CE">
      <w:pPr>
        <w:pStyle w:val="Heading2"/>
        <w:keepNext w:val="0"/>
        <w:widowControl w:val="0"/>
      </w:pPr>
      <w:bookmarkStart w:id="245" w:name="_Toc178930768"/>
      <w:bookmarkStart w:id="246" w:name="_Toc179664491"/>
      <w:bookmarkStart w:id="247" w:name="_Toc180279606"/>
      <w:bookmarkStart w:id="248" w:name="_Toc180503798"/>
      <w:r>
        <w:t>MySQL [9</w:t>
      </w:r>
      <w:r w:rsidRPr="0085453A">
        <w:t>]</w:t>
      </w:r>
      <w:bookmarkEnd w:id="245"/>
      <w:bookmarkEnd w:id="246"/>
      <w:bookmarkEnd w:id="247"/>
      <w:bookmarkEnd w:id="248"/>
    </w:p>
    <w:p w14:paraId="49C1C687" w14:textId="77777777" w:rsidR="00D17C69" w:rsidRDefault="00D17C69" w:rsidP="00E666CE">
      <w:pPr>
        <w:pStyle w:val="Heading3"/>
        <w:keepNext w:val="0"/>
        <w:widowControl w:val="0"/>
      </w:pPr>
      <w:bookmarkStart w:id="249" w:name="_Toc178930769"/>
      <w:bookmarkStart w:id="250" w:name="_Toc179664492"/>
      <w:bookmarkStart w:id="251" w:name="_Toc180279607"/>
      <w:bookmarkStart w:id="252" w:name="_Toc180503799"/>
      <w:r>
        <w:t>Định nghĩa</w:t>
      </w:r>
      <w:bookmarkEnd w:id="249"/>
      <w:bookmarkEnd w:id="250"/>
      <w:bookmarkEnd w:id="251"/>
      <w:bookmarkEnd w:id="252"/>
    </w:p>
    <w:p w14:paraId="36058B89" w14:textId="77777777" w:rsidR="00A3781B" w:rsidRDefault="00D17C69" w:rsidP="00E666CE">
      <w:pPr>
        <w:widowControl w:val="0"/>
        <w:jc w:val="center"/>
      </w:pPr>
      <w:r>
        <w:rPr>
          <w:noProof/>
          <w:lang w:val="vi-VN" w:eastAsia="vi-VN"/>
        </w:rPr>
        <w:drawing>
          <wp:inline distT="0" distB="0" distL="0" distR="0" wp14:anchorId="14E01D2D" wp14:editId="303FF49A">
            <wp:extent cx="3695412" cy="2069431"/>
            <wp:effectExtent l="0" t="0" r="635" b="7620"/>
            <wp:docPr id="5" name="Picture 5"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logo with a dolphi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16990" cy="2081515"/>
                    </a:xfrm>
                    <a:prstGeom prst="rect">
                      <a:avLst/>
                    </a:prstGeom>
                  </pic:spPr>
                </pic:pic>
              </a:graphicData>
            </a:graphic>
          </wp:inline>
        </w:drawing>
      </w:r>
    </w:p>
    <w:p w14:paraId="12971D1A" w14:textId="664FAEAB" w:rsidR="00D17C69" w:rsidRDefault="00A3781B" w:rsidP="00E666CE">
      <w:pPr>
        <w:pStyle w:val="Caption"/>
        <w:widowControl w:val="0"/>
      </w:pPr>
      <w:bookmarkStart w:id="253" w:name="_Toc180279702"/>
      <w:bookmarkStart w:id="254" w:name="_Toc180435382"/>
      <w:r>
        <w:t xml:space="preserve">Hình </w:t>
      </w:r>
      <w:fldSimple w:instr=" STYLEREF 1 \s ">
        <w:r w:rsidR="001C794A">
          <w:rPr>
            <w:noProof/>
          </w:rPr>
          <w:t>1</w:t>
        </w:r>
      </w:fldSimple>
      <w:r w:rsidR="006B790F">
        <w:t>.</w:t>
      </w:r>
      <w:fldSimple w:instr=" SEQ Hình \* ARABIC \s 1 ">
        <w:r w:rsidR="001C794A">
          <w:rPr>
            <w:noProof/>
          </w:rPr>
          <w:t>6</w:t>
        </w:r>
      </w:fldSimple>
      <w:r>
        <w:t xml:space="preserve">. </w:t>
      </w:r>
      <w:r w:rsidRPr="0085453A">
        <w:t>Hình ảnh minh họa</w:t>
      </w:r>
      <w:r>
        <w:t xml:space="preserve"> </w:t>
      </w:r>
      <w:r w:rsidRPr="0085453A">
        <w:t xml:space="preserve">hệ quản trị cơ sở dữ liệu </w:t>
      </w:r>
      <w:r>
        <w:t>mysql</w:t>
      </w:r>
      <w:bookmarkEnd w:id="253"/>
      <w:bookmarkEnd w:id="254"/>
    </w:p>
    <w:p w14:paraId="4A44339B" w14:textId="77777777" w:rsidR="00D17C69" w:rsidRDefault="00D17C69" w:rsidP="00E666CE">
      <w:pPr>
        <w:pStyle w:val="DoanVB"/>
        <w:widowControl w:val="0"/>
      </w:pPr>
      <w:r>
        <w:lastRenderedPageBreak/>
        <w:t>MySQL là một hệ quản trị cơ sở dữ liệu quan hệ (RDBMS) mã nguồn mở, được phát triển bởi MySQL AB (sau này thuộc Oracle) và được sử dụng phổ biến trong các ứng dụng web và doanh nghiệp. MySQL dựa trên mô hình cơ sở dữ liệu quan hệ, nơi dữ liệu được tổ chức thành các bảng (table) chứa hàng (row) và cột (column). Được biết đến với hiệu suất cao, dễ sử dụng, và khả năng mở rộng tốt, MySQL là một trong những hệ quản trị cơ sở dữ liệu phổ biến nhất thế giới, thường được sử dụng với ngôn ngữ SQL (Structured Query Language) để quản lý và truy vấn dữ liệu.</w:t>
      </w:r>
    </w:p>
    <w:p w14:paraId="357C8DE3" w14:textId="77777777" w:rsidR="00D17C69" w:rsidRDefault="00D17C69" w:rsidP="00E666CE">
      <w:pPr>
        <w:pStyle w:val="Heading3"/>
        <w:keepNext w:val="0"/>
        <w:widowControl w:val="0"/>
      </w:pPr>
      <w:bookmarkStart w:id="255" w:name="_Toc178930770"/>
      <w:bookmarkStart w:id="256" w:name="_Toc179664493"/>
      <w:bookmarkStart w:id="257" w:name="_Toc180279608"/>
      <w:bookmarkStart w:id="258" w:name="_Toc180503800"/>
      <w:r>
        <w:t>Đặc trưng</w:t>
      </w:r>
      <w:bookmarkEnd w:id="255"/>
      <w:bookmarkEnd w:id="256"/>
      <w:bookmarkEnd w:id="257"/>
      <w:bookmarkEnd w:id="258"/>
    </w:p>
    <w:p w14:paraId="065C095F" w14:textId="77777777" w:rsidR="00D17C69" w:rsidRDefault="00D17C69" w:rsidP="00E666CE">
      <w:pPr>
        <w:pStyle w:val="DoanVB"/>
        <w:widowControl w:val="0"/>
      </w:pPr>
      <w:r>
        <w:t>MySQL sở hữu nhiều đặc trưng nổi bật sau:</w:t>
      </w:r>
    </w:p>
    <w:p w14:paraId="13E03511" w14:textId="77777777" w:rsidR="00D17C69" w:rsidRPr="00E666CE" w:rsidRDefault="00D17C69" w:rsidP="00E666CE">
      <w:pPr>
        <w:pStyle w:val="StyleTr0"/>
        <w:widowControl w:val="0"/>
        <w:rPr>
          <w:lang w:val="vi-VN"/>
        </w:rPr>
      </w:pPr>
      <w:r w:rsidRPr="00E666CE">
        <w:rPr>
          <w:lang w:val="vi-VN"/>
        </w:rPr>
        <w:t>Mã nguồn mở và miễn phí: MySQL là phần mềm mã nguồn mở, được phân phối dưới giấy phép GPL, cho phép lập trình viên tự do sử dụng, sửa đổi và phân phối lại. Tuy nhiên, Oracle cũng cung cấp các phiên bản trả phí với tính năng hỗ trợ doanh nghiệp.</w:t>
      </w:r>
    </w:p>
    <w:p w14:paraId="1B607F75" w14:textId="77777777" w:rsidR="00D17C69" w:rsidRPr="00E666CE" w:rsidRDefault="00D17C69" w:rsidP="00E666CE">
      <w:pPr>
        <w:pStyle w:val="StyleTr0"/>
        <w:widowControl w:val="0"/>
        <w:rPr>
          <w:lang w:val="vi-VN"/>
        </w:rPr>
      </w:pPr>
      <w:r w:rsidRPr="00E666CE">
        <w:rPr>
          <w:lang w:val="vi-VN"/>
        </w:rPr>
        <w:t>Hiệu suất cao: MySQL được tối ưu hóa cho tốc độ, đặc biệt trong các ứng dụng web lớn và tải cao, với khả năng xử lý nhiều truy vấn đồng thời mà vẫn duy trì hiệu suất ổn định.</w:t>
      </w:r>
    </w:p>
    <w:p w14:paraId="60065A68" w14:textId="77777777" w:rsidR="00D17C69" w:rsidRPr="00E666CE" w:rsidRDefault="00D17C69" w:rsidP="00E666CE">
      <w:pPr>
        <w:pStyle w:val="StyleTr0"/>
        <w:widowControl w:val="0"/>
        <w:rPr>
          <w:lang w:val="vi-VN"/>
        </w:rPr>
      </w:pPr>
      <w:r w:rsidRPr="00E666CE">
        <w:rPr>
          <w:lang w:val="vi-VN"/>
        </w:rPr>
        <w:t>Hỗ trợ nhiều engine lưu trữ (Storage Engines): MySQL hỗ trợ nhiều engine lưu trữ khác nhau, phổ biến nhất là InnoDB (hỗ trợ khóa ngoại và giao dịch) và MyISAM (có tốc độ cao trong các ứng dụng đọc nhiều dữ liệu). Người dùng có thể lựa chọn engine phù hợp với nhu cầu của mình.</w:t>
      </w:r>
    </w:p>
    <w:p w14:paraId="6EC73CBE" w14:textId="77777777" w:rsidR="00D17C69" w:rsidRPr="00E666CE" w:rsidRDefault="00D17C69" w:rsidP="00E666CE">
      <w:pPr>
        <w:pStyle w:val="StyleTr0"/>
        <w:widowControl w:val="0"/>
        <w:rPr>
          <w:lang w:val="vi-VN"/>
        </w:rPr>
      </w:pPr>
      <w:r w:rsidRPr="00E666CE">
        <w:rPr>
          <w:lang w:val="vi-VN"/>
        </w:rPr>
        <w:t>Bảo mật cao: MySQL cung cấp các cơ chế bảo mật mạnh mẽ, bao gồm xác thực dựa trên người dùng và quản lý quyền truy cập chi tiết, giúp bảo vệ cơ sở dữ liệu khỏi các mối đe dọa tiềm ẩn.</w:t>
      </w:r>
    </w:p>
    <w:p w14:paraId="6C72339D" w14:textId="77777777" w:rsidR="00D17C69" w:rsidRPr="00E666CE" w:rsidRDefault="00D17C69" w:rsidP="00E666CE">
      <w:pPr>
        <w:pStyle w:val="StyleTr0"/>
        <w:widowControl w:val="0"/>
        <w:rPr>
          <w:lang w:val="vi-VN"/>
        </w:rPr>
      </w:pPr>
      <w:r w:rsidRPr="00E666CE">
        <w:rPr>
          <w:lang w:val="vi-VN"/>
        </w:rPr>
        <w:t>Khả năng mở rộng tốt: MySQL có thể mở rộng để hỗ trợ cơ sở dữ liệu lớn với hàng triệu bản ghi, đồng thời cung cấp các công cụ như phân vùng (partitioning) và sao chép (replication) để quản lý và bảo trì cơ sở dữ liệu lớn.</w:t>
      </w:r>
    </w:p>
    <w:p w14:paraId="74331222" w14:textId="77777777" w:rsidR="00D17C69" w:rsidRPr="00E666CE" w:rsidRDefault="00D17C69" w:rsidP="00E666CE">
      <w:pPr>
        <w:pStyle w:val="StyleTr0"/>
        <w:widowControl w:val="0"/>
        <w:rPr>
          <w:lang w:val="vi-VN"/>
        </w:rPr>
      </w:pPr>
      <w:r w:rsidRPr="00E666CE">
        <w:rPr>
          <w:lang w:val="vi-VN"/>
        </w:rPr>
        <w:t>Tính tương thích đa nền tảng: MySQL hoạt động trên nhiều hệ điều hành khác nhau, bao gồm Windows, Linux, macOS, và Unix, giúp nó dễ dàng tích hợp vào nhiều môi trường phát triển khác nhau.</w:t>
      </w:r>
    </w:p>
    <w:p w14:paraId="664B852E" w14:textId="77777777" w:rsidR="00D17C69" w:rsidRPr="00E666CE" w:rsidRDefault="00D17C69" w:rsidP="00E666CE">
      <w:pPr>
        <w:pStyle w:val="StyleTr0"/>
        <w:widowControl w:val="0"/>
        <w:rPr>
          <w:lang w:val="vi-VN"/>
        </w:rPr>
      </w:pPr>
      <w:r w:rsidRPr="00E666CE">
        <w:rPr>
          <w:lang w:val="vi-VN"/>
        </w:rPr>
        <w:t>Hỗ trợ ACID: MySQL tuân thủ các nguyên tắc của ACID (Atomicity, Consistency, Isolation, Durability), giúp đảm bảo tính toàn vẹn và độ tin cậy của giao dịch cơ sở dữ liệu.</w:t>
      </w:r>
    </w:p>
    <w:p w14:paraId="7A412606" w14:textId="77777777" w:rsidR="00D17C69" w:rsidRPr="00E666CE" w:rsidRDefault="00D17C69" w:rsidP="00E666CE">
      <w:pPr>
        <w:pStyle w:val="StyleTr0"/>
        <w:widowControl w:val="0"/>
        <w:rPr>
          <w:lang w:val="vi-VN"/>
        </w:rPr>
      </w:pPr>
      <w:r w:rsidRPr="00E666CE">
        <w:rPr>
          <w:lang w:val="vi-VN"/>
        </w:rPr>
        <w:t xml:space="preserve">Hỗ trợ cộng đồng mạnh mẽ: Với sự hỗ trợ từ cộng đồng lập trình viên và nhà phát triển trên toàn thế giới, MySQL có sẵn nhiều tài liệu, công cụ, và diễn đàn để hỗ </w:t>
      </w:r>
      <w:r w:rsidRPr="00E666CE">
        <w:rPr>
          <w:lang w:val="vi-VN"/>
        </w:rPr>
        <w:lastRenderedPageBreak/>
        <w:t>trợ người dùng trong việc triển khai và tối ưu hóa.</w:t>
      </w:r>
    </w:p>
    <w:p w14:paraId="305CBF19" w14:textId="77777777" w:rsidR="00D17C69" w:rsidRDefault="00D17C69" w:rsidP="00E666CE">
      <w:pPr>
        <w:pStyle w:val="Heading3"/>
        <w:keepNext w:val="0"/>
        <w:widowControl w:val="0"/>
      </w:pPr>
      <w:bookmarkStart w:id="259" w:name="_Toc178930771"/>
      <w:bookmarkStart w:id="260" w:name="_Toc179664494"/>
      <w:bookmarkStart w:id="261" w:name="_Toc180279609"/>
      <w:bookmarkStart w:id="262" w:name="_Toc180503801"/>
      <w:r>
        <w:t>Ứng dụng</w:t>
      </w:r>
      <w:bookmarkEnd w:id="259"/>
      <w:bookmarkEnd w:id="260"/>
      <w:bookmarkEnd w:id="261"/>
      <w:bookmarkEnd w:id="262"/>
    </w:p>
    <w:p w14:paraId="711BF2ED" w14:textId="77777777" w:rsidR="00D17C69" w:rsidRDefault="00D17C69" w:rsidP="00E666CE">
      <w:pPr>
        <w:pStyle w:val="DoanVB"/>
        <w:widowControl w:val="0"/>
      </w:pPr>
      <w:r>
        <w:t>MySQL là một hệ quản trị cơ sở dữ liệu đa năng, được sử dụng trong nhiều lĩnh vực khác nhau:</w:t>
      </w:r>
    </w:p>
    <w:p w14:paraId="58436DED" w14:textId="77777777" w:rsidR="00D17C69" w:rsidRPr="00E666CE" w:rsidRDefault="00D17C69" w:rsidP="00E666CE">
      <w:pPr>
        <w:pStyle w:val="StyleTr0"/>
        <w:widowControl w:val="0"/>
        <w:rPr>
          <w:lang w:val="vi-VN"/>
        </w:rPr>
      </w:pPr>
      <w:r w:rsidRPr="00E666CE">
        <w:rPr>
          <w:lang w:val="vi-VN"/>
        </w:rPr>
        <w:t>Ứng dụng web: MySQL là lựa chọn phổ biến cho các ứng dụng web nhờ vào tốc độ và khả năng mở rộng. Nhiều nền tảng lớn như WordPress, Joomla và Drupal đều sử dụng MySQL làm cơ sở dữ liệu chính. Các trang web thương mại điện tử và mạng xã hội như Facebook, Twitter cũng sử dụng MySQL để quản lý khối lượng dữ liệu lớn.</w:t>
      </w:r>
    </w:p>
    <w:p w14:paraId="2DDCF271" w14:textId="77777777" w:rsidR="00D17C69" w:rsidRPr="00E666CE" w:rsidRDefault="00D17C69" w:rsidP="00E666CE">
      <w:pPr>
        <w:pStyle w:val="StyleTr0"/>
        <w:widowControl w:val="0"/>
        <w:rPr>
          <w:lang w:val="vi-VN"/>
        </w:rPr>
      </w:pPr>
      <w:r w:rsidRPr="00E666CE">
        <w:rPr>
          <w:lang w:val="vi-VN"/>
        </w:rPr>
        <w:t>Ứng dụng doanh nghiệp: Nhiều tổ chức doanh nghiệp sử dụng MySQL để quản lý cơ sở dữ liệu trong các ứng dụng kinh doanh, như hệ thống quản lý khách hàng (CRM), hệ thống ERP, và quản lý nguồn lực.</w:t>
      </w:r>
    </w:p>
    <w:p w14:paraId="104DAE9F" w14:textId="77777777" w:rsidR="00D17C69" w:rsidRPr="00E666CE" w:rsidRDefault="00D17C69" w:rsidP="00E666CE">
      <w:pPr>
        <w:pStyle w:val="StyleTr0"/>
        <w:widowControl w:val="0"/>
        <w:rPr>
          <w:lang w:val="vi-VN"/>
        </w:rPr>
      </w:pPr>
      <w:r w:rsidRPr="00E666CE">
        <w:rPr>
          <w:lang w:val="vi-VN"/>
        </w:rPr>
        <w:t>Ứng dụng phân tán: Với tính năng sao chép (replication) và phân vùng, MySQL có thể triển khai trên các hệ thống phân tán, giúp nâng cao khả năng dự phòng và cải thiện hiệu suất trên toàn hệ thống.</w:t>
      </w:r>
    </w:p>
    <w:p w14:paraId="0F30CDE0" w14:textId="77777777" w:rsidR="00D17C69" w:rsidRPr="00E666CE" w:rsidRDefault="00D17C69" w:rsidP="00E666CE">
      <w:pPr>
        <w:pStyle w:val="StyleTr0"/>
        <w:widowControl w:val="0"/>
        <w:rPr>
          <w:lang w:val="vi-VN"/>
        </w:rPr>
      </w:pPr>
      <w:r w:rsidRPr="00E666CE">
        <w:rPr>
          <w:lang w:val="vi-VN"/>
        </w:rPr>
        <w:t>Data Warehousing: MySQL có thể được sử dụng trong các hệ thống kho dữ liệu (data warehousing) để lưu trữ và phân tích dữ liệu lớn. Các công cụ như MySQL Partitioning và các chỉ mục (index) giúp tối ưu hóa các truy vấn dữ liệu phức tạp.</w:t>
      </w:r>
    </w:p>
    <w:p w14:paraId="5E56C21F" w14:textId="77777777" w:rsidR="00D17C69" w:rsidRPr="00E666CE" w:rsidRDefault="00D17C69" w:rsidP="00E666CE">
      <w:pPr>
        <w:pStyle w:val="StyleTr0"/>
        <w:widowControl w:val="0"/>
        <w:rPr>
          <w:lang w:val="vi-VN"/>
        </w:rPr>
      </w:pPr>
      <w:r w:rsidRPr="00E666CE">
        <w:rPr>
          <w:lang w:val="vi-VN"/>
        </w:rPr>
        <w:t>Ứng dụng di động: Nhiều ứng dụng di động, đặc biệt là các ứng dụng có backend dựa trên web, sử dụng MySQL để lưu trữ và quản lý dữ liệu người dùng. MySQL hoạt động hiệu quả trong môi trường đòi hỏi sự kết nối liên tục và lưu trữ dữ liệu tốc độ cao.</w:t>
      </w:r>
    </w:p>
    <w:p w14:paraId="4161FE7F" w14:textId="77777777" w:rsidR="00D17C69" w:rsidRPr="00E666CE" w:rsidRDefault="00D17C69" w:rsidP="00E666CE">
      <w:pPr>
        <w:pStyle w:val="StyleTr0"/>
        <w:widowControl w:val="0"/>
        <w:rPr>
          <w:lang w:val="vi-VN"/>
        </w:rPr>
      </w:pPr>
      <w:r w:rsidRPr="00E666CE">
        <w:rPr>
          <w:lang w:val="vi-VN"/>
        </w:rPr>
        <w:t>Thương mại điện tử: Các nền tảng bán hàng trực tuyến sử dụng MySQL để quản lý dữ liệu sản phẩm, giao dịch, và thông tin khách hàng. Nó cung cấp sự ổn định và bảo mật cần thiết cho các giao dịch trực tuyến.</w:t>
      </w:r>
    </w:p>
    <w:p w14:paraId="676D22CE" w14:textId="77777777" w:rsidR="00D17C69" w:rsidRPr="00E666CE" w:rsidRDefault="00D17C69" w:rsidP="00E666CE">
      <w:pPr>
        <w:pStyle w:val="StyleTr0"/>
        <w:widowControl w:val="0"/>
        <w:rPr>
          <w:lang w:val="vi-VN"/>
        </w:rPr>
      </w:pPr>
      <w:r w:rsidRPr="00E666CE">
        <w:rPr>
          <w:lang w:val="vi-VN"/>
        </w:rPr>
        <w:t>IoT (Internet of Things): MySQL có thể được sử dụng để quản lý dữ liệu trong các hệ thống IoT, nơi nhiều thiết bị kết nối và gửi dữ liệu liên tục. MySQL giúp quản lý, xử lý và phân tích dữ liệu từ các thiết bị IoT một cách hiệu quả.</w:t>
      </w:r>
    </w:p>
    <w:p w14:paraId="60DD1C6A" w14:textId="77777777" w:rsidR="00D17C69" w:rsidRPr="0085453A" w:rsidRDefault="00D17C69" w:rsidP="00E666CE">
      <w:pPr>
        <w:pStyle w:val="Heading2"/>
        <w:keepNext w:val="0"/>
        <w:keepLines w:val="0"/>
        <w:widowControl w:val="0"/>
        <w:tabs>
          <w:tab w:val="clear" w:pos="567"/>
        </w:tabs>
        <w:ind w:left="288" w:hanging="288"/>
        <w:jc w:val="left"/>
      </w:pPr>
      <w:bookmarkStart w:id="263" w:name="_Toc170253695"/>
      <w:bookmarkStart w:id="264" w:name="_Toc170253814"/>
      <w:bookmarkStart w:id="265" w:name="_Toc170255789"/>
      <w:bookmarkStart w:id="266" w:name="_Toc170256013"/>
      <w:bookmarkStart w:id="267" w:name="_Toc178930776"/>
      <w:bookmarkStart w:id="268" w:name="_Toc179664499"/>
      <w:bookmarkStart w:id="269" w:name="_Toc180279610"/>
      <w:bookmarkStart w:id="270" w:name="_Toc180503802"/>
      <w:r w:rsidRPr="0085453A">
        <w:t xml:space="preserve">API/RESTful API </w:t>
      </w:r>
      <w:bookmarkEnd w:id="263"/>
      <w:bookmarkEnd w:id="264"/>
      <w:bookmarkEnd w:id="265"/>
      <w:bookmarkEnd w:id="266"/>
      <w:r>
        <w:t>[11] [12]</w:t>
      </w:r>
      <w:bookmarkEnd w:id="267"/>
      <w:bookmarkEnd w:id="268"/>
      <w:bookmarkEnd w:id="269"/>
      <w:bookmarkEnd w:id="270"/>
    </w:p>
    <w:p w14:paraId="1D97F7B6" w14:textId="77777777" w:rsidR="00D17C69" w:rsidRPr="0085453A" w:rsidRDefault="00D17C69" w:rsidP="00E666CE">
      <w:pPr>
        <w:pStyle w:val="Heading3"/>
        <w:keepNext w:val="0"/>
        <w:widowControl w:val="0"/>
        <w:tabs>
          <w:tab w:val="clear" w:pos="709"/>
        </w:tabs>
        <w:spacing w:line="288" w:lineRule="auto"/>
        <w:ind w:left="360" w:hanging="360"/>
      </w:pPr>
      <w:bookmarkStart w:id="271" w:name="_Toc169734978"/>
      <w:bookmarkStart w:id="272" w:name="_Toc170074032"/>
      <w:bookmarkStart w:id="273" w:name="_Toc170225967"/>
      <w:bookmarkStart w:id="274" w:name="_Toc170253696"/>
      <w:bookmarkStart w:id="275" w:name="_Toc170253815"/>
      <w:bookmarkStart w:id="276" w:name="_Toc170255790"/>
      <w:bookmarkStart w:id="277" w:name="_Toc170256014"/>
      <w:bookmarkStart w:id="278" w:name="_Toc170257061"/>
      <w:bookmarkStart w:id="279" w:name="_Toc170280398"/>
      <w:bookmarkStart w:id="280" w:name="_Toc178930777"/>
      <w:bookmarkStart w:id="281" w:name="_Toc179664500"/>
      <w:bookmarkStart w:id="282" w:name="_Toc180279611"/>
      <w:bookmarkStart w:id="283" w:name="_Toc180503803"/>
      <w:r w:rsidRPr="0085453A">
        <w:t>Định nghĩa</w:t>
      </w:r>
      <w:bookmarkEnd w:id="271"/>
      <w:bookmarkEnd w:id="272"/>
      <w:bookmarkEnd w:id="273"/>
      <w:bookmarkEnd w:id="274"/>
      <w:bookmarkEnd w:id="275"/>
      <w:bookmarkEnd w:id="276"/>
      <w:bookmarkEnd w:id="277"/>
      <w:bookmarkEnd w:id="278"/>
      <w:bookmarkEnd w:id="279"/>
      <w:bookmarkEnd w:id="280"/>
      <w:bookmarkEnd w:id="281"/>
      <w:bookmarkEnd w:id="282"/>
      <w:bookmarkEnd w:id="283"/>
    </w:p>
    <w:p w14:paraId="6A06B57D" w14:textId="77777777" w:rsidR="00D17C69" w:rsidRPr="0085453A" w:rsidRDefault="00D17C69" w:rsidP="00E666CE">
      <w:pPr>
        <w:pStyle w:val="DoanVB"/>
        <w:widowControl w:val="0"/>
      </w:pPr>
      <w:r w:rsidRPr="0085453A">
        <w:t>API là một tập hợp các quy tắc và các hàm phần mềm được định nghĩa để phát triển ứng dụng phần mềm. API cho phép các phần mềm khác tương tác với nhau một cách độc lập thông qua giao diện đã được xác định trước.</w:t>
      </w:r>
    </w:p>
    <w:p w14:paraId="1E6D7B57" w14:textId="77777777" w:rsidR="00D17C69" w:rsidRPr="0085453A" w:rsidRDefault="00D17C69" w:rsidP="00E666CE">
      <w:pPr>
        <w:pStyle w:val="DoanVB"/>
        <w:widowControl w:val="0"/>
      </w:pPr>
      <w:r w:rsidRPr="0085453A">
        <w:lastRenderedPageBreak/>
        <w:t>REST là viết tắt của "Representational State Transfer", là một kiến trúc phần mềm (architectural style) được định nghĩa bởi Roy Fielding trong luận văn tiến sĩ của ông vào năm 2000. REST là một phương pháp thiết kế các giao thức mạng cho các hệ thống phân tán, đặc biệt là trên nền tảng web.</w:t>
      </w:r>
    </w:p>
    <w:p w14:paraId="692186E7" w14:textId="77777777" w:rsidR="00D17C69" w:rsidRPr="0085453A" w:rsidRDefault="00D17C69" w:rsidP="00E666CE">
      <w:pPr>
        <w:pStyle w:val="DoanVB"/>
        <w:widowControl w:val="0"/>
      </w:pPr>
      <w:r w:rsidRPr="0085453A">
        <w:t>RESTful API là một kiểu thiết kế API dựa trên các nguyên lý của REST (Representational State Transfer). Nó là một phương pháp chuẩn hóa để thiết kế các dịch vụ web để cho phép các client và server tương tác với nhau một cách hiệu quả và có tổ chức. RESTful API dựa trên giao thức HTTP và các tiêu chuẩn của nó, sử dụng các phương thức HTTP như GET, POST, PUT, DELETE để thực hiện các hoạt động trên tài nguyên.</w:t>
      </w:r>
    </w:p>
    <w:p w14:paraId="46414501" w14:textId="77777777" w:rsidR="00D17C69" w:rsidRPr="0085453A" w:rsidRDefault="00D17C69" w:rsidP="00E666CE">
      <w:pPr>
        <w:pStyle w:val="DoanVB"/>
        <w:widowControl w:val="0"/>
      </w:pPr>
      <w:r w:rsidRPr="0085453A">
        <w:t>Các phương thức HTTP tiêu biểu:</w:t>
      </w:r>
    </w:p>
    <w:p w14:paraId="5100FF38" w14:textId="77777777" w:rsidR="00D17C69" w:rsidRDefault="00D17C69" w:rsidP="006850ED">
      <w:pPr>
        <w:pStyle w:val="DoanVB"/>
        <w:widowControl w:val="0"/>
        <w:ind w:hanging="142"/>
        <w:jc w:val="center"/>
      </w:pPr>
      <w:r w:rsidRPr="0085453A">
        <w:rPr>
          <w:lang w:eastAsia="vi-VN"/>
        </w:rPr>
        <w:drawing>
          <wp:inline distT="0" distB="0" distL="0" distR="0" wp14:anchorId="5222AE26" wp14:editId="56A74DDC">
            <wp:extent cx="6002695" cy="1732548"/>
            <wp:effectExtent l="0" t="0" r="0" b="1270"/>
            <wp:docPr id="875355026" name="Picture 8"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Tful API"/>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39" t="51818" r="8125"/>
                    <a:stretch/>
                  </pic:blipFill>
                  <pic:spPr bwMode="auto">
                    <a:xfrm>
                      <a:off x="0" y="0"/>
                      <a:ext cx="6099329" cy="1760439"/>
                    </a:xfrm>
                    <a:prstGeom prst="rect">
                      <a:avLst/>
                    </a:prstGeom>
                    <a:noFill/>
                    <a:ln>
                      <a:noFill/>
                    </a:ln>
                    <a:extLst>
                      <a:ext uri="{53640926-AAD7-44D8-BBD7-CCE9431645EC}">
                        <a14:shadowObscured xmlns:a14="http://schemas.microsoft.com/office/drawing/2010/main"/>
                      </a:ext>
                    </a:extLst>
                  </pic:spPr>
                </pic:pic>
              </a:graphicData>
            </a:graphic>
          </wp:inline>
        </w:drawing>
      </w:r>
    </w:p>
    <w:p w14:paraId="2E4BE89A" w14:textId="611835B1" w:rsidR="00D17C69" w:rsidRPr="00E666CE" w:rsidRDefault="00D17C69" w:rsidP="00E666CE">
      <w:pPr>
        <w:pStyle w:val="Caption"/>
        <w:widowControl w:val="0"/>
        <w:rPr>
          <w:lang w:val="vi-VN"/>
        </w:rPr>
      </w:pPr>
      <w:bookmarkStart w:id="284" w:name="_Toc179664637"/>
      <w:r w:rsidRPr="00E666CE">
        <w:rPr>
          <w:lang w:val="vi-VN"/>
        </w:rPr>
        <w:t xml:space="preserve">Ảnh </w:t>
      </w:r>
      <w:r>
        <w:fldChar w:fldCharType="begin"/>
      </w:r>
      <w:r w:rsidRPr="00E666CE">
        <w:rPr>
          <w:lang w:val="vi-VN"/>
        </w:rPr>
        <w:instrText xml:space="preserve"> STYLEREF 1 \s </w:instrText>
      </w:r>
      <w:r>
        <w:fldChar w:fldCharType="separate"/>
      </w:r>
      <w:r w:rsidR="001C794A">
        <w:rPr>
          <w:noProof/>
          <w:lang w:val="vi-VN"/>
        </w:rPr>
        <w:t>1</w:t>
      </w:r>
      <w:r>
        <w:fldChar w:fldCharType="end"/>
      </w:r>
      <w:r w:rsidRPr="00E666CE">
        <w:rPr>
          <w:lang w:val="vi-VN"/>
        </w:rPr>
        <w:t>.</w:t>
      </w:r>
      <w:r>
        <w:fldChar w:fldCharType="begin"/>
      </w:r>
      <w:r w:rsidRPr="00E666CE">
        <w:rPr>
          <w:lang w:val="vi-VN"/>
        </w:rPr>
        <w:instrText xml:space="preserve"> SEQ Ảnh \* ARABIC \s 1 </w:instrText>
      </w:r>
      <w:r>
        <w:fldChar w:fldCharType="separate"/>
      </w:r>
      <w:r w:rsidR="001C794A">
        <w:rPr>
          <w:noProof/>
          <w:lang w:val="vi-VN"/>
        </w:rPr>
        <w:t>1</w:t>
      </w:r>
      <w:r>
        <w:fldChar w:fldCharType="end"/>
      </w:r>
      <w:r w:rsidRPr="00E666CE">
        <w:rPr>
          <w:lang w:val="vi-VN"/>
        </w:rPr>
        <w:t>. Hình minh họa phương thức HTTP</w:t>
      </w:r>
      <w:bookmarkEnd w:id="284"/>
    </w:p>
    <w:p w14:paraId="31272CF2" w14:textId="77777777" w:rsidR="00D17C69" w:rsidRPr="00E666CE" w:rsidRDefault="00D17C69" w:rsidP="00E666CE">
      <w:pPr>
        <w:pStyle w:val="StyleTr0"/>
        <w:widowControl w:val="0"/>
        <w:rPr>
          <w:lang w:val="vi-VN"/>
        </w:rPr>
      </w:pPr>
      <w:r w:rsidRPr="00E666CE">
        <w:rPr>
          <w:lang w:val="vi-VN"/>
        </w:rPr>
        <w:t>GET: Phương thức GET được sử dụng để yêu cầu dữ liệu từ server. Nó được dùng để lấy thông tin về tài nguyên đã được xác định bằng URI.</w:t>
      </w:r>
    </w:p>
    <w:p w14:paraId="46F400F4" w14:textId="77777777" w:rsidR="00D17C69" w:rsidRPr="00E666CE" w:rsidRDefault="00D17C69" w:rsidP="00E666CE">
      <w:pPr>
        <w:pStyle w:val="StyleTr0"/>
        <w:widowControl w:val="0"/>
        <w:rPr>
          <w:lang w:val="vi-VN"/>
        </w:rPr>
      </w:pPr>
      <w:r w:rsidRPr="00E666CE">
        <w:rPr>
          <w:lang w:val="vi-VN"/>
        </w:rPr>
        <w:t>POST: Phương thức POST được sử dụng để tạo mới tài nguyên trên server. Client gửi dữ liệu mới (thường là dữ liệu JSON hoặc XML) đến server để lưu trữ.</w:t>
      </w:r>
    </w:p>
    <w:p w14:paraId="19D55D98" w14:textId="77777777" w:rsidR="00D17C69" w:rsidRPr="00E666CE" w:rsidRDefault="00D17C69" w:rsidP="00E666CE">
      <w:pPr>
        <w:pStyle w:val="StyleTr0"/>
        <w:widowControl w:val="0"/>
        <w:rPr>
          <w:lang w:val="vi-VN"/>
        </w:rPr>
      </w:pPr>
      <w:r w:rsidRPr="00E666CE">
        <w:rPr>
          <w:lang w:val="vi-VN"/>
        </w:rPr>
        <w:t>PUT:  Phương thức PUT được sử dụng để cập nhật hoặc thay đổi một tài nguyên đã tồn tại trên server. Client gửi dữ liệu mới để thay thế hoàn toàn tài nguyên có sẵn.</w:t>
      </w:r>
    </w:p>
    <w:p w14:paraId="2974589A" w14:textId="77777777" w:rsidR="00D17C69" w:rsidRPr="00E666CE" w:rsidRDefault="00D17C69" w:rsidP="00E666CE">
      <w:pPr>
        <w:pStyle w:val="StyleTr0"/>
        <w:widowControl w:val="0"/>
        <w:rPr>
          <w:lang w:val="vi-VN"/>
        </w:rPr>
      </w:pPr>
      <w:r w:rsidRPr="00E666CE">
        <w:rPr>
          <w:lang w:val="vi-VN"/>
        </w:rPr>
        <w:t>DELETE: Phương thức DELETE được sử dụng để xóa bỏ một tài nguyên đã tồn tại trên server.</w:t>
      </w:r>
    </w:p>
    <w:p w14:paraId="6F77D140" w14:textId="77777777" w:rsidR="00D17C69" w:rsidRPr="0085453A" w:rsidRDefault="00D17C69" w:rsidP="00E666CE">
      <w:pPr>
        <w:pStyle w:val="DoanVB"/>
        <w:widowControl w:val="0"/>
      </w:pPr>
      <w:r w:rsidRPr="0085453A">
        <w:t>API (Application Programming Interface) là một khái niệm chung để chỉ ra một giao diện mà các ứng dụng có thể sử dụng để giao tiếp với nhau. Trái ngược với điều này, RESTful API là một dạng cụ thể của API, dựa trên các nguyên tắc của REST (Representational State Transfer).</w:t>
      </w:r>
    </w:p>
    <w:p w14:paraId="62A38520" w14:textId="77777777" w:rsidR="00D17C69" w:rsidRPr="0085453A" w:rsidRDefault="00D17C69" w:rsidP="00E666CE">
      <w:pPr>
        <w:pStyle w:val="Heading3"/>
        <w:keepNext w:val="0"/>
        <w:widowControl w:val="0"/>
        <w:tabs>
          <w:tab w:val="clear" w:pos="709"/>
        </w:tabs>
        <w:spacing w:line="288" w:lineRule="auto"/>
        <w:ind w:left="360" w:hanging="360"/>
      </w:pPr>
      <w:bookmarkStart w:id="285" w:name="_Toc169734979"/>
      <w:bookmarkStart w:id="286" w:name="_Toc170074033"/>
      <w:bookmarkStart w:id="287" w:name="_Toc170225968"/>
      <w:bookmarkStart w:id="288" w:name="_Toc170253697"/>
      <w:bookmarkStart w:id="289" w:name="_Toc170253816"/>
      <w:bookmarkStart w:id="290" w:name="_Toc170255791"/>
      <w:bookmarkStart w:id="291" w:name="_Toc170256015"/>
      <w:bookmarkStart w:id="292" w:name="_Toc170257062"/>
      <w:bookmarkStart w:id="293" w:name="_Toc170280399"/>
      <w:bookmarkStart w:id="294" w:name="_Toc178930778"/>
      <w:bookmarkStart w:id="295" w:name="_Toc179664501"/>
      <w:bookmarkStart w:id="296" w:name="_Toc180279612"/>
      <w:bookmarkStart w:id="297" w:name="_Toc180503804"/>
      <w:r w:rsidRPr="0085453A">
        <w:t>Đặc trưng</w:t>
      </w:r>
      <w:bookmarkEnd w:id="285"/>
      <w:bookmarkEnd w:id="286"/>
      <w:bookmarkEnd w:id="287"/>
      <w:bookmarkEnd w:id="288"/>
      <w:bookmarkEnd w:id="289"/>
      <w:bookmarkEnd w:id="290"/>
      <w:bookmarkEnd w:id="291"/>
      <w:bookmarkEnd w:id="292"/>
      <w:bookmarkEnd w:id="293"/>
      <w:bookmarkEnd w:id="294"/>
      <w:bookmarkEnd w:id="295"/>
      <w:bookmarkEnd w:id="296"/>
      <w:bookmarkEnd w:id="297"/>
    </w:p>
    <w:p w14:paraId="363706A6" w14:textId="77777777" w:rsidR="00D17C69" w:rsidRPr="0085453A" w:rsidRDefault="00D17C69" w:rsidP="00E666CE">
      <w:pPr>
        <w:pStyle w:val="DoanVB"/>
        <w:widowControl w:val="0"/>
      </w:pPr>
      <w:r w:rsidRPr="0085453A">
        <w:t>Những nét đặc trưng của API:</w:t>
      </w:r>
    </w:p>
    <w:p w14:paraId="7806E8F7" w14:textId="77777777" w:rsidR="00D17C69" w:rsidRPr="00E666CE" w:rsidRDefault="00D17C69" w:rsidP="00E666CE">
      <w:pPr>
        <w:pStyle w:val="StyleTr0"/>
        <w:widowControl w:val="0"/>
        <w:rPr>
          <w:lang w:val="vi-VN"/>
        </w:rPr>
      </w:pPr>
      <w:r w:rsidRPr="00E666CE">
        <w:rPr>
          <w:lang w:val="vi-VN"/>
        </w:rPr>
        <w:t xml:space="preserve">Cung cấp các hàm, giao diện và protocol để cho phép các ứng dụng phần mềm </w:t>
      </w:r>
      <w:r w:rsidRPr="00E666CE">
        <w:rPr>
          <w:lang w:val="vi-VN"/>
        </w:rPr>
        <w:lastRenderedPageBreak/>
        <w:t>tương tác với nhau.</w:t>
      </w:r>
    </w:p>
    <w:p w14:paraId="3C2443B1" w14:textId="77777777" w:rsidR="00D17C69" w:rsidRPr="00E666CE" w:rsidRDefault="00D17C69" w:rsidP="00E666CE">
      <w:pPr>
        <w:pStyle w:val="StyleTr0"/>
        <w:widowControl w:val="0"/>
        <w:rPr>
          <w:lang w:val="vi-VN"/>
        </w:rPr>
      </w:pPr>
      <w:r w:rsidRPr="00E666CE">
        <w:rPr>
          <w:lang w:val="vi-VN"/>
        </w:rPr>
        <w:t>Định nghĩa cách thức và quy định các yêu cầu và phản hồi giữa các thành phần phần mềm khác nhau.</w:t>
      </w:r>
    </w:p>
    <w:p w14:paraId="5645AFCC" w14:textId="77777777" w:rsidR="00D17C69" w:rsidRPr="00E666CE" w:rsidRDefault="00D17C69" w:rsidP="00E666CE">
      <w:pPr>
        <w:pStyle w:val="StyleTr0"/>
        <w:widowControl w:val="0"/>
        <w:rPr>
          <w:lang w:val="vi-VN"/>
        </w:rPr>
      </w:pPr>
      <w:r w:rsidRPr="00E666CE">
        <w:rPr>
          <w:lang w:val="vi-VN"/>
        </w:rPr>
        <w:t>Có thể làm việc trên nhiều nền tảng khác nhau và có thể có những mức độ phức tạp khác nhau.</w:t>
      </w:r>
    </w:p>
    <w:p w14:paraId="4A75FE6C" w14:textId="77777777" w:rsidR="00D17C69" w:rsidRPr="0085453A" w:rsidRDefault="00D17C69" w:rsidP="00E666CE">
      <w:pPr>
        <w:pStyle w:val="DoanVB"/>
        <w:widowControl w:val="0"/>
      </w:pPr>
      <w:r w:rsidRPr="0085453A">
        <w:t>Nét đặc trưng của RESTful API:</w:t>
      </w:r>
    </w:p>
    <w:p w14:paraId="2BAE62DB" w14:textId="77777777" w:rsidR="00D17C69" w:rsidRPr="00E666CE" w:rsidRDefault="00D17C69" w:rsidP="00E666CE">
      <w:pPr>
        <w:pStyle w:val="StyleTr0"/>
        <w:widowControl w:val="0"/>
        <w:rPr>
          <w:lang w:val="vi-VN"/>
        </w:rPr>
      </w:pPr>
      <w:r w:rsidRPr="00E666CE">
        <w:rPr>
          <w:lang w:val="vi-VN"/>
        </w:rPr>
        <w:t>Dựa trên các nguyên lý của REST như các tài nguyên được định danh bằng các URI, giao tiếp không trạng thái, các hoạt động CRUD (Create, Read, Update, Delete) được thực hiện bằng các phương thức HTTP.</w:t>
      </w:r>
    </w:p>
    <w:p w14:paraId="5C133B6E" w14:textId="77777777" w:rsidR="00D17C69" w:rsidRPr="00E666CE" w:rsidRDefault="00D17C69" w:rsidP="00E666CE">
      <w:pPr>
        <w:pStyle w:val="StyleTr0"/>
        <w:widowControl w:val="0"/>
        <w:rPr>
          <w:lang w:val="vi-VN"/>
        </w:rPr>
      </w:pPr>
      <w:r w:rsidRPr="00E666CE">
        <w:rPr>
          <w:lang w:val="vi-VN"/>
        </w:rPr>
        <w:t>Hỗ trợ các định dạng dữ liệu phổ biến như JSON, XML để trao đổi dữ liệu giữa các ứng dụng.</w:t>
      </w:r>
    </w:p>
    <w:p w14:paraId="68DBDCED" w14:textId="77777777" w:rsidR="00D17C69" w:rsidRPr="00E666CE" w:rsidRDefault="00D17C69" w:rsidP="00E666CE">
      <w:pPr>
        <w:pStyle w:val="StyleTr0"/>
        <w:widowControl w:val="0"/>
        <w:rPr>
          <w:lang w:val="vi-VN"/>
        </w:rPr>
      </w:pPr>
      <w:r w:rsidRPr="00E666CE">
        <w:rPr>
          <w:lang w:val="vi-VN"/>
        </w:rPr>
        <w:t>Phần mềm client và server hoàn toàn độc lập và có thể mở rộng một cách đơn giản.</w:t>
      </w:r>
    </w:p>
    <w:p w14:paraId="55B75480" w14:textId="77777777" w:rsidR="00D17C69" w:rsidRPr="0085453A" w:rsidRDefault="00D17C69" w:rsidP="00E666CE">
      <w:pPr>
        <w:pStyle w:val="Heading3"/>
        <w:keepNext w:val="0"/>
        <w:widowControl w:val="0"/>
        <w:tabs>
          <w:tab w:val="clear" w:pos="709"/>
        </w:tabs>
        <w:spacing w:line="288" w:lineRule="auto"/>
        <w:ind w:left="360" w:hanging="360"/>
      </w:pPr>
      <w:bookmarkStart w:id="298" w:name="_Toc169734980"/>
      <w:bookmarkStart w:id="299" w:name="_Toc170074034"/>
      <w:bookmarkStart w:id="300" w:name="_Toc170225969"/>
      <w:bookmarkStart w:id="301" w:name="_Toc170253698"/>
      <w:bookmarkStart w:id="302" w:name="_Toc170253817"/>
      <w:bookmarkStart w:id="303" w:name="_Toc170255792"/>
      <w:bookmarkStart w:id="304" w:name="_Toc170256016"/>
      <w:bookmarkStart w:id="305" w:name="_Toc170257063"/>
      <w:bookmarkStart w:id="306" w:name="_Toc170280400"/>
      <w:bookmarkStart w:id="307" w:name="_Toc178930779"/>
      <w:bookmarkStart w:id="308" w:name="_Toc179664502"/>
      <w:bookmarkStart w:id="309" w:name="_Toc180279613"/>
      <w:bookmarkStart w:id="310" w:name="_Toc180503805"/>
      <w:r w:rsidRPr="0085453A">
        <w:t>Ứng dụng</w:t>
      </w:r>
      <w:bookmarkEnd w:id="298"/>
      <w:bookmarkEnd w:id="299"/>
      <w:bookmarkEnd w:id="300"/>
      <w:bookmarkEnd w:id="301"/>
      <w:bookmarkEnd w:id="302"/>
      <w:bookmarkEnd w:id="303"/>
      <w:bookmarkEnd w:id="304"/>
      <w:bookmarkEnd w:id="305"/>
      <w:bookmarkEnd w:id="306"/>
      <w:bookmarkEnd w:id="307"/>
      <w:bookmarkEnd w:id="308"/>
      <w:bookmarkEnd w:id="309"/>
      <w:bookmarkEnd w:id="310"/>
    </w:p>
    <w:p w14:paraId="75319B9F" w14:textId="77777777" w:rsidR="00D17C69" w:rsidRPr="0085453A" w:rsidRDefault="00D17C69" w:rsidP="00E666CE">
      <w:pPr>
        <w:pStyle w:val="DoanVB"/>
        <w:widowControl w:val="0"/>
      </w:pPr>
      <w:r w:rsidRPr="0085453A">
        <w:t>Ứng dụng của API và RESTful API trải rộng từ việc tích hợp dịch vụ web đơn giản cho đến xây dựng các hệ thống phân tán phức tạp, cung cấp cho các nhà phát triển công cụ mạnh mẽ để tạo ra các ứng dụng linh hoạt, hiệu quả và dễ bảo trì:</w:t>
      </w:r>
    </w:p>
    <w:p w14:paraId="0B2C1CE6" w14:textId="77777777" w:rsidR="00D17C69" w:rsidRPr="0085453A" w:rsidRDefault="00D17C69" w:rsidP="00E666CE">
      <w:pPr>
        <w:pStyle w:val="StyleTr0"/>
        <w:widowControl w:val="0"/>
      </w:pPr>
      <w:r w:rsidRPr="0085453A">
        <w:t>API:</w:t>
      </w:r>
    </w:p>
    <w:p w14:paraId="365D5A07" w14:textId="77777777" w:rsidR="00D17C69" w:rsidRPr="00C03243" w:rsidRDefault="00D17C69" w:rsidP="00E666CE">
      <w:pPr>
        <w:pStyle w:val="StyleCng"/>
        <w:widowControl w:val="0"/>
      </w:pPr>
      <w:r w:rsidRPr="00C03243">
        <w:t>API được sử dụng rộng rãi trong việc tích hợp các dịch vụ và ứng dụng khác nhau với nhau.</w:t>
      </w:r>
    </w:p>
    <w:p w14:paraId="36539A68" w14:textId="77777777" w:rsidR="00D17C69" w:rsidRPr="00C03243" w:rsidRDefault="00D17C69" w:rsidP="00E666CE">
      <w:pPr>
        <w:pStyle w:val="StyleCng"/>
        <w:widowControl w:val="0"/>
      </w:pPr>
      <w:r w:rsidRPr="00C03243">
        <w:t>Cho phép lập trình viên tận dụng các tính năng và dữ liệu từ các nền tảng và dịch vụ khác mà không cần phải biết chi tiết về cách thức triển khai bên trong của chúng.</w:t>
      </w:r>
    </w:p>
    <w:p w14:paraId="405755C8" w14:textId="77777777" w:rsidR="00D17C69" w:rsidRPr="00C03243" w:rsidRDefault="00D17C69" w:rsidP="00E666CE">
      <w:pPr>
        <w:pStyle w:val="StyleCng"/>
        <w:widowControl w:val="0"/>
      </w:pPr>
      <w:r w:rsidRPr="00C03243">
        <w:t>Hỗ trợ việc phát triển phần mềm nhanh chóng và hiệu quả bằng cách sử dụng lại các chức năng đã được xây dựng sẵn từ các API có sẵn.</w:t>
      </w:r>
    </w:p>
    <w:p w14:paraId="7182B6DD" w14:textId="77777777" w:rsidR="00D17C69" w:rsidRPr="0085453A" w:rsidRDefault="00D17C69" w:rsidP="00E666CE">
      <w:pPr>
        <w:pStyle w:val="StyleTr0"/>
        <w:widowControl w:val="0"/>
      </w:pPr>
      <w:r w:rsidRPr="0085453A">
        <w:t>RESTful API:</w:t>
      </w:r>
    </w:p>
    <w:p w14:paraId="3EAE3AFD" w14:textId="77777777" w:rsidR="00D17C69" w:rsidRPr="0085453A" w:rsidRDefault="00D17C69" w:rsidP="00E666CE">
      <w:pPr>
        <w:pStyle w:val="StyleCng"/>
        <w:widowControl w:val="0"/>
      </w:pPr>
      <w:r w:rsidRPr="0085453A">
        <w:t>RESTful API thường được sử dụng để xây dựng các dịch vụ web và ứng dụng có khả năng tích hợp cao.</w:t>
      </w:r>
    </w:p>
    <w:p w14:paraId="3D19DBBE" w14:textId="77777777" w:rsidR="00D17C69" w:rsidRPr="0085453A" w:rsidRDefault="00D17C69" w:rsidP="00E666CE">
      <w:pPr>
        <w:pStyle w:val="StyleCng"/>
        <w:widowControl w:val="0"/>
      </w:pPr>
      <w:r w:rsidRPr="0085453A">
        <w:t>Cung cấp cách thức chuẩn để phát triển và triển khai các API một cách hiệu quả và dễ dàng quản lý.</w:t>
      </w:r>
    </w:p>
    <w:p w14:paraId="240FEE14" w14:textId="7354427D" w:rsidR="006850ED" w:rsidRDefault="00D17C69" w:rsidP="00E666CE">
      <w:pPr>
        <w:pStyle w:val="StyleCng"/>
        <w:widowControl w:val="0"/>
      </w:pPr>
      <w:r w:rsidRPr="0085453A">
        <w:t>Được sử dụng rộng rãi trong các hệ thống phân tán như hệ thống điều khiển phiên bản, hệ thống quản lý dữ liệu, hệ thống IoT,...</w:t>
      </w:r>
    </w:p>
    <w:p w14:paraId="0287B6D1" w14:textId="77777777" w:rsidR="006850ED" w:rsidRDefault="006850ED">
      <w:pPr>
        <w:spacing w:before="0" w:after="160" w:line="259" w:lineRule="auto"/>
        <w:jc w:val="left"/>
      </w:pPr>
      <w:r>
        <w:br w:type="page"/>
      </w:r>
    </w:p>
    <w:p w14:paraId="122D37E1" w14:textId="77777777" w:rsidR="00D17C69" w:rsidRDefault="00D17C69" w:rsidP="00E666CE">
      <w:pPr>
        <w:pStyle w:val="Heading2"/>
        <w:keepNext w:val="0"/>
        <w:widowControl w:val="0"/>
      </w:pPr>
      <w:bookmarkStart w:id="311" w:name="_Toc179664511"/>
      <w:bookmarkStart w:id="312" w:name="_Toc180279614"/>
      <w:bookmarkStart w:id="313" w:name="_Toc180503806"/>
      <w:r>
        <w:lastRenderedPageBreak/>
        <w:t>Docker [13] [14]</w:t>
      </w:r>
      <w:bookmarkEnd w:id="311"/>
      <w:bookmarkEnd w:id="312"/>
      <w:bookmarkEnd w:id="313"/>
    </w:p>
    <w:p w14:paraId="6A1960E3" w14:textId="77777777" w:rsidR="00A3781B" w:rsidRDefault="00D17C69" w:rsidP="00E666CE">
      <w:pPr>
        <w:widowControl w:val="0"/>
        <w:jc w:val="center"/>
      </w:pPr>
      <w:r>
        <w:rPr>
          <w:noProof/>
          <w:lang w:val="vi-VN" w:eastAsia="vi-VN"/>
        </w:rPr>
        <w:drawing>
          <wp:inline distT="0" distB="0" distL="0" distR="0" wp14:anchorId="1C8D9919" wp14:editId="5AA4EB7F">
            <wp:extent cx="2352675" cy="1943100"/>
            <wp:effectExtent l="0" t="0" r="9525" b="0"/>
            <wp:docPr id="78874225" name="Picture 2" descr="A blue whale with a container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225" name="Picture 2" descr="A blue whale with a container shi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52675" cy="1943100"/>
                    </a:xfrm>
                    <a:prstGeom prst="rect">
                      <a:avLst/>
                    </a:prstGeom>
                  </pic:spPr>
                </pic:pic>
              </a:graphicData>
            </a:graphic>
          </wp:inline>
        </w:drawing>
      </w:r>
    </w:p>
    <w:p w14:paraId="11AF5DF8" w14:textId="0B4A1979" w:rsidR="00D17C69" w:rsidRPr="008A7CE1" w:rsidRDefault="00A3781B" w:rsidP="00E666CE">
      <w:pPr>
        <w:pStyle w:val="Caption"/>
        <w:widowControl w:val="0"/>
      </w:pPr>
      <w:bookmarkStart w:id="314" w:name="_Toc180279703"/>
      <w:bookmarkStart w:id="315" w:name="_Toc180435383"/>
      <w:r>
        <w:t xml:space="preserve">Hình </w:t>
      </w:r>
      <w:fldSimple w:instr=" STYLEREF 1 \s ">
        <w:r w:rsidR="001C794A">
          <w:rPr>
            <w:noProof/>
          </w:rPr>
          <w:t>1</w:t>
        </w:r>
      </w:fldSimple>
      <w:r w:rsidR="006B790F">
        <w:t>.</w:t>
      </w:r>
      <w:fldSimple w:instr=" SEQ Hình \* ARABIC \s 1 ">
        <w:r w:rsidR="001C794A">
          <w:rPr>
            <w:noProof/>
          </w:rPr>
          <w:t>7</w:t>
        </w:r>
      </w:fldSimple>
      <w:r>
        <w:t>. Hình ảnh minh họa nền tảng docker</w:t>
      </w:r>
      <w:bookmarkEnd w:id="314"/>
      <w:bookmarkEnd w:id="315"/>
    </w:p>
    <w:p w14:paraId="0FB4C059" w14:textId="77777777" w:rsidR="00D17C69" w:rsidRDefault="00D17C69" w:rsidP="00E666CE">
      <w:pPr>
        <w:pStyle w:val="Heading3"/>
        <w:keepNext w:val="0"/>
        <w:widowControl w:val="0"/>
      </w:pPr>
      <w:bookmarkStart w:id="316" w:name="_Toc179664512"/>
      <w:bookmarkStart w:id="317" w:name="_Toc180279615"/>
      <w:bookmarkStart w:id="318" w:name="_Toc180503807"/>
      <w:r>
        <w:t>Định nghĩa</w:t>
      </w:r>
      <w:bookmarkEnd w:id="316"/>
      <w:bookmarkEnd w:id="317"/>
      <w:bookmarkEnd w:id="318"/>
    </w:p>
    <w:p w14:paraId="2443D43A" w14:textId="77777777" w:rsidR="00D17C69" w:rsidRPr="00E666CE" w:rsidRDefault="00D17C69" w:rsidP="00E666CE">
      <w:pPr>
        <w:pStyle w:val="DoanVB"/>
        <w:widowControl w:val="0"/>
      </w:pPr>
      <w:r w:rsidRPr="002279AE">
        <w:t>Docker là một nền tảng mã nguồn mở được thiết kế để tự động hóa việc triển khai các ứng dụng trong các container phần mềm. Container là một môi trường nhẹ, độc lập, cho phép đóng gói và chạy ứng dụng cùng với tất cả các phụ thuộc của nó (thư viện, công cụ, cấu hình). Docker giúp việc triển khai và quản lý ứng dụng dễ dàng hơn nhờ việc đảm bảo tính nhất quán giữa các môi trường phát triển, kiểm thử và sản xuất.</w:t>
      </w:r>
    </w:p>
    <w:p w14:paraId="593169E5" w14:textId="77777777" w:rsidR="00D17C69" w:rsidRDefault="00D17C69" w:rsidP="00E666CE">
      <w:pPr>
        <w:pStyle w:val="Heading3"/>
        <w:keepNext w:val="0"/>
        <w:widowControl w:val="0"/>
      </w:pPr>
      <w:bookmarkStart w:id="319" w:name="_Toc179664513"/>
      <w:bookmarkStart w:id="320" w:name="_Toc180279616"/>
      <w:bookmarkStart w:id="321" w:name="_Toc180503808"/>
      <w:r w:rsidRPr="002279AE">
        <w:t>Đặc trưng</w:t>
      </w:r>
      <w:bookmarkEnd w:id="319"/>
      <w:bookmarkEnd w:id="320"/>
      <w:bookmarkEnd w:id="321"/>
    </w:p>
    <w:p w14:paraId="57B85234" w14:textId="77777777" w:rsidR="00D17C69" w:rsidRDefault="00D17C69" w:rsidP="00E666CE">
      <w:pPr>
        <w:pStyle w:val="DoanVB"/>
        <w:widowControl w:val="0"/>
      </w:pPr>
      <w:r>
        <w:t>Docker có nhiều đặc trưng nổi bật giúp nó trở thành một công cụ mạnh mẽ trong việc phát triển và triển khai phần mềm:</w:t>
      </w:r>
    </w:p>
    <w:p w14:paraId="553670D4" w14:textId="77777777" w:rsidR="00D17C69" w:rsidRPr="00E666CE" w:rsidRDefault="00D17C69" w:rsidP="00E666CE">
      <w:pPr>
        <w:pStyle w:val="StyleTr0"/>
        <w:widowControl w:val="0"/>
        <w:rPr>
          <w:lang w:val="vi-VN"/>
        </w:rPr>
      </w:pPr>
      <w:r w:rsidRPr="00E666CE">
        <w:rPr>
          <w:lang w:val="vi-VN"/>
        </w:rPr>
        <w:t>Tính di động: Docker giúp đảm bảo ứng dụng hoạt động tương tự trên mọi môi trường từ máy tính cá nhân của lập trình viên đến môi trường đám mây hay server sản xuất. Nhờ container, mọi ứng dụng đều được đóng gói kèm các phụ thuộc của nó, giúp tránh các vấn đề liên quan đến môi trường.</w:t>
      </w:r>
    </w:p>
    <w:p w14:paraId="249349FC" w14:textId="77777777" w:rsidR="00D17C69" w:rsidRPr="00E666CE" w:rsidRDefault="00D17C69" w:rsidP="00E666CE">
      <w:pPr>
        <w:pStyle w:val="StyleTr0"/>
        <w:widowControl w:val="0"/>
        <w:rPr>
          <w:lang w:val="vi-VN"/>
        </w:rPr>
      </w:pPr>
      <w:r w:rsidRPr="00E666CE">
        <w:rPr>
          <w:lang w:val="vi-VN"/>
        </w:rPr>
        <w:t>Quản lý tài nguyên nhẹ: Container trong Docker nhẹ hơn nhiều so với máy ảo (VM), vì chúng chia sẻ nhân hệ điều hành với máy chủ nhưng vẫn tách biệt các tiến trình. Điều này giúp giảm thiểu tài nguyên cần thiết và tăng hiệu suất của hệ thống.</w:t>
      </w:r>
    </w:p>
    <w:p w14:paraId="418A21A3" w14:textId="77777777" w:rsidR="00D17C69" w:rsidRPr="00E666CE" w:rsidRDefault="00D17C69" w:rsidP="00E666CE">
      <w:pPr>
        <w:pStyle w:val="StyleTr0"/>
        <w:widowControl w:val="0"/>
        <w:rPr>
          <w:lang w:val="vi-VN"/>
        </w:rPr>
      </w:pPr>
      <w:r w:rsidRPr="00E666CE">
        <w:rPr>
          <w:lang w:val="vi-VN"/>
        </w:rPr>
        <w:t>Nhanh chóng và hiệu quả: Container khởi động nhanh chóng hơn so với máy ảo, giúp đẩy nhanh quá trình phát triển, kiểm thử và triển khai. Các nhà phát triển có thể dễ dàng tạo, xóa, và quản lý nhiều container cùng lúc.</w:t>
      </w:r>
    </w:p>
    <w:p w14:paraId="6B3942ED" w14:textId="77777777" w:rsidR="00D17C69" w:rsidRPr="00E666CE" w:rsidRDefault="00D17C69" w:rsidP="00E666CE">
      <w:pPr>
        <w:pStyle w:val="StyleTr0"/>
        <w:widowControl w:val="0"/>
        <w:rPr>
          <w:lang w:val="vi-VN"/>
        </w:rPr>
      </w:pPr>
      <w:r w:rsidRPr="00E666CE">
        <w:rPr>
          <w:lang w:val="vi-VN"/>
        </w:rPr>
        <w:t>Docker Hub: Docker Hub là một kho lưu trữ hình ảnh Docker (Docker images) công khai hoặc riêng tư, cho phép người dùng dễ dàng chia sẻ và truy cập các ứng dụng đã được đóng gói sẵn. Đây là nơi cung cấp hàng ngàn hình ảnh từ các dự án mã nguồn mở đến các dịch vụ thương mại phổ biến.</w:t>
      </w:r>
    </w:p>
    <w:p w14:paraId="0EC980B3" w14:textId="77777777" w:rsidR="00D17C69" w:rsidRPr="00E666CE" w:rsidRDefault="00D17C69" w:rsidP="00E666CE">
      <w:pPr>
        <w:pStyle w:val="StyleTr0"/>
        <w:widowControl w:val="0"/>
        <w:rPr>
          <w:lang w:val="vi-VN"/>
        </w:rPr>
      </w:pPr>
      <w:r w:rsidRPr="00E666CE">
        <w:rPr>
          <w:lang w:val="vi-VN"/>
        </w:rPr>
        <w:lastRenderedPageBreak/>
        <w:t>Docker Compose: Docker Compose là một công cụ mạnh mẽ cho phép định nghĩa và chạy nhiều container cùng một lúc. Thay vì phải quản lý từng container riêng lẻ, với Docker Compose, người dùng có thể định nghĩa một môi trường bao gồm nhiều dịch vụ (như web server, database) chỉ trong một tệp cấu hình duy nhất.</w:t>
      </w:r>
    </w:p>
    <w:p w14:paraId="635B1D94" w14:textId="77777777" w:rsidR="00D17C69" w:rsidRPr="00E666CE" w:rsidRDefault="00D17C69" w:rsidP="00E666CE">
      <w:pPr>
        <w:pStyle w:val="StyleTr0"/>
        <w:widowControl w:val="0"/>
        <w:rPr>
          <w:lang w:val="vi-VN"/>
        </w:rPr>
      </w:pPr>
      <w:r w:rsidRPr="00E666CE">
        <w:rPr>
          <w:lang w:val="vi-VN"/>
        </w:rPr>
        <w:t>Bảo mật và cách ly: Docker cung cấp khả năng cách ly tốt giữa các container, đảm bảo rằng mỗi container hoạt động độc lập và không ảnh hưởng đến nhau. Điều này giúp giảm thiểu rủi ro bảo mật, đặc biệt khi chạy các ứng dụng của bên thứ ba.</w:t>
      </w:r>
    </w:p>
    <w:p w14:paraId="398AACB4" w14:textId="77777777" w:rsidR="00D17C69" w:rsidRPr="00E666CE" w:rsidRDefault="00D17C69" w:rsidP="00E666CE">
      <w:pPr>
        <w:pStyle w:val="StyleTr0"/>
        <w:widowControl w:val="0"/>
        <w:rPr>
          <w:lang w:val="vi-VN"/>
        </w:rPr>
      </w:pPr>
      <w:r w:rsidRPr="00E666CE">
        <w:rPr>
          <w:lang w:val="vi-VN"/>
        </w:rPr>
        <w:t>Hỗ trợ đa nền tảng: Docker hỗ trợ trên nhiều hệ điều hành như Windows, macOS và Linux, giúp việc phát triển ứng dụng trở nên linh hoạt và không phụ thuộc vào hệ điều hành.</w:t>
      </w:r>
    </w:p>
    <w:p w14:paraId="18104B7C" w14:textId="77777777" w:rsidR="00D17C69" w:rsidRDefault="00D17C69" w:rsidP="00E666CE">
      <w:pPr>
        <w:pStyle w:val="Heading3"/>
        <w:keepNext w:val="0"/>
        <w:widowControl w:val="0"/>
      </w:pPr>
      <w:bookmarkStart w:id="322" w:name="_Toc179664514"/>
      <w:bookmarkStart w:id="323" w:name="_Toc180279617"/>
      <w:bookmarkStart w:id="324" w:name="_Toc180503809"/>
      <w:r w:rsidRPr="002279AE">
        <w:t>Ứng dụng</w:t>
      </w:r>
      <w:bookmarkEnd w:id="322"/>
      <w:bookmarkEnd w:id="323"/>
      <w:bookmarkEnd w:id="324"/>
    </w:p>
    <w:p w14:paraId="442CA292" w14:textId="77777777" w:rsidR="00D17C69" w:rsidRDefault="00D17C69" w:rsidP="00E666CE">
      <w:pPr>
        <w:pStyle w:val="DoanVB"/>
        <w:widowControl w:val="0"/>
        <w:rPr>
          <w:lang w:val="en-US"/>
        </w:rPr>
      </w:pPr>
      <w:r w:rsidRPr="002279AE">
        <w:t>Docker là công cụ mạnh mẽ và được sử dụng trong nhiều lĩnh vực khác nhau của phát triển phần mềm:</w:t>
      </w:r>
    </w:p>
    <w:p w14:paraId="7F65A2A9" w14:textId="77777777" w:rsidR="00D17C69" w:rsidRPr="00C03243" w:rsidRDefault="00D17C69" w:rsidP="00E666CE">
      <w:pPr>
        <w:pStyle w:val="StyleTr0"/>
        <w:widowControl w:val="0"/>
      </w:pPr>
      <w:r w:rsidRPr="00C03243">
        <w:t>Phát triển và triển khai ứng dụng web: Docker giúp đơn giản hóa quá trình phát triển và triển khai các ứng dụng web bằng cách đóng gói toàn bộ ứng dụng và các phụ thuộc của nó vào container. Điều này giúp tránh các vấn đề về sự khác biệt giữa môi trường phát triển và sản xuất.</w:t>
      </w:r>
    </w:p>
    <w:p w14:paraId="791E359C" w14:textId="77777777" w:rsidR="00D17C69" w:rsidRPr="00C03243" w:rsidRDefault="00D17C69" w:rsidP="00E666CE">
      <w:pPr>
        <w:pStyle w:val="StyleTr0"/>
        <w:widowControl w:val="0"/>
      </w:pPr>
      <w:r w:rsidRPr="00C03243">
        <w:t>Microservices: Với Docker, các nhà phát triển có thể dễ dàng xây dựng và triển khai các kiến trúc microservices. Mỗi dịch vụ có thể được đóng gói vào một container riêng biệt và chạy độc lập, giúp dễ dàng quản lý, mở rộng và bảo trì.</w:t>
      </w:r>
    </w:p>
    <w:p w14:paraId="16FBAA92" w14:textId="77777777" w:rsidR="00D17C69" w:rsidRPr="00C03243" w:rsidRDefault="00D17C69" w:rsidP="00E666CE">
      <w:pPr>
        <w:pStyle w:val="StyleTr0"/>
        <w:widowControl w:val="0"/>
      </w:pPr>
      <w:r w:rsidRPr="00C03243">
        <w:t>DevOps và CI/CD: Docker là một phần quan trọng trong các quy trình DevOps hiện đại, giúp tự động hóa việc kiểm thử và triển khai liên tục (CI/CD). Docker giúp các nhóm phát triển và vận hành hợp tác dễ dàng hơn nhờ việc cung cấp một môi trường đồng nhất từ phát triển đến sản xuất.</w:t>
      </w:r>
    </w:p>
    <w:p w14:paraId="4FCB511F" w14:textId="77777777" w:rsidR="00D17C69" w:rsidRPr="00C03243" w:rsidRDefault="00D17C69" w:rsidP="00E666CE">
      <w:pPr>
        <w:pStyle w:val="StyleTr0"/>
        <w:widowControl w:val="0"/>
      </w:pPr>
      <w:r w:rsidRPr="00C03243">
        <w:t>Ứng dụng đám mây: Docker rất phù hợp với việc triển khai ứng dụng trên đám mây nhờ khả năng di động và tính linh hoạt cao. Docker container có thể chạy trên nhiều nền tảng đám mây như AWS, Google Cloud và Microsoft Azure.</w:t>
      </w:r>
    </w:p>
    <w:p w14:paraId="45F3E0F0" w14:textId="274B05DF" w:rsidR="006850ED" w:rsidRDefault="00D17C69" w:rsidP="00E666CE">
      <w:pPr>
        <w:pStyle w:val="StyleTr0"/>
        <w:widowControl w:val="0"/>
      </w:pPr>
      <w:r w:rsidRPr="00C03243">
        <w:t>Big Data và Machine Learning: Docker giúp đóng gói và triển khai các công cụ phân tích dữ liệu và machine learning, tạo ra các môi trường dễ dàng tái tạo cho các nhà khoa học dữ liệu và nhà phát triển.</w:t>
      </w:r>
    </w:p>
    <w:p w14:paraId="042CFA82" w14:textId="77777777" w:rsidR="006850ED" w:rsidRDefault="006850ED">
      <w:pPr>
        <w:spacing w:before="0" w:after="160" w:line="259" w:lineRule="auto"/>
        <w:jc w:val="left"/>
      </w:pPr>
      <w:r>
        <w:br w:type="page"/>
      </w:r>
    </w:p>
    <w:p w14:paraId="38092663" w14:textId="77777777" w:rsidR="00D17C69" w:rsidRDefault="00D17C69" w:rsidP="00E666CE">
      <w:pPr>
        <w:pStyle w:val="Heading2"/>
        <w:keepNext w:val="0"/>
        <w:widowControl w:val="0"/>
      </w:pPr>
      <w:bookmarkStart w:id="325" w:name="_Toc179664515"/>
      <w:bookmarkStart w:id="326" w:name="_Toc180279618"/>
      <w:bookmarkStart w:id="327" w:name="_Toc180503810"/>
      <w:r w:rsidRPr="00E04900">
        <w:lastRenderedPageBreak/>
        <w:t>Amazon Web Services</w:t>
      </w:r>
      <w:r>
        <w:t xml:space="preserve"> [15] [16] [17]</w:t>
      </w:r>
      <w:bookmarkEnd w:id="325"/>
      <w:bookmarkEnd w:id="326"/>
      <w:bookmarkEnd w:id="327"/>
    </w:p>
    <w:p w14:paraId="4FBA31DA" w14:textId="77777777" w:rsidR="00A3781B" w:rsidRDefault="00D17C69" w:rsidP="00E666CE">
      <w:pPr>
        <w:widowControl w:val="0"/>
        <w:jc w:val="center"/>
      </w:pPr>
      <w:r>
        <w:rPr>
          <w:noProof/>
          <w:lang w:val="vi-VN" w:eastAsia="vi-VN"/>
        </w:rPr>
        <w:drawing>
          <wp:inline distT="0" distB="0" distL="0" distR="0" wp14:anchorId="7DB98427" wp14:editId="05DF8EFA">
            <wp:extent cx="2374711" cy="1424827"/>
            <wp:effectExtent l="0" t="0" r="6985" b="4445"/>
            <wp:docPr id="58735403" name="Picture 3" descr="A logo with a sm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403" name="Picture 3" descr="A logo with a smi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84578" cy="1430747"/>
                    </a:xfrm>
                    <a:prstGeom prst="rect">
                      <a:avLst/>
                    </a:prstGeom>
                  </pic:spPr>
                </pic:pic>
              </a:graphicData>
            </a:graphic>
          </wp:inline>
        </w:drawing>
      </w:r>
    </w:p>
    <w:p w14:paraId="2A6879E6" w14:textId="3251F3BB" w:rsidR="00D17C69" w:rsidRPr="002E590F" w:rsidRDefault="00A3781B" w:rsidP="00E666CE">
      <w:pPr>
        <w:pStyle w:val="Caption"/>
        <w:widowControl w:val="0"/>
      </w:pPr>
      <w:bookmarkStart w:id="328" w:name="_Toc180279704"/>
      <w:bookmarkStart w:id="329" w:name="_Toc180435384"/>
      <w:r>
        <w:t xml:space="preserve">Hình </w:t>
      </w:r>
      <w:fldSimple w:instr=" STYLEREF 1 \s ">
        <w:r w:rsidR="001C794A">
          <w:rPr>
            <w:noProof/>
          </w:rPr>
          <w:t>1</w:t>
        </w:r>
      </w:fldSimple>
      <w:r w:rsidR="006B790F">
        <w:t>.</w:t>
      </w:r>
      <w:fldSimple w:instr=" SEQ Hình \* ARABIC \s 1 ">
        <w:r w:rsidR="001C794A">
          <w:rPr>
            <w:noProof/>
          </w:rPr>
          <w:t>8</w:t>
        </w:r>
      </w:fldSimple>
      <w:r>
        <w:t xml:space="preserve">. Hình ảnh minh họa nền tảng </w:t>
      </w:r>
      <w:r w:rsidRPr="00D667DE">
        <w:t>Amazon Web Services</w:t>
      </w:r>
      <w:bookmarkEnd w:id="328"/>
      <w:bookmarkEnd w:id="329"/>
    </w:p>
    <w:p w14:paraId="05192BF3" w14:textId="77777777" w:rsidR="00D17C69" w:rsidRDefault="00D17C69" w:rsidP="00E666CE">
      <w:pPr>
        <w:pStyle w:val="Heading3"/>
        <w:keepNext w:val="0"/>
        <w:widowControl w:val="0"/>
      </w:pPr>
      <w:bookmarkStart w:id="330" w:name="_Toc179664516"/>
      <w:bookmarkStart w:id="331" w:name="_Toc180279619"/>
      <w:bookmarkStart w:id="332" w:name="_Toc180503811"/>
      <w:r>
        <w:t>Định nghĩa</w:t>
      </w:r>
      <w:bookmarkEnd w:id="330"/>
      <w:bookmarkEnd w:id="331"/>
      <w:bookmarkEnd w:id="332"/>
    </w:p>
    <w:p w14:paraId="31B7B004" w14:textId="77777777" w:rsidR="00D17C69" w:rsidRPr="00E666CE" w:rsidRDefault="00D17C69" w:rsidP="00E666CE">
      <w:pPr>
        <w:pStyle w:val="DoanVB"/>
        <w:widowControl w:val="0"/>
      </w:pPr>
      <w:bookmarkStart w:id="333" w:name="_Hlk179628789"/>
      <w:r>
        <w:t xml:space="preserve">Amazon Web Services </w:t>
      </w:r>
      <w:bookmarkEnd w:id="333"/>
      <w:r>
        <w:t>(AWS) là một nền tảng điện toán đám mây toàn diện do Amazon phát triển, cung cấp hơn 200 dịch vụ hoàn thiện cho khách hàng, từ lưu trữ, tính toán đến cơ sở dữ liệu. AWS sử dụng mô hình thanh toán theo mức sử dụng (pay-as-you-go), giúp doanh nghiệp dễ dàng mở rộng hạ tầng công nghệ mà không cần đầu tư vào trung tâm dữ liệu vật lý.</w:t>
      </w:r>
    </w:p>
    <w:p w14:paraId="6EE85FC5" w14:textId="77777777" w:rsidR="00D17C69" w:rsidRDefault="00D17C69" w:rsidP="00E666CE">
      <w:pPr>
        <w:pStyle w:val="Heading3"/>
        <w:keepNext w:val="0"/>
        <w:widowControl w:val="0"/>
      </w:pPr>
      <w:r w:rsidRPr="00E666CE">
        <w:rPr>
          <w:lang w:val="vi-VN"/>
        </w:rPr>
        <w:t xml:space="preserve"> </w:t>
      </w:r>
      <w:bookmarkStart w:id="334" w:name="_Toc179664517"/>
      <w:bookmarkStart w:id="335" w:name="_Toc180279620"/>
      <w:bookmarkStart w:id="336" w:name="_Toc180503812"/>
      <w:r>
        <w:t>Đặc trưng</w:t>
      </w:r>
      <w:bookmarkEnd w:id="334"/>
      <w:bookmarkEnd w:id="335"/>
      <w:bookmarkEnd w:id="336"/>
    </w:p>
    <w:p w14:paraId="63AEEBFF" w14:textId="77777777" w:rsidR="00D17C69" w:rsidRDefault="00D17C69" w:rsidP="00E666CE">
      <w:pPr>
        <w:pStyle w:val="DoanVB"/>
        <w:widowControl w:val="0"/>
      </w:pPr>
      <w:r>
        <w:t>AWS nổi bật với nhiều đặc điểm chính:</w:t>
      </w:r>
    </w:p>
    <w:p w14:paraId="48A070F9" w14:textId="77777777" w:rsidR="00D17C69" w:rsidRPr="00E666CE" w:rsidRDefault="00D17C69" w:rsidP="00E666CE">
      <w:pPr>
        <w:pStyle w:val="StyleTr0"/>
        <w:widowControl w:val="0"/>
        <w:rPr>
          <w:lang w:val="vi-VN"/>
        </w:rPr>
      </w:pPr>
      <w:r w:rsidRPr="00E666CE">
        <w:rPr>
          <w:lang w:val="vi-VN"/>
        </w:rPr>
        <w:t>Tính linh hoạt và đa dạng: AWS hỗ trợ nhiều loại dịch vụ khác nhau, từ tính toán, lưu trữ, đến phân tích dữ liệu và máy học. Khách hàng có thể dễ dàng chọn các công cụ phù hợp với nhu cầu ứng dụng của mình.</w:t>
      </w:r>
    </w:p>
    <w:p w14:paraId="4E1AEA68" w14:textId="77777777" w:rsidR="00D17C69" w:rsidRPr="00E666CE" w:rsidRDefault="00D17C69" w:rsidP="00E666CE">
      <w:pPr>
        <w:pStyle w:val="StyleTr0"/>
        <w:widowControl w:val="0"/>
        <w:rPr>
          <w:lang w:val="vi-VN"/>
        </w:rPr>
      </w:pPr>
      <w:r w:rsidRPr="00E666CE">
        <w:rPr>
          <w:lang w:val="vi-VN"/>
        </w:rPr>
        <w:t>Tính bảo mật cao: AWS đảm bảo an toàn dữ liệu với nhiều lớp bảo mật, bao gồm mã hóa, quản lý truy cập và kiểm soát sự tuân thủ bảo mật. Khách hàng có trách nhiệm quản lý bảo mật tài khoản, trong khi AWS đảm nhận việc bảo vệ hạ tầng vật lý và các dịch vụ cốt lõi.</w:t>
      </w:r>
    </w:p>
    <w:p w14:paraId="799F6B79" w14:textId="77777777" w:rsidR="00D17C69" w:rsidRPr="00E666CE" w:rsidRDefault="00D17C69" w:rsidP="00E666CE">
      <w:pPr>
        <w:pStyle w:val="StyleTr0"/>
        <w:widowControl w:val="0"/>
        <w:rPr>
          <w:lang w:val="vi-VN"/>
        </w:rPr>
      </w:pPr>
      <w:r w:rsidRPr="00E666CE">
        <w:rPr>
          <w:lang w:val="vi-VN"/>
        </w:rPr>
        <w:t>Thanh toán linh hoạt: Với mô hình tính phí dựa trên mức sử dụng, doanh nghiệp chỉ phải trả tiền cho những tài nguyên mà họ thực sự sử dụng, giúp tối ưu hóa chi phí vận hành.</w:t>
      </w:r>
    </w:p>
    <w:p w14:paraId="73EAFD09" w14:textId="77777777" w:rsidR="00D17C69" w:rsidRPr="00E666CE" w:rsidRDefault="00D17C69" w:rsidP="00E666CE">
      <w:pPr>
        <w:pStyle w:val="StyleTr0"/>
        <w:widowControl w:val="0"/>
        <w:rPr>
          <w:lang w:val="vi-VN"/>
        </w:rPr>
      </w:pPr>
      <w:r w:rsidRPr="00E666CE">
        <w:rPr>
          <w:lang w:val="vi-VN"/>
        </w:rPr>
        <w:t>Khả năng mở rộng: AWS cho phép mở rộng nhanh chóng, giúp doanh nghiệp điều chỉnh tài nguyên theo nhu cầu, từ việc quản lý một máy ảo đơn lẻ đến việc triển khai hàng nghìn máy chủ trên toàn cầu.</w:t>
      </w:r>
    </w:p>
    <w:p w14:paraId="18FA3AAF" w14:textId="6BB343D1" w:rsidR="006850ED" w:rsidRDefault="00D17C69" w:rsidP="00E666CE">
      <w:pPr>
        <w:pStyle w:val="StyleTr0"/>
        <w:widowControl w:val="0"/>
        <w:rPr>
          <w:lang w:val="vi-VN"/>
        </w:rPr>
      </w:pPr>
      <w:r w:rsidRPr="00E666CE">
        <w:rPr>
          <w:lang w:val="vi-VN"/>
        </w:rPr>
        <w:t>Hỗ trợ phát triển và tích hợp: AWS cung cấp các API RESTful và SDKs cho nhiều ngôn ngữ lập trình như Python, Java, và JavaScript, giúp nhà phát triển dễ dàng tích hợp các dịch vụ AWS vào ứng dụng của mình.</w:t>
      </w:r>
    </w:p>
    <w:p w14:paraId="573D8A42" w14:textId="77777777" w:rsidR="006850ED" w:rsidRDefault="006850ED">
      <w:pPr>
        <w:spacing w:before="0" w:after="160" w:line="259" w:lineRule="auto"/>
        <w:jc w:val="left"/>
        <w:rPr>
          <w:lang w:val="vi-VN"/>
        </w:rPr>
      </w:pPr>
      <w:r>
        <w:rPr>
          <w:lang w:val="vi-VN"/>
        </w:rPr>
        <w:br w:type="page"/>
      </w:r>
    </w:p>
    <w:p w14:paraId="52A9FB27" w14:textId="77777777" w:rsidR="00D17C69" w:rsidRDefault="00D17C69" w:rsidP="00E666CE">
      <w:pPr>
        <w:pStyle w:val="Heading3"/>
        <w:keepNext w:val="0"/>
        <w:widowControl w:val="0"/>
      </w:pPr>
      <w:bookmarkStart w:id="337" w:name="_Toc179664518"/>
      <w:bookmarkStart w:id="338" w:name="_Toc180279621"/>
      <w:bookmarkStart w:id="339" w:name="_Toc180503813"/>
      <w:r>
        <w:lastRenderedPageBreak/>
        <w:t>Ứng dụng</w:t>
      </w:r>
      <w:bookmarkEnd w:id="337"/>
      <w:bookmarkEnd w:id="338"/>
      <w:bookmarkEnd w:id="339"/>
    </w:p>
    <w:p w14:paraId="5E14EE1E" w14:textId="77777777" w:rsidR="00D17C69" w:rsidRDefault="00D17C69" w:rsidP="00E666CE">
      <w:pPr>
        <w:pStyle w:val="DoanVB"/>
        <w:widowControl w:val="0"/>
      </w:pPr>
      <w:r>
        <w:t>AWS được sử dụng rộng rãi trong nhiều lĩnh vực như:</w:t>
      </w:r>
    </w:p>
    <w:p w14:paraId="63FFE4C4" w14:textId="77777777" w:rsidR="00D17C69" w:rsidRPr="00E666CE" w:rsidRDefault="00D17C69" w:rsidP="00E666CE">
      <w:pPr>
        <w:pStyle w:val="StyleTr0"/>
        <w:widowControl w:val="0"/>
        <w:rPr>
          <w:lang w:val="vi-VN"/>
        </w:rPr>
      </w:pPr>
      <w:r w:rsidRPr="00E666CE">
        <w:rPr>
          <w:lang w:val="vi-VN"/>
        </w:rPr>
        <w:t>Ứng dụng web: Các doanh nghiệp có thể sử dụng AWS để xây dựng và triển khai các trang web, dịch vụ web với độ tin cậy cao, sử dụng dịch vụ như Amazon EC2 và Amazon S3.</w:t>
      </w:r>
    </w:p>
    <w:p w14:paraId="6AF8144F" w14:textId="77777777" w:rsidR="00D17C69" w:rsidRPr="00E666CE" w:rsidRDefault="00D17C69" w:rsidP="00E666CE">
      <w:pPr>
        <w:pStyle w:val="StyleTr0"/>
        <w:widowControl w:val="0"/>
        <w:rPr>
          <w:lang w:val="vi-VN"/>
        </w:rPr>
      </w:pPr>
      <w:r w:rsidRPr="00E666CE">
        <w:rPr>
          <w:lang w:val="vi-VN"/>
        </w:rPr>
        <w:t>Ứng dụng di động và trò chơi: AWS cung cấp các dịch vụ như AWS Lambda và Amazon DynamoDB giúp phát triển các ứng dụng di động và game có khả năng mở rộng cao.</w:t>
      </w:r>
    </w:p>
    <w:p w14:paraId="4A30041F" w14:textId="77777777" w:rsidR="00D17C69" w:rsidRPr="00E666CE" w:rsidRDefault="00D17C69" w:rsidP="00E666CE">
      <w:pPr>
        <w:pStyle w:val="StyleTr0"/>
        <w:widowControl w:val="0"/>
        <w:rPr>
          <w:lang w:val="vi-VN"/>
        </w:rPr>
      </w:pPr>
      <w:r w:rsidRPr="00E666CE">
        <w:rPr>
          <w:lang w:val="vi-VN"/>
        </w:rPr>
        <w:t>Phân tích dữ liệu và trí tuệ nhân tạo: AWS hỗ trợ các công cụ như Amazon SageMaker cho phép tích hợp trí tuệ nhân tạo và machine learning vào ứng dụng, giúp phân tích dữ liệu nhanh chóng và hiệu quả.</w:t>
      </w:r>
    </w:p>
    <w:p w14:paraId="2F1B08FB" w14:textId="77777777" w:rsidR="00D17C69" w:rsidRDefault="00D17C69" w:rsidP="00E666CE">
      <w:pPr>
        <w:pStyle w:val="Heading2"/>
        <w:keepNext w:val="0"/>
        <w:widowControl w:val="0"/>
      </w:pPr>
      <w:bookmarkStart w:id="340" w:name="_Toc179664519"/>
      <w:bookmarkStart w:id="341" w:name="_Toc180279622"/>
      <w:bookmarkStart w:id="342" w:name="_Toc180503814"/>
      <w:r w:rsidRPr="00C662D9">
        <w:t>Termius</w:t>
      </w:r>
      <w:r>
        <w:t xml:space="preserve"> [23] [24]</w:t>
      </w:r>
      <w:bookmarkEnd w:id="340"/>
      <w:bookmarkEnd w:id="341"/>
      <w:bookmarkEnd w:id="342"/>
    </w:p>
    <w:p w14:paraId="76F02165" w14:textId="77777777" w:rsidR="00A3781B" w:rsidRDefault="00D17C69" w:rsidP="00E666CE">
      <w:pPr>
        <w:widowControl w:val="0"/>
        <w:jc w:val="center"/>
      </w:pPr>
      <w:r>
        <w:rPr>
          <w:noProof/>
          <w:lang w:val="vi-VN" w:eastAsia="vi-VN"/>
        </w:rPr>
        <w:drawing>
          <wp:inline distT="0" distB="0" distL="0" distR="0" wp14:anchorId="63ECC39B" wp14:editId="0D18F3C5">
            <wp:extent cx="2143125" cy="2143125"/>
            <wp:effectExtent l="0" t="0" r="9525" b="9525"/>
            <wp:docPr id="1876794482" name="Picture 7" descr="A white cloud with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94482" name="Picture 7" descr="A white cloud with a 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3B34585B" w14:textId="2D107A50" w:rsidR="00D17C69" w:rsidRDefault="00A3781B" w:rsidP="00E666CE">
      <w:pPr>
        <w:pStyle w:val="Caption"/>
        <w:widowControl w:val="0"/>
      </w:pPr>
      <w:bookmarkStart w:id="343" w:name="_Toc180279705"/>
      <w:bookmarkStart w:id="344" w:name="_Toc180435385"/>
      <w:r>
        <w:t xml:space="preserve">Hình </w:t>
      </w:r>
      <w:fldSimple w:instr=" STYLEREF 1 \s ">
        <w:r w:rsidR="001C794A">
          <w:rPr>
            <w:noProof/>
          </w:rPr>
          <w:t>1</w:t>
        </w:r>
      </w:fldSimple>
      <w:r w:rsidR="006B790F">
        <w:t>.</w:t>
      </w:r>
      <w:fldSimple w:instr=" SEQ Hình \* ARABIC \s 1 ">
        <w:r w:rsidR="001C794A">
          <w:rPr>
            <w:noProof/>
          </w:rPr>
          <w:t>9</w:t>
        </w:r>
      </w:fldSimple>
      <w:r>
        <w:t>. Hình ảnh minh họa ứng dụng termius</w:t>
      </w:r>
      <w:bookmarkEnd w:id="343"/>
      <w:bookmarkEnd w:id="344"/>
    </w:p>
    <w:p w14:paraId="2919C651" w14:textId="77777777" w:rsidR="00D17C69" w:rsidRPr="00C662D9" w:rsidRDefault="00D17C69" w:rsidP="00E666CE">
      <w:pPr>
        <w:pStyle w:val="Heading3"/>
        <w:keepNext w:val="0"/>
        <w:widowControl w:val="0"/>
      </w:pPr>
      <w:bookmarkStart w:id="345" w:name="_Toc179664520"/>
      <w:bookmarkStart w:id="346" w:name="_Toc180279623"/>
      <w:bookmarkStart w:id="347" w:name="_Toc180503815"/>
      <w:r>
        <w:t>Định nghĩa</w:t>
      </w:r>
      <w:bookmarkEnd w:id="345"/>
      <w:bookmarkEnd w:id="346"/>
      <w:bookmarkEnd w:id="347"/>
    </w:p>
    <w:p w14:paraId="5CD9E4AB" w14:textId="77777777" w:rsidR="00D17C69" w:rsidRPr="00E666CE" w:rsidRDefault="00D17C69" w:rsidP="00E666CE">
      <w:pPr>
        <w:pStyle w:val="DoanVB"/>
        <w:widowControl w:val="0"/>
      </w:pPr>
      <w:bookmarkStart w:id="348" w:name="_Hlk179561398"/>
      <w:r>
        <w:t xml:space="preserve">Termius </w:t>
      </w:r>
      <w:bookmarkEnd w:id="348"/>
      <w:r>
        <w:t>là một ứng dụng quản lý SSH (Secure Shell) đa nền tảng, cho phép người dùng kết nối và quản lý các máy chủ từ xa một cách dễ dàng. Ứng dụng này rất phù hợp cho các kỹ sư DevOps, chuyên gia CNTT và các nhà phát triển web, nhờ vào giao diện thân thiện và khả năng đồng bộ hóa giữa các thiết bị khác nhau.</w:t>
      </w:r>
    </w:p>
    <w:p w14:paraId="2E266CC2" w14:textId="77777777" w:rsidR="00D17C69" w:rsidRDefault="00D17C69" w:rsidP="00E666CE">
      <w:pPr>
        <w:pStyle w:val="Heading3"/>
        <w:keepNext w:val="0"/>
        <w:widowControl w:val="0"/>
      </w:pPr>
      <w:bookmarkStart w:id="349" w:name="_Toc179664521"/>
      <w:bookmarkStart w:id="350" w:name="_Toc180279624"/>
      <w:bookmarkStart w:id="351" w:name="_Toc180503816"/>
      <w:r>
        <w:t>Tính năng nổi bật</w:t>
      </w:r>
      <w:bookmarkEnd w:id="349"/>
      <w:bookmarkEnd w:id="350"/>
      <w:bookmarkEnd w:id="351"/>
    </w:p>
    <w:p w14:paraId="132712E4" w14:textId="77777777" w:rsidR="00D17C69" w:rsidRPr="00C03243" w:rsidRDefault="00D17C69" w:rsidP="00E666CE">
      <w:pPr>
        <w:pStyle w:val="StyleTr0"/>
        <w:widowControl w:val="0"/>
      </w:pPr>
      <w:r w:rsidRPr="00C03243">
        <w:t>Kết nối nhanh chóng: Termius cho phép người dùng kết nối với máy chủ chỉ bằng một cú nhấp chuột mà không cần phải nhập lại địa chỉ IP, cổng và mật khẩu.</w:t>
      </w:r>
    </w:p>
    <w:p w14:paraId="5D0C6215" w14:textId="77777777" w:rsidR="00D17C69" w:rsidRPr="00C03243" w:rsidRDefault="00D17C69" w:rsidP="00E666CE">
      <w:pPr>
        <w:pStyle w:val="StyleTr0"/>
        <w:widowControl w:val="0"/>
      </w:pPr>
      <w:r w:rsidRPr="00C03243">
        <w:t>Cloud Vault: Dữ liệu được lưu trữ trong một kho chứa an toàn, chỉ có thể truy cập từ các thiết bị đã được kết nối. Tính năng này giúp bảo mật thông tin nhạy cảm của người dùng.</w:t>
      </w:r>
    </w:p>
    <w:p w14:paraId="3F1BB4BE" w14:textId="77777777" w:rsidR="00D17C69" w:rsidRPr="00C03243" w:rsidRDefault="00D17C69" w:rsidP="00E666CE">
      <w:pPr>
        <w:pStyle w:val="StyleTr0"/>
        <w:widowControl w:val="0"/>
      </w:pPr>
      <w:r w:rsidRPr="00C03243">
        <w:lastRenderedPageBreak/>
        <w:t>Tự động hoàn tất với AI: Người dùng có thể nhập mô tả lệnh, và ứng dụng sẽ tự động chuyển đổi thành lệnh bash, giúp tiết kiệm thời gian và nâng cao hiệu suất làm việc.</w:t>
      </w:r>
    </w:p>
    <w:p w14:paraId="24F1B331" w14:textId="77777777" w:rsidR="00D17C69" w:rsidRPr="00C03243" w:rsidRDefault="00D17C69" w:rsidP="00E666CE">
      <w:pPr>
        <w:pStyle w:val="StyleTr0"/>
        <w:widowControl w:val="0"/>
      </w:pPr>
      <w:r w:rsidRPr="00C03243">
        <w:t>Chia sẻ phiên làm việc: Termius cho phép người dùng chia sẻ phiên làm việc terminal với đồng đội, giúp giải quyết vấn đề một cách nhanh chóng và hiệu quả.</w:t>
      </w:r>
    </w:p>
    <w:p w14:paraId="6774344B" w14:textId="77777777" w:rsidR="00D17C69" w:rsidRPr="00C03243" w:rsidRDefault="00D17C69" w:rsidP="00E666CE">
      <w:pPr>
        <w:pStyle w:val="StyleTr0"/>
        <w:widowControl w:val="0"/>
      </w:pPr>
      <w:r w:rsidRPr="00C03243">
        <w:t>Tự động hóa nhiệm vụ: Người dùng có thể lưu các tập lệnh shell thường dùng dưới dạng Snippets để sử dụng lại sau này, đồng thời có thể chia sẻ chúng với nhóm để tăng hiệu quả công việc.</w:t>
      </w:r>
    </w:p>
    <w:p w14:paraId="62D4FDB5" w14:textId="700704C0" w:rsidR="00517159" w:rsidRPr="00517159" w:rsidRDefault="00D17C69" w:rsidP="00E666CE">
      <w:pPr>
        <w:pStyle w:val="StyleTr0"/>
        <w:widowControl w:val="0"/>
      </w:pPr>
      <w:r w:rsidRPr="00C03243">
        <w:t>Tương thích đa nền tảng: Termius có mặt trên nhiều thiết bị và hệ điều hành, bao gồm iOS, Android, macOS, Windows và Linux, đồng thời tự động đồng bộ hóa dữ liệu giữa các thiết bị​.</w:t>
      </w:r>
    </w:p>
    <w:p w14:paraId="1AF08F84" w14:textId="4ECD4AD3" w:rsidR="00E529C4" w:rsidRDefault="00E529C4" w:rsidP="00E666CE">
      <w:pPr>
        <w:widowControl w:val="0"/>
      </w:pPr>
      <w:r>
        <w:br w:type="page"/>
      </w:r>
    </w:p>
    <w:p w14:paraId="73B7BACE" w14:textId="77777777" w:rsidR="00E529C4" w:rsidRPr="00E529C4" w:rsidRDefault="00E529C4" w:rsidP="00E666CE">
      <w:pPr>
        <w:pStyle w:val="Heading1"/>
        <w:keepNext w:val="0"/>
        <w:widowControl w:val="0"/>
      </w:pPr>
      <w:bookmarkStart w:id="352" w:name="_Toc178930780"/>
      <w:bookmarkStart w:id="353" w:name="_Toc179783178"/>
      <w:bookmarkStart w:id="354" w:name="_Toc180279625"/>
      <w:bookmarkStart w:id="355" w:name="_Toc180503817"/>
      <w:r w:rsidRPr="00E529C4">
        <w:lastRenderedPageBreak/>
        <w:t>PHÂN TÍCH VÀ ĐẶC TẢ YÊU CẦU</w:t>
      </w:r>
      <w:bookmarkEnd w:id="352"/>
      <w:bookmarkEnd w:id="353"/>
      <w:bookmarkEnd w:id="354"/>
      <w:bookmarkEnd w:id="355"/>
    </w:p>
    <w:p w14:paraId="111D5D07" w14:textId="77777777" w:rsidR="00176A55" w:rsidRDefault="00176A55" w:rsidP="00E666CE">
      <w:pPr>
        <w:pStyle w:val="Heading4"/>
        <w:keepNext w:val="0"/>
        <w:widowControl w:val="0"/>
      </w:pPr>
      <w:bookmarkStart w:id="356" w:name="_Toc168871143"/>
      <w:bookmarkStart w:id="357" w:name="_Toc168871194"/>
      <w:bookmarkStart w:id="358" w:name="_Toc170253703"/>
      <w:bookmarkStart w:id="359" w:name="_Toc170253822"/>
      <w:bookmarkStart w:id="360" w:name="_Toc170255797"/>
      <w:bookmarkStart w:id="361" w:name="_Toc170256021"/>
      <w:bookmarkStart w:id="362" w:name="_Toc178930781"/>
      <w:bookmarkStart w:id="363" w:name="_Toc179664523"/>
      <w:r w:rsidRPr="0085453A">
        <w:t>Kiến trúc hệ thống</w:t>
      </w:r>
      <w:bookmarkEnd w:id="356"/>
      <w:bookmarkEnd w:id="357"/>
      <w:bookmarkEnd w:id="358"/>
      <w:bookmarkEnd w:id="359"/>
      <w:bookmarkEnd w:id="360"/>
      <w:bookmarkEnd w:id="361"/>
      <w:bookmarkEnd w:id="362"/>
      <w:r>
        <w:t xml:space="preserve"> </w:t>
      </w:r>
      <w:bookmarkEnd w:id="363"/>
    </w:p>
    <w:p w14:paraId="61410F47" w14:textId="77777777" w:rsidR="00A70B4C" w:rsidRDefault="00176A55" w:rsidP="00E666CE">
      <w:pPr>
        <w:widowControl w:val="0"/>
      </w:pPr>
      <w:r>
        <w:rPr>
          <w:noProof/>
          <w:lang w:val="vi-VN" w:eastAsia="vi-VN"/>
        </w:rPr>
        <w:drawing>
          <wp:inline distT="0" distB="0" distL="0" distR="0" wp14:anchorId="3F0BE854" wp14:editId="612AD6F3">
            <wp:extent cx="5846215" cy="2574758"/>
            <wp:effectExtent l="0" t="0" r="2540" b="0"/>
            <wp:docPr id="818498160" name="Picture 6" descr="A computer screen shot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98160" name="Picture 6" descr="A computer screen shot of a server&#10;&#10;Description automatically generated"/>
                    <pic:cNvPicPr>
                      <a:picLocks noChangeAspect="1"/>
                    </pic:cNvPicPr>
                  </pic:nvPicPr>
                  <pic:blipFill>
                    <a:blip r:embed="rId23"/>
                    <a:stretch>
                      <a:fillRect/>
                    </a:stretch>
                  </pic:blipFill>
                  <pic:spPr>
                    <a:xfrm>
                      <a:off x="0" y="0"/>
                      <a:ext cx="5855971" cy="2579055"/>
                    </a:xfrm>
                    <a:prstGeom prst="rect">
                      <a:avLst/>
                    </a:prstGeom>
                  </pic:spPr>
                </pic:pic>
              </a:graphicData>
            </a:graphic>
          </wp:inline>
        </w:drawing>
      </w:r>
    </w:p>
    <w:p w14:paraId="7BCA44E6" w14:textId="757F93AF" w:rsidR="00176A55" w:rsidRPr="00A70B4C" w:rsidRDefault="00A70B4C" w:rsidP="00E666CE">
      <w:pPr>
        <w:pStyle w:val="Caption"/>
        <w:widowControl w:val="0"/>
      </w:pPr>
      <w:bookmarkStart w:id="364" w:name="_Toc180279706"/>
      <w:bookmarkStart w:id="365" w:name="_Toc180435386"/>
      <w:r>
        <w:t xml:space="preserve">Hình </w:t>
      </w:r>
      <w:fldSimple w:instr=" STYLEREF 1 \s ">
        <w:r w:rsidR="001C794A">
          <w:rPr>
            <w:noProof/>
          </w:rPr>
          <w:t>2</w:t>
        </w:r>
      </w:fldSimple>
      <w:r w:rsidR="006B790F">
        <w:t>.</w:t>
      </w:r>
      <w:fldSimple w:instr=" SEQ Hình \* ARABIC \s 1 ">
        <w:r w:rsidR="001C794A">
          <w:rPr>
            <w:noProof/>
          </w:rPr>
          <w:t>1</w:t>
        </w:r>
      </w:fldSimple>
      <w:r>
        <w:t>. Sơ đồ kiến trúc hệ thống (Domain-driven design)</w:t>
      </w:r>
      <w:bookmarkEnd w:id="364"/>
      <w:bookmarkEnd w:id="365"/>
    </w:p>
    <w:p w14:paraId="19C213EF" w14:textId="77777777" w:rsidR="00176A55" w:rsidRDefault="00176A55" w:rsidP="00E666CE">
      <w:pPr>
        <w:pStyle w:val="DoanVB"/>
        <w:widowControl w:val="0"/>
      </w:pPr>
      <w:r>
        <w:t>Hệ thống quản lý dự án ứng dụng kiến thúc hệ thống Domain-driven design (DDD). Các tầng bao gồm:</w:t>
      </w:r>
    </w:p>
    <w:p w14:paraId="45836C59" w14:textId="77777777" w:rsidR="00176A55" w:rsidRDefault="00176A55" w:rsidP="00E666CE">
      <w:pPr>
        <w:pStyle w:val="Styletr"/>
        <w:widowControl w:val="0"/>
      </w:pPr>
      <w:r>
        <w:t>Web Client: là bất kỳ thiết bị hoặc ứng dụng nào gửi yêu cầu tới hệ thống. Web Client có thể là ứng dụng web, ứng dụng di động, hoặc bất kỳ loại ứng dụng nào khác có khả năng gửi yêu cầu HTTP tới Server. Web client tương tác với hệ thống thông qua các yêu cầu HTTP và nhận dữ liệu phản hồi dưới dạng JSON.</w:t>
      </w:r>
    </w:p>
    <w:p w14:paraId="5DE078D5" w14:textId="77777777" w:rsidR="00176A55" w:rsidRDefault="00176A55" w:rsidP="00E666CE">
      <w:pPr>
        <w:pStyle w:val="Styletr"/>
        <w:widowControl w:val="0"/>
      </w:pPr>
      <w:r>
        <w:t>Server: nơi xử lý các yêu cầu từ Web Client. Server được chia thành nhiều lớp, mỗi lớp đảm nhiệm một chức năng riêng biệt, giúp hệ thống dễ bảo trì và mở rộng.</w:t>
      </w:r>
    </w:p>
    <w:p w14:paraId="07886FCE" w14:textId="77777777" w:rsidR="00176A55" w:rsidRPr="00E666CE" w:rsidRDefault="00176A55" w:rsidP="00E666CE">
      <w:pPr>
        <w:pStyle w:val="StyleCng"/>
        <w:widowControl w:val="0"/>
        <w:numPr>
          <w:ilvl w:val="0"/>
          <w:numId w:val="6"/>
        </w:numPr>
        <w:spacing w:line="288" w:lineRule="auto"/>
        <w:ind w:left="1779"/>
        <w:rPr>
          <w:lang w:val="vi-VN"/>
        </w:rPr>
      </w:pPr>
      <w:r w:rsidRPr="00E666CE">
        <w:rPr>
          <w:lang w:val="vi-VN"/>
        </w:rPr>
        <w:t>Presentation Layer: Thông qua HTTP API là nơi tiếp nhận các yêu cầu HTTP từ Web Client. HTTP API sẽ nhận yêu cầu, chuyển đổi dữ liệu từ JSON sang các đối tượng trong hệ thống, và chuyển tiếp các yêu cầu này tới Application Layer để xử lý.</w:t>
      </w:r>
    </w:p>
    <w:p w14:paraId="1835DEF2" w14:textId="77777777" w:rsidR="00176A55" w:rsidRPr="00E666CE" w:rsidRDefault="00176A55" w:rsidP="00E666CE">
      <w:pPr>
        <w:pStyle w:val="StyleCng"/>
        <w:widowControl w:val="0"/>
        <w:numPr>
          <w:ilvl w:val="0"/>
          <w:numId w:val="6"/>
        </w:numPr>
        <w:spacing w:line="288" w:lineRule="auto"/>
        <w:ind w:left="1779"/>
        <w:rPr>
          <w:lang w:val="vi-VN"/>
        </w:rPr>
      </w:pPr>
      <w:r w:rsidRPr="00E666CE">
        <w:rPr>
          <w:lang w:val="vi-VN"/>
        </w:rPr>
        <w:t>Application Layer: Application Service: Đây là lớp trung gian giữa Presentation Layer và Domain Layer. Application Service nhận các yêu cầu từ HTTP API, thực hiện các logic nghiệp vụ cần thiết (thường là các logic đơn giản hoặc phối hợp nhiều thao tác), và gọi các dịch vụ trong Domain Layer để xử lý các yêu cầu phức tạp hơn. Application Service cũng chịu trách nhiệm gửi lại kết quả tới HTTP API để phản hồi lại Web Client.</w:t>
      </w:r>
    </w:p>
    <w:p w14:paraId="65B6AABA" w14:textId="77777777" w:rsidR="00176A55" w:rsidRDefault="00176A55" w:rsidP="00E666CE">
      <w:pPr>
        <w:pStyle w:val="StyleCng"/>
        <w:widowControl w:val="0"/>
        <w:numPr>
          <w:ilvl w:val="0"/>
          <w:numId w:val="6"/>
        </w:numPr>
        <w:spacing w:line="288" w:lineRule="auto"/>
        <w:ind w:left="1779"/>
      </w:pPr>
      <w:r>
        <w:t>Domain Layer:</w:t>
      </w:r>
    </w:p>
    <w:p w14:paraId="2BC07FFB" w14:textId="77777777" w:rsidR="00176A55" w:rsidRDefault="00176A55" w:rsidP="00E666CE">
      <w:pPr>
        <w:pStyle w:val="StyleCng"/>
        <w:widowControl w:val="0"/>
        <w:numPr>
          <w:ilvl w:val="1"/>
          <w:numId w:val="6"/>
        </w:numPr>
        <w:spacing w:line="288" w:lineRule="auto"/>
        <w:ind w:left="1656"/>
        <w:contextualSpacing/>
      </w:pPr>
      <w:r>
        <w:t xml:space="preserve">Entities: Entities là các đối tượng chính trong hệ thống, đại diện cho các đối tượng trong thực tế mà hệ thống quản lý. Mỗi Entity có một định danh </w:t>
      </w:r>
      <w:r>
        <w:lastRenderedPageBreak/>
        <w:t>duy nhất và chứa các thuộc tính, phương thức liên quan tới đối tượng đó.</w:t>
      </w:r>
    </w:p>
    <w:p w14:paraId="12FA94EE" w14:textId="77777777" w:rsidR="00176A55" w:rsidRDefault="00176A55" w:rsidP="00E666CE">
      <w:pPr>
        <w:pStyle w:val="StyleCng"/>
        <w:widowControl w:val="0"/>
        <w:numPr>
          <w:ilvl w:val="1"/>
          <w:numId w:val="6"/>
        </w:numPr>
        <w:spacing w:line="288" w:lineRule="auto"/>
        <w:ind w:left="1656"/>
        <w:contextualSpacing/>
      </w:pPr>
      <w:r>
        <w:t>Domain Services: Domain Services chứa các logic nghiệp vụ phức tạp không phù hợp để đặt trong Entities. Các dịch vụ này thường thực hiện các thao tác liên quan đến nhiều Entities hoặc các nghiệp vụ cốt lõi của hệ thống.</w:t>
      </w:r>
    </w:p>
    <w:p w14:paraId="323032A6" w14:textId="77777777" w:rsidR="00176A55" w:rsidRPr="00E666CE" w:rsidRDefault="00176A55" w:rsidP="00E666CE">
      <w:pPr>
        <w:pStyle w:val="StyleCng"/>
        <w:widowControl w:val="0"/>
        <w:numPr>
          <w:ilvl w:val="1"/>
          <w:numId w:val="6"/>
        </w:numPr>
        <w:spacing w:line="288" w:lineRule="auto"/>
        <w:ind w:left="1656"/>
        <w:rPr>
          <w:lang w:val="fr-FR"/>
        </w:rPr>
      </w:pPr>
      <w:r w:rsidRPr="00E666CE">
        <w:rPr>
          <w:lang w:val="fr-FR"/>
        </w:rPr>
        <w:t>Repositories (interface): Repositories là các lớp chịu trách nhiệm tương tác với Database. Chúng cung cấp các phương thức để thêm, sửa, xóa, và truy vấn dữ liệu. Interface của Repositories xác định các phương thức cần thiết, và các lớp cụ thể sẽ triển khai các phương thức này.</w:t>
      </w:r>
    </w:p>
    <w:p w14:paraId="7E13C904" w14:textId="77777777" w:rsidR="00176A55" w:rsidRPr="00E666CE" w:rsidRDefault="00176A55" w:rsidP="00E666CE">
      <w:pPr>
        <w:pStyle w:val="StyleCng"/>
        <w:widowControl w:val="0"/>
        <w:numPr>
          <w:ilvl w:val="0"/>
          <w:numId w:val="6"/>
        </w:numPr>
        <w:spacing w:line="288" w:lineRule="auto"/>
        <w:ind w:left="1779"/>
        <w:rPr>
          <w:lang w:val="fr-FR"/>
        </w:rPr>
      </w:pPr>
      <w:r w:rsidRPr="00E666CE">
        <w:rPr>
          <w:lang w:val="fr-FR"/>
        </w:rPr>
        <w:t xml:space="preserve">Contracts: Interfaces and DTOs (Data Transfer Objects): Contracts định nghĩa các giao tiếp giữa các lớp trong hệ thống thông qua các interfaces và DTOs. Interfaces xác định các phương thức mà một lớp phải triển khai, giúp tách biệt các lớp và tăng tính linh hoạt của hệ thống. </w:t>
      </w:r>
    </w:p>
    <w:p w14:paraId="58139FEE" w14:textId="77777777" w:rsidR="00176A55" w:rsidRDefault="00176A55" w:rsidP="00E666CE">
      <w:pPr>
        <w:pStyle w:val="StyleCng"/>
        <w:widowControl w:val="0"/>
        <w:numPr>
          <w:ilvl w:val="0"/>
          <w:numId w:val="6"/>
        </w:numPr>
        <w:spacing w:line="288" w:lineRule="auto"/>
        <w:ind w:left="1779"/>
      </w:pPr>
      <w:r>
        <w:t>EF Core: EF Core là một framework ORM (Object-Relational Mapping) giúp tương tác với Database một cách dễ dàng. EF Core chuyển đổi các đối tượng trong hệ thống thành các bản ghi trong Database và ngược lại. Nó giúp giảm bớt công việc viết SQL thủ công và tăng tốc độ phát triển ứng dụng.</w:t>
      </w:r>
    </w:p>
    <w:p w14:paraId="03EB4282" w14:textId="77777777" w:rsidR="00176A55" w:rsidRDefault="00176A55" w:rsidP="00E666CE">
      <w:pPr>
        <w:pStyle w:val="StyleCng"/>
        <w:widowControl w:val="0"/>
        <w:numPr>
          <w:ilvl w:val="0"/>
          <w:numId w:val="6"/>
        </w:numPr>
        <w:spacing w:line="288" w:lineRule="auto"/>
        <w:ind w:left="1779"/>
      </w:pPr>
      <w:r>
        <w:t>Domain.Shared Layer: Constants and enums: Domain.Shared Layer chứa các thành phần dùng chung trong toàn bộ Domain Layer, bao gồm các hằng số (constants) và các kiểu dữ liệu liệt kê (enums). Các thành phần này giúp giảm sự lặp lại và tăng tính nhất quán trong mã nguồn.</w:t>
      </w:r>
    </w:p>
    <w:p w14:paraId="519686F1" w14:textId="26E7F884" w:rsidR="00907988" w:rsidRDefault="00176A55" w:rsidP="00E666CE">
      <w:pPr>
        <w:pStyle w:val="Styletr"/>
        <w:widowControl w:val="0"/>
      </w:pPr>
      <w:r>
        <w:t>Database: Database là nơi lưu trữ toàn bộ dữ liệu của hệ thống. Các Entities, thông qua Repositories và EF Core, thực hiện các thao tác thêm, sửa, xóa, và truy vấn dữ liệu trong Database. Hệ thống sử dụng Database để đảm bảo dữ liệu được lưu trữ một cách bền vững và có thể truy cập lại khi cần thiết.</w:t>
      </w:r>
      <w:r w:rsidR="00366F18" w:rsidRPr="00C03243">
        <w:t xml:space="preserve"> </w:t>
      </w:r>
    </w:p>
    <w:p w14:paraId="2C35B573" w14:textId="77777777" w:rsidR="00907988" w:rsidRDefault="00907988">
      <w:pPr>
        <w:spacing w:before="0" w:after="160" w:line="259" w:lineRule="auto"/>
        <w:jc w:val="left"/>
        <w:rPr>
          <w:rFonts w:eastAsia="Times New Roman" w:cs="Times New Roman"/>
          <w:noProof/>
          <w:color w:val="000000"/>
          <w:szCs w:val="26"/>
          <w:lang w:val="vi-VN" w:eastAsia="zh-CN"/>
        </w:rPr>
      </w:pPr>
      <w:r w:rsidRPr="009B501F">
        <w:rPr>
          <w:lang w:val="vi-VN"/>
        </w:rPr>
        <w:br w:type="page"/>
      </w:r>
    </w:p>
    <w:p w14:paraId="4FF987D5" w14:textId="21049ED7" w:rsidR="00404C86" w:rsidRDefault="00715843" w:rsidP="00E666CE">
      <w:pPr>
        <w:pStyle w:val="Heading2"/>
        <w:keepNext w:val="0"/>
        <w:widowControl w:val="0"/>
      </w:pPr>
      <w:bookmarkStart w:id="366" w:name="_Toc170256022"/>
      <w:bookmarkStart w:id="367" w:name="_Toc170255798"/>
      <w:bookmarkStart w:id="368" w:name="_Toc170253823"/>
      <w:bookmarkStart w:id="369" w:name="_Toc170253704"/>
      <w:bookmarkStart w:id="370" w:name="_Toc168871198"/>
      <w:bookmarkStart w:id="371" w:name="_Toc168871147"/>
      <w:bookmarkStart w:id="372" w:name="_Toc178930782"/>
      <w:bookmarkStart w:id="373" w:name="_Toc179783180"/>
      <w:bookmarkStart w:id="374" w:name="_Toc180279626"/>
      <w:bookmarkStart w:id="375" w:name="_Toc180503818"/>
      <w:r>
        <w:lastRenderedPageBreak/>
        <w:t>Yêu cầu nghiệp vụ</w:t>
      </w:r>
      <w:bookmarkEnd w:id="366"/>
      <w:bookmarkEnd w:id="367"/>
      <w:bookmarkEnd w:id="368"/>
      <w:bookmarkEnd w:id="369"/>
      <w:bookmarkEnd w:id="370"/>
      <w:bookmarkEnd w:id="371"/>
      <w:bookmarkEnd w:id="372"/>
      <w:bookmarkEnd w:id="373"/>
      <w:bookmarkEnd w:id="374"/>
      <w:bookmarkEnd w:id="375"/>
    </w:p>
    <w:p w14:paraId="0A0134E2" w14:textId="26552E26" w:rsidR="006775D7" w:rsidRPr="006775D7" w:rsidRDefault="006775D7" w:rsidP="00E666CE">
      <w:pPr>
        <w:pStyle w:val="Heading3"/>
        <w:keepNext w:val="0"/>
        <w:widowControl w:val="0"/>
      </w:pPr>
      <w:bookmarkStart w:id="376" w:name="_Toc178930783"/>
      <w:bookmarkStart w:id="377" w:name="_Toc179783181"/>
      <w:bookmarkStart w:id="378" w:name="_Toc180279627"/>
      <w:bookmarkStart w:id="379" w:name="_Toc180503819"/>
      <w:r>
        <w:t>Yêu cầu phía User</w:t>
      </w:r>
      <w:bookmarkEnd w:id="376"/>
      <w:bookmarkEnd w:id="377"/>
      <w:bookmarkEnd w:id="378"/>
      <w:bookmarkEnd w:id="379"/>
    </w:p>
    <w:p w14:paraId="494E66C9" w14:textId="68ABB28C" w:rsidR="004A1615" w:rsidRDefault="004A1615" w:rsidP="00E666CE">
      <w:pPr>
        <w:pStyle w:val="Heading4"/>
        <w:keepNext w:val="0"/>
        <w:widowControl w:val="0"/>
      </w:pPr>
      <w:r>
        <w:t>Đăng nhập</w:t>
      </w:r>
    </w:p>
    <w:p w14:paraId="1DED9DF2" w14:textId="70F31C21" w:rsidR="004A1615" w:rsidRPr="00C03243" w:rsidRDefault="004A1615" w:rsidP="00E666CE">
      <w:pPr>
        <w:pStyle w:val="StyleTr0"/>
        <w:widowControl w:val="0"/>
      </w:pPr>
      <w:r w:rsidRPr="00C03243">
        <w:t>Đăng nhập để truy cập và sử dụng các chức năng của hệ thống.</w:t>
      </w:r>
    </w:p>
    <w:p w14:paraId="0B63781C" w14:textId="77777777" w:rsidR="00A3781B" w:rsidRDefault="00D416DF" w:rsidP="00E666CE">
      <w:pPr>
        <w:pStyle w:val="StyleTr0"/>
        <w:widowControl w:val="0"/>
        <w:numPr>
          <w:ilvl w:val="0"/>
          <w:numId w:val="0"/>
        </w:numPr>
      </w:pPr>
      <w:r>
        <w:rPr>
          <w:noProof/>
          <w:lang w:val="vi-VN" w:eastAsia="vi-VN"/>
        </w:rPr>
        <w:drawing>
          <wp:inline distT="0" distB="0" distL="0" distR="0" wp14:anchorId="08E99168" wp14:editId="2945D7F9">
            <wp:extent cx="5940425" cy="3480435"/>
            <wp:effectExtent l="0" t="0" r="3175" b="5715"/>
            <wp:docPr id="1389253529" name="Picture 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53529" name="Picture 4" descr="A diagram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0425" cy="3480435"/>
                    </a:xfrm>
                    <a:prstGeom prst="rect">
                      <a:avLst/>
                    </a:prstGeom>
                  </pic:spPr>
                </pic:pic>
              </a:graphicData>
            </a:graphic>
          </wp:inline>
        </w:drawing>
      </w:r>
    </w:p>
    <w:p w14:paraId="7CEFF4A4" w14:textId="5994142C" w:rsidR="00043116" w:rsidRPr="00A3781B" w:rsidRDefault="00A3781B" w:rsidP="00E666CE">
      <w:pPr>
        <w:pStyle w:val="Caption"/>
        <w:widowControl w:val="0"/>
      </w:pPr>
      <w:bookmarkStart w:id="380" w:name="_Toc180279707"/>
      <w:bookmarkStart w:id="381" w:name="_Toc180435387"/>
      <w:r>
        <w:t xml:space="preserve">Hình </w:t>
      </w:r>
      <w:fldSimple w:instr=" STYLEREF 1 \s ">
        <w:r w:rsidR="001C794A">
          <w:rPr>
            <w:noProof/>
          </w:rPr>
          <w:t>2</w:t>
        </w:r>
      </w:fldSimple>
      <w:r w:rsidR="006B790F">
        <w:t>.</w:t>
      </w:r>
      <w:fldSimple w:instr=" SEQ Hình \* ARABIC \s 1 ">
        <w:r w:rsidR="001C794A">
          <w:rPr>
            <w:noProof/>
          </w:rPr>
          <w:t>2</w:t>
        </w:r>
      </w:fldSimple>
      <w:r>
        <w:t>. Biểu đồ hoạt động quy trình đăng nhập</w:t>
      </w:r>
      <w:bookmarkEnd w:id="380"/>
      <w:bookmarkEnd w:id="381"/>
    </w:p>
    <w:p w14:paraId="41A3AC65" w14:textId="2874456D" w:rsidR="004A1615" w:rsidRDefault="004A1615" w:rsidP="00E666CE">
      <w:pPr>
        <w:pStyle w:val="Heading4"/>
        <w:keepNext w:val="0"/>
        <w:widowControl w:val="0"/>
      </w:pPr>
      <w:r>
        <w:t>Đăng xuất</w:t>
      </w:r>
    </w:p>
    <w:p w14:paraId="1F801B6A" w14:textId="72EFEBD6" w:rsidR="006775D7" w:rsidRDefault="004A1615" w:rsidP="00E666CE">
      <w:pPr>
        <w:pStyle w:val="StyleTr0"/>
        <w:widowControl w:val="0"/>
      </w:pPr>
      <w:r w:rsidRPr="004A1615">
        <w:rPr>
          <w:lang w:val="vi-VN"/>
        </w:rPr>
        <w:t>Đăng xuất tài khoản khỏi hệ thống</w:t>
      </w:r>
      <w:r>
        <w:t>.</w:t>
      </w:r>
    </w:p>
    <w:p w14:paraId="538DBA78" w14:textId="267C7A09" w:rsidR="006775D7" w:rsidRPr="00FA5E0F" w:rsidRDefault="006775D7" w:rsidP="00E666CE">
      <w:pPr>
        <w:pStyle w:val="Heading4"/>
        <w:keepNext w:val="0"/>
        <w:widowControl w:val="0"/>
      </w:pPr>
      <w:r w:rsidRPr="00FA5E0F">
        <w:t>Đăng kí</w:t>
      </w:r>
    </w:p>
    <w:p w14:paraId="293E3289" w14:textId="7213063B" w:rsidR="006775D7" w:rsidRPr="00D846B9" w:rsidRDefault="006775D7" w:rsidP="00E666CE">
      <w:pPr>
        <w:pStyle w:val="StyleTr0"/>
        <w:widowControl w:val="0"/>
      </w:pPr>
      <w:r>
        <w:t xml:space="preserve">User đăng kí </w:t>
      </w:r>
      <w:r w:rsidR="00FA5E0F">
        <w:t>để tạo tài khoản đăng nhập</w:t>
      </w:r>
      <w:r>
        <w:t xml:space="preserve"> vào hệ thống</w:t>
      </w:r>
      <w:r w:rsidR="00FA5E0F">
        <w:t>.</w:t>
      </w:r>
    </w:p>
    <w:p w14:paraId="473B28C9" w14:textId="77777777" w:rsidR="00A3781B" w:rsidRDefault="00D416DF" w:rsidP="00E666CE">
      <w:pPr>
        <w:widowControl w:val="0"/>
      </w:pPr>
      <w:r>
        <w:rPr>
          <w:noProof/>
          <w:lang w:val="vi-VN" w:eastAsia="vi-VN"/>
        </w:rPr>
        <w:lastRenderedPageBreak/>
        <w:drawing>
          <wp:inline distT="0" distB="0" distL="0" distR="0" wp14:anchorId="5DB8DA78" wp14:editId="1BF651BD">
            <wp:extent cx="5670734" cy="5162762"/>
            <wp:effectExtent l="0" t="0" r="6350" b="0"/>
            <wp:docPr id="555001458"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01458" name="Picture 5" descr="A diagram of a flow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71749" cy="5163686"/>
                    </a:xfrm>
                    <a:prstGeom prst="rect">
                      <a:avLst/>
                    </a:prstGeom>
                  </pic:spPr>
                </pic:pic>
              </a:graphicData>
            </a:graphic>
          </wp:inline>
        </w:drawing>
      </w:r>
    </w:p>
    <w:p w14:paraId="096CC2EC" w14:textId="090872D9" w:rsidR="00E662A3" w:rsidRPr="00A3781B" w:rsidRDefault="00A3781B" w:rsidP="00E666CE">
      <w:pPr>
        <w:pStyle w:val="Caption"/>
        <w:widowControl w:val="0"/>
      </w:pPr>
      <w:bookmarkStart w:id="382" w:name="_Toc180279708"/>
      <w:bookmarkStart w:id="383" w:name="_Toc180435388"/>
      <w:r>
        <w:t xml:space="preserve">Hình </w:t>
      </w:r>
      <w:fldSimple w:instr=" STYLEREF 1 \s ">
        <w:r w:rsidR="001C794A">
          <w:rPr>
            <w:noProof/>
          </w:rPr>
          <w:t>2</w:t>
        </w:r>
      </w:fldSimple>
      <w:r w:rsidR="006B790F">
        <w:t>.</w:t>
      </w:r>
      <w:fldSimple w:instr=" SEQ Hình \* ARABIC \s 1 ">
        <w:r w:rsidR="001C794A">
          <w:rPr>
            <w:noProof/>
          </w:rPr>
          <w:t>3</w:t>
        </w:r>
      </w:fldSimple>
      <w:r>
        <w:t>. Biểu đồ hoạt động quy trình đăng kí</w:t>
      </w:r>
      <w:bookmarkEnd w:id="382"/>
      <w:bookmarkEnd w:id="383"/>
    </w:p>
    <w:p w14:paraId="7154B736" w14:textId="15ED4686" w:rsidR="00A12996" w:rsidRDefault="00A12996" w:rsidP="00E666CE">
      <w:pPr>
        <w:pStyle w:val="Heading4"/>
        <w:keepNext w:val="0"/>
        <w:widowControl w:val="0"/>
      </w:pPr>
      <w:r>
        <w:t>Thông báo</w:t>
      </w:r>
    </w:p>
    <w:p w14:paraId="2C9DBD48" w14:textId="77777777" w:rsidR="00C82E9F" w:rsidRDefault="00A12996" w:rsidP="00E666CE">
      <w:pPr>
        <w:pStyle w:val="StyleTr0"/>
        <w:widowControl w:val="0"/>
      </w:pPr>
      <w:r>
        <w:t>Khi thực hiện bất kì chức năng nào sẽ có thông báo trả về để xem chức năng thực hiện thành công hay thất bại.</w:t>
      </w:r>
    </w:p>
    <w:p w14:paraId="1DE3EA1E" w14:textId="29E40B99" w:rsidR="00D9563E" w:rsidRPr="00C82E9F" w:rsidRDefault="00D9563E" w:rsidP="00E666CE">
      <w:pPr>
        <w:pStyle w:val="Heading4"/>
        <w:keepNext w:val="0"/>
        <w:widowControl w:val="0"/>
      </w:pPr>
      <w:r w:rsidRPr="00C82E9F">
        <w:t>Quản lý tài khoản cá nhân</w:t>
      </w:r>
    </w:p>
    <w:p w14:paraId="650FF18B" w14:textId="208FA4CA" w:rsidR="00D9563E" w:rsidRDefault="00D9563E" w:rsidP="00E666CE">
      <w:pPr>
        <w:pStyle w:val="StyleTr0"/>
        <w:widowControl w:val="0"/>
      </w:pPr>
      <w:r>
        <w:t>C</w:t>
      </w:r>
      <w:r w:rsidRPr="006F2620">
        <w:t xml:space="preserve">ho phép người dùng </w:t>
      </w:r>
      <w:r>
        <w:t>xem</w:t>
      </w:r>
      <w:r w:rsidRPr="006F2620">
        <w:t xml:space="preserve"> và chỉnh sửa các tham số cấu hình liên quan đến thông tin cá nhân, mật khẩu.</w:t>
      </w:r>
    </w:p>
    <w:p w14:paraId="0D49879B" w14:textId="77777777" w:rsidR="00A3781B" w:rsidRDefault="00A11493" w:rsidP="00E666CE">
      <w:pPr>
        <w:pStyle w:val="StyleTr0"/>
        <w:widowControl w:val="0"/>
        <w:numPr>
          <w:ilvl w:val="0"/>
          <w:numId w:val="0"/>
        </w:numPr>
        <w:jc w:val="center"/>
      </w:pPr>
      <w:r>
        <w:rPr>
          <w:noProof/>
          <w:lang w:val="vi-VN" w:eastAsia="vi-VN"/>
        </w:rPr>
        <w:lastRenderedPageBreak/>
        <w:drawing>
          <wp:inline distT="0" distB="0" distL="0" distR="0" wp14:anchorId="744B3DFA" wp14:editId="61DA2627">
            <wp:extent cx="5248275" cy="5057775"/>
            <wp:effectExtent l="0" t="0" r="9525" b="9525"/>
            <wp:docPr id="5046970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9702" name="Picture 6" descr="A diagram of a 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48275" cy="5057775"/>
                    </a:xfrm>
                    <a:prstGeom prst="rect">
                      <a:avLst/>
                    </a:prstGeom>
                  </pic:spPr>
                </pic:pic>
              </a:graphicData>
            </a:graphic>
          </wp:inline>
        </w:drawing>
      </w:r>
    </w:p>
    <w:p w14:paraId="692CCAB3" w14:textId="32395797" w:rsidR="002E2A16" w:rsidRDefault="00A3781B" w:rsidP="00E666CE">
      <w:pPr>
        <w:pStyle w:val="Caption"/>
        <w:widowControl w:val="0"/>
      </w:pPr>
      <w:bookmarkStart w:id="384" w:name="_Toc180279709"/>
      <w:bookmarkStart w:id="385" w:name="_Toc180435389"/>
      <w:r>
        <w:t xml:space="preserve">Hình </w:t>
      </w:r>
      <w:fldSimple w:instr=" STYLEREF 1 \s ">
        <w:r w:rsidR="001C794A">
          <w:rPr>
            <w:noProof/>
          </w:rPr>
          <w:t>2</w:t>
        </w:r>
      </w:fldSimple>
      <w:r w:rsidR="006B790F">
        <w:t>.</w:t>
      </w:r>
      <w:fldSimple w:instr=" SEQ Hình \* ARABIC \s 1 ">
        <w:r w:rsidR="001C794A">
          <w:rPr>
            <w:noProof/>
          </w:rPr>
          <w:t>4</w:t>
        </w:r>
      </w:fldSimple>
      <w:r>
        <w:t>. Biểu đồ hoạt động quy trình sửa tài khoản</w:t>
      </w:r>
      <w:bookmarkEnd w:id="384"/>
      <w:bookmarkEnd w:id="385"/>
    </w:p>
    <w:p w14:paraId="43D16F31" w14:textId="2C71ABB1" w:rsidR="006F2620" w:rsidRDefault="00C06D46" w:rsidP="00E666CE">
      <w:pPr>
        <w:pStyle w:val="Heading4"/>
        <w:keepNext w:val="0"/>
        <w:widowControl w:val="0"/>
      </w:pPr>
      <w:r>
        <w:t>Quản lý giỏ hàng</w:t>
      </w:r>
    </w:p>
    <w:p w14:paraId="3D3E6CE9" w14:textId="05178F8E" w:rsidR="00C06D46" w:rsidRDefault="00C06D46" w:rsidP="00E666CE">
      <w:pPr>
        <w:pStyle w:val="StyleTr0"/>
        <w:widowControl w:val="0"/>
      </w:pPr>
      <w:r w:rsidRPr="00C06D46">
        <w:t xml:space="preserve">Cho phép người dùng xem sản phẩm, đơn giá, số lượng, </w:t>
      </w:r>
      <w:r>
        <w:t>phí vận chuyển</w:t>
      </w:r>
      <w:r w:rsidRPr="00C06D46">
        <w:t>, tổng thanh toán của giỏ hàng, thêm sản phẩm, thay đổi số lượng sản phẩm, xóa sản phẩ</w:t>
      </w:r>
      <w:r>
        <w:t>m</w:t>
      </w:r>
      <w:r w:rsidRPr="00C06D46">
        <w:t>, xem chi tiết đơn hàng.</w:t>
      </w:r>
    </w:p>
    <w:p w14:paraId="504D5759" w14:textId="77777777" w:rsidR="00A3781B" w:rsidRDefault="00FD3268" w:rsidP="00E666CE">
      <w:pPr>
        <w:pStyle w:val="StyleTr0"/>
        <w:widowControl w:val="0"/>
        <w:numPr>
          <w:ilvl w:val="0"/>
          <w:numId w:val="0"/>
        </w:numPr>
      </w:pPr>
      <w:r>
        <w:rPr>
          <w:noProof/>
          <w:lang w:val="vi-VN" w:eastAsia="vi-VN"/>
        </w:rPr>
        <w:lastRenderedPageBreak/>
        <w:drawing>
          <wp:inline distT="0" distB="0" distL="0" distR="0" wp14:anchorId="02F38239" wp14:editId="1D46839D">
            <wp:extent cx="5940425" cy="4314825"/>
            <wp:effectExtent l="0" t="0" r="3175" b="9525"/>
            <wp:docPr id="1830944677"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4677" name="Picture 7" descr="A diagram of a flow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0425" cy="4314825"/>
                    </a:xfrm>
                    <a:prstGeom prst="rect">
                      <a:avLst/>
                    </a:prstGeom>
                  </pic:spPr>
                </pic:pic>
              </a:graphicData>
            </a:graphic>
          </wp:inline>
        </w:drawing>
      </w:r>
    </w:p>
    <w:p w14:paraId="6C66E4D5" w14:textId="03A9D800" w:rsidR="002E2A16" w:rsidRPr="00A3781B" w:rsidRDefault="00A3781B" w:rsidP="00E666CE">
      <w:pPr>
        <w:pStyle w:val="Caption"/>
        <w:widowControl w:val="0"/>
      </w:pPr>
      <w:bookmarkStart w:id="386" w:name="_Toc180279710"/>
      <w:bookmarkStart w:id="387" w:name="_Toc180435390"/>
      <w:r>
        <w:t xml:space="preserve">Hình </w:t>
      </w:r>
      <w:fldSimple w:instr=" STYLEREF 1 \s ">
        <w:r w:rsidR="001C794A">
          <w:rPr>
            <w:noProof/>
          </w:rPr>
          <w:t>2</w:t>
        </w:r>
      </w:fldSimple>
      <w:r w:rsidR="006B790F">
        <w:t>.</w:t>
      </w:r>
      <w:fldSimple w:instr=" SEQ Hình \* ARABIC \s 1 ">
        <w:r w:rsidR="001C794A">
          <w:rPr>
            <w:noProof/>
          </w:rPr>
          <w:t>5</w:t>
        </w:r>
      </w:fldSimple>
      <w:r>
        <w:t>. Biểu đồ hoạt động quy trình quản lý giỏ hàng</w:t>
      </w:r>
      <w:bookmarkEnd w:id="386"/>
      <w:bookmarkEnd w:id="387"/>
    </w:p>
    <w:p w14:paraId="73EB0057" w14:textId="1CBC5DAA" w:rsidR="00C06D46" w:rsidRDefault="00C06D46" w:rsidP="00E666CE">
      <w:pPr>
        <w:pStyle w:val="Heading4"/>
        <w:keepNext w:val="0"/>
        <w:widowControl w:val="0"/>
      </w:pPr>
      <w:r>
        <w:t>Chức năng tìm kiếm</w:t>
      </w:r>
    </w:p>
    <w:p w14:paraId="01620D8A" w14:textId="60B64EA6" w:rsidR="00C06D46" w:rsidRDefault="00C06D46" w:rsidP="00E666CE">
      <w:pPr>
        <w:pStyle w:val="StyleTr0"/>
        <w:widowControl w:val="0"/>
      </w:pPr>
      <w:r>
        <w:t>C</w:t>
      </w:r>
      <w:r w:rsidRPr="00C06D46">
        <w:t>ho phép người dùng tìm kiếm danh sách sản phẩm khi nhập vào tên sản phẩm</w:t>
      </w:r>
      <w:r>
        <w:t>, loại sản phẩm.</w:t>
      </w:r>
    </w:p>
    <w:p w14:paraId="0E24480F" w14:textId="77777777" w:rsidR="00A3781B" w:rsidRDefault="00B17F11" w:rsidP="00E666CE">
      <w:pPr>
        <w:widowControl w:val="0"/>
        <w:spacing w:before="0" w:after="160" w:line="259" w:lineRule="auto"/>
        <w:jc w:val="center"/>
      </w:pPr>
      <w:r>
        <w:rPr>
          <w:noProof/>
          <w:lang w:val="vi-VN" w:eastAsia="vi-VN"/>
        </w:rPr>
        <w:drawing>
          <wp:inline distT="0" distB="0" distL="0" distR="0" wp14:anchorId="1BB86D7D" wp14:editId="01841724">
            <wp:extent cx="5631872" cy="3186478"/>
            <wp:effectExtent l="0" t="0" r="6985" b="0"/>
            <wp:docPr id="524284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84120" name="Picture 524284120"/>
                    <pic:cNvPicPr/>
                  </pic:nvPicPr>
                  <pic:blipFill>
                    <a:blip r:embed="rId28">
                      <a:extLst>
                        <a:ext uri="{28A0092B-C50C-407E-A947-70E740481C1C}">
                          <a14:useLocalDpi xmlns:a14="http://schemas.microsoft.com/office/drawing/2010/main" val="0"/>
                        </a:ext>
                      </a:extLst>
                    </a:blip>
                    <a:stretch>
                      <a:fillRect/>
                    </a:stretch>
                  </pic:blipFill>
                  <pic:spPr>
                    <a:xfrm>
                      <a:off x="0" y="0"/>
                      <a:ext cx="5635736" cy="3188664"/>
                    </a:xfrm>
                    <a:prstGeom prst="rect">
                      <a:avLst/>
                    </a:prstGeom>
                  </pic:spPr>
                </pic:pic>
              </a:graphicData>
            </a:graphic>
          </wp:inline>
        </w:drawing>
      </w:r>
      <w:bookmarkStart w:id="388" w:name="_Toc179664648"/>
    </w:p>
    <w:p w14:paraId="4F16F4EE" w14:textId="56F59984" w:rsidR="00B17F11" w:rsidRDefault="00A3781B" w:rsidP="00E666CE">
      <w:pPr>
        <w:pStyle w:val="Caption"/>
        <w:widowControl w:val="0"/>
      </w:pPr>
      <w:bookmarkStart w:id="389" w:name="_Toc180279711"/>
      <w:bookmarkStart w:id="390" w:name="_Toc180435391"/>
      <w:r>
        <w:t xml:space="preserve">Hình </w:t>
      </w:r>
      <w:fldSimple w:instr=" STYLEREF 1 \s ">
        <w:r w:rsidR="001C794A">
          <w:rPr>
            <w:noProof/>
          </w:rPr>
          <w:t>2</w:t>
        </w:r>
      </w:fldSimple>
      <w:r w:rsidR="006B790F">
        <w:t>.</w:t>
      </w:r>
      <w:fldSimple w:instr=" SEQ Hình \* ARABIC \s 1 ">
        <w:r w:rsidR="001C794A">
          <w:rPr>
            <w:noProof/>
          </w:rPr>
          <w:t>6</w:t>
        </w:r>
      </w:fldSimple>
      <w:r>
        <w:t>. Biểu đồ hoạt động quy trình đăng nhập tìm kiếm</w:t>
      </w:r>
      <w:bookmarkEnd w:id="389"/>
      <w:bookmarkEnd w:id="390"/>
      <w:r w:rsidR="002E2A16">
        <w:t xml:space="preserve"> </w:t>
      </w:r>
      <w:bookmarkEnd w:id="388"/>
    </w:p>
    <w:p w14:paraId="4CF41889" w14:textId="45649304" w:rsidR="00C06D46" w:rsidRDefault="00C06D46" w:rsidP="00E666CE">
      <w:pPr>
        <w:pStyle w:val="Heading4"/>
        <w:keepNext w:val="0"/>
        <w:widowControl w:val="0"/>
      </w:pPr>
      <w:r>
        <w:lastRenderedPageBreak/>
        <w:t>Chức năng đặt hàng</w:t>
      </w:r>
    </w:p>
    <w:p w14:paraId="71822ACB" w14:textId="77777777" w:rsidR="00C41551" w:rsidRDefault="00C41551" w:rsidP="00E666CE">
      <w:pPr>
        <w:pStyle w:val="StyleTr0"/>
        <w:widowControl w:val="0"/>
      </w:pPr>
      <w:r w:rsidRPr="00C41551">
        <w:t>Giúp người dùng dễ dàng tạo đơn hàng từ những món ăn đã lựa chọn</w:t>
      </w:r>
      <w:r>
        <w:t>.</w:t>
      </w:r>
    </w:p>
    <w:p w14:paraId="76707EAA" w14:textId="682C5180" w:rsidR="00C41551" w:rsidRDefault="00C41551" w:rsidP="00E666CE">
      <w:pPr>
        <w:pStyle w:val="StyleTr0"/>
        <w:widowControl w:val="0"/>
      </w:pPr>
      <w:r>
        <w:t>Chọn địa chỉ nhận, thêm ghi chú cho người giao.</w:t>
      </w:r>
    </w:p>
    <w:p w14:paraId="7C39F92B" w14:textId="16B99240" w:rsidR="00C41551" w:rsidRDefault="00C41551" w:rsidP="00E666CE">
      <w:pPr>
        <w:pStyle w:val="StyleTr0"/>
        <w:widowControl w:val="0"/>
      </w:pPr>
      <w:r>
        <w:t>Chọn mã giảm giá nếu có.</w:t>
      </w:r>
    </w:p>
    <w:p w14:paraId="3E68E023" w14:textId="02F840CC" w:rsidR="00C06D46" w:rsidRDefault="00C41551" w:rsidP="00E666CE">
      <w:pPr>
        <w:pStyle w:val="StyleTr0"/>
        <w:widowControl w:val="0"/>
      </w:pPr>
      <w:r>
        <w:t>Chọn phương thức thanh toán và tiến hành thanh toán.</w:t>
      </w:r>
    </w:p>
    <w:p w14:paraId="29EF6CF0" w14:textId="77777777" w:rsidR="00A3781B" w:rsidRDefault="00D40F55" w:rsidP="00E666CE">
      <w:pPr>
        <w:pStyle w:val="StyleTr0"/>
        <w:widowControl w:val="0"/>
        <w:numPr>
          <w:ilvl w:val="0"/>
          <w:numId w:val="0"/>
        </w:numPr>
      </w:pPr>
      <w:r>
        <w:rPr>
          <w:noProof/>
          <w:lang w:val="vi-VN" w:eastAsia="vi-VN"/>
        </w:rPr>
        <w:lastRenderedPageBreak/>
        <w:drawing>
          <wp:inline distT="0" distB="0" distL="0" distR="0" wp14:anchorId="288F2BC3" wp14:editId="686CF9A4">
            <wp:extent cx="5940425" cy="8794115"/>
            <wp:effectExtent l="0" t="0" r="3175" b="6985"/>
            <wp:docPr id="1279042534"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42534" name="Picture 8"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0425" cy="8794115"/>
                    </a:xfrm>
                    <a:prstGeom prst="rect">
                      <a:avLst/>
                    </a:prstGeom>
                  </pic:spPr>
                </pic:pic>
              </a:graphicData>
            </a:graphic>
          </wp:inline>
        </w:drawing>
      </w:r>
    </w:p>
    <w:p w14:paraId="1CAE2F82" w14:textId="6CAFC46D" w:rsidR="002E2A16" w:rsidRPr="00A3781B" w:rsidRDefault="00A3781B" w:rsidP="00E666CE">
      <w:pPr>
        <w:pStyle w:val="Caption"/>
        <w:widowControl w:val="0"/>
      </w:pPr>
      <w:bookmarkStart w:id="391" w:name="_Toc180279712"/>
      <w:bookmarkStart w:id="392" w:name="_Toc180435392"/>
      <w:r>
        <w:t xml:space="preserve">Hình </w:t>
      </w:r>
      <w:fldSimple w:instr=" STYLEREF 1 \s ">
        <w:r w:rsidR="001C794A">
          <w:rPr>
            <w:noProof/>
          </w:rPr>
          <w:t>2</w:t>
        </w:r>
      </w:fldSimple>
      <w:r w:rsidR="006B790F">
        <w:t>.</w:t>
      </w:r>
      <w:fldSimple w:instr=" SEQ Hình \* ARABIC \s 1 ">
        <w:r w:rsidR="001C794A">
          <w:rPr>
            <w:noProof/>
          </w:rPr>
          <w:t>7</w:t>
        </w:r>
      </w:fldSimple>
      <w:r>
        <w:t>. Biểu đồ hoạt động quy trình đặt hàng</w:t>
      </w:r>
      <w:bookmarkEnd w:id="391"/>
      <w:bookmarkEnd w:id="392"/>
    </w:p>
    <w:p w14:paraId="08DA86F0" w14:textId="3345E1A9" w:rsidR="00E0366C" w:rsidRDefault="00E0366C" w:rsidP="00E666CE">
      <w:pPr>
        <w:pStyle w:val="Heading4"/>
        <w:keepNext w:val="0"/>
        <w:widowControl w:val="0"/>
      </w:pPr>
      <w:r>
        <w:lastRenderedPageBreak/>
        <w:t>Chức năng đơn mua</w:t>
      </w:r>
    </w:p>
    <w:p w14:paraId="1AEECD77" w14:textId="7305775A" w:rsidR="00E0366C" w:rsidRDefault="00E0366C" w:rsidP="00E666CE">
      <w:pPr>
        <w:pStyle w:val="StyleTr0"/>
        <w:widowControl w:val="0"/>
      </w:pPr>
      <w:r>
        <w:t>Giúp người dùng xem trạng thái, chi tiết đơn mua</w:t>
      </w:r>
    </w:p>
    <w:p w14:paraId="11428FCD" w14:textId="54077B51" w:rsidR="00E0366C" w:rsidRDefault="00E0366C" w:rsidP="00E666CE">
      <w:pPr>
        <w:pStyle w:val="StyleTr0"/>
        <w:widowControl w:val="0"/>
      </w:pPr>
      <w:r>
        <w:t>Có thể hủy đơn hàng khi đơn hàng ở trạng thái chờ xác nhận</w:t>
      </w:r>
    </w:p>
    <w:p w14:paraId="03EC9AB9" w14:textId="77777777" w:rsidR="00A3781B" w:rsidRDefault="00E04610" w:rsidP="00E666CE">
      <w:pPr>
        <w:pStyle w:val="StyleTr0"/>
        <w:widowControl w:val="0"/>
        <w:numPr>
          <w:ilvl w:val="0"/>
          <w:numId w:val="0"/>
        </w:numPr>
      </w:pPr>
      <w:r>
        <w:rPr>
          <w:noProof/>
          <w:lang w:val="vi-VN" w:eastAsia="vi-VN"/>
        </w:rPr>
        <w:drawing>
          <wp:inline distT="0" distB="0" distL="0" distR="0" wp14:anchorId="7BC70681" wp14:editId="7D90CD51">
            <wp:extent cx="5940425" cy="4885690"/>
            <wp:effectExtent l="0" t="0" r="3175" b="0"/>
            <wp:docPr id="1769532174"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32174" name="Picture 9"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0425" cy="4885690"/>
                    </a:xfrm>
                    <a:prstGeom prst="rect">
                      <a:avLst/>
                    </a:prstGeom>
                  </pic:spPr>
                </pic:pic>
              </a:graphicData>
            </a:graphic>
          </wp:inline>
        </w:drawing>
      </w:r>
    </w:p>
    <w:p w14:paraId="15136A76" w14:textId="2D5C4EE0" w:rsidR="00EE48A6" w:rsidRPr="00A3781B" w:rsidRDefault="00A3781B" w:rsidP="00E666CE">
      <w:pPr>
        <w:pStyle w:val="Caption"/>
        <w:widowControl w:val="0"/>
      </w:pPr>
      <w:bookmarkStart w:id="393" w:name="_Toc180279713"/>
      <w:bookmarkStart w:id="394" w:name="_Toc180435393"/>
      <w:r>
        <w:t xml:space="preserve">Hình </w:t>
      </w:r>
      <w:fldSimple w:instr=" STYLEREF 1 \s ">
        <w:r w:rsidR="001C794A">
          <w:rPr>
            <w:noProof/>
          </w:rPr>
          <w:t>2</w:t>
        </w:r>
      </w:fldSimple>
      <w:r w:rsidR="006B790F">
        <w:t>.</w:t>
      </w:r>
      <w:fldSimple w:instr=" SEQ Hình \* ARABIC \s 1 ">
        <w:r w:rsidR="001C794A">
          <w:rPr>
            <w:noProof/>
          </w:rPr>
          <w:t>8</w:t>
        </w:r>
      </w:fldSimple>
      <w:r>
        <w:t>. Biểu đồ hoạt động quy trình đơn mua</w:t>
      </w:r>
      <w:bookmarkEnd w:id="393"/>
      <w:bookmarkEnd w:id="394"/>
    </w:p>
    <w:p w14:paraId="09E6EC24" w14:textId="69BBE53C" w:rsidR="004A1615" w:rsidRDefault="004A1615" w:rsidP="00E666CE">
      <w:pPr>
        <w:pStyle w:val="Heading3"/>
        <w:keepNext w:val="0"/>
        <w:widowControl w:val="0"/>
      </w:pPr>
      <w:bookmarkStart w:id="395" w:name="_Toc178930784"/>
      <w:bookmarkStart w:id="396" w:name="_Toc179783182"/>
      <w:bookmarkStart w:id="397" w:name="_Toc180279628"/>
      <w:bookmarkStart w:id="398" w:name="_Toc180503820"/>
      <w:r>
        <w:t>Yêu cầu phía Admin</w:t>
      </w:r>
      <w:bookmarkEnd w:id="395"/>
      <w:bookmarkEnd w:id="396"/>
      <w:bookmarkEnd w:id="397"/>
      <w:bookmarkEnd w:id="398"/>
    </w:p>
    <w:p w14:paraId="02FF34ED" w14:textId="7664BE50" w:rsidR="00C3372E" w:rsidRDefault="00C3372E" w:rsidP="00E666CE">
      <w:pPr>
        <w:pStyle w:val="StyleTr0"/>
        <w:widowControl w:val="0"/>
      </w:pPr>
      <w:r>
        <w:t>Admin sẽ bao gồm những chức năng đăng nhập, đăng xuất, thông báo, quản lý tài khoản cá nhân, quản lý giỏ hàng, chức năng tìm kiếm, chức năng đặt hàng và chức năng đơn mua giống với user thông thường.</w:t>
      </w:r>
    </w:p>
    <w:p w14:paraId="40DE7074" w14:textId="325E18D2" w:rsidR="00C3372E" w:rsidRDefault="00C3372E" w:rsidP="00E666CE">
      <w:pPr>
        <w:pStyle w:val="StyleTr0"/>
        <w:widowControl w:val="0"/>
      </w:pPr>
      <w:r>
        <w:t>Admin sẽ bao gồm thêm các chức năng quản trị:</w:t>
      </w:r>
    </w:p>
    <w:p w14:paraId="78835615" w14:textId="26EE4AFE" w:rsidR="00C3372E" w:rsidRDefault="00C3372E" w:rsidP="00E666CE">
      <w:pPr>
        <w:pStyle w:val="StyleCng"/>
        <w:widowControl w:val="0"/>
      </w:pPr>
      <w:r>
        <w:t>Sản phẩm: Quản lý sản phẩm, quản lý loại sản phẩm, quản lý nhà hàng.</w:t>
      </w:r>
    </w:p>
    <w:p w14:paraId="3CD2DF8E" w14:textId="57EC1945" w:rsidR="00C3372E" w:rsidRDefault="00C3372E" w:rsidP="00E666CE">
      <w:pPr>
        <w:pStyle w:val="StyleCng"/>
        <w:widowControl w:val="0"/>
      </w:pPr>
      <w:r>
        <w:t>Quản lý khách hàng</w:t>
      </w:r>
    </w:p>
    <w:p w14:paraId="6103CD4A" w14:textId="32DB1CE6" w:rsidR="00C3372E" w:rsidRDefault="00C3372E" w:rsidP="00E666CE">
      <w:pPr>
        <w:pStyle w:val="StyleCng"/>
        <w:widowControl w:val="0"/>
      </w:pPr>
      <w:r>
        <w:t>Quản lý đơn hàng</w:t>
      </w:r>
    </w:p>
    <w:p w14:paraId="1FB93BDB" w14:textId="1CF6D4D0" w:rsidR="00E04610" w:rsidRPr="00C3372E" w:rsidRDefault="00C3372E" w:rsidP="00E666CE">
      <w:pPr>
        <w:pStyle w:val="StyleCng"/>
        <w:widowControl w:val="0"/>
      </w:pPr>
      <w:r>
        <w:t>Quản lý ưu đãi</w:t>
      </w:r>
    </w:p>
    <w:p w14:paraId="0C13ECEA" w14:textId="77777777" w:rsidR="00B25F4E" w:rsidRPr="00B25F4E" w:rsidRDefault="00B25F4E" w:rsidP="00E666CE">
      <w:pPr>
        <w:pStyle w:val="Heading4"/>
        <w:keepNext w:val="0"/>
        <w:widowControl w:val="0"/>
        <w:numPr>
          <w:ilvl w:val="0"/>
          <w:numId w:val="9"/>
        </w:numPr>
      </w:pPr>
      <w:r w:rsidRPr="00B25F4E">
        <w:lastRenderedPageBreak/>
        <w:t>Quản lý sản phẩm</w:t>
      </w:r>
    </w:p>
    <w:p w14:paraId="68561FA3" w14:textId="36EDA32D" w:rsidR="004A1615" w:rsidRDefault="0071066C" w:rsidP="00E666CE">
      <w:pPr>
        <w:pStyle w:val="StyleTr0"/>
        <w:widowControl w:val="0"/>
      </w:pPr>
      <w:r>
        <w:t>Cho phép</w:t>
      </w:r>
      <w:r w:rsidR="00B25F4E" w:rsidRPr="00B25F4E">
        <w:t xml:space="preserve"> thêm, sửa, xóa</w:t>
      </w:r>
      <w:r w:rsidR="00FA5E0F">
        <w:t>,</w:t>
      </w:r>
      <w:r w:rsidR="00B25F4E" w:rsidRPr="00B25F4E">
        <w:t xml:space="preserve"> hiển thị</w:t>
      </w:r>
      <w:r>
        <w:t xml:space="preserve"> toàn bộ</w:t>
      </w:r>
      <w:r w:rsidR="00B25F4E" w:rsidRPr="00B25F4E">
        <w:t xml:space="preserve"> sản phẩm trong hệ thống.</w:t>
      </w:r>
    </w:p>
    <w:p w14:paraId="6C351801" w14:textId="1525C145" w:rsidR="0071066C" w:rsidRDefault="0071066C" w:rsidP="00E666CE">
      <w:pPr>
        <w:pStyle w:val="StyleTr0"/>
        <w:widowControl w:val="0"/>
      </w:pPr>
      <w:r>
        <w:t>Cho phép xem thông tin chi tiết của từng sản phẩm.</w:t>
      </w:r>
    </w:p>
    <w:p w14:paraId="4E2EC687" w14:textId="3D3CC9A3" w:rsidR="00481D4A" w:rsidRDefault="00481D4A" w:rsidP="00E666CE">
      <w:pPr>
        <w:pStyle w:val="StyleTr0"/>
        <w:widowControl w:val="0"/>
      </w:pPr>
      <w:r>
        <w:t>Cho phép tìm kiếm sản phẩm.</w:t>
      </w:r>
    </w:p>
    <w:p w14:paraId="7382F504" w14:textId="4563802E" w:rsidR="00481D4A" w:rsidRDefault="00481D4A" w:rsidP="00E666CE">
      <w:pPr>
        <w:pStyle w:val="StyleTr0"/>
        <w:widowControl w:val="0"/>
      </w:pPr>
      <w:r>
        <w:t xml:space="preserve">Cho phép lọc sản phẩm theo các bộ lọc. </w:t>
      </w:r>
    </w:p>
    <w:p w14:paraId="0B932A94" w14:textId="57E1D432" w:rsidR="0081454F" w:rsidRDefault="00481D4A" w:rsidP="00E666CE">
      <w:pPr>
        <w:pStyle w:val="StyleTr0"/>
        <w:widowControl w:val="0"/>
      </w:pPr>
      <w:r>
        <w:t>Cho phép sắp xếp sản phẩm theo tiêu chí nhất định.</w:t>
      </w:r>
    </w:p>
    <w:p w14:paraId="58F58CC3" w14:textId="4F34D129" w:rsidR="0071066C" w:rsidRDefault="0071066C" w:rsidP="00E666CE">
      <w:pPr>
        <w:pStyle w:val="Heading4"/>
        <w:keepNext w:val="0"/>
        <w:widowControl w:val="0"/>
        <w:numPr>
          <w:ilvl w:val="0"/>
          <w:numId w:val="9"/>
        </w:numPr>
      </w:pPr>
      <w:r>
        <w:t>Quản lý loại sản phẩm</w:t>
      </w:r>
    </w:p>
    <w:p w14:paraId="3505FECA" w14:textId="4804321F" w:rsidR="0071066C" w:rsidRDefault="0071066C" w:rsidP="00E666CE">
      <w:pPr>
        <w:pStyle w:val="StyleTr0"/>
        <w:widowControl w:val="0"/>
      </w:pPr>
      <w:r>
        <w:t>Cho phép thêm, sửa, xóa, hiện thị toàn bộ loại sản phẩm trong hệ thống.</w:t>
      </w:r>
    </w:p>
    <w:p w14:paraId="5B815220" w14:textId="4C10AC76" w:rsidR="0071066C" w:rsidRDefault="0071066C" w:rsidP="00E666CE">
      <w:pPr>
        <w:pStyle w:val="StyleTr0"/>
        <w:widowControl w:val="0"/>
      </w:pPr>
      <w:r>
        <w:t>Cho phép xem thông tin chi tiết loại sản phẩm</w:t>
      </w:r>
    </w:p>
    <w:p w14:paraId="3566E6A6" w14:textId="30CF654B" w:rsidR="00481D4A" w:rsidRDefault="00481D4A" w:rsidP="00E666CE">
      <w:pPr>
        <w:pStyle w:val="StyleTr0"/>
        <w:widowControl w:val="0"/>
      </w:pPr>
      <w:r>
        <w:t>Cho phép tìm kiếm loại sản phẩm.</w:t>
      </w:r>
    </w:p>
    <w:p w14:paraId="47AB345D" w14:textId="3994C3C9" w:rsidR="00481D4A" w:rsidRDefault="00481D4A" w:rsidP="00E666CE">
      <w:pPr>
        <w:pStyle w:val="StyleTr0"/>
        <w:widowControl w:val="0"/>
      </w:pPr>
      <w:r>
        <w:t xml:space="preserve">Cho phép lọc loại sản phẩm theo các bộ lọc. </w:t>
      </w:r>
    </w:p>
    <w:p w14:paraId="09C7146A" w14:textId="79BB0776" w:rsidR="00481D4A" w:rsidRDefault="00481D4A" w:rsidP="00E666CE">
      <w:pPr>
        <w:pStyle w:val="StyleTr0"/>
        <w:widowControl w:val="0"/>
      </w:pPr>
      <w:r>
        <w:t>Cho phép sắp xếp loại sản phẩm theo tiêu chí nhất định.</w:t>
      </w:r>
    </w:p>
    <w:p w14:paraId="36B5157E" w14:textId="21CC165C" w:rsidR="0071066C" w:rsidRDefault="0071066C" w:rsidP="00E666CE">
      <w:pPr>
        <w:pStyle w:val="Heading4"/>
        <w:keepNext w:val="0"/>
        <w:widowControl w:val="0"/>
        <w:numPr>
          <w:ilvl w:val="0"/>
          <w:numId w:val="9"/>
        </w:numPr>
      </w:pPr>
      <w:r>
        <w:t xml:space="preserve">Quản lý </w:t>
      </w:r>
      <w:r w:rsidR="00BF6D43">
        <w:t>nhà</w:t>
      </w:r>
      <w:r w:rsidR="00C3372E">
        <w:t xml:space="preserve"> hàng</w:t>
      </w:r>
    </w:p>
    <w:p w14:paraId="52713867" w14:textId="3BD7BC51" w:rsidR="0071066C" w:rsidRDefault="0071066C" w:rsidP="00E666CE">
      <w:pPr>
        <w:pStyle w:val="Styletr"/>
        <w:widowControl w:val="0"/>
      </w:pPr>
      <w:r>
        <w:rPr>
          <w:lang w:val="en-US"/>
        </w:rPr>
        <w:t xml:space="preserve">Cho phép </w:t>
      </w:r>
      <w:r w:rsidRPr="00B25F4E">
        <w:t>thêm, sửa, xóa, hiển thị</w:t>
      </w:r>
      <w:r>
        <w:t xml:space="preserve"> toàn bộ</w:t>
      </w:r>
      <w:r w:rsidRPr="00B25F4E">
        <w:t xml:space="preserve"> </w:t>
      </w:r>
      <w:r w:rsidR="00C3372E">
        <w:rPr>
          <w:lang w:val="en-US"/>
        </w:rPr>
        <w:t>nhà hàng</w:t>
      </w:r>
      <w:r w:rsidRPr="00B25F4E">
        <w:t xml:space="preserve"> trong hệ thống.</w:t>
      </w:r>
    </w:p>
    <w:p w14:paraId="579218E4" w14:textId="2C8622CB" w:rsidR="0071066C" w:rsidRPr="00481D4A" w:rsidRDefault="0071066C" w:rsidP="00E666CE">
      <w:pPr>
        <w:pStyle w:val="Styletr"/>
        <w:widowControl w:val="0"/>
      </w:pPr>
      <w:r>
        <w:t xml:space="preserve">Cho phép xem thông tin chi tiết của từng </w:t>
      </w:r>
      <w:r w:rsidR="00C3372E">
        <w:t>nhà hàng</w:t>
      </w:r>
      <w:r>
        <w:t>.</w:t>
      </w:r>
    </w:p>
    <w:p w14:paraId="058135F8" w14:textId="2B4462AD" w:rsidR="00481D4A" w:rsidRDefault="00481D4A" w:rsidP="00E666CE">
      <w:pPr>
        <w:pStyle w:val="Styletr"/>
        <w:widowControl w:val="0"/>
      </w:pPr>
      <w:r>
        <w:t xml:space="preserve">Cho phép tìm kiếm </w:t>
      </w:r>
      <w:r w:rsidRPr="00E666CE">
        <w:t>nhà hàng</w:t>
      </w:r>
      <w:r>
        <w:t>.</w:t>
      </w:r>
    </w:p>
    <w:p w14:paraId="4900126E" w14:textId="574572B5" w:rsidR="00481D4A" w:rsidRDefault="00481D4A" w:rsidP="00E666CE">
      <w:pPr>
        <w:pStyle w:val="Styletr"/>
        <w:widowControl w:val="0"/>
      </w:pPr>
      <w:r>
        <w:t xml:space="preserve">Cho phép lọc </w:t>
      </w:r>
      <w:r w:rsidRPr="00E666CE">
        <w:t>nhà hàng</w:t>
      </w:r>
      <w:r>
        <w:t xml:space="preserve"> theo các bộ lọc. </w:t>
      </w:r>
    </w:p>
    <w:p w14:paraId="6554E926" w14:textId="75A719B7" w:rsidR="00481D4A" w:rsidRDefault="00481D4A" w:rsidP="00E666CE">
      <w:pPr>
        <w:pStyle w:val="Styletr"/>
        <w:widowControl w:val="0"/>
      </w:pPr>
      <w:r>
        <w:t xml:space="preserve">Cho phép sắp xếp </w:t>
      </w:r>
      <w:r w:rsidRPr="00E666CE">
        <w:t>nhà hàng</w:t>
      </w:r>
      <w:r>
        <w:t xml:space="preserve"> theo tiêu chí nhất định.</w:t>
      </w:r>
    </w:p>
    <w:p w14:paraId="202FC5CE" w14:textId="5066CAB1" w:rsidR="00D84862" w:rsidRDefault="00D84862" w:rsidP="00E666CE">
      <w:pPr>
        <w:pStyle w:val="Heading4"/>
        <w:keepNext w:val="0"/>
        <w:widowControl w:val="0"/>
        <w:numPr>
          <w:ilvl w:val="0"/>
          <w:numId w:val="9"/>
        </w:numPr>
      </w:pPr>
      <w:r>
        <w:t>Quản lý đơn hàng</w:t>
      </w:r>
    </w:p>
    <w:p w14:paraId="127AC909" w14:textId="7817E8EB" w:rsidR="00D84862" w:rsidRDefault="00D84862" w:rsidP="00E666CE">
      <w:pPr>
        <w:pStyle w:val="StyleTr0"/>
        <w:widowControl w:val="0"/>
      </w:pPr>
      <w:r>
        <w:t>Cho phép chuyển đổi trạng thái đơn hàng.</w:t>
      </w:r>
    </w:p>
    <w:p w14:paraId="765A3F5A" w14:textId="42B89492" w:rsidR="00481D4A" w:rsidRDefault="00481D4A" w:rsidP="00E666CE">
      <w:pPr>
        <w:pStyle w:val="StyleTr0"/>
        <w:widowControl w:val="0"/>
      </w:pPr>
      <w:r>
        <w:t>Cho phép xóa đơn hàng trong hệ thống.</w:t>
      </w:r>
    </w:p>
    <w:p w14:paraId="484F71C9" w14:textId="6C0F0209" w:rsidR="00D84862" w:rsidRDefault="00D84862" w:rsidP="00E666CE">
      <w:pPr>
        <w:pStyle w:val="StyleTr0"/>
        <w:widowControl w:val="0"/>
      </w:pPr>
      <w:r>
        <w:t>Xem thông tin</w:t>
      </w:r>
      <w:r w:rsidR="00481D4A">
        <w:t xml:space="preserve"> chi tiết</w:t>
      </w:r>
      <w:r>
        <w:t xml:space="preserve"> đơn hàng.</w:t>
      </w:r>
    </w:p>
    <w:p w14:paraId="102D9843" w14:textId="6B458819" w:rsidR="00481D4A" w:rsidRDefault="00481D4A" w:rsidP="00E666CE">
      <w:pPr>
        <w:pStyle w:val="StyleTr0"/>
        <w:widowControl w:val="0"/>
      </w:pPr>
      <w:r>
        <w:t>Cho phép tìm kiếm đơn hàng.</w:t>
      </w:r>
    </w:p>
    <w:p w14:paraId="4036F7B0" w14:textId="5C22F078" w:rsidR="00481D4A" w:rsidRDefault="00481D4A" w:rsidP="00E666CE">
      <w:pPr>
        <w:pStyle w:val="StyleTr0"/>
        <w:widowControl w:val="0"/>
      </w:pPr>
      <w:r>
        <w:t xml:space="preserve">Cho phép lọc đơn hàng theo các bộ lọc. </w:t>
      </w:r>
    </w:p>
    <w:p w14:paraId="51B7B87E" w14:textId="33911670" w:rsidR="00481D4A" w:rsidRDefault="00481D4A" w:rsidP="00E666CE">
      <w:pPr>
        <w:pStyle w:val="StyleTr0"/>
        <w:widowControl w:val="0"/>
      </w:pPr>
      <w:r>
        <w:t>Cho phép sắp xếp đơn hàng theo tiêu chí nhất định.</w:t>
      </w:r>
    </w:p>
    <w:p w14:paraId="41774481" w14:textId="472A6F97" w:rsidR="00D84862" w:rsidRDefault="00D84862" w:rsidP="00E666CE">
      <w:pPr>
        <w:pStyle w:val="Heading4"/>
        <w:keepNext w:val="0"/>
        <w:widowControl w:val="0"/>
        <w:numPr>
          <w:ilvl w:val="0"/>
          <w:numId w:val="9"/>
        </w:numPr>
      </w:pPr>
      <w:r>
        <w:t>Quản lý ưu đãi</w:t>
      </w:r>
    </w:p>
    <w:p w14:paraId="5A73183F" w14:textId="640398B1" w:rsidR="00D84862" w:rsidRDefault="00D84862" w:rsidP="00E666CE">
      <w:pPr>
        <w:pStyle w:val="StyleTr0"/>
        <w:widowControl w:val="0"/>
      </w:pPr>
      <w:r>
        <w:t>Cho phép thêm, sửa, xóa, hiện thị toàn bộ ưu đãi trong hệ thống.</w:t>
      </w:r>
    </w:p>
    <w:p w14:paraId="2BDD9FDD" w14:textId="0D92CED7" w:rsidR="00D84862" w:rsidRDefault="00D84862" w:rsidP="00E666CE">
      <w:pPr>
        <w:pStyle w:val="StyleTr0"/>
        <w:widowControl w:val="0"/>
      </w:pPr>
      <w:r>
        <w:t>Cho phép xem thông tin chi tiết loại sản phẩm.</w:t>
      </w:r>
    </w:p>
    <w:p w14:paraId="6A0353FA" w14:textId="1E2A4441" w:rsidR="00481D4A" w:rsidRDefault="00481D4A" w:rsidP="00E666CE">
      <w:pPr>
        <w:pStyle w:val="StyleTr0"/>
        <w:widowControl w:val="0"/>
      </w:pPr>
      <w:r>
        <w:lastRenderedPageBreak/>
        <w:t>Cho phép tìm kiếm ưu đãi.</w:t>
      </w:r>
    </w:p>
    <w:p w14:paraId="1CB97FC1" w14:textId="71C6C1F5" w:rsidR="00481D4A" w:rsidRDefault="00481D4A" w:rsidP="00E666CE">
      <w:pPr>
        <w:pStyle w:val="StyleTr0"/>
        <w:widowControl w:val="0"/>
      </w:pPr>
      <w:r>
        <w:t xml:space="preserve">Cho phép lọc ưu đãi theo các bộ lọc. </w:t>
      </w:r>
    </w:p>
    <w:p w14:paraId="59A35511" w14:textId="3C587B62" w:rsidR="00481D4A" w:rsidRPr="00D84862" w:rsidRDefault="00481D4A" w:rsidP="00E666CE">
      <w:pPr>
        <w:pStyle w:val="StyleTr0"/>
        <w:widowControl w:val="0"/>
      </w:pPr>
      <w:r>
        <w:t>Cho phép sắp xếp ưu đãi theo tiêu chí nhất định.</w:t>
      </w:r>
    </w:p>
    <w:p w14:paraId="2A691CFD" w14:textId="24883C36" w:rsidR="0071066C" w:rsidRDefault="00DB1F87" w:rsidP="00E666CE">
      <w:pPr>
        <w:pStyle w:val="Heading4"/>
        <w:keepNext w:val="0"/>
        <w:widowControl w:val="0"/>
        <w:numPr>
          <w:ilvl w:val="0"/>
          <w:numId w:val="9"/>
        </w:numPr>
      </w:pPr>
      <w:r>
        <w:t>Quản lý khách hàng</w:t>
      </w:r>
    </w:p>
    <w:p w14:paraId="6C06C661" w14:textId="2BD30DAF" w:rsidR="00481D4A" w:rsidRDefault="00481D4A" w:rsidP="00E666CE">
      <w:pPr>
        <w:pStyle w:val="StyleTr0"/>
        <w:widowControl w:val="0"/>
      </w:pPr>
      <w:r>
        <w:t>Hiển thị danh sách khách hàng.</w:t>
      </w:r>
    </w:p>
    <w:p w14:paraId="2C5E6A82" w14:textId="10925B69" w:rsidR="00481D4A" w:rsidRDefault="00481D4A" w:rsidP="00E666CE">
      <w:pPr>
        <w:pStyle w:val="StyleTr0"/>
        <w:widowControl w:val="0"/>
      </w:pPr>
      <w:r>
        <w:t>Cho phép xóa khách hàng trong hệ thống.</w:t>
      </w:r>
    </w:p>
    <w:p w14:paraId="00B8ACC2" w14:textId="212A1AB6" w:rsidR="00481D4A" w:rsidRDefault="00481D4A" w:rsidP="00E666CE">
      <w:pPr>
        <w:pStyle w:val="StyleTr0"/>
        <w:widowControl w:val="0"/>
      </w:pPr>
      <w:r>
        <w:t>Cho phép tìm kiếm khách hàng.</w:t>
      </w:r>
    </w:p>
    <w:p w14:paraId="2458B0EC" w14:textId="61F33EBA" w:rsidR="00481D4A" w:rsidRDefault="00481D4A" w:rsidP="00E666CE">
      <w:pPr>
        <w:pStyle w:val="StyleTr0"/>
        <w:widowControl w:val="0"/>
      </w:pPr>
      <w:r>
        <w:t xml:space="preserve">Cho phép lọc khách hàng theo các bộ lọc. </w:t>
      </w:r>
    </w:p>
    <w:p w14:paraId="6DBCCDEE" w14:textId="3EF190AF" w:rsidR="00481D4A" w:rsidRPr="00481D4A" w:rsidRDefault="00481D4A" w:rsidP="00E666CE">
      <w:pPr>
        <w:pStyle w:val="StyleTr0"/>
        <w:widowControl w:val="0"/>
      </w:pPr>
      <w:r>
        <w:t>Cho phép sắp xếp khách hàng theo tiêu chí nhất định.</w:t>
      </w:r>
    </w:p>
    <w:p w14:paraId="0563FC01" w14:textId="5EDF611F" w:rsidR="00FA5E0F" w:rsidRDefault="00FA5E0F" w:rsidP="00E666CE">
      <w:pPr>
        <w:pStyle w:val="Heading2"/>
        <w:keepNext w:val="0"/>
        <w:widowControl w:val="0"/>
      </w:pPr>
      <w:bookmarkStart w:id="399" w:name="_Toc178930785"/>
      <w:bookmarkStart w:id="400" w:name="_Toc179783183"/>
      <w:bookmarkStart w:id="401" w:name="_Toc180279629"/>
      <w:bookmarkStart w:id="402" w:name="_Toc180503821"/>
      <w:r>
        <w:t>Yêu cầu hệ thống</w:t>
      </w:r>
      <w:bookmarkEnd w:id="399"/>
      <w:bookmarkEnd w:id="400"/>
      <w:bookmarkEnd w:id="401"/>
      <w:bookmarkEnd w:id="402"/>
    </w:p>
    <w:p w14:paraId="52654AAC" w14:textId="79B69157" w:rsidR="00FA5E0F" w:rsidRDefault="00FA5E0F" w:rsidP="00E666CE">
      <w:pPr>
        <w:pStyle w:val="Heading3"/>
        <w:keepNext w:val="0"/>
        <w:widowControl w:val="0"/>
      </w:pPr>
      <w:bookmarkStart w:id="403" w:name="_Toc178930786"/>
      <w:bookmarkStart w:id="404" w:name="_Toc179783184"/>
      <w:bookmarkStart w:id="405" w:name="_Toc180279630"/>
      <w:bookmarkStart w:id="406" w:name="_Toc180503822"/>
      <w:r>
        <w:t>Yêu cầu chức năng</w:t>
      </w:r>
      <w:bookmarkEnd w:id="403"/>
      <w:bookmarkEnd w:id="404"/>
      <w:bookmarkEnd w:id="405"/>
      <w:bookmarkEnd w:id="406"/>
    </w:p>
    <w:p w14:paraId="62202AED" w14:textId="560A548A" w:rsidR="00FA5E0F" w:rsidRPr="00FA5E0F" w:rsidRDefault="00FA5E0F" w:rsidP="00E666CE">
      <w:pPr>
        <w:pStyle w:val="Heading4"/>
        <w:keepNext w:val="0"/>
        <w:widowControl w:val="0"/>
        <w:numPr>
          <w:ilvl w:val="0"/>
          <w:numId w:val="17"/>
        </w:numPr>
      </w:pPr>
      <w:r>
        <w:t>Yêu cầu chức năng user</w:t>
      </w:r>
    </w:p>
    <w:p w14:paraId="1C688B5E" w14:textId="4AEA788B" w:rsidR="00FA5E0F" w:rsidRPr="00FA5E0F" w:rsidRDefault="00FA5E0F" w:rsidP="00E666CE">
      <w:pPr>
        <w:pStyle w:val="StyleTr0"/>
        <w:widowControl w:val="0"/>
      </w:pPr>
      <w:r w:rsidRPr="0085453A">
        <w:t xml:space="preserve">BR#01 – </w:t>
      </w:r>
      <w:r>
        <w:t>Đăng nhập</w:t>
      </w:r>
      <w:r w:rsidR="00122E8A">
        <w:t xml:space="preserve">:  </w:t>
      </w:r>
      <w:r w:rsidR="00122E8A" w:rsidRPr="00122E8A">
        <w:t>Người dùng có thể đăng nhập vào hệ thống bằng tài khoản đã đăng ký</w:t>
      </w:r>
      <w:r w:rsidR="00122E8A">
        <w:t xml:space="preserve"> để sử dụng những chức năng của hệ thống.</w:t>
      </w:r>
    </w:p>
    <w:p w14:paraId="4A4AE3F9" w14:textId="2A8C1C22" w:rsidR="00FA5E0F" w:rsidRPr="00FA5E0F" w:rsidRDefault="00FA5E0F" w:rsidP="00E666CE">
      <w:pPr>
        <w:pStyle w:val="StyleTr0"/>
        <w:widowControl w:val="0"/>
      </w:pPr>
      <w:r w:rsidRPr="0085453A">
        <w:t>BR#0</w:t>
      </w:r>
      <w:r>
        <w:t>2 – Đăng xuất</w:t>
      </w:r>
      <w:r w:rsidR="00122E8A">
        <w:t>: Người dùng có thể đăng xuất</w:t>
      </w:r>
      <w:r w:rsidR="00122E8A" w:rsidRPr="00122E8A">
        <w:t xml:space="preserve"> khỏi hệ thống khi không còn </w:t>
      </w:r>
      <w:r w:rsidR="00122E8A">
        <w:t xml:space="preserve">nhu cầu </w:t>
      </w:r>
      <w:r w:rsidR="00122E8A" w:rsidRPr="00122E8A">
        <w:t>sử dụng.</w:t>
      </w:r>
    </w:p>
    <w:p w14:paraId="239DBA19" w14:textId="77777777" w:rsidR="00122E8A" w:rsidRPr="00122E8A" w:rsidRDefault="00FA5E0F" w:rsidP="00E666CE">
      <w:pPr>
        <w:pStyle w:val="StyleTr0"/>
        <w:widowControl w:val="0"/>
      </w:pPr>
      <w:r w:rsidRPr="0085453A">
        <w:t>BR#0</w:t>
      </w:r>
      <w:r w:rsidRPr="00122E8A">
        <w:t>3 – Đăng kí</w:t>
      </w:r>
      <w:r w:rsidR="00122E8A" w:rsidRPr="00122E8A">
        <w:t>: Người dùng mới có thể đăng ký tài khoản bằng cách cung cấp họ tên, số điện thoại, mật khẩu.</w:t>
      </w:r>
    </w:p>
    <w:p w14:paraId="22E1785F" w14:textId="3ED3A55C" w:rsidR="00122E8A" w:rsidRPr="00122E8A" w:rsidRDefault="00FA5E0F" w:rsidP="00E666CE">
      <w:pPr>
        <w:pStyle w:val="StyleTr0"/>
        <w:widowControl w:val="0"/>
      </w:pPr>
      <w:r w:rsidRPr="0085453A">
        <w:t>BR#0</w:t>
      </w:r>
      <w:r w:rsidRPr="00122E8A">
        <w:t>4 – Thông báo</w:t>
      </w:r>
      <w:r w:rsidR="00122E8A" w:rsidRPr="00122E8A">
        <w:t xml:space="preserve">: Hệ thống cho phép gửi và quản lý các thông báo đến người dùng về các sự kiện, thông tin quan trọng hoặc cập nhật từ hệ thống </w:t>
      </w:r>
      <w:r w:rsidR="00122E8A">
        <w:t>.</w:t>
      </w:r>
    </w:p>
    <w:p w14:paraId="29A3D78A" w14:textId="7611C5E2" w:rsidR="00C82E9F" w:rsidRPr="00C82E9F" w:rsidRDefault="00FA5E0F" w:rsidP="00E666CE">
      <w:pPr>
        <w:pStyle w:val="StyleTr0"/>
        <w:widowControl w:val="0"/>
      </w:pPr>
      <w:r w:rsidRPr="0085453A">
        <w:t>BR#0</w:t>
      </w:r>
      <w:r w:rsidRPr="00122E8A">
        <w:t xml:space="preserve">5 – </w:t>
      </w:r>
      <w:r w:rsidR="00C82E9F" w:rsidRPr="00122E8A">
        <w:t>Quản lý tài khoản cá nhân</w:t>
      </w:r>
      <w:r w:rsidR="00122E8A" w:rsidRPr="00122E8A">
        <w:t>: Người dùng có thể chỉnh sửa thông tin cá nhân như tên, số điện thoại, và mật khẩu.</w:t>
      </w:r>
    </w:p>
    <w:p w14:paraId="670BAF59" w14:textId="3445D078" w:rsidR="00FA5E0F" w:rsidRPr="00FA5E0F" w:rsidRDefault="00C82E9F" w:rsidP="00E666CE">
      <w:pPr>
        <w:pStyle w:val="StyleTr0"/>
        <w:widowControl w:val="0"/>
      </w:pPr>
      <w:r>
        <w:t>BR#06 – Quản lý giỏ hàng</w:t>
      </w:r>
      <w:r w:rsidR="00122E8A">
        <w:t xml:space="preserve">: </w:t>
      </w:r>
      <w:r w:rsidR="00122E8A" w:rsidRPr="00122E8A">
        <w:t>Người dùng có thể thêm, bớt hoặc thay đổi số lượng món ăn trong giỏ hàng.</w:t>
      </w:r>
    </w:p>
    <w:p w14:paraId="32806BE7" w14:textId="086C93D2" w:rsidR="00C82E9F" w:rsidRPr="00FA5E0F" w:rsidRDefault="00FA5E0F" w:rsidP="00E666CE">
      <w:pPr>
        <w:pStyle w:val="StyleTr0"/>
        <w:widowControl w:val="0"/>
      </w:pPr>
      <w:r w:rsidRPr="0085453A">
        <w:t>BR#0</w:t>
      </w:r>
      <w:r w:rsidR="00C82E9F">
        <w:t>7 – Tìm kiếm</w:t>
      </w:r>
      <w:r w:rsidR="00122E8A">
        <w:t xml:space="preserve">: </w:t>
      </w:r>
      <w:r w:rsidR="00122E8A" w:rsidRPr="00122E8A">
        <w:t>Hệ thống hỗ trợ tìm kiếm món ăn theo từ khóa hoặc danh mục.</w:t>
      </w:r>
    </w:p>
    <w:p w14:paraId="42174CF5" w14:textId="2B8BBB7E" w:rsidR="00FA5E0F" w:rsidRPr="00FA5E0F" w:rsidRDefault="00FA5E0F" w:rsidP="00E666CE">
      <w:pPr>
        <w:pStyle w:val="StyleTr0"/>
        <w:widowControl w:val="0"/>
      </w:pPr>
      <w:r w:rsidRPr="0085453A">
        <w:t>BR#0</w:t>
      </w:r>
      <w:r w:rsidR="00C82E9F">
        <w:t>8 – Đặt hàng</w:t>
      </w:r>
      <w:r w:rsidR="00122E8A">
        <w:t xml:space="preserve">: </w:t>
      </w:r>
      <w:r w:rsidR="00122E8A" w:rsidRPr="00122E8A">
        <w:t>Người dùng có thể tạo đơn hàng, chọn địa chỉ giao hàng, mã giảm giá và phương thức thanh toán</w:t>
      </w:r>
      <w:r w:rsidR="00122E8A">
        <w:t>.</w:t>
      </w:r>
    </w:p>
    <w:p w14:paraId="66D86F2F" w14:textId="648AE8A0" w:rsidR="006648ED" w:rsidRDefault="00FA5E0F" w:rsidP="00E666CE">
      <w:pPr>
        <w:pStyle w:val="StyleTr0"/>
        <w:widowControl w:val="0"/>
      </w:pPr>
      <w:r w:rsidRPr="0085453A">
        <w:t>BR#0</w:t>
      </w:r>
      <w:r w:rsidR="00C82E9F">
        <w:t>9 – Đơn mua</w:t>
      </w:r>
      <w:r w:rsidR="00122E8A">
        <w:t xml:space="preserve">: </w:t>
      </w:r>
      <w:r w:rsidR="00122E8A" w:rsidRPr="00122E8A">
        <w:t>Người dùng có thể xem trạng thái đơn hàng đã đặt và hủy khi đơn hàng chưa được xác nhận</w:t>
      </w:r>
    </w:p>
    <w:p w14:paraId="400B2FBF" w14:textId="77777777" w:rsidR="006648ED" w:rsidRDefault="006648ED">
      <w:pPr>
        <w:spacing w:before="0" w:after="160" w:line="259" w:lineRule="auto"/>
        <w:jc w:val="left"/>
      </w:pPr>
      <w:r>
        <w:br w:type="page"/>
      </w:r>
    </w:p>
    <w:p w14:paraId="505AFD29" w14:textId="2C435DDB" w:rsidR="00FA5E0F" w:rsidRPr="00C82E9F" w:rsidRDefault="00C82E9F" w:rsidP="00E666CE">
      <w:pPr>
        <w:pStyle w:val="Heading4"/>
        <w:keepNext w:val="0"/>
        <w:widowControl w:val="0"/>
      </w:pPr>
      <w:r>
        <w:lastRenderedPageBreak/>
        <w:t>Yêu cầu chức năng admin</w:t>
      </w:r>
    </w:p>
    <w:p w14:paraId="099F2999" w14:textId="590189C7" w:rsidR="00C82E9F" w:rsidRPr="00FA5E0F" w:rsidRDefault="00C82E9F" w:rsidP="00E666CE">
      <w:pPr>
        <w:pStyle w:val="StyleTr0"/>
        <w:widowControl w:val="0"/>
      </w:pPr>
      <w:r w:rsidRPr="0085453A">
        <w:t>BR#</w:t>
      </w:r>
      <w:r>
        <w:t>10 – Quản lý sản phẩm</w:t>
      </w:r>
      <w:r w:rsidR="00122E8A">
        <w:t xml:space="preserve">: </w:t>
      </w:r>
      <w:r w:rsidR="00122E8A" w:rsidRPr="00122E8A">
        <w:t>Admin có thể thêm, sửa, xóa và hiển thị thông tin chi tiết của các sản phẩm trong hệ thống.</w:t>
      </w:r>
      <w:r w:rsidR="00A13ECD">
        <w:t xml:space="preserve"> Admin có thể tìm kiếm, lọc, sắp xếp sản phẩm.</w:t>
      </w:r>
    </w:p>
    <w:p w14:paraId="3A0B7C8B" w14:textId="2098BC91" w:rsidR="00C82E9F" w:rsidRPr="00C82E9F" w:rsidRDefault="00C82E9F" w:rsidP="00E666CE">
      <w:pPr>
        <w:pStyle w:val="StyleTr0"/>
        <w:widowControl w:val="0"/>
      </w:pPr>
      <w:r w:rsidRPr="0085453A">
        <w:t>BR#</w:t>
      </w:r>
      <w:r>
        <w:t>11 – Quản lý loại sản phẩm</w:t>
      </w:r>
      <w:r w:rsidR="00122E8A">
        <w:t xml:space="preserve">: </w:t>
      </w:r>
      <w:r w:rsidR="00122E8A" w:rsidRPr="00122E8A">
        <w:t>Admin có thể quản lý các loại sản phẩm, bao gồm thêm mới, sửa đổi và xóa loại sản phẩm.</w:t>
      </w:r>
      <w:r w:rsidR="00A13ECD" w:rsidRPr="00A13ECD">
        <w:t xml:space="preserve"> </w:t>
      </w:r>
      <w:r w:rsidR="00A13ECD">
        <w:t>Admin có thể tìm kiếm, lọc, sắp xếp loại sản phẩm.</w:t>
      </w:r>
    </w:p>
    <w:p w14:paraId="6698C9CD" w14:textId="752AB8AB" w:rsidR="00C82E9F" w:rsidRPr="00C82E9F" w:rsidRDefault="00C82E9F" w:rsidP="00E666CE">
      <w:pPr>
        <w:pStyle w:val="StyleTr0"/>
        <w:widowControl w:val="0"/>
      </w:pPr>
      <w:r>
        <w:t xml:space="preserve">BR#12 – Quản lý </w:t>
      </w:r>
      <w:r w:rsidR="00C3372E">
        <w:t>nhà hàng</w:t>
      </w:r>
      <w:r w:rsidR="00122E8A">
        <w:t xml:space="preserve">: </w:t>
      </w:r>
      <w:r w:rsidR="00122E8A" w:rsidRPr="00122E8A">
        <w:t>Admin có quyền thêm, sửa, xóa các cửa hàng đối tác, và quản lý chi tiết thông tin từng cửa hàng</w:t>
      </w:r>
      <w:r w:rsidR="00122E8A">
        <w:t>.</w:t>
      </w:r>
      <w:r w:rsidR="001E113D">
        <w:t xml:space="preserve"> Admin có thể tìm kiếm, lọc, sắp xếp nhà hàng.</w:t>
      </w:r>
    </w:p>
    <w:p w14:paraId="76E0BF80" w14:textId="0047F229" w:rsidR="00C82E9F" w:rsidRPr="00C82E9F" w:rsidRDefault="00C82E9F" w:rsidP="00E666CE">
      <w:pPr>
        <w:pStyle w:val="StyleTr0"/>
        <w:widowControl w:val="0"/>
      </w:pPr>
      <w:r>
        <w:t>BR#13 – Quản lý đơn hàng</w:t>
      </w:r>
      <w:r w:rsidR="00122E8A">
        <w:t xml:space="preserve">: </w:t>
      </w:r>
      <w:r w:rsidR="00122E8A" w:rsidRPr="00122E8A">
        <w:t>Admin có thể theo dõi và chuyển đổi trạng thái của các đơn hàng.</w:t>
      </w:r>
      <w:r w:rsidR="001E113D">
        <w:t xml:space="preserve"> Admin có thể xóa, tìm kiếm, lọc, sắp xếp đơn hàng</w:t>
      </w:r>
    </w:p>
    <w:p w14:paraId="4A421D3B" w14:textId="109EF710" w:rsidR="00C82E9F" w:rsidRPr="00C82E9F" w:rsidRDefault="00C82E9F" w:rsidP="00E666CE">
      <w:pPr>
        <w:pStyle w:val="StyleTr0"/>
        <w:widowControl w:val="0"/>
      </w:pPr>
      <w:r>
        <w:t>BR#14 – Quản lý ưu đãi</w:t>
      </w:r>
      <w:r w:rsidR="00122E8A">
        <w:t xml:space="preserve">: </w:t>
      </w:r>
      <w:r w:rsidR="00122E8A" w:rsidRPr="00122E8A">
        <w:t>Admin có thể tạo mới, chỉnh sửa và xóa các chương trình ưu đãi hoặc mã giảm giá.</w:t>
      </w:r>
      <w:r w:rsidR="001E113D">
        <w:t xml:space="preserve"> Admin có thể tìm kiếm, lọc, sắp xếp ưu đãi.</w:t>
      </w:r>
    </w:p>
    <w:p w14:paraId="1C8EF92F" w14:textId="41715EB6" w:rsidR="00C82E9F" w:rsidRPr="00C82E9F" w:rsidRDefault="00C82E9F" w:rsidP="00E666CE">
      <w:pPr>
        <w:pStyle w:val="StyleTr0"/>
        <w:widowControl w:val="0"/>
      </w:pPr>
      <w:r>
        <w:t>BR#15 – Quản lý khách hàng</w:t>
      </w:r>
      <w:r w:rsidR="00122E8A">
        <w:t xml:space="preserve">: </w:t>
      </w:r>
      <w:r w:rsidR="001E113D">
        <w:t>Admin có thể xóa, lọc, sắp xếp khách hàng.</w:t>
      </w:r>
    </w:p>
    <w:p w14:paraId="20E7525D" w14:textId="1E4E4BE7" w:rsidR="00FA5E0F" w:rsidRDefault="00FA5E0F" w:rsidP="00E666CE">
      <w:pPr>
        <w:pStyle w:val="Heading3"/>
        <w:keepNext w:val="0"/>
        <w:widowControl w:val="0"/>
      </w:pPr>
      <w:bookmarkStart w:id="407" w:name="_Toc178930787"/>
      <w:bookmarkStart w:id="408" w:name="_Toc179783185"/>
      <w:bookmarkStart w:id="409" w:name="_Toc180279631"/>
      <w:bookmarkStart w:id="410" w:name="_Toc180503823"/>
      <w:r>
        <w:t>Yêu cầu phi chức năng</w:t>
      </w:r>
      <w:bookmarkEnd w:id="407"/>
      <w:bookmarkEnd w:id="408"/>
      <w:bookmarkEnd w:id="409"/>
      <w:bookmarkEnd w:id="410"/>
    </w:p>
    <w:p w14:paraId="7B6C6706" w14:textId="77777777" w:rsidR="00101AE3" w:rsidRPr="002E6E0A" w:rsidRDefault="00101AE3" w:rsidP="00E666CE">
      <w:pPr>
        <w:pStyle w:val="Heading4"/>
        <w:keepNext w:val="0"/>
        <w:widowControl w:val="0"/>
        <w:numPr>
          <w:ilvl w:val="0"/>
          <w:numId w:val="18"/>
        </w:numPr>
        <w:rPr>
          <w:lang w:val="vi-VN"/>
        </w:rPr>
      </w:pPr>
      <w:bookmarkStart w:id="411" w:name="_Toc146279471"/>
      <w:bookmarkStart w:id="412" w:name="_Toc146350473"/>
      <w:bookmarkStart w:id="413" w:name="_Toc146365339"/>
      <w:r w:rsidRPr="002E6E0A">
        <w:rPr>
          <w:lang w:val="vi-VN"/>
        </w:rPr>
        <w:t>Yêu cầu bảo mật</w:t>
      </w:r>
      <w:bookmarkEnd w:id="411"/>
      <w:bookmarkEnd w:id="412"/>
      <w:bookmarkEnd w:id="413"/>
    </w:p>
    <w:p w14:paraId="08B93FA1" w14:textId="77777777" w:rsidR="00101AE3" w:rsidRPr="00E666CE" w:rsidRDefault="00101AE3" w:rsidP="00E666CE">
      <w:pPr>
        <w:pStyle w:val="StyleTr0"/>
        <w:widowControl w:val="0"/>
        <w:rPr>
          <w:lang w:val="vi-VN"/>
        </w:rPr>
      </w:pPr>
      <w:r w:rsidRPr="00E666CE">
        <w:rPr>
          <w:lang w:val="vi-VN"/>
        </w:rPr>
        <w:t xml:space="preserve">Tính bí mật: Hệ thống yêu cầu người dùng đăng nhập để truy cập và sử dụng các chức năng, tránh lộ thông tin đến những đối tượng không được xác thực hoặc để lọt những đối tượng đó vào hệ thống. Hệ thống giữ bảo mật thông tin người dùng, đảm bảo không sử dụng thông tin của họ cho mục đích khác.   </w:t>
      </w:r>
    </w:p>
    <w:p w14:paraId="45CAAD13" w14:textId="77777777" w:rsidR="00101AE3" w:rsidRPr="00E666CE" w:rsidRDefault="00101AE3" w:rsidP="00E666CE">
      <w:pPr>
        <w:pStyle w:val="StyleTr0"/>
        <w:widowControl w:val="0"/>
        <w:rPr>
          <w:lang w:val="vi-VN"/>
        </w:rPr>
      </w:pPr>
      <w:r w:rsidRPr="00E666CE">
        <w:rPr>
          <w:lang w:val="vi-VN"/>
        </w:rPr>
        <w:t>Tính toàn vẹn: Dữ liệu không thể bị chỉnh sửa mà không bị phát hiện.</w:t>
      </w:r>
    </w:p>
    <w:p w14:paraId="0B5E847A" w14:textId="77777777" w:rsidR="00101AE3" w:rsidRPr="00E666CE" w:rsidRDefault="00101AE3" w:rsidP="00E666CE">
      <w:pPr>
        <w:pStyle w:val="StyleTr0"/>
        <w:widowControl w:val="0"/>
        <w:rPr>
          <w:lang w:val="vi-VN"/>
        </w:rPr>
      </w:pPr>
      <w:r w:rsidRPr="00E666CE">
        <w:rPr>
          <w:lang w:val="vi-VN"/>
        </w:rPr>
        <w:t>Tính sẵn sàng: Hệ thống có tính sẵn sàng cao hướng đến sự sẵn sàng ở mọi thời điểm, tránh được những rủi ro cả về phần cứng, phần mềm như: sự cố mất điện, hỏng phần cứng,…</w:t>
      </w:r>
    </w:p>
    <w:p w14:paraId="440CF63D" w14:textId="77777777" w:rsidR="00101AE3" w:rsidRPr="00BE3E09" w:rsidRDefault="00101AE3" w:rsidP="00E666CE">
      <w:pPr>
        <w:pStyle w:val="Heading4"/>
        <w:keepNext w:val="0"/>
        <w:widowControl w:val="0"/>
        <w:rPr>
          <w:lang w:val="vi-VN"/>
        </w:rPr>
      </w:pPr>
      <w:r w:rsidRPr="00BE3E09">
        <w:rPr>
          <w:lang w:val="vi-VN"/>
        </w:rPr>
        <w:tab/>
      </w:r>
      <w:bookmarkStart w:id="414" w:name="_Toc146279472"/>
      <w:bookmarkStart w:id="415" w:name="_Toc146350474"/>
      <w:bookmarkStart w:id="416" w:name="_Toc146365340"/>
      <w:r w:rsidRPr="00BE3E09">
        <w:rPr>
          <w:lang w:val="vi-VN"/>
        </w:rPr>
        <w:t>Yêu cầu sao lưu</w:t>
      </w:r>
      <w:bookmarkEnd w:id="414"/>
      <w:bookmarkEnd w:id="415"/>
      <w:bookmarkEnd w:id="416"/>
    </w:p>
    <w:p w14:paraId="404F6BA9" w14:textId="77777777" w:rsidR="00101AE3" w:rsidRPr="00E666CE" w:rsidRDefault="00101AE3" w:rsidP="00E666CE">
      <w:pPr>
        <w:pStyle w:val="StyleTr0"/>
        <w:widowControl w:val="0"/>
        <w:rPr>
          <w:lang w:val="vi-VN"/>
        </w:rPr>
      </w:pPr>
      <w:r w:rsidRPr="00E666CE">
        <w:rPr>
          <w:lang w:val="vi-VN"/>
        </w:rPr>
        <w:t>Dữ liệu trên trang web được tự động sao lưu hàng ngày vào một máy chủ khác để đảm bảo an toàn cho dữ liệu người dùng và được lưu trên hệ thống sao lưu dự phòng tự động 24/24 bằng hệ thống Cloud Backup (Cloud Backup  gồm các dịch vụ lưu trữ đám mây như Amazon S3, Google Cloud Storage hoặc Microsoft Azure) để tránh mất mát dữ liệu và có khả năng phục hồi dữ liệu.</w:t>
      </w:r>
    </w:p>
    <w:p w14:paraId="41E202A5" w14:textId="6E886E06" w:rsidR="00101AE3" w:rsidRDefault="00101AE3" w:rsidP="00E666CE">
      <w:pPr>
        <w:pStyle w:val="StyleTr0"/>
        <w:widowControl w:val="0"/>
        <w:rPr>
          <w:lang w:val="vi-VN"/>
        </w:rPr>
      </w:pPr>
      <w:r w:rsidRPr="00E666CE">
        <w:rPr>
          <w:lang w:val="vi-VN"/>
        </w:rPr>
        <w:t>Mọi thay đổi và sửa chữa đều được ghi nhận lại trong lịch sử máy chủ.</w:t>
      </w:r>
    </w:p>
    <w:p w14:paraId="168C3C06" w14:textId="2F09889A" w:rsidR="00101AE3" w:rsidRPr="00591562" w:rsidRDefault="00101AE3" w:rsidP="00E666CE">
      <w:pPr>
        <w:pStyle w:val="Heading4"/>
        <w:keepNext w:val="0"/>
        <w:widowControl w:val="0"/>
        <w:rPr>
          <w:lang w:val="vi-VN"/>
        </w:rPr>
      </w:pPr>
      <w:bookmarkStart w:id="417" w:name="_Toc146279473"/>
      <w:bookmarkStart w:id="418" w:name="_Toc146350475"/>
      <w:bookmarkStart w:id="419" w:name="_Toc146365341"/>
      <w:r w:rsidRPr="00591562">
        <w:rPr>
          <w:lang w:val="vi-VN"/>
        </w:rPr>
        <w:lastRenderedPageBreak/>
        <w:t>Yêu cầu về Tính sử dụng (Usability):</w:t>
      </w:r>
      <w:bookmarkEnd w:id="417"/>
      <w:bookmarkEnd w:id="418"/>
      <w:bookmarkEnd w:id="419"/>
    </w:p>
    <w:p w14:paraId="1CE781FB" w14:textId="77777777" w:rsidR="00101AE3" w:rsidRPr="00E666CE" w:rsidRDefault="00101AE3" w:rsidP="00E666CE">
      <w:pPr>
        <w:pStyle w:val="StyleTr0"/>
        <w:widowControl w:val="0"/>
        <w:rPr>
          <w:lang w:val="vi-VN"/>
        </w:rPr>
      </w:pPr>
      <w:r w:rsidRPr="00E666CE">
        <w:rPr>
          <w:lang w:val="vi-VN"/>
        </w:rPr>
        <w:t>Giao diện người dùng thân thiện: Giao diện của trang web cần thiết kế dễ sử dụng và thân thiện với người dùng, giúp họ dễ dàng duyệt sản phẩm, tìm kiếm và đặt hàng.</w:t>
      </w:r>
    </w:p>
    <w:p w14:paraId="78723ED1" w14:textId="77777777" w:rsidR="00101AE3" w:rsidRPr="00E666CE" w:rsidRDefault="00101AE3" w:rsidP="00E666CE">
      <w:pPr>
        <w:pStyle w:val="StyleTr0"/>
        <w:widowControl w:val="0"/>
        <w:rPr>
          <w:lang w:val="vi-VN"/>
        </w:rPr>
      </w:pPr>
      <w:r w:rsidRPr="00E666CE">
        <w:rPr>
          <w:lang w:val="vi-VN"/>
        </w:rPr>
        <w:t>Tích hợp hình ảnh và mô tả chi tiết: Mỗi sản phẩm cần có hình ảnh và mô tả chi tiết để người dùng có thể xem trước và hiểu rõ sản phẩm trước khi đặt hàng.</w:t>
      </w:r>
    </w:p>
    <w:p w14:paraId="51E0C073" w14:textId="77777777" w:rsidR="00101AE3" w:rsidRPr="00E666CE" w:rsidRDefault="00101AE3" w:rsidP="00E666CE">
      <w:pPr>
        <w:pStyle w:val="StyleTr0"/>
        <w:widowControl w:val="0"/>
        <w:rPr>
          <w:lang w:val="vi-VN"/>
        </w:rPr>
      </w:pPr>
      <w:r w:rsidRPr="00E666CE">
        <w:rPr>
          <w:lang w:val="vi-VN"/>
        </w:rPr>
        <w:t>Tìm kiếm và lọc sản phẩm: Cung cấp tính năng tìm kiếm hiệu quả và bộ lọc để người dùng có thể dễ dàng tìm kiếm sản phẩm theo danh mục, giá cả, hoặc các tiêu chí khác.</w:t>
      </w:r>
    </w:p>
    <w:p w14:paraId="3643E49A" w14:textId="77777777" w:rsidR="00101AE3" w:rsidRPr="00E666CE" w:rsidRDefault="00101AE3" w:rsidP="00E666CE">
      <w:pPr>
        <w:pStyle w:val="StyleTr0"/>
        <w:widowControl w:val="0"/>
        <w:rPr>
          <w:lang w:val="vi-VN"/>
        </w:rPr>
      </w:pPr>
      <w:r w:rsidRPr="00E666CE">
        <w:rPr>
          <w:lang w:val="vi-VN"/>
        </w:rPr>
        <w:t>Quy trình đặt hàng đơn giản: Đảm bảo quy trình đặt hàng từ việc chọn sản phẩm, thêm vào giỏ hàng, đến thanh toán là dễ dàng và trực quan.</w:t>
      </w:r>
    </w:p>
    <w:p w14:paraId="65A5C634" w14:textId="77777777" w:rsidR="00101AE3" w:rsidRPr="00E666CE" w:rsidRDefault="00101AE3" w:rsidP="00E666CE">
      <w:pPr>
        <w:pStyle w:val="StyleTr0"/>
        <w:widowControl w:val="0"/>
        <w:rPr>
          <w:lang w:val="vi-VN"/>
        </w:rPr>
      </w:pPr>
      <w:r w:rsidRPr="00E666CE">
        <w:rPr>
          <w:lang w:val="vi-VN"/>
        </w:rPr>
        <w:t>Tích hợp hệ thống thanh toán dễ sử dụng: Hệ thống thanh toán cần được tích hợp một cách dễ dàng và an toàn, cho phép người dùng chọn phương thức thanh toán phù hợp.</w:t>
      </w:r>
    </w:p>
    <w:p w14:paraId="23B1A610" w14:textId="77777777" w:rsidR="00101AE3" w:rsidRPr="00E666CE" w:rsidRDefault="00101AE3" w:rsidP="00E666CE">
      <w:pPr>
        <w:pStyle w:val="StyleTr0"/>
        <w:widowControl w:val="0"/>
        <w:rPr>
          <w:lang w:val="vi-VN"/>
        </w:rPr>
      </w:pPr>
      <w:r w:rsidRPr="00E666CE">
        <w:rPr>
          <w:lang w:val="vi-VN"/>
        </w:rPr>
        <w:t>Tính năng đánh giá và đánh giá từ người dùng: Cho phép người dùng đánh giá và viết bình luận về sản phẩm và dịch vụ để cung cấp thông tin cho người mua khác.</w:t>
      </w:r>
    </w:p>
    <w:p w14:paraId="713C803D" w14:textId="77777777" w:rsidR="00101AE3" w:rsidRPr="00E666CE" w:rsidRDefault="00101AE3" w:rsidP="00E666CE">
      <w:pPr>
        <w:pStyle w:val="StyleTr0"/>
        <w:widowControl w:val="0"/>
        <w:rPr>
          <w:lang w:val="vi-VN"/>
        </w:rPr>
      </w:pPr>
      <w:r w:rsidRPr="00E666CE">
        <w:rPr>
          <w:lang w:val="vi-VN"/>
        </w:rPr>
        <w:t>Hỗ trợ trực tuyến và thông tin liên hệ: Cung cấp thông tin liên hệ dễ tìm kiếm và khả năng tương tác trực tuyến để hỗ trợ khách hàng khi cần thiết.</w:t>
      </w:r>
    </w:p>
    <w:p w14:paraId="3910887D" w14:textId="77777777" w:rsidR="00101AE3" w:rsidRPr="00591562" w:rsidRDefault="00101AE3" w:rsidP="00E666CE">
      <w:pPr>
        <w:pStyle w:val="Heading4"/>
        <w:keepNext w:val="0"/>
        <w:widowControl w:val="0"/>
        <w:rPr>
          <w:lang w:val="vi-VN"/>
        </w:rPr>
      </w:pPr>
      <w:bookmarkStart w:id="420" w:name="_Toc146279474"/>
      <w:bookmarkStart w:id="421" w:name="_Toc146350476"/>
      <w:bookmarkStart w:id="422" w:name="_Toc146365342"/>
      <w:r w:rsidRPr="00591562">
        <w:rPr>
          <w:lang w:val="vi-VN"/>
        </w:rPr>
        <w:t>Yêu cầu về Tính ổn định (Reliability):</w:t>
      </w:r>
      <w:bookmarkEnd w:id="420"/>
      <w:bookmarkEnd w:id="421"/>
      <w:bookmarkEnd w:id="422"/>
    </w:p>
    <w:p w14:paraId="4A5105A4" w14:textId="77777777" w:rsidR="00101AE3" w:rsidRPr="00E666CE" w:rsidRDefault="00101AE3" w:rsidP="00E666CE">
      <w:pPr>
        <w:pStyle w:val="StyleTr0"/>
        <w:widowControl w:val="0"/>
        <w:rPr>
          <w:lang w:val="vi-VN"/>
        </w:rPr>
      </w:pPr>
      <w:r w:rsidRPr="00E666CE">
        <w:rPr>
          <w:lang w:val="vi-VN"/>
        </w:rPr>
        <w:t>Khả năng hoạt động liên tục: Đảm bảo rằng trang web có khả năng hoạt động 24/7 và không gặp sự cố đột ngột hoặc thời gian chết.</w:t>
      </w:r>
    </w:p>
    <w:p w14:paraId="21524371" w14:textId="77777777" w:rsidR="00101AE3" w:rsidRPr="00E666CE" w:rsidRDefault="00101AE3" w:rsidP="00E666CE">
      <w:pPr>
        <w:pStyle w:val="StyleTr0"/>
        <w:widowControl w:val="0"/>
        <w:rPr>
          <w:lang w:val="vi-VN"/>
        </w:rPr>
      </w:pPr>
      <w:r w:rsidRPr="00E666CE">
        <w:rPr>
          <w:lang w:val="vi-VN"/>
        </w:rPr>
        <w:t>Bảo mật và ổn định về dữ liệu: Bảo vệ dữ liệu của người dùng và giao dịch trực tuyến bằng cách sử dụng mã hóa và các biện pháp bảo mật khác.</w:t>
      </w:r>
    </w:p>
    <w:p w14:paraId="6BF1F7E0" w14:textId="77777777" w:rsidR="00101AE3" w:rsidRPr="00E666CE" w:rsidRDefault="00101AE3" w:rsidP="00E666CE">
      <w:pPr>
        <w:pStyle w:val="StyleTr0"/>
        <w:widowControl w:val="0"/>
        <w:rPr>
          <w:lang w:val="vi-VN"/>
        </w:rPr>
      </w:pPr>
      <w:r w:rsidRPr="00E666CE">
        <w:rPr>
          <w:lang w:val="vi-VN"/>
        </w:rPr>
        <w:t>Sao lưu định kỳ: Thực hiện sao lưu định kỳ của dữ liệu để đảm bảo rằng không có dữ liệu quan trọng bị mất trong trường hợp sự cố.</w:t>
      </w:r>
    </w:p>
    <w:p w14:paraId="3CBF448F" w14:textId="77777777" w:rsidR="00101AE3" w:rsidRPr="00E666CE" w:rsidRDefault="00101AE3" w:rsidP="00E666CE">
      <w:pPr>
        <w:pStyle w:val="StyleTr0"/>
        <w:widowControl w:val="0"/>
        <w:rPr>
          <w:lang w:val="vi-VN"/>
        </w:rPr>
      </w:pPr>
      <w:r w:rsidRPr="00E666CE">
        <w:rPr>
          <w:lang w:val="vi-VN"/>
        </w:rPr>
        <w:t>Xử lý lỗi graceful: Hệ thống cần xử lý các lỗi một cách graceful và thông báo cho người dùng một cách rõ ràng khi có lỗi xảy ra.</w:t>
      </w:r>
    </w:p>
    <w:p w14:paraId="10B60947" w14:textId="77777777" w:rsidR="00101AE3" w:rsidRPr="00E666CE" w:rsidRDefault="00101AE3" w:rsidP="00E666CE">
      <w:pPr>
        <w:pStyle w:val="StyleTr0"/>
        <w:widowControl w:val="0"/>
        <w:rPr>
          <w:lang w:val="vi-VN"/>
        </w:rPr>
      </w:pPr>
      <w:r w:rsidRPr="00E666CE">
        <w:rPr>
          <w:lang w:val="vi-VN"/>
        </w:rPr>
        <w:t>Kiểm tra định kỳ: Thực hiện kiểm tra định kỳ để phát hiện và khắc phục sự cố trước khi chúng ảnh hưởng đến trải nghiệm của người dùng.</w:t>
      </w:r>
    </w:p>
    <w:p w14:paraId="328EAEC7" w14:textId="77777777" w:rsidR="00101AE3" w:rsidRPr="00E666CE" w:rsidRDefault="00101AE3" w:rsidP="00E666CE">
      <w:pPr>
        <w:pStyle w:val="StyleTr0"/>
        <w:widowControl w:val="0"/>
        <w:rPr>
          <w:lang w:val="vi-VN"/>
        </w:rPr>
      </w:pPr>
      <w:r w:rsidRPr="00E666CE">
        <w:rPr>
          <w:lang w:val="vi-VN"/>
        </w:rPr>
        <w:t>Hỗ trợ dự phòng và khôi phục: Đảm bảo rằng có kế hoạch dự phòng và khôi phục sự cố nhanh chóng nếu hệ thống gặp vấn đề.</w:t>
      </w:r>
    </w:p>
    <w:p w14:paraId="26D3D4CC" w14:textId="77777777" w:rsidR="00101AE3" w:rsidRPr="00E666CE" w:rsidRDefault="00101AE3" w:rsidP="00E666CE">
      <w:pPr>
        <w:pStyle w:val="StyleTr0"/>
        <w:widowControl w:val="0"/>
        <w:rPr>
          <w:lang w:val="vi-VN"/>
        </w:rPr>
      </w:pPr>
      <w:r w:rsidRPr="00E666CE">
        <w:rPr>
          <w:lang w:val="vi-VN"/>
        </w:rPr>
        <w:t xml:space="preserve">Tính sử dụng và tính ổn định là hai yếu tố quan trọng đối với một trang web bán </w:t>
      </w:r>
      <w:r w:rsidRPr="00E666CE">
        <w:rPr>
          <w:lang w:val="vi-VN"/>
        </w:rPr>
        <w:lastRenderedPageBreak/>
        <w:t>đồ ăn, vì nó ảnh hưởng trực tiếp đến trải nghiệm của người dùng và sự tin tưởng của họ vào trang web.</w:t>
      </w:r>
    </w:p>
    <w:p w14:paraId="27975B0C" w14:textId="77777777" w:rsidR="00101AE3" w:rsidRPr="00BE3E09" w:rsidRDefault="00101AE3" w:rsidP="00E666CE">
      <w:pPr>
        <w:pStyle w:val="Heading4"/>
        <w:keepNext w:val="0"/>
        <w:widowControl w:val="0"/>
      </w:pPr>
      <w:bookmarkStart w:id="423" w:name="_Toc146279475"/>
      <w:bookmarkStart w:id="424" w:name="_Toc146350477"/>
      <w:bookmarkStart w:id="425" w:name="_Toc146365343"/>
      <w:r w:rsidRPr="00BE3E09">
        <w:t>Yêu cầu về Hiệu năng (Performance):</w:t>
      </w:r>
      <w:bookmarkEnd w:id="423"/>
      <w:bookmarkEnd w:id="424"/>
      <w:bookmarkEnd w:id="425"/>
    </w:p>
    <w:p w14:paraId="748C9307" w14:textId="77777777" w:rsidR="00101AE3" w:rsidRPr="002D07D7" w:rsidRDefault="00101AE3" w:rsidP="00E666CE">
      <w:pPr>
        <w:pStyle w:val="StyleTr0"/>
        <w:widowControl w:val="0"/>
      </w:pPr>
      <w:r w:rsidRPr="002D07D7">
        <w:t>Tốc độ tải trang: Ứng dụng cần có thời gian tải trang nhanh chóng để đảm bảo người dùng không gặp trì trệ khi duyệt sản phẩm và đặt hàng.</w:t>
      </w:r>
    </w:p>
    <w:p w14:paraId="4FF1722C" w14:textId="77777777" w:rsidR="00101AE3" w:rsidRPr="002D07D7" w:rsidRDefault="00101AE3" w:rsidP="00E666CE">
      <w:pPr>
        <w:pStyle w:val="StyleTr0"/>
        <w:widowControl w:val="0"/>
      </w:pPr>
      <w:r w:rsidRPr="002D07D7">
        <w:t>Thời gian xử lý đơn hàng: Hệ thống cần xử lý đơn hàng một cách nhanh chóng để ngăn người dùng phải chờ lâu.</w:t>
      </w:r>
    </w:p>
    <w:p w14:paraId="7CB5DAEC" w14:textId="77777777" w:rsidR="00101AE3" w:rsidRPr="002D07D7" w:rsidRDefault="00101AE3" w:rsidP="00E666CE">
      <w:pPr>
        <w:pStyle w:val="StyleTr0"/>
        <w:widowControl w:val="0"/>
      </w:pPr>
      <w:r w:rsidRPr="002D07D7">
        <w:t>Tính ổn định: Ứng dụng cần hoạt động ổn định và không bị treo hoặc gặp lỗi thường xuyên.</w:t>
      </w:r>
    </w:p>
    <w:p w14:paraId="679C80E0" w14:textId="77777777" w:rsidR="00101AE3" w:rsidRPr="002D07D7" w:rsidRDefault="00101AE3" w:rsidP="00E666CE">
      <w:pPr>
        <w:pStyle w:val="StyleTr0"/>
        <w:widowControl w:val="0"/>
      </w:pPr>
      <w:r w:rsidRPr="002D07D7">
        <w:t>Tương thích đa nền tảng: Đảm bảo rằng ứng dụng hoạt động trên nhiều nền tảng (web, điện thoại di động, máy tính bảng) và trình duyệt khác nhau một cách hiệu quả.</w:t>
      </w:r>
    </w:p>
    <w:p w14:paraId="06C478E7" w14:textId="4D895622" w:rsidR="00FA5E0F" w:rsidRPr="002D07D7" w:rsidRDefault="00101AE3" w:rsidP="00E666CE">
      <w:pPr>
        <w:pStyle w:val="StyleTr0"/>
        <w:widowControl w:val="0"/>
      </w:pPr>
      <w:r w:rsidRPr="002D07D7">
        <w:t>Xử lý tải cao: Hệ thống cần có khả năng xử lý nhiều đơn hàng và người dùng cùng lúc trong các thời điểm cao điểm, chẳng hạn vào giờ bữa trưa hoặc buổi tối</w:t>
      </w:r>
      <w:r w:rsidR="008D2786" w:rsidRPr="002D07D7">
        <w:t>.</w:t>
      </w:r>
      <w:r w:rsidRPr="002D07D7">
        <w:t xml:space="preserve"> </w:t>
      </w:r>
    </w:p>
    <w:p w14:paraId="6A1FE55E" w14:textId="6E254B54" w:rsidR="00101AE3" w:rsidRDefault="00101AE3" w:rsidP="00E666CE">
      <w:pPr>
        <w:pStyle w:val="Heading2"/>
        <w:keepNext w:val="0"/>
        <w:widowControl w:val="0"/>
      </w:pPr>
      <w:bookmarkStart w:id="426" w:name="_Toc178930788"/>
      <w:bookmarkStart w:id="427" w:name="_Toc179783186"/>
      <w:bookmarkStart w:id="428" w:name="_Toc180279632"/>
      <w:bookmarkStart w:id="429" w:name="_Toc180503824"/>
      <w:r>
        <w:t>User case</w:t>
      </w:r>
      <w:bookmarkEnd w:id="426"/>
      <w:bookmarkEnd w:id="427"/>
      <w:bookmarkEnd w:id="428"/>
      <w:bookmarkEnd w:id="429"/>
    </w:p>
    <w:p w14:paraId="364554C7" w14:textId="3F42F209" w:rsidR="00101AE3" w:rsidRDefault="00101AE3" w:rsidP="00E666CE">
      <w:pPr>
        <w:pStyle w:val="Heading3"/>
        <w:keepNext w:val="0"/>
        <w:widowControl w:val="0"/>
      </w:pPr>
      <w:bookmarkStart w:id="430" w:name="_Toc178930789"/>
      <w:bookmarkStart w:id="431" w:name="_Toc179783187"/>
      <w:bookmarkStart w:id="432" w:name="_Toc180279633"/>
      <w:bookmarkStart w:id="433" w:name="_Toc180503825"/>
      <w:r>
        <w:t>Tác nhân hệ thống</w:t>
      </w:r>
      <w:bookmarkEnd w:id="430"/>
      <w:bookmarkEnd w:id="431"/>
      <w:bookmarkEnd w:id="432"/>
      <w:bookmarkEnd w:id="433"/>
    </w:p>
    <w:p w14:paraId="2CDD0548" w14:textId="55132FDE" w:rsidR="00F56BAD" w:rsidRDefault="00F56BAD" w:rsidP="00E666CE">
      <w:pPr>
        <w:pStyle w:val="Caption"/>
        <w:widowControl w:val="0"/>
      </w:pPr>
      <w:bookmarkStart w:id="434" w:name="_Toc179664732"/>
      <w:bookmarkStart w:id="435" w:name="_Toc180279805"/>
      <w:bookmarkStart w:id="436" w:name="_Toc180435489"/>
      <w:r>
        <w:t xml:space="preserve">Bảng </w:t>
      </w:r>
      <w:fldSimple w:instr=" STYLEREF 1 \s ">
        <w:r w:rsidR="001C794A">
          <w:rPr>
            <w:noProof/>
          </w:rPr>
          <w:t>2</w:t>
        </w:r>
      </w:fldSimple>
      <w:r>
        <w:t>.</w:t>
      </w:r>
      <w:fldSimple w:instr=" SEQ Bảng \* ARABIC \s 1 ">
        <w:r w:rsidR="001C794A">
          <w:rPr>
            <w:noProof/>
          </w:rPr>
          <w:t>1</w:t>
        </w:r>
      </w:fldSimple>
      <w:r>
        <w:t xml:space="preserve">. </w:t>
      </w:r>
      <w:r w:rsidR="006D2CBC">
        <w:t>Bảng tác nhân hệ thống</w:t>
      </w:r>
      <w:bookmarkEnd w:id="434"/>
      <w:bookmarkEnd w:id="435"/>
      <w:bookmarkEnd w:id="436"/>
    </w:p>
    <w:tbl>
      <w:tblPr>
        <w:tblStyle w:val="TableGrid"/>
        <w:tblW w:w="0" w:type="auto"/>
        <w:tblLook w:val="06A0" w:firstRow="1" w:lastRow="0" w:firstColumn="1" w:lastColumn="0" w:noHBand="1" w:noVBand="1"/>
      </w:tblPr>
      <w:tblGrid>
        <w:gridCol w:w="1155"/>
        <w:gridCol w:w="2925"/>
        <w:gridCol w:w="5045"/>
      </w:tblGrid>
      <w:tr w:rsidR="00101AE3" w14:paraId="0E0CF97B" w14:textId="77777777" w:rsidTr="002E6E0A">
        <w:trPr>
          <w:trHeight w:val="300"/>
        </w:trPr>
        <w:tc>
          <w:tcPr>
            <w:tcW w:w="1155" w:type="dxa"/>
            <w:shd w:val="clear" w:color="auto" w:fill="B4C6E7" w:themeFill="accent1" w:themeFillTint="66"/>
          </w:tcPr>
          <w:p w14:paraId="32996966" w14:textId="77777777" w:rsidR="00101AE3" w:rsidRDefault="00101AE3" w:rsidP="00E666CE">
            <w:pPr>
              <w:widowControl w:val="0"/>
              <w:jc w:val="center"/>
            </w:pPr>
            <w:r w:rsidRPr="34E20E56">
              <w:rPr>
                <w:b/>
                <w:bCs/>
              </w:rPr>
              <w:t>Mã</w:t>
            </w:r>
          </w:p>
        </w:tc>
        <w:tc>
          <w:tcPr>
            <w:tcW w:w="2925" w:type="dxa"/>
            <w:shd w:val="clear" w:color="auto" w:fill="B4C6E7" w:themeFill="accent1" w:themeFillTint="66"/>
          </w:tcPr>
          <w:p w14:paraId="426D316A" w14:textId="77777777" w:rsidR="00101AE3" w:rsidRDefault="00101AE3" w:rsidP="00E666CE">
            <w:pPr>
              <w:widowControl w:val="0"/>
              <w:jc w:val="center"/>
              <w:rPr>
                <w:b/>
                <w:bCs/>
              </w:rPr>
            </w:pPr>
            <w:r w:rsidRPr="34E20E56">
              <w:rPr>
                <w:b/>
                <w:bCs/>
              </w:rPr>
              <w:t>Tác nhân</w:t>
            </w:r>
          </w:p>
        </w:tc>
        <w:tc>
          <w:tcPr>
            <w:tcW w:w="5045" w:type="dxa"/>
            <w:shd w:val="clear" w:color="auto" w:fill="B4C6E7" w:themeFill="accent1" w:themeFillTint="66"/>
          </w:tcPr>
          <w:p w14:paraId="720D94A9" w14:textId="0AE3FFEA" w:rsidR="00101AE3" w:rsidRDefault="00101AE3" w:rsidP="00E666CE">
            <w:pPr>
              <w:widowControl w:val="0"/>
              <w:jc w:val="center"/>
              <w:rPr>
                <w:b/>
                <w:bCs/>
              </w:rPr>
            </w:pPr>
            <w:r>
              <w:rPr>
                <w:b/>
                <w:bCs/>
              </w:rPr>
              <w:t>Mô tả</w:t>
            </w:r>
          </w:p>
        </w:tc>
      </w:tr>
      <w:tr w:rsidR="00101AE3" w14:paraId="0FDD3F8D" w14:textId="77777777" w:rsidTr="002E6E0A">
        <w:trPr>
          <w:trHeight w:val="300"/>
        </w:trPr>
        <w:tc>
          <w:tcPr>
            <w:tcW w:w="1155" w:type="dxa"/>
          </w:tcPr>
          <w:p w14:paraId="22CB8E52" w14:textId="77777777" w:rsidR="00101AE3" w:rsidRDefault="00101AE3" w:rsidP="00E666CE">
            <w:pPr>
              <w:widowControl w:val="0"/>
            </w:pPr>
            <w:r>
              <w:t>1</w:t>
            </w:r>
          </w:p>
        </w:tc>
        <w:tc>
          <w:tcPr>
            <w:tcW w:w="2925" w:type="dxa"/>
          </w:tcPr>
          <w:p w14:paraId="761FA0D3" w14:textId="5793BEB5" w:rsidR="00101AE3" w:rsidRDefault="00101AE3" w:rsidP="00E666CE">
            <w:pPr>
              <w:widowControl w:val="0"/>
            </w:pPr>
            <w:r>
              <w:t>User</w:t>
            </w:r>
          </w:p>
        </w:tc>
        <w:tc>
          <w:tcPr>
            <w:tcW w:w="5045" w:type="dxa"/>
          </w:tcPr>
          <w:p w14:paraId="3669B1F8" w14:textId="44AFE3FA" w:rsidR="00101AE3" w:rsidRDefault="009C20F3" w:rsidP="00E666CE">
            <w:pPr>
              <w:widowControl w:val="0"/>
            </w:pPr>
            <w:r>
              <w:t>Là người dùng hệ thống. Có thể sử dụng các chức năng đăng nhập, đăng xuất, đăng kí, quản lý tài khoản cá nhân, quản lý giỏ hàng, tìm kiếm, đặt hàng và quản lý đơn mua.</w:t>
            </w:r>
          </w:p>
        </w:tc>
      </w:tr>
      <w:tr w:rsidR="00101AE3" w14:paraId="1B305D37" w14:textId="77777777" w:rsidTr="002E6E0A">
        <w:trPr>
          <w:trHeight w:val="300"/>
        </w:trPr>
        <w:tc>
          <w:tcPr>
            <w:tcW w:w="1155" w:type="dxa"/>
          </w:tcPr>
          <w:p w14:paraId="35DBD080" w14:textId="77777777" w:rsidR="00101AE3" w:rsidRDefault="00101AE3" w:rsidP="00E666CE">
            <w:pPr>
              <w:widowControl w:val="0"/>
            </w:pPr>
            <w:r>
              <w:t>2</w:t>
            </w:r>
          </w:p>
        </w:tc>
        <w:tc>
          <w:tcPr>
            <w:tcW w:w="2925" w:type="dxa"/>
          </w:tcPr>
          <w:p w14:paraId="4CDA94E4" w14:textId="77777777" w:rsidR="00101AE3" w:rsidRDefault="00101AE3" w:rsidP="00E666CE">
            <w:pPr>
              <w:widowControl w:val="0"/>
            </w:pPr>
            <w:r>
              <w:t>Admin</w:t>
            </w:r>
          </w:p>
        </w:tc>
        <w:tc>
          <w:tcPr>
            <w:tcW w:w="5045" w:type="dxa"/>
          </w:tcPr>
          <w:p w14:paraId="788ED939" w14:textId="0DD650CC" w:rsidR="00101AE3" w:rsidRDefault="00101AE3" w:rsidP="00E666CE">
            <w:pPr>
              <w:widowControl w:val="0"/>
            </w:pPr>
            <w:r w:rsidRPr="00101AE3">
              <w:t xml:space="preserve">Admin là người quản trị hệ thống, </w:t>
            </w:r>
            <w:r w:rsidR="009C20F3">
              <w:t xml:space="preserve">có các chức năng của người dùng hệ thống đồng thời có thêm các chức năng </w:t>
            </w:r>
            <w:r w:rsidRPr="00101AE3">
              <w:t xml:space="preserve">quản lý </w:t>
            </w:r>
            <w:r w:rsidR="009C20F3">
              <w:t xml:space="preserve">sản phẩm, loại sản phẩm, </w:t>
            </w:r>
            <w:r w:rsidR="00C3372E">
              <w:t>nhà hàng</w:t>
            </w:r>
            <w:r w:rsidR="009C20F3">
              <w:t>, đơn hàng, ưu đãi, khách hàng.</w:t>
            </w:r>
          </w:p>
        </w:tc>
      </w:tr>
    </w:tbl>
    <w:p w14:paraId="2ED8148E" w14:textId="77777777" w:rsidR="00101AE3" w:rsidRPr="00101AE3" w:rsidRDefault="00101AE3" w:rsidP="00E666CE">
      <w:pPr>
        <w:widowControl w:val="0"/>
      </w:pPr>
    </w:p>
    <w:p w14:paraId="2F817E4E" w14:textId="0AE8886E" w:rsidR="00101AE3" w:rsidRDefault="009C20F3" w:rsidP="00E666CE">
      <w:pPr>
        <w:pStyle w:val="Heading3"/>
        <w:keepNext w:val="0"/>
        <w:widowControl w:val="0"/>
      </w:pPr>
      <w:bookmarkStart w:id="437" w:name="_Toc178930790"/>
      <w:bookmarkStart w:id="438" w:name="_Toc179783188"/>
      <w:bookmarkStart w:id="439" w:name="_Toc180279634"/>
      <w:bookmarkStart w:id="440" w:name="_Toc180503826"/>
      <w:r>
        <w:t>Xác định và mô tả use case sử dụng</w:t>
      </w:r>
      <w:bookmarkEnd w:id="437"/>
      <w:bookmarkEnd w:id="438"/>
      <w:bookmarkEnd w:id="439"/>
      <w:bookmarkEnd w:id="440"/>
    </w:p>
    <w:p w14:paraId="2FEA3661" w14:textId="20E7E79E" w:rsidR="00676A80" w:rsidRDefault="00676A80" w:rsidP="00E666CE">
      <w:pPr>
        <w:pStyle w:val="StyleTr0"/>
        <w:widowControl w:val="0"/>
      </w:pPr>
      <w:r w:rsidRPr="0085453A">
        <w:t xml:space="preserve">UC#01: </w:t>
      </w:r>
      <w:r>
        <w:t>Đăng kí</w:t>
      </w:r>
      <w:r w:rsidR="003E7C81">
        <w:t xml:space="preserve">: </w:t>
      </w:r>
      <w:r w:rsidR="003E7C81" w:rsidRPr="003E7C81">
        <w:t xml:space="preserve">Người dùng mới đăng ký tài khoản bằng cách cung cấp thông tin cá nhân bao gồm họ tên, </w:t>
      </w:r>
      <w:r w:rsidR="00A079E3">
        <w:t>mã người dùng</w:t>
      </w:r>
      <w:r w:rsidR="003E7C81" w:rsidRPr="003E7C81">
        <w:t>, số điện thoại, mật khẩu và xác nhận mật khẩu. Hệ thống sẽ xác nhận các thông tin hợp lệ và tạo tài khoản mới.</w:t>
      </w:r>
    </w:p>
    <w:p w14:paraId="4734E6A1" w14:textId="42E87AAD" w:rsidR="00676A80" w:rsidRDefault="00676A80" w:rsidP="00E666CE">
      <w:pPr>
        <w:pStyle w:val="StyleTr0"/>
        <w:widowControl w:val="0"/>
      </w:pPr>
      <w:r>
        <w:lastRenderedPageBreak/>
        <w:t>UC#02: Đăng nhập</w:t>
      </w:r>
      <w:r w:rsidR="003E7C81">
        <w:t xml:space="preserve">: </w:t>
      </w:r>
      <w:r w:rsidR="003E7C81" w:rsidRPr="003E7C81">
        <w:t xml:space="preserve">Người dùng nhập </w:t>
      </w:r>
      <w:r w:rsidR="00A079E3">
        <w:t>mã người dùng</w:t>
      </w:r>
      <w:r w:rsidR="003E7C81" w:rsidRPr="003E7C81">
        <w:t xml:space="preserve"> và mật khẩu để truy cập vào hệ thống. Hệ thống sẽ kiểm tra thông tin đăng nhập và cho phép truy cập nếu hợp lệ.</w:t>
      </w:r>
    </w:p>
    <w:p w14:paraId="53807B97" w14:textId="714A2C4B" w:rsidR="00676A80" w:rsidRDefault="00676A80" w:rsidP="00E666CE">
      <w:pPr>
        <w:pStyle w:val="StyleTr0"/>
        <w:widowControl w:val="0"/>
      </w:pPr>
      <w:r>
        <w:t>UC#03: Đăng xuất</w:t>
      </w:r>
      <w:r w:rsidR="003E7C81">
        <w:t xml:space="preserve">: </w:t>
      </w:r>
      <w:r w:rsidR="003E7C81" w:rsidRPr="003E7C81">
        <w:t>Người dùng sau khi hoàn tất các tác vụ của mình có thể đăng xuất tài khoản để rời khỏi hệ thống.</w:t>
      </w:r>
    </w:p>
    <w:p w14:paraId="0312262D" w14:textId="07650491" w:rsidR="00676A80" w:rsidRDefault="00676A80" w:rsidP="00E666CE">
      <w:pPr>
        <w:pStyle w:val="StyleTr0"/>
        <w:widowControl w:val="0"/>
      </w:pPr>
      <w:r>
        <w:t>UC#04: Quản lý thông tin người dùng</w:t>
      </w:r>
      <w:r w:rsidR="003E7C81">
        <w:t xml:space="preserve">: </w:t>
      </w:r>
      <w:r w:rsidR="003E7C81" w:rsidRPr="003E7C81">
        <w:t>Người dùng có thể truy cập vào trang cá nhân để chỉnh sửa các thông tin như họ tên, số điện thoại, email, và mật khẩu.</w:t>
      </w:r>
    </w:p>
    <w:p w14:paraId="6A4F4969" w14:textId="61F8506E" w:rsidR="00676A80" w:rsidRDefault="00676A80" w:rsidP="00E666CE">
      <w:pPr>
        <w:pStyle w:val="StyleTr0"/>
        <w:widowControl w:val="0"/>
      </w:pPr>
      <w:r>
        <w:t>UC#05: Quản lý giỏ hàng</w:t>
      </w:r>
      <w:r w:rsidR="003E7C81">
        <w:t xml:space="preserve">: </w:t>
      </w:r>
      <w:r w:rsidR="003E7C81" w:rsidRPr="003E7C81">
        <w:t>Người dùng có thể thêm sản phẩm vào giỏ hàng, thay đổi số lượng, hoặc xóa sản phẩm trước khi tiến hành đặt hàng. Hệ thống sẽ cập nhật giỏ hàng tương ứng.</w:t>
      </w:r>
    </w:p>
    <w:p w14:paraId="7EC042C5" w14:textId="6251384B" w:rsidR="00676A80" w:rsidRDefault="00676A80" w:rsidP="00E666CE">
      <w:pPr>
        <w:pStyle w:val="StyleTr0"/>
        <w:widowControl w:val="0"/>
      </w:pPr>
      <w:r>
        <w:t>UC#06: Quản lý đơn mua</w:t>
      </w:r>
      <w:r w:rsidR="003E7C81">
        <w:t xml:space="preserve">: </w:t>
      </w:r>
      <w:r w:rsidR="003E7C81" w:rsidRPr="003E7C81">
        <w:t>Người dùng có thể xem danh sách các đơn hàng đã đặt, kiểm tra trạng thái, chi tiết đơn hàng, và hủy đơn hàng nếu đơn hàng chưa được xử lý.</w:t>
      </w:r>
    </w:p>
    <w:p w14:paraId="30CE798D" w14:textId="5CFCE94E" w:rsidR="00676A80" w:rsidRDefault="00676A80" w:rsidP="00E666CE">
      <w:pPr>
        <w:pStyle w:val="StyleTr0"/>
        <w:widowControl w:val="0"/>
      </w:pPr>
      <w:r>
        <w:t>UC#07: Tìm kiếm</w:t>
      </w:r>
      <w:r w:rsidR="003E7C81">
        <w:t xml:space="preserve">: </w:t>
      </w:r>
      <w:r w:rsidR="003E7C81" w:rsidRPr="003E7C81">
        <w:t>Người dùng có thể tìm kiếm sản phẩm theo tên hoặc danh mục món ăn thông qua thanh tìm kiếm.</w:t>
      </w:r>
    </w:p>
    <w:p w14:paraId="7C19E4F8" w14:textId="0C586361" w:rsidR="00676A80" w:rsidRDefault="00676A80" w:rsidP="00E666CE">
      <w:pPr>
        <w:pStyle w:val="StyleTr0"/>
        <w:widowControl w:val="0"/>
      </w:pPr>
      <w:r>
        <w:t>UC#08: Đặt hàng</w:t>
      </w:r>
      <w:r w:rsidR="003E7C81">
        <w:t xml:space="preserve">: </w:t>
      </w:r>
      <w:r w:rsidR="003E7C81" w:rsidRPr="003E7C81">
        <w:t>Người dùng chọn món ăn từ giỏ hàng, cung cấp địa chỉ giao hàng, chọn phương thức thanh toán (thanh toán trực tuyến hoặc tiền mặt), và hoàn tất việc đặt hàng.</w:t>
      </w:r>
    </w:p>
    <w:p w14:paraId="0871FAA1" w14:textId="141C05D7" w:rsidR="00676A80" w:rsidRDefault="00676A80" w:rsidP="00E666CE">
      <w:pPr>
        <w:pStyle w:val="StyleTr0"/>
        <w:widowControl w:val="0"/>
      </w:pPr>
      <w:r>
        <w:t>UC#09: Quản lý sản phẩm (Admin)</w:t>
      </w:r>
      <w:r w:rsidR="003E7C81">
        <w:t xml:space="preserve">: </w:t>
      </w:r>
      <w:r w:rsidR="003E7C81" w:rsidRPr="003E7C81">
        <w:t>Admin có thể thêm mới, sửa hoặc xóa các sản phẩm hiện có trong hệ thống. Admin cũng có thể xem và chỉnh sửa chi tiết sản phẩm như tên, giá, mô tả, hình ảnh.</w:t>
      </w:r>
    </w:p>
    <w:p w14:paraId="17A8A1C5" w14:textId="0FEC54D6" w:rsidR="00676A80" w:rsidRDefault="00676A80" w:rsidP="00E666CE">
      <w:pPr>
        <w:pStyle w:val="StyleTr0"/>
        <w:widowControl w:val="0"/>
      </w:pPr>
      <w:r>
        <w:t>UC#10: Quản lý loại sản phẩm (Admin)</w:t>
      </w:r>
      <w:r w:rsidR="003E7C81">
        <w:t xml:space="preserve">: </w:t>
      </w:r>
      <w:r w:rsidR="003E7C81" w:rsidRPr="003E7C81">
        <w:t>Admin có thể thêm, sửa hoặc xóa các loại sản phẩm trong hệ thống.</w:t>
      </w:r>
    </w:p>
    <w:p w14:paraId="3B52CDA5" w14:textId="660CDEFE" w:rsidR="00676A80" w:rsidRDefault="00676A80" w:rsidP="00E666CE">
      <w:pPr>
        <w:pStyle w:val="StyleTr0"/>
        <w:widowControl w:val="0"/>
      </w:pPr>
      <w:r>
        <w:t xml:space="preserve">UC#11: Quản lý </w:t>
      </w:r>
      <w:r w:rsidR="00C3372E">
        <w:t>nhà hàng</w:t>
      </w:r>
      <w:r>
        <w:t xml:space="preserve"> (Admin)</w:t>
      </w:r>
      <w:r w:rsidR="003E7C81">
        <w:t xml:space="preserve">: </w:t>
      </w:r>
      <w:r w:rsidR="003E7C81" w:rsidRPr="003E7C81">
        <w:t xml:space="preserve">Admin quản lý danh sách </w:t>
      </w:r>
      <w:r w:rsidR="00C3372E">
        <w:t>nhà hàng</w:t>
      </w:r>
      <w:r w:rsidR="003E7C81" w:rsidRPr="003E7C81">
        <w:t xml:space="preserve"> bao gồm việc thêm mới, sửa, hoặc xóa thông tin về các </w:t>
      </w:r>
      <w:r w:rsidR="00C3372E">
        <w:t>nhà hàng</w:t>
      </w:r>
      <w:r w:rsidR="003E7C81" w:rsidRPr="003E7C81">
        <w:t xml:space="preserve"> đối tác cung cấp dịch vụ giao đồ ăn.</w:t>
      </w:r>
    </w:p>
    <w:p w14:paraId="72A80CED" w14:textId="6EE094D1" w:rsidR="00676A80" w:rsidRDefault="00676A80" w:rsidP="00E666CE">
      <w:pPr>
        <w:pStyle w:val="StyleTr0"/>
        <w:widowControl w:val="0"/>
      </w:pPr>
      <w:r>
        <w:t>UC#12: Quản lý ưu đãi (Admin)</w:t>
      </w:r>
      <w:r w:rsidR="003E7C81">
        <w:t xml:space="preserve">: </w:t>
      </w:r>
      <w:r w:rsidR="003E7C81" w:rsidRPr="003E7C81">
        <w:t>Admin có thể quản lý các chương trình ưu đãi, thêm mới mã giảm giá, sửa đổi hoặc xóa các ưu đãi đã hết hạn.</w:t>
      </w:r>
    </w:p>
    <w:p w14:paraId="7A599F22" w14:textId="4B13E4D1" w:rsidR="00676A80" w:rsidRDefault="00676A80" w:rsidP="00E666CE">
      <w:pPr>
        <w:pStyle w:val="StyleTr0"/>
        <w:widowControl w:val="0"/>
      </w:pPr>
      <w:r>
        <w:t>UC#13: Quản lý khách hàng (Admin)</w:t>
      </w:r>
      <w:r w:rsidR="003E7C81">
        <w:t xml:space="preserve">: </w:t>
      </w:r>
      <w:r w:rsidR="003E7C81" w:rsidRPr="003E7C81">
        <w:t>Admin có thể xem danh sách khách hàng, cập nhật thông tin, hoặc khóa tài khoản nếu phát hiện hành vi vi phạm chính sách.</w:t>
      </w:r>
    </w:p>
    <w:p w14:paraId="553DFFFD" w14:textId="1942B944" w:rsidR="00E666CE" w:rsidRDefault="00E666CE" w:rsidP="00E666CE">
      <w:pPr>
        <w:pStyle w:val="StyleTr0"/>
        <w:widowControl w:val="0"/>
        <w:numPr>
          <w:ilvl w:val="0"/>
          <w:numId w:val="0"/>
        </w:numPr>
        <w:ind w:left="851" w:hanging="284"/>
      </w:pPr>
    </w:p>
    <w:p w14:paraId="2FCA1F8D" w14:textId="77777777" w:rsidR="00E666CE" w:rsidRPr="00676A80" w:rsidRDefault="00E666CE" w:rsidP="00E666CE">
      <w:pPr>
        <w:pStyle w:val="StyleTr0"/>
        <w:widowControl w:val="0"/>
        <w:numPr>
          <w:ilvl w:val="0"/>
          <w:numId w:val="0"/>
        </w:numPr>
        <w:ind w:left="851" w:hanging="284"/>
      </w:pPr>
    </w:p>
    <w:p w14:paraId="009DD5FC" w14:textId="3E523CC9" w:rsidR="009C20F3" w:rsidRDefault="009C20F3" w:rsidP="00E666CE">
      <w:pPr>
        <w:pStyle w:val="Heading3"/>
        <w:keepNext w:val="0"/>
        <w:widowControl w:val="0"/>
      </w:pPr>
      <w:bookmarkStart w:id="441" w:name="_Toc178930791"/>
      <w:bookmarkStart w:id="442" w:name="_Toc179783189"/>
      <w:bookmarkStart w:id="443" w:name="_Toc180279635"/>
      <w:bookmarkStart w:id="444" w:name="_Toc180503827"/>
      <w:r>
        <w:lastRenderedPageBreak/>
        <w:t>Biểu đồ use case</w:t>
      </w:r>
      <w:bookmarkEnd w:id="441"/>
      <w:bookmarkEnd w:id="442"/>
      <w:bookmarkEnd w:id="443"/>
      <w:bookmarkEnd w:id="444"/>
    </w:p>
    <w:p w14:paraId="458DD905" w14:textId="77777777" w:rsidR="00A3781B" w:rsidRDefault="00FF1F29" w:rsidP="00E666CE">
      <w:pPr>
        <w:widowControl w:val="0"/>
        <w:jc w:val="center"/>
      </w:pPr>
      <w:r>
        <w:rPr>
          <w:noProof/>
          <w:lang w:val="vi-VN" w:eastAsia="vi-VN"/>
        </w:rPr>
        <w:drawing>
          <wp:inline distT="0" distB="0" distL="0" distR="0" wp14:anchorId="5BA535A7" wp14:editId="105EA730">
            <wp:extent cx="3898231" cy="4162518"/>
            <wp:effectExtent l="0" t="0" r="7620" b="0"/>
            <wp:docPr id="2096472728" name="Picture 10" descr="A diagram of a person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72728" name="Picture 10" descr="A diagram of a person with text and arrows&#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11893" cy="4177106"/>
                    </a:xfrm>
                    <a:prstGeom prst="rect">
                      <a:avLst/>
                    </a:prstGeom>
                  </pic:spPr>
                </pic:pic>
              </a:graphicData>
            </a:graphic>
          </wp:inline>
        </w:drawing>
      </w:r>
    </w:p>
    <w:p w14:paraId="7B85CFD7" w14:textId="47CCA2D8" w:rsidR="006D2CBC" w:rsidRDefault="00A3781B" w:rsidP="00E666CE">
      <w:pPr>
        <w:pStyle w:val="Caption"/>
        <w:widowControl w:val="0"/>
      </w:pPr>
      <w:bookmarkStart w:id="445" w:name="_Toc180279714"/>
      <w:bookmarkStart w:id="446" w:name="_Toc180435394"/>
      <w:r>
        <w:t xml:space="preserve">Hình </w:t>
      </w:r>
      <w:fldSimple w:instr=" STYLEREF 1 \s ">
        <w:r w:rsidR="001C794A">
          <w:rPr>
            <w:noProof/>
          </w:rPr>
          <w:t>2</w:t>
        </w:r>
      </w:fldSimple>
      <w:r w:rsidR="006B790F">
        <w:t>.</w:t>
      </w:r>
      <w:fldSimple w:instr=" SEQ Hình \* ARABIC \s 1 ">
        <w:r w:rsidR="001C794A">
          <w:rPr>
            <w:noProof/>
          </w:rPr>
          <w:t>9</w:t>
        </w:r>
      </w:fldSimple>
      <w:r>
        <w:t xml:space="preserve">. </w:t>
      </w:r>
      <w:r w:rsidRPr="006D2CBC">
        <w:t>Biểu đồ user case quản lý sản phẩm</w:t>
      </w:r>
      <w:bookmarkEnd w:id="445"/>
      <w:bookmarkEnd w:id="446"/>
    </w:p>
    <w:p w14:paraId="0C8EF0AE" w14:textId="1BC87A6C" w:rsidR="00A3781B" w:rsidRDefault="00FF1F29" w:rsidP="00E666CE">
      <w:pPr>
        <w:widowControl w:val="0"/>
        <w:jc w:val="center"/>
      </w:pPr>
      <w:r>
        <w:rPr>
          <w:noProof/>
          <w:lang w:val="vi-VN" w:eastAsia="vi-VN"/>
        </w:rPr>
        <w:drawing>
          <wp:inline distT="0" distB="0" distL="0" distR="0" wp14:anchorId="02EBCD83" wp14:editId="51DE71E0">
            <wp:extent cx="3560584" cy="3801979"/>
            <wp:effectExtent l="0" t="0" r="1905" b="8255"/>
            <wp:docPr id="1389201466" name="Picture 11" descr="A diagram of a person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01466" name="Picture 11" descr="A diagram of a person with text and circl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72601" cy="3814811"/>
                    </a:xfrm>
                    <a:prstGeom prst="rect">
                      <a:avLst/>
                    </a:prstGeom>
                  </pic:spPr>
                </pic:pic>
              </a:graphicData>
            </a:graphic>
          </wp:inline>
        </w:drawing>
      </w:r>
    </w:p>
    <w:p w14:paraId="3AF44CBF" w14:textId="51544DFA" w:rsidR="006D2CBC" w:rsidRDefault="00A3781B" w:rsidP="00E666CE">
      <w:pPr>
        <w:pStyle w:val="Caption"/>
        <w:widowControl w:val="0"/>
      </w:pPr>
      <w:bookmarkStart w:id="447" w:name="_Toc180279715"/>
      <w:bookmarkStart w:id="448" w:name="_Toc180435395"/>
      <w:r>
        <w:t xml:space="preserve">Hình </w:t>
      </w:r>
      <w:fldSimple w:instr=" STYLEREF 1 \s ">
        <w:r w:rsidR="001C794A">
          <w:rPr>
            <w:noProof/>
          </w:rPr>
          <w:t>2</w:t>
        </w:r>
      </w:fldSimple>
      <w:r w:rsidR="006B790F">
        <w:t>.</w:t>
      </w:r>
      <w:fldSimple w:instr=" SEQ Hình \* ARABIC \s 1 ">
        <w:r w:rsidR="001C794A">
          <w:rPr>
            <w:noProof/>
          </w:rPr>
          <w:t>10</w:t>
        </w:r>
      </w:fldSimple>
      <w:r>
        <w:t xml:space="preserve">. </w:t>
      </w:r>
      <w:r w:rsidRPr="006D2CBC">
        <w:t>Biểu đồ user case quản lý loại sản phẩm</w:t>
      </w:r>
      <w:bookmarkEnd w:id="447"/>
      <w:bookmarkEnd w:id="448"/>
    </w:p>
    <w:p w14:paraId="3E56436F" w14:textId="77777777" w:rsidR="00A3781B" w:rsidRDefault="00FF1F29" w:rsidP="00E666CE">
      <w:pPr>
        <w:widowControl w:val="0"/>
        <w:jc w:val="center"/>
      </w:pPr>
      <w:r>
        <w:rPr>
          <w:noProof/>
          <w:lang w:val="vi-VN" w:eastAsia="vi-VN"/>
        </w:rPr>
        <w:lastRenderedPageBreak/>
        <w:drawing>
          <wp:inline distT="0" distB="0" distL="0" distR="0" wp14:anchorId="07CAD2C2" wp14:editId="4E704C18">
            <wp:extent cx="3808473" cy="4066673"/>
            <wp:effectExtent l="0" t="0" r="1905" b="0"/>
            <wp:docPr id="47123273" name="Picture 12" descr="A diagram of a person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3273" name="Picture 12" descr="A diagram of a person with text and circle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12028" cy="4070469"/>
                    </a:xfrm>
                    <a:prstGeom prst="rect">
                      <a:avLst/>
                    </a:prstGeom>
                  </pic:spPr>
                </pic:pic>
              </a:graphicData>
            </a:graphic>
          </wp:inline>
        </w:drawing>
      </w:r>
    </w:p>
    <w:p w14:paraId="5454487B" w14:textId="7B9B02F7" w:rsidR="006D2CBC" w:rsidRDefault="00A3781B" w:rsidP="00E666CE">
      <w:pPr>
        <w:pStyle w:val="Caption"/>
        <w:widowControl w:val="0"/>
      </w:pPr>
      <w:bookmarkStart w:id="449" w:name="_Toc180279716"/>
      <w:bookmarkStart w:id="450" w:name="_Toc180435396"/>
      <w:r>
        <w:t xml:space="preserve">Hình </w:t>
      </w:r>
      <w:fldSimple w:instr=" STYLEREF 1 \s ">
        <w:r w:rsidR="001C794A">
          <w:rPr>
            <w:noProof/>
          </w:rPr>
          <w:t>2</w:t>
        </w:r>
      </w:fldSimple>
      <w:r w:rsidR="006B790F">
        <w:t>.</w:t>
      </w:r>
      <w:fldSimple w:instr=" SEQ Hình \* ARABIC \s 1 ">
        <w:r w:rsidR="001C794A">
          <w:rPr>
            <w:noProof/>
          </w:rPr>
          <w:t>11</w:t>
        </w:r>
      </w:fldSimple>
      <w:r>
        <w:t xml:space="preserve">. </w:t>
      </w:r>
      <w:r w:rsidRPr="006D2CBC">
        <w:t>Biểu đồ user case quản lý nhà hàng</w:t>
      </w:r>
      <w:bookmarkEnd w:id="449"/>
      <w:bookmarkEnd w:id="450"/>
    </w:p>
    <w:p w14:paraId="6EBA377F" w14:textId="77777777" w:rsidR="00D33AF0" w:rsidRPr="00D33AF0" w:rsidRDefault="00D33AF0" w:rsidP="00E666CE">
      <w:pPr>
        <w:widowControl w:val="0"/>
      </w:pPr>
    </w:p>
    <w:p w14:paraId="376D48C3" w14:textId="77777777" w:rsidR="00A3781B" w:rsidRDefault="00FF1F29" w:rsidP="00E666CE">
      <w:pPr>
        <w:widowControl w:val="0"/>
        <w:jc w:val="center"/>
      </w:pPr>
      <w:r>
        <w:rPr>
          <w:noProof/>
          <w:lang w:val="vi-VN" w:eastAsia="vi-VN"/>
        </w:rPr>
        <w:drawing>
          <wp:inline distT="0" distB="0" distL="0" distR="0" wp14:anchorId="47A0814E" wp14:editId="72218BC0">
            <wp:extent cx="3695795" cy="3946358"/>
            <wp:effectExtent l="0" t="0" r="0" b="0"/>
            <wp:docPr id="342226928" name="Picture 1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26928" name="Picture 13" descr="A diagram of a person with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702359" cy="3953367"/>
                    </a:xfrm>
                    <a:prstGeom prst="rect">
                      <a:avLst/>
                    </a:prstGeom>
                  </pic:spPr>
                </pic:pic>
              </a:graphicData>
            </a:graphic>
          </wp:inline>
        </w:drawing>
      </w:r>
    </w:p>
    <w:p w14:paraId="411E6E1D" w14:textId="45BF1FC5" w:rsidR="006D2CBC" w:rsidRDefault="00A3781B" w:rsidP="00E666CE">
      <w:pPr>
        <w:pStyle w:val="Caption"/>
        <w:widowControl w:val="0"/>
      </w:pPr>
      <w:bookmarkStart w:id="451" w:name="_Toc180279717"/>
      <w:bookmarkStart w:id="452" w:name="_Toc180435397"/>
      <w:r>
        <w:t xml:space="preserve">Hình </w:t>
      </w:r>
      <w:fldSimple w:instr=" STYLEREF 1 \s ">
        <w:r w:rsidR="001C794A">
          <w:rPr>
            <w:noProof/>
          </w:rPr>
          <w:t>2</w:t>
        </w:r>
      </w:fldSimple>
      <w:r w:rsidR="006B790F">
        <w:t>.</w:t>
      </w:r>
      <w:fldSimple w:instr=" SEQ Hình \* ARABIC \s 1 ">
        <w:r w:rsidR="001C794A">
          <w:rPr>
            <w:noProof/>
          </w:rPr>
          <w:t>12</w:t>
        </w:r>
      </w:fldSimple>
      <w:r>
        <w:t xml:space="preserve">. </w:t>
      </w:r>
      <w:r w:rsidRPr="006D2CBC">
        <w:t>Biểu đồ user case quản lý đơn hàng</w:t>
      </w:r>
      <w:bookmarkEnd w:id="451"/>
      <w:bookmarkEnd w:id="452"/>
    </w:p>
    <w:p w14:paraId="23289213" w14:textId="77777777" w:rsidR="00A3781B" w:rsidRDefault="00FF1F29" w:rsidP="00E666CE">
      <w:pPr>
        <w:widowControl w:val="0"/>
        <w:jc w:val="center"/>
      </w:pPr>
      <w:r>
        <w:rPr>
          <w:noProof/>
          <w:lang w:val="vi-VN" w:eastAsia="vi-VN"/>
        </w:rPr>
        <w:lastRenderedPageBreak/>
        <w:drawing>
          <wp:inline distT="0" distB="0" distL="0" distR="0" wp14:anchorId="675D8C14" wp14:editId="3D20955B">
            <wp:extent cx="4169037" cy="4451684"/>
            <wp:effectExtent l="0" t="0" r="3175" b="6350"/>
            <wp:docPr id="1621706611" name="Picture 14" descr="A diagram of a person with text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6611" name="Picture 14" descr="A diagram of a person with text and circl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76889" cy="4460069"/>
                    </a:xfrm>
                    <a:prstGeom prst="rect">
                      <a:avLst/>
                    </a:prstGeom>
                  </pic:spPr>
                </pic:pic>
              </a:graphicData>
            </a:graphic>
          </wp:inline>
        </w:drawing>
      </w:r>
    </w:p>
    <w:p w14:paraId="333D4A85" w14:textId="5CCA2D3C" w:rsidR="00D33AF0" w:rsidRDefault="00A3781B" w:rsidP="00E666CE">
      <w:pPr>
        <w:pStyle w:val="Caption"/>
        <w:widowControl w:val="0"/>
      </w:pPr>
      <w:bookmarkStart w:id="453" w:name="_Toc180279718"/>
      <w:bookmarkStart w:id="454" w:name="_Toc180435398"/>
      <w:r>
        <w:t xml:space="preserve">Hình </w:t>
      </w:r>
      <w:fldSimple w:instr=" STYLEREF 1 \s ">
        <w:r w:rsidR="001C794A">
          <w:rPr>
            <w:noProof/>
          </w:rPr>
          <w:t>2</w:t>
        </w:r>
      </w:fldSimple>
      <w:r w:rsidR="006B790F">
        <w:t>.</w:t>
      </w:r>
      <w:fldSimple w:instr=" SEQ Hình \* ARABIC \s 1 ">
        <w:r w:rsidR="001C794A">
          <w:rPr>
            <w:noProof/>
          </w:rPr>
          <w:t>13</w:t>
        </w:r>
      </w:fldSimple>
      <w:r>
        <w:t xml:space="preserve">. </w:t>
      </w:r>
      <w:r w:rsidRPr="00D33AF0">
        <w:t>Biểu đồ user case quản lý ưu đãi</w:t>
      </w:r>
      <w:bookmarkEnd w:id="453"/>
      <w:bookmarkEnd w:id="454"/>
    </w:p>
    <w:p w14:paraId="51A33954" w14:textId="77777777" w:rsidR="00D25AA5" w:rsidRDefault="00FF1F29" w:rsidP="00E666CE">
      <w:pPr>
        <w:widowControl w:val="0"/>
        <w:jc w:val="center"/>
      </w:pPr>
      <w:r>
        <w:rPr>
          <w:noProof/>
          <w:lang w:val="vi-VN" w:eastAsia="vi-VN"/>
        </w:rPr>
        <w:drawing>
          <wp:inline distT="0" distB="0" distL="0" distR="0" wp14:anchorId="36994E9B" wp14:editId="3C4FDF2E">
            <wp:extent cx="4190418" cy="3561348"/>
            <wp:effectExtent l="0" t="0" r="635" b="1270"/>
            <wp:docPr id="1101758356"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58356" name="Picture 15" descr="A diagram of a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194730" cy="3565012"/>
                    </a:xfrm>
                    <a:prstGeom prst="rect">
                      <a:avLst/>
                    </a:prstGeom>
                  </pic:spPr>
                </pic:pic>
              </a:graphicData>
            </a:graphic>
          </wp:inline>
        </w:drawing>
      </w:r>
    </w:p>
    <w:p w14:paraId="53172EAF" w14:textId="2201E8F4" w:rsidR="00474A96" w:rsidRDefault="00D25AA5" w:rsidP="00E666CE">
      <w:pPr>
        <w:pStyle w:val="Caption"/>
        <w:widowControl w:val="0"/>
      </w:pPr>
      <w:bookmarkStart w:id="455" w:name="_Toc180279719"/>
      <w:bookmarkStart w:id="456" w:name="_Toc180435399"/>
      <w:r>
        <w:t xml:space="preserve">Hình </w:t>
      </w:r>
      <w:fldSimple w:instr=" STYLEREF 1 \s ">
        <w:r w:rsidR="001C794A">
          <w:rPr>
            <w:noProof/>
          </w:rPr>
          <w:t>2</w:t>
        </w:r>
      </w:fldSimple>
      <w:r w:rsidR="006B790F">
        <w:t>.</w:t>
      </w:r>
      <w:fldSimple w:instr=" SEQ Hình \* ARABIC \s 1 ">
        <w:r w:rsidR="001C794A">
          <w:rPr>
            <w:noProof/>
          </w:rPr>
          <w:t>14</w:t>
        </w:r>
      </w:fldSimple>
      <w:r>
        <w:t xml:space="preserve">. </w:t>
      </w:r>
      <w:r w:rsidRPr="00474A96">
        <w:t>Biểu đồ user case quản lý khách hàng</w:t>
      </w:r>
      <w:bookmarkEnd w:id="455"/>
      <w:bookmarkEnd w:id="456"/>
    </w:p>
    <w:p w14:paraId="7E3FEF00" w14:textId="7FF84257" w:rsidR="00FF1F29" w:rsidRDefault="00FF1F29" w:rsidP="00E666CE">
      <w:pPr>
        <w:pStyle w:val="Caption"/>
        <w:widowControl w:val="0"/>
        <w:jc w:val="both"/>
      </w:pPr>
    </w:p>
    <w:p w14:paraId="5ECCD92D" w14:textId="77777777" w:rsidR="00D25AA5" w:rsidRDefault="00247A42" w:rsidP="00E666CE">
      <w:pPr>
        <w:widowControl w:val="0"/>
        <w:jc w:val="center"/>
      </w:pPr>
      <w:r>
        <w:rPr>
          <w:noProof/>
          <w:lang w:val="vi-VN" w:eastAsia="vi-VN"/>
        </w:rPr>
        <w:lastRenderedPageBreak/>
        <w:drawing>
          <wp:inline distT="0" distB="0" distL="0" distR="0" wp14:anchorId="114FD5BB" wp14:editId="18EDC3CE">
            <wp:extent cx="5940425" cy="6737350"/>
            <wp:effectExtent l="0" t="0" r="3175" b="6350"/>
            <wp:docPr id="15760327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32763" name="Picture 1576032763"/>
                    <pic:cNvPicPr/>
                  </pic:nvPicPr>
                  <pic:blipFill>
                    <a:blip r:embed="rId37">
                      <a:extLst>
                        <a:ext uri="{28A0092B-C50C-407E-A947-70E740481C1C}">
                          <a14:useLocalDpi xmlns:a14="http://schemas.microsoft.com/office/drawing/2010/main" val="0"/>
                        </a:ext>
                      </a:extLst>
                    </a:blip>
                    <a:stretch>
                      <a:fillRect/>
                    </a:stretch>
                  </pic:blipFill>
                  <pic:spPr>
                    <a:xfrm>
                      <a:off x="0" y="0"/>
                      <a:ext cx="5940425" cy="6737350"/>
                    </a:xfrm>
                    <a:prstGeom prst="rect">
                      <a:avLst/>
                    </a:prstGeom>
                  </pic:spPr>
                </pic:pic>
              </a:graphicData>
            </a:graphic>
          </wp:inline>
        </w:drawing>
      </w:r>
    </w:p>
    <w:p w14:paraId="55B9F077" w14:textId="2925D4C1" w:rsidR="00E666CE" w:rsidRDefault="00D25AA5" w:rsidP="00E666CE">
      <w:pPr>
        <w:pStyle w:val="Caption"/>
        <w:widowControl w:val="0"/>
      </w:pPr>
      <w:bookmarkStart w:id="457" w:name="_Toc180279720"/>
      <w:bookmarkStart w:id="458" w:name="_Toc180435400"/>
      <w:r>
        <w:t xml:space="preserve">Hình </w:t>
      </w:r>
      <w:fldSimple w:instr=" STYLEREF 1 \s ">
        <w:r w:rsidR="001C794A">
          <w:rPr>
            <w:noProof/>
          </w:rPr>
          <w:t>2</w:t>
        </w:r>
      </w:fldSimple>
      <w:r w:rsidR="006B790F">
        <w:t>.</w:t>
      </w:r>
      <w:fldSimple w:instr=" SEQ Hình \* ARABIC \s 1 ">
        <w:r w:rsidR="001C794A">
          <w:rPr>
            <w:noProof/>
          </w:rPr>
          <w:t>15</w:t>
        </w:r>
      </w:fldSimple>
      <w:r>
        <w:t>. Biểu đồ usecase của user</w:t>
      </w:r>
      <w:bookmarkEnd w:id="457"/>
      <w:bookmarkEnd w:id="458"/>
    </w:p>
    <w:p w14:paraId="78B06554" w14:textId="77777777" w:rsidR="00E666CE" w:rsidRDefault="00E666CE">
      <w:pPr>
        <w:spacing w:before="0" w:after="160" w:line="259" w:lineRule="auto"/>
        <w:jc w:val="left"/>
        <w:rPr>
          <w:iCs/>
          <w:szCs w:val="18"/>
        </w:rPr>
      </w:pPr>
      <w:r>
        <w:br w:type="page"/>
      </w:r>
    </w:p>
    <w:p w14:paraId="72FA7252" w14:textId="6741AD59" w:rsidR="00676A80" w:rsidRPr="00676A80" w:rsidRDefault="009C20F3" w:rsidP="00E666CE">
      <w:pPr>
        <w:pStyle w:val="Heading2"/>
        <w:keepNext w:val="0"/>
        <w:widowControl w:val="0"/>
      </w:pPr>
      <w:bookmarkStart w:id="459" w:name="_Toc178930792"/>
      <w:bookmarkStart w:id="460" w:name="_Toc179783190"/>
      <w:bookmarkStart w:id="461" w:name="_Toc180279636"/>
      <w:bookmarkStart w:id="462" w:name="_Toc180503828"/>
      <w:r>
        <w:lastRenderedPageBreak/>
        <w:t>Đặc tả yêu cầu</w:t>
      </w:r>
      <w:bookmarkEnd w:id="459"/>
      <w:bookmarkEnd w:id="460"/>
      <w:bookmarkEnd w:id="461"/>
      <w:bookmarkEnd w:id="462"/>
    </w:p>
    <w:p w14:paraId="2613D2B8" w14:textId="6E9CDF73" w:rsidR="009C20F3" w:rsidRDefault="009C20F3" w:rsidP="00E666CE">
      <w:pPr>
        <w:pStyle w:val="Heading3"/>
        <w:keepNext w:val="0"/>
        <w:widowControl w:val="0"/>
      </w:pPr>
      <w:bookmarkStart w:id="463" w:name="_Toc168871153"/>
      <w:bookmarkStart w:id="464" w:name="_Toc168871204"/>
      <w:bookmarkStart w:id="465" w:name="_Toc170253713"/>
      <w:bookmarkStart w:id="466" w:name="_Toc170253832"/>
      <w:bookmarkStart w:id="467" w:name="_Toc170255807"/>
      <w:bookmarkStart w:id="468" w:name="_Toc170256031"/>
      <w:bookmarkStart w:id="469" w:name="_Toc178930793"/>
      <w:bookmarkStart w:id="470" w:name="_Toc179783191"/>
      <w:bookmarkStart w:id="471" w:name="_Toc180279637"/>
      <w:bookmarkStart w:id="472" w:name="_Toc180503829"/>
      <w:r w:rsidRPr="0085453A">
        <w:t xml:space="preserve">UC#01: </w:t>
      </w:r>
      <w:bookmarkEnd w:id="463"/>
      <w:bookmarkEnd w:id="464"/>
      <w:bookmarkEnd w:id="465"/>
      <w:bookmarkEnd w:id="466"/>
      <w:bookmarkEnd w:id="467"/>
      <w:bookmarkEnd w:id="468"/>
      <w:r>
        <w:t>Đăng kí</w:t>
      </w:r>
      <w:bookmarkEnd w:id="469"/>
      <w:bookmarkEnd w:id="470"/>
      <w:bookmarkEnd w:id="471"/>
      <w:bookmarkEnd w:id="472"/>
    </w:p>
    <w:tbl>
      <w:tblPr>
        <w:tblW w:w="9128"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906"/>
        <w:gridCol w:w="1673"/>
        <w:gridCol w:w="3863"/>
        <w:gridCol w:w="1667"/>
        <w:gridCol w:w="6"/>
        <w:gridCol w:w="13"/>
      </w:tblGrid>
      <w:tr w:rsidR="002D1082" w:rsidRPr="00DA0001" w14:paraId="77437B14" w14:textId="77777777" w:rsidTr="008A3018">
        <w:trPr>
          <w:gridAfter w:val="1"/>
          <w:wAfter w:w="8" w:type="dxa"/>
          <w:trHeight w:val="728"/>
        </w:trPr>
        <w:tc>
          <w:tcPr>
            <w:tcW w:w="35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8880FA5" w14:textId="77777777" w:rsidR="002D1082" w:rsidRPr="00DA0001" w:rsidRDefault="002D1082" w:rsidP="00E666CE">
            <w:pPr>
              <w:widowControl w:val="0"/>
              <w:jc w:val="center"/>
              <w:rPr>
                <w:rFonts w:cs="Times New Roman"/>
                <w:b/>
                <w:bCs/>
              </w:rPr>
            </w:pPr>
            <w:r w:rsidRPr="44346709">
              <w:rPr>
                <w:rFonts w:cs="Times New Roman"/>
                <w:b/>
                <w:bCs/>
              </w:rPr>
              <w:t>UC#01</w:t>
            </w:r>
          </w:p>
        </w:tc>
        <w:tc>
          <w:tcPr>
            <w:tcW w:w="38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6CD0E32" w14:textId="77777777" w:rsidR="002D1082" w:rsidRPr="00DA0001" w:rsidRDefault="002D1082" w:rsidP="00E666CE">
            <w:pPr>
              <w:widowControl w:val="0"/>
              <w:jc w:val="center"/>
              <w:rPr>
                <w:rFonts w:cs="Times New Roman"/>
                <w:b/>
                <w:bCs/>
                <w:lang w:val="vi-VN"/>
              </w:rPr>
            </w:pPr>
            <w:r w:rsidRPr="44346709">
              <w:rPr>
                <w:rFonts w:cs="Times New Roman"/>
                <w:b/>
                <w:bCs/>
              </w:rPr>
              <w:t>Đăng ký</w:t>
            </w:r>
          </w:p>
        </w:tc>
        <w:tc>
          <w:tcPr>
            <w:tcW w:w="167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3A68B87" w14:textId="77777777" w:rsidR="002D1082" w:rsidRPr="00DA0001" w:rsidRDefault="002D1082" w:rsidP="00E666CE">
            <w:pPr>
              <w:widowControl w:val="0"/>
              <w:jc w:val="center"/>
              <w:rPr>
                <w:rFonts w:cs="Times New Roman"/>
                <w:b/>
                <w:bCs/>
                <w:lang w:val="vi-VN"/>
              </w:rPr>
            </w:pPr>
            <w:r w:rsidRPr="44346709">
              <w:rPr>
                <w:rFonts w:cs="Times New Roman"/>
                <w:b/>
                <w:bCs/>
              </w:rPr>
              <w:t xml:space="preserve">Độ phức tạp: </w:t>
            </w:r>
            <w:r>
              <w:rPr>
                <w:rFonts w:cs="Times New Roman"/>
                <w:b/>
                <w:bCs/>
              </w:rPr>
              <w:t>T</w:t>
            </w:r>
            <w:r w:rsidRPr="44346709">
              <w:rPr>
                <w:rFonts w:cs="Times New Roman"/>
                <w:b/>
                <w:bCs/>
              </w:rPr>
              <w:t>rung bình</w:t>
            </w:r>
          </w:p>
        </w:tc>
      </w:tr>
      <w:tr w:rsidR="002D1082" w:rsidRPr="00E666CE" w14:paraId="2DA4DBD8" w14:textId="77777777" w:rsidTr="008A3018">
        <w:trPr>
          <w:gridAfter w:val="1"/>
          <w:wAfter w:w="8" w:type="dxa"/>
          <w:trHeight w:val="314"/>
        </w:trPr>
        <w:tc>
          <w:tcPr>
            <w:tcW w:w="35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2D5A194" w14:textId="77777777" w:rsidR="002D1082" w:rsidRPr="00DA0001" w:rsidRDefault="002D1082" w:rsidP="00E666CE">
            <w:pPr>
              <w:widowControl w:val="0"/>
              <w:jc w:val="center"/>
              <w:rPr>
                <w:rFonts w:cs="Times New Roman"/>
                <w:b/>
                <w:bCs/>
                <w:lang w:val="vi-VN"/>
              </w:rPr>
            </w:pPr>
            <w:r w:rsidRPr="44346709">
              <w:rPr>
                <w:rFonts w:cs="Times New Roman"/>
                <w:b/>
                <w:bCs/>
              </w:rPr>
              <w:t>Mô tả</w:t>
            </w:r>
          </w:p>
        </w:tc>
        <w:tc>
          <w:tcPr>
            <w:tcW w:w="5539"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08A49997" w14:textId="77777777" w:rsidR="002D1082" w:rsidRPr="00526237" w:rsidRDefault="002D1082" w:rsidP="00E666CE">
            <w:pPr>
              <w:widowControl w:val="0"/>
              <w:jc w:val="left"/>
              <w:rPr>
                <w:lang w:val="vi-VN"/>
              </w:rPr>
            </w:pPr>
            <w:r w:rsidRPr="00B57FD4">
              <w:rPr>
                <w:lang w:val="vi-VN"/>
              </w:rPr>
              <w:t>Đăng ký để truy cập vào hệ thống và sử dụng chức chức năng của hệ thống.</w:t>
            </w:r>
          </w:p>
        </w:tc>
      </w:tr>
      <w:tr w:rsidR="002D1082" w:rsidRPr="00D36429" w14:paraId="0C16CDC4" w14:textId="77777777" w:rsidTr="008A3018">
        <w:trPr>
          <w:gridAfter w:val="1"/>
          <w:wAfter w:w="8" w:type="dxa"/>
          <w:cantSplit/>
          <w:trHeight w:val="705"/>
        </w:trPr>
        <w:tc>
          <w:tcPr>
            <w:tcW w:w="3581"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892CAD5" w14:textId="77777777" w:rsidR="002D1082" w:rsidRPr="00DA0001" w:rsidRDefault="002D1082" w:rsidP="00E666CE">
            <w:pPr>
              <w:widowControl w:val="0"/>
              <w:jc w:val="center"/>
              <w:rPr>
                <w:rFonts w:cs="Times New Roman"/>
                <w:b/>
                <w:bCs/>
                <w:lang w:val="vi-VN"/>
              </w:rPr>
            </w:pPr>
            <w:r w:rsidRPr="44346709">
              <w:rPr>
                <w:rFonts w:cs="Times New Roman"/>
                <w:b/>
                <w:bCs/>
              </w:rPr>
              <w:t>Tác nhân</w:t>
            </w:r>
          </w:p>
        </w:tc>
        <w:tc>
          <w:tcPr>
            <w:tcW w:w="5539" w:type="dxa"/>
            <w:gridSpan w:val="3"/>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hideMark/>
          </w:tcPr>
          <w:p w14:paraId="227C0D4B" w14:textId="01BAC883" w:rsidR="002D1082" w:rsidRPr="00D36429" w:rsidRDefault="00682F70" w:rsidP="00E666CE">
            <w:pPr>
              <w:widowControl w:val="0"/>
              <w:jc w:val="left"/>
              <w:rPr>
                <w:rFonts w:cs="Times New Roman"/>
              </w:rPr>
            </w:pPr>
            <w:r>
              <w:rPr>
                <w:rFonts w:cs="Times New Roman"/>
              </w:rPr>
              <w:t>U</w:t>
            </w:r>
            <w:r w:rsidR="002D1082">
              <w:rPr>
                <w:rFonts w:cs="Times New Roman"/>
              </w:rPr>
              <w:t>ser</w:t>
            </w:r>
          </w:p>
        </w:tc>
      </w:tr>
      <w:tr w:rsidR="002D1082" w:rsidRPr="00941E12" w14:paraId="0914C5BF" w14:textId="77777777" w:rsidTr="008A3018">
        <w:trPr>
          <w:gridAfter w:val="1"/>
          <w:wAfter w:w="8" w:type="dxa"/>
          <w:trHeight w:val="339"/>
        </w:trPr>
        <w:tc>
          <w:tcPr>
            <w:tcW w:w="358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1E091AC" w14:textId="77777777" w:rsidR="002D1082" w:rsidRPr="00DA0001" w:rsidRDefault="002D1082" w:rsidP="00E666CE">
            <w:pPr>
              <w:widowControl w:val="0"/>
              <w:jc w:val="center"/>
              <w:rPr>
                <w:rFonts w:cs="Times New Roman"/>
                <w:b/>
                <w:bCs/>
              </w:rPr>
            </w:pPr>
            <w:r w:rsidRPr="44346709">
              <w:rPr>
                <w:rFonts w:cs="Times New Roman"/>
                <w:b/>
                <w:bCs/>
              </w:rPr>
              <w:t>Tiền điều kiện</w:t>
            </w:r>
          </w:p>
        </w:tc>
        <w:tc>
          <w:tcPr>
            <w:tcW w:w="5539"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7F415988" w14:textId="69777267" w:rsidR="002D1082" w:rsidRPr="00941E12" w:rsidRDefault="002D1082" w:rsidP="00E666CE">
            <w:pPr>
              <w:widowControl w:val="0"/>
              <w:jc w:val="left"/>
              <w:rPr>
                <w:rFonts w:cs="Times New Roman"/>
              </w:rPr>
            </w:pPr>
            <w:r>
              <w:t>N</w:t>
            </w:r>
            <w:r w:rsidRPr="00B57FD4">
              <w:rPr>
                <w:lang w:val="vi-VN"/>
              </w:rPr>
              <w:t xml:space="preserve">hập họ và tên, </w:t>
            </w:r>
            <w:r w:rsidR="00A079E3">
              <w:t>mã người dùng</w:t>
            </w:r>
            <w:r w:rsidRPr="00B57FD4">
              <w:rPr>
                <w:lang w:val="vi-VN"/>
              </w:rPr>
              <w:t>, số điện thoại, mật khẩu, nhập lại mật khẩu</w:t>
            </w:r>
            <w:r w:rsidR="00740EE9">
              <w:t xml:space="preserve">, tích đồng ý điều khoản dịch vụ và chính sách </w:t>
            </w:r>
            <w:r>
              <w:t>để đăng ký</w:t>
            </w:r>
            <w:r w:rsidR="00740EE9">
              <w:t>.</w:t>
            </w:r>
          </w:p>
        </w:tc>
      </w:tr>
      <w:tr w:rsidR="002D1082" w:rsidRPr="00DA0001" w14:paraId="5F6C68CC" w14:textId="77777777" w:rsidTr="008A3018">
        <w:trPr>
          <w:gridAfter w:val="2"/>
          <w:wAfter w:w="19" w:type="dxa"/>
          <w:cantSplit/>
          <w:trHeight w:val="321"/>
        </w:trPr>
        <w:tc>
          <w:tcPr>
            <w:tcW w:w="190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CF2F64B" w14:textId="77777777" w:rsidR="002D1082" w:rsidRPr="00DA0001" w:rsidRDefault="002D1082" w:rsidP="00E666CE">
            <w:pPr>
              <w:widowControl w:val="0"/>
              <w:jc w:val="center"/>
              <w:rPr>
                <w:rFonts w:cs="Times New Roman"/>
                <w:b/>
                <w:bCs/>
              </w:rPr>
            </w:pPr>
            <w:r w:rsidRPr="44346709">
              <w:rPr>
                <w:rFonts w:cs="Times New Roman"/>
                <w:b/>
                <w:bCs/>
              </w:rPr>
              <w:t>Hậu điều kiện</w:t>
            </w: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FDF8725" w14:textId="77777777" w:rsidR="002D1082" w:rsidRPr="00DA0001" w:rsidRDefault="002D1082" w:rsidP="00E666CE">
            <w:pPr>
              <w:widowControl w:val="0"/>
              <w:jc w:val="center"/>
              <w:rPr>
                <w:rFonts w:cs="Times New Roman"/>
                <w:b/>
                <w:bCs/>
              </w:rPr>
            </w:pPr>
            <w:r w:rsidRPr="44346709">
              <w:rPr>
                <w:rFonts w:cs="Times New Roman"/>
                <w:b/>
                <w:bCs/>
              </w:rPr>
              <w:t>Thành công</w:t>
            </w:r>
          </w:p>
        </w:tc>
        <w:tc>
          <w:tcPr>
            <w:tcW w:w="5533"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0D505F80" w14:textId="77777777" w:rsidR="002D1082" w:rsidRPr="00DA0001" w:rsidRDefault="002D1082" w:rsidP="00E666CE">
            <w:pPr>
              <w:widowControl w:val="0"/>
              <w:jc w:val="left"/>
              <w:rPr>
                <w:rFonts w:cs="Times New Roman"/>
              </w:rPr>
            </w:pPr>
            <w:r w:rsidRPr="44346709">
              <w:rPr>
                <w:rFonts w:cs="Times New Roman"/>
              </w:rPr>
              <w:t>Đăng ký thành công tài khoản vào hệ thống</w:t>
            </w:r>
          </w:p>
        </w:tc>
      </w:tr>
      <w:tr w:rsidR="002D1082" w:rsidRPr="00DA0001" w14:paraId="02BE3CB2" w14:textId="77777777" w:rsidTr="008A3018">
        <w:trPr>
          <w:gridAfter w:val="2"/>
          <w:wAfter w:w="19" w:type="dxa"/>
          <w:cantSplit/>
          <w:trHeight w:val="290"/>
        </w:trPr>
        <w:tc>
          <w:tcPr>
            <w:tcW w:w="1907" w:type="dxa"/>
            <w:vMerge/>
            <w:vAlign w:val="center"/>
            <w:hideMark/>
          </w:tcPr>
          <w:p w14:paraId="5CFD35E5" w14:textId="77777777" w:rsidR="002D1082" w:rsidRPr="00DA0001" w:rsidRDefault="002D1082" w:rsidP="00E666CE">
            <w:pPr>
              <w:widowControl w:val="0"/>
              <w:jc w:val="center"/>
              <w:rPr>
                <w:rFonts w:cs="Times New Roman"/>
                <w:b/>
              </w:rPr>
            </w:pP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9097F95" w14:textId="77777777" w:rsidR="002D1082" w:rsidRPr="00DA0001" w:rsidRDefault="002D1082" w:rsidP="00E666CE">
            <w:pPr>
              <w:widowControl w:val="0"/>
              <w:jc w:val="center"/>
              <w:rPr>
                <w:rFonts w:cs="Times New Roman"/>
                <w:b/>
                <w:bCs/>
              </w:rPr>
            </w:pPr>
            <w:r w:rsidRPr="44346709">
              <w:rPr>
                <w:rFonts w:cs="Times New Roman"/>
                <w:b/>
                <w:bCs/>
              </w:rPr>
              <w:t>Lỗi</w:t>
            </w:r>
          </w:p>
        </w:tc>
        <w:tc>
          <w:tcPr>
            <w:tcW w:w="5533"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7C707ED2" w14:textId="77777777" w:rsidR="002D1082" w:rsidRPr="00DA0001" w:rsidRDefault="002D1082" w:rsidP="00E666CE">
            <w:pPr>
              <w:widowControl w:val="0"/>
              <w:jc w:val="left"/>
              <w:rPr>
                <w:rFonts w:cs="Times New Roman"/>
              </w:rPr>
            </w:pPr>
            <w:r w:rsidRPr="44346709">
              <w:rPr>
                <w:rFonts w:cs="Times New Roman"/>
              </w:rPr>
              <w:t>Đăng ký không thành công</w:t>
            </w:r>
          </w:p>
        </w:tc>
      </w:tr>
      <w:tr w:rsidR="002D1082" w:rsidRPr="00DA0001" w14:paraId="30C1964D"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72B3C9F" w14:textId="77777777" w:rsidR="002D1082" w:rsidRPr="00DA0001" w:rsidRDefault="002D1082" w:rsidP="00E666CE">
            <w:pPr>
              <w:widowControl w:val="0"/>
              <w:jc w:val="left"/>
              <w:rPr>
                <w:rFonts w:cs="Times New Roman"/>
                <w:b/>
                <w:bCs/>
              </w:rPr>
            </w:pPr>
            <w:r w:rsidRPr="44346709">
              <w:rPr>
                <w:rFonts w:cs="Times New Roman"/>
                <w:b/>
                <w:bCs/>
              </w:rPr>
              <w:t>ĐẶC TẢ CHỨC NĂNG</w:t>
            </w:r>
          </w:p>
        </w:tc>
      </w:tr>
      <w:tr w:rsidR="002D1082" w:rsidRPr="00DA0001" w14:paraId="2F349D36"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DAFE017" w14:textId="77777777" w:rsidR="002D1082" w:rsidRPr="00DA0001" w:rsidRDefault="002D1082" w:rsidP="00E666CE">
            <w:pPr>
              <w:widowControl w:val="0"/>
              <w:jc w:val="left"/>
              <w:rPr>
                <w:rFonts w:cs="Times New Roman"/>
                <w:lang w:val="vi-VN"/>
              </w:rPr>
            </w:pPr>
            <w:r w:rsidRPr="44346709">
              <w:rPr>
                <w:rFonts w:cs="Times New Roman"/>
                <w:b/>
                <w:bCs/>
              </w:rPr>
              <w:t>Luồng sự kiện chính/Kịch bản chính</w:t>
            </w:r>
          </w:p>
        </w:tc>
      </w:tr>
      <w:tr w:rsidR="002D1082" w:rsidRPr="00E43B86" w14:paraId="7DC0F615" w14:textId="77777777" w:rsidTr="008A3018">
        <w:trPr>
          <w:trHeight w:val="343"/>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07FE5B4" w14:textId="77777777" w:rsidR="002D1082" w:rsidRPr="00E43B86" w:rsidRDefault="002D1082" w:rsidP="00E666CE">
            <w:pPr>
              <w:widowControl w:val="0"/>
            </w:pPr>
            <w:r>
              <w:t>Chức năng bắt đầu khi người dùng muốn đăng ký tài khoản:</w:t>
            </w:r>
          </w:p>
          <w:p w14:paraId="159BF000" w14:textId="34DAA8FE" w:rsidR="002D1082" w:rsidRDefault="002D1082" w:rsidP="00E666CE">
            <w:pPr>
              <w:pStyle w:val="StyleTr0"/>
              <w:widowControl w:val="0"/>
              <w:rPr>
                <w:lang w:val="vi-VN"/>
              </w:rPr>
            </w:pPr>
            <w:r>
              <w:t xml:space="preserve">Hệ thống sẽ yêu cầu người dùng nhập thông tin: </w:t>
            </w:r>
            <w:r w:rsidRPr="219C23C9">
              <w:rPr>
                <w:lang w:val="vi-VN"/>
              </w:rPr>
              <w:t xml:space="preserve">họ và tên, </w:t>
            </w:r>
            <w:r w:rsidR="00A079E3">
              <w:t>mã người dùng</w:t>
            </w:r>
            <w:r w:rsidRPr="219C23C9">
              <w:rPr>
                <w:lang w:val="vi-VN"/>
              </w:rPr>
              <w:t>, số điện thoại, mật khẩu, nhập lại mật khẩu.</w:t>
            </w:r>
          </w:p>
          <w:p w14:paraId="1A530007" w14:textId="1B2948F1" w:rsidR="002D1082" w:rsidRPr="00DF67B8" w:rsidRDefault="002D1082" w:rsidP="00E666CE">
            <w:pPr>
              <w:pStyle w:val="StyleTr0"/>
              <w:widowControl w:val="0"/>
              <w:rPr>
                <w:lang w:val="vi-VN"/>
              </w:rPr>
            </w:pPr>
            <w:r w:rsidRPr="219C23C9">
              <w:rPr>
                <w:lang w:val="vi-VN"/>
              </w:rPr>
              <w:t xml:space="preserve"> Khi người dùng đồng ý với các điều khoản và  chính sách bảo mật thì mới cho phép người </w:t>
            </w:r>
            <w:r w:rsidR="00740EE9" w:rsidRPr="00E666CE">
              <w:rPr>
                <w:lang w:val="vi-VN"/>
              </w:rPr>
              <w:t>dùng</w:t>
            </w:r>
            <w:r w:rsidRPr="219C23C9">
              <w:rPr>
                <w:lang w:val="vi-VN"/>
              </w:rPr>
              <w:t xml:space="preserve"> nhấn nút đăng ký</w:t>
            </w:r>
            <w:r w:rsidR="001E3B00" w:rsidRPr="00E666CE">
              <w:rPr>
                <w:lang w:val="vi-VN"/>
              </w:rPr>
              <w:t>.</w:t>
            </w:r>
          </w:p>
          <w:p w14:paraId="7D34BFB7" w14:textId="77777777" w:rsidR="002D1082" w:rsidRPr="00DF67B8" w:rsidRDefault="002D1082" w:rsidP="00E666CE">
            <w:pPr>
              <w:pStyle w:val="StyleTr0"/>
              <w:widowControl w:val="0"/>
              <w:rPr>
                <w:lang w:val="vi-VN"/>
              </w:rPr>
            </w:pPr>
            <w:r w:rsidRPr="219C23C9">
              <w:rPr>
                <w:lang w:val="vi-VN"/>
              </w:rPr>
              <w:t>Sau đó bấm button “Đăng ký” hệ thống ghi nhận tài khoản đăng ký.</w:t>
            </w:r>
          </w:p>
          <w:p w14:paraId="6BABD201" w14:textId="77777777" w:rsidR="002D1082" w:rsidRPr="00FD05AF" w:rsidRDefault="002D1082" w:rsidP="00E666CE">
            <w:pPr>
              <w:pStyle w:val="StyleCng"/>
              <w:widowControl w:val="0"/>
              <w:rPr>
                <w:lang w:val="vi-VN"/>
              </w:rPr>
            </w:pPr>
            <w:r w:rsidRPr="00DF67B8">
              <w:rPr>
                <w:lang w:val="vi-VN"/>
              </w:rPr>
              <w:t>Hệ thống xác nhận tính hợp lệ của họ và tên (h</w:t>
            </w:r>
            <w:r w:rsidRPr="00B57FD4">
              <w:rPr>
                <w:lang w:val="vi-VN"/>
              </w:rPr>
              <w:t>ọ và tên  gồm 2 từ trở lên, họ và tên có ít nhất 2 từ không bao gồm chữ số</w:t>
            </w:r>
            <w:r w:rsidRPr="00DF67B8">
              <w:rPr>
                <w:lang w:val="vi-VN"/>
              </w:rPr>
              <w:t>). Nếu không hợp lệ thực hiện luồng A.</w:t>
            </w:r>
          </w:p>
          <w:p w14:paraId="6D73D097" w14:textId="68730623" w:rsidR="00FD05AF" w:rsidRPr="00DF67B8" w:rsidRDefault="00FD05AF" w:rsidP="00E666CE">
            <w:pPr>
              <w:pStyle w:val="StyleCng"/>
              <w:widowControl w:val="0"/>
              <w:rPr>
                <w:lang w:val="vi-VN"/>
              </w:rPr>
            </w:pPr>
            <w:r w:rsidRPr="00E666CE">
              <w:rPr>
                <w:lang w:val="vi-VN"/>
              </w:rPr>
              <w:t>Hệ thống ghi nhận mã người dùng đã nhập.</w:t>
            </w:r>
          </w:p>
          <w:p w14:paraId="712C62B3" w14:textId="7E5A3268" w:rsidR="002D1082" w:rsidRDefault="002D1082" w:rsidP="00E666CE">
            <w:pPr>
              <w:pStyle w:val="StyleCng"/>
              <w:widowControl w:val="0"/>
            </w:pPr>
            <w:r w:rsidRPr="00E666CE">
              <w:rPr>
                <w:lang w:val="vi-VN"/>
              </w:rPr>
              <w:t>Hệ thống xác nhận tính hợp lệ của số điện thoại (</w:t>
            </w:r>
            <w:r w:rsidRPr="002006FC">
              <w:rPr>
                <w:lang w:val="vi-VN"/>
              </w:rPr>
              <w:t xml:space="preserve">Số điện thoại </w:t>
            </w:r>
            <w:r w:rsidR="001E3B00" w:rsidRPr="00E666CE">
              <w:rPr>
                <w:lang w:val="vi-VN"/>
              </w:rPr>
              <w:t>là số có độ dài từ 9 – 11 số</w:t>
            </w:r>
            <w:r w:rsidRPr="00E666CE">
              <w:rPr>
                <w:lang w:val="vi-VN"/>
              </w:rPr>
              <w:t xml:space="preserve">). </w:t>
            </w:r>
            <w:r>
              <w:t>Nếu không hợp lệ thực hiện luồng A</w:t>
            </w:r>
            <w:r w:rsidR="00FD05AF">
              <w:t>1</w:t>
            </w:r>
            <w:r>
              <w:t>.</w:t>
            </w:r>
          </w:p>
          <w:p w14:paraId="4ED36BF5" w14:textId="4A153366" w:rsidR="002D1082" w:rsidRDefault="002D1082" w:rsidP="00E666CE">
            <w:pPr>
              <w:pStyle w:val="StyleCng"/>
              <w:widowControl w:val="0"/>
            </w:pPr>
            <w:r>
              <w:t>Hệ thống xác nhận tính hợp lệ của mật khẩu (</w:t>
            </w:r>
            <w:r w:rsidRPr="002006FC">
              <w:rPr>
                <w:lang w:val="vi-VN"/>
              </w:rPr>
              <w:t>Mật khẩu cần ít nhất 1 kí tự in hoa, in thường</w:t>
            </w:r>
            <w:r w:rsidR="001E3B00">
              <w:t xml:space="preserve"> và có độ dài từ 8 kí tự trở lên</w:t>
            </w:r>
            <w:r>
              <w:t xml:space="preserve">). Nếu không hợp lệ thực </w:t>
            </w:r>
            <w:r>
              <w:lastRenderedPageBreak/>
              <w:t>hiện luồng A</w:t>
            </w:r>
            <w:r w:rsidR="00FD05AF">
              <w:t>2</w:t>
            </w:r>
            <w:r>
              <w:t>.</w:t>
            </w:r>
          </w:p>
          <w:p w14:paraId="1FE16475" w14:textId="7E9D34EC" w:rsidR="002D1082" w:rsidRDefault="002D1082" w:rsidP="00E666CE">
            <w:pPr>
              <w:pStyle w:val="StyleCng"/>
              <w:widowControl w:val="0"/>
            </w:pPr>
            <w:r>
              <w:t>Hệ thống xác nhận tính hợp lệ của nhập lại mật khẩu (</w:t>
            </w:r>
            <w:r w:rsidRPr="00855A93">
              <w:rPr>
                <w:lang w:val="vi-VN"/>
              </w:rPr>
              <w:t>Nhập lại mật khẩu phải khớp vớ</w:t>
            </w:r>
            <w:r>
              <w:rPr>
                <w:lang w:val="vi-VN"/>
              </w:rPr>
              <w:t xml:space="preserve">i </w:t>
            </w:r>
            <w:r w:rsidRPr="00855A93">
              <w:rPr>
                <w:lang w:val="vi-VN"/>
              </w:rPr>
              <w:t>mật khẩu đã nhập</w:t>
            </w:r>
            <w:r>
              <w:t>). Nếu không hợp lệ thực hiện luồng A</w:t>
            </w:r>
            <w:r w:rsidR="00FD05AF">
              <w:t>3</w:t>
            </w:r>
            <w:r>
              <w:t>.</w:t>
            </w:r>
          </w:p>
          <w:p w14:paraId="24D796CD" w14:textId="77777777" w:rsidR="002D1082" w:rsidRPr="00E43B86" w:rsidRDefault="002D1082" w:rsidP="00E666CE">
            <w:pPr>
              <w:pStyle w:val="StyleCng"/>
              <w:widowControl w:val="0"/>
            </w:pPr>
            <w:r>
              <w:t>Hệ thống ghi nhận tài khoản đăng ký</w:t>
            </w:r>
          </w:p>
        </w:tc>
      </w:tr>
      <w:tr w:rsidR="002D1082" w:rsidRPr="00DA0001" w14:paraId="12E0A5F5"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EAD8BFF" w14:textId="77777777" w:rsidR="002D1082" w:rsidRPr="00DA0001" w:rsidRDefault="002D1082" w:rsidP="00E666CE">
            <w:pPr>
              <w:widowControl w:val="0"/>
              <w:rPr>
                <w:rFonts w:cs="Times New Roman"/>
                <w:b/>
                <w:bCs/>
                <w:lang w:val="vi-VN"/>
              </w:rPr>
            </w:pPr>
            <w:r w:rsidRPr="44346709">
              <w:rPr>
                <w:rFonts w:cs="Times New Roman"/>
                <w:b/>
                <w:bCs/>
              </w:rPr>
              <w:lastRenderedPageBreak/>
              <w:t>Luồng sự kiện phát sinh/Kịch bản phát sinh</w:t>
            </w:r>
          </w:p>
        </w:tc>
      </w:tr>
      <w:tr w:rsidR="002D1082" w:rsidRPr="00DA0001" w14:paraId="1A9F3CBC"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F4B6645" w14:textId="77777777" w:rsidR="002D1082" w:rsidRPr="00DA0001" w:rsidRDefault="002D1082" w:rsidP="00E666CE">
            <w:pPr>
              <w:widowControl w:val="0"/>
              <w:rPr>
                <w:rFonts w:cs="Times New Roman"/>
                <w:b/>
                <w:bCs/>
                <w:lang w:val="vi-VN"/>
              </w:rPr>
            </w:pPr>
            <w:r w:rsidRPr="44346709">
              <w:rPr>
                <w:rFonts w:cs="Times New Roman"/>
                <w:b/>
                <w:bCs/>
              </w:rPr>
              <w:t xml:space="preserve">Luồng A: Nhập </w:t>
            </w:r>
            <w:r>
              <w:rPr>
                <w:rFonts w:cs="Times New Roman"/>
                <w:b/>
                <w:bCs/>
              </w:rPr>
              <w:t>họ tên không hợp lệ</w:t>
            </w:r>
          </w:p>
        </w:tc>
      </w:tr>
      <w:tr w:rsidR="002D1082" w:rsidRPr="00E666CE" w14:paraId="3F6D9C67"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69E9BFB4" w14:textId="77777777" w:rsidR="002D1082" w:rsidRDefault="002D1082" w:rsidP="00E666CE">
            <w:pPr>
              <w:widowControl w:val="0"/>
            </w:pPr>
            <w:r>
              <w:t>Hệ thống hiển thị thông báo lỗi:</w:t>
            </w:r>
          </w:p>
          <w:p w14:paraId="5EB429CF" w14:textId="0EDD9D0C" w:rsidR="00EF1451" w:rsidRPr="00EF1451" w:rsidRDefault="00EF1451" w:rsidP="00E666CE">
            <w:pPr>
              <w:pStyle w:val="StyleTr0"/>
              <w:widowControl w:val="0"/>
              <w:rPr>
                <w:lang w:val="vi-VN"/>
              </w:rPr>
            </w:pPr>
            <w:r>
              <w:t xml:space="preserve">Không nhập họ và tên: </w:t>
            </w:r>
            <w:r w:rsidRPr="219C23C9">
              <w:rPr>
                <w:lang w:val="vi-VN"/>
              </w:rPr>
              <w:t>“</w:t>
            </w:r>
            <w:r>
              <w:t>Họ và tên không được để trống</w:t>
            </w:r>
            <w:r w:rsidRPr="219C23C9">
              <w:rPr>
                <w:lang w:val="vi-VN"/>
              </w:rPr>
              <w:t>”</w:t>
            </w:r>
            <w:r>
              <w:t>.</w:t>
            </w:r>
          </w:p>
          <w:p w14:paraId="476C3A33" w14:textId="2EC5930F" w:rsidR="002D1082" w:rsidRPr="00A378AA" w:rsidRDefault="002D1082" w:rsidP="00E666CE">
            <w:pPr>
              <w:pStyle w:val="StyleTr0"/>
              <w:widowControl w:val="0"/>
              <w:rPr>
                <w:lang w:val="vi-VN"/>
              </w:rPr>
            </w:pPr>
            <w:r w:rsidRPr="219C23C9">
              <w:rPr>
                <w:lang w:val="vi-VN"/>
              </w:rPr>
              <w:t>“Họ và tên</w:t>
            </w:r>
            <w:r w:rsidR="001E3B00" w:rsidRPr="00E666CE">
              <w:rPr>
                <w:lang w:val="vi-VN"/>
              </w:rPr>
              <w:t xml:space="preserve"> chỉ bao</w:t>
            </w:r>
            <w:r w:rsidRPr="219C23C9">
              <w:rPr>
                <w:lang w:val="vi-VN"/>
              </w:rPr>
              <w:t xml:space="preserve"> gồm </w:t>
            </w:r>
            <w:r w:rsidR="001E3B00" w:rsidRPr="00E666CE">
              <w:rPr>
                <w:lang w:val="vi-VN"/>
              </w:rPr>
              <w:t>chữ và có</w:t>
            </w:r>
            <w:r w:rsidRPr="219C23C9">
              <w:rPr>
                <w:lang w:val="vi-VN"/>
              </w:rPr>
              <w:t xml:space="preserve"> ít nhất 2 từ</w:t>
            </w:r>
            <w:r w:rsidR="001E3B00" w:rsidRPr="00E666CE">
              <w:rPr>
                <w:lang w:val="vi-VN"/>
              </w:rPr>
              <w:t>.</w:t>
            </w:r>
            <w:r w:rsidRPr="219C23C9">
              <w:rPr>
                <w:lang w:val="vi-VN"/>
              </w:rPr>
              <w:t>”</w:t>
            </w:r>
          </w:p>
          <w:p w14:paraId="1E01A041" w14:textId="2C3372B5" w:rsidR="002D1082" w:rsidRPr="00E666CE" w:rsidRDefault="00EF1451"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 xml:space="preserve">tài khoản đăng kí thành công </w:t>
            </w:r>
            <w:r w:rsidRPr="0049009D">
              <w:rPr>
                <w:lang w:val="vi-VN"/>
              </w:rPr>
              <w:t>nếu các giá trị đều hợp lệ.</w:t>
            </w:r>
          </w:p>
        </w:tc>
      </w:tr>
      <w:tr w:rsidR="002D1082" w:rsidRPr="00E666CE" w14:paraId="5D28F75C"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E722CAE" w14:textId="0D4C6A59" w:rsidR="002D1082" w:rsidRPr="009F7218" w:rsidRDefault="002D1082" w:rsidP="00E666CE">
            <w:pPr>
              <w:pStyle w:val="DoanVB0"/>
              <w:widowControl w:val="0"/>
              <w:ind w:firstLine="0"/>
              <w:rPr>
                <w:lang w:val="vi-VN"/>
              </w:rPr>
            </w:pPr>
            <w:r w:rsidRPr="009F7218">
              <w:rPr>
                <w:rFonts w:cs="Times New Roman"/>
                <w:b/>
                <w:lang w:val="vi-VN"/>
              </w:rPr>
              <w:t>Luồng A</w:t>
            </w:r>
            <w:r w:rsidR="00FD05AF" w:rsidRPr="00E666CE">
              <w:rPr>
                <w:rFonts w:cs="Times New Roman"/>
                <w:b/>
                <w:lang w:val="vi-VN"/>
              </w:rPr>
              <w:t>1</w:t>
            </w:r>
            <w:r w:rsidRPr="009F7218">
              <w:rPr>
                <w:rFonts w:cs="Times New Roman"/>
                <w:b/>
                <w:lang w:val="vi-VN"/>
              </w:rPr>
              <w:t xml:space="preserve">: Nhập thông tin </w:t>
            </w:r>
            <w:r w:rsidRPr="003E3F74">
              <w:rPr>
                <w:rFonts w:cs="Times New Roman"/>
                <w:b/>
                <w:lang w:val="vi-VN"/>
              </w:rPr>
              <w:t>số điện thoại</w:t>
            </w:r>
            <w:r w:rsidRPr="009F7218">
              <w:rPr>
                <w:rFonts w:cs="Times New Roman"/>
                <w:b/>
                <w:lang w:val="vi-VN"/>
              </w:rPr>
              <w:t xml:space="preserve"> không hợp lệ</w:t>
            </w:r>
          </w:p>
        </w:tc>
      </w:tr>
      <w:tr w:rsidR="002D1082" w:rsidRPr="00E666CE" w14:paraId="769F7CC9"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7A670B2" w14:textId="77777777" w:rsidR="002D1082" w:rsidRPr="00E666CE" w:rsidRDefault="002D1082" w:rsidP="00E666CE">
            <w:pPr>
              <w:widowControl w:val="0"/>
              <w:rPr>
                <w:lang w:val="vi-VN"/>
              </w:rPr>
            </w:pPr>
            <w:r w:rsidRPr="009F7218">
              <w:rPr>
                <w:lang w:val="vi-VN"/>
              </w:rPr>
              <w:t>Hệ thống hiển thị thông báo lỗi:</w:t>
            </w:r>
          </w:p>
          <w:p w14:paraId="079BE97C" w14:textId="3ECDB831" w:rsidR="00EF1451" w:rsidRPr="00EF1451" w:rsidRDefault="00EF1451" w:rsidP="00E666CE">
            <w:pPr>
              <w:pStyle w:val="StyleTr0"/>
              <w:widowControl w:val="0"/>
              <w:rPr>
                <w:lang w:val="vi-VN"/>
              </w:rPr>
            </w:pPr>
            <w:r w:rsidRPr="00E666CE">
              <w:rPr>
                <w:lang w:val="vi-VN"/>
              </w:rPr>
              <w:t xml:space="preserve">Không nhập số điện thoại: </w:t>
            </w:r>
            <w:r w:rsidRPr="219C23C9">
              <w:rPr>
                <w:lang w:val="vi-VN"/>
              </w:rPr>
              <w:t>“</w:t>
            </w:r>
            <w:r w:rsidRPr="00E666CE">
              <w:rPr>
                <w:lang w:val="vi-VN"/>
              </w:rPr>
              <w:t>Số điện thoại không được để trống</w:t>
            </w:r>
            <w:r w:rsidRPr="219C23C9">
              <w:rPr>
                <w:lang w:val="vi-VN"/>
              </w:rPr>
              <w:t>”</w:t>
            </w:r>
            <w:r w:rsidRPr="00E666CE">
              <w:rPr>
                <w:lang w:val="vi-VN"/>
              </w:rPr>
              <w:t>.</w:t>
            </w:r>
          </w:p>
          <w:p w14:paraId="173E2233" w14:textId="2B063265" w:rsidR="002D1082" w:rsidRPr="00FD05AF" w:rsidRDefault="00FD05AF" w:rsidP="00E666CE">
            <w:pPr>
              <w:pStyle w:val="StyleTr0"/>
              <w:widowControl w:val="0"/>
              <w:rPr>
                <w:lang w:val="vi-VN"/>
              </w:rPr>
            </w:pPr>
            <w:r w:rsidRPr="00E666CE">
              <w:rPr>
                <w:lang w:val="vi-VN"/>
              </w:rPr>
              <w:t xml:space="preserve">Nhập chữ và kí tự đặc biệt: </w:t>
            </w:r>
            <w:r w:rsidR="002D1082" w:rsidRPr="219C23C9">
              <w:rPr>
                <w:lang w:val="vi-VN"/>
              </w:rPr>
              <w:t>“</w:t>
            </w:r>
            <w:r w:rsidRPr="00E666CE">
              <w:rPr>
                <w:lang w:val="vi-VN"/>
              </w:rPr>
              <w:t>Số điện thoại không hợp lệ.</w:t>
            </w:r>
            <w:r w:rsidR="002D1082" w:rsidRPr="219C23C9">
              <w:rPr>
                <w:lang w:val="vi-VN"/>
              </w:rPr>
              <w:t>”</w:t>
            </w:r>
            <w:r w:rsidRPr="00E666CE">
              <w:rPr>
                <w:lang w:val="vi-VN"/>
              </w:rPr>
              <w:t>.</w:t>
            </w:r>
          </w:p>
          <w:p w14:paraId="41DD3F36" w14:textId="2CDBEBA8" w:rsidR="00FD05AF" w:rsidRPr="00FD05AF" w:rsidRDefault="00FD05AF" w:rsidP="00E666CE">
            <w:pPr>
              <w:pStyle w:val="StyleTr0"/>
              <w:widowControl w:val="0"/>
              <w:rPr>
                <w:lang w:val="vi-VN"/>
              </w:rPr>
            </w:pPr>
            <w:r w:rsidRPr="00E666CE">
              <w:rPr>
                <w:lang w:val="vi-VN"/>
              </w:rPr>
              <w:t>Nhập nhỏ hơn 9 số: “Quá ngắn”.</w:t>
            </w:r>
          </w:p>
          <w:p w14:paraId="15147892" w14:textId="0B0DD61E" w:rsidR="00FD05AF" w:rsidRPr="00474292" w:rsidRDefault="00FD05AF" w:rsidP="00E666CE">
            <w:pPr>
              <w:pStyle w:val="StyleTr0"/>
              <w:widowControl w:val="0"/>
              <w:rPr>
                <w:lang w:val="vi-VN"/>
              </w:rPr>
            </w:pPr>
            <w:r w:rsidRPr="00E666CE">
              <w:rPr>
                <w:lang w:val="vi-VN"/>
              </w:rPr>
              <w:t>Nhập lớn hơn 11 số: “Quá dài”.</w:t>
            </w:r>
          </w:p>
          <w:p w14:paraId="45B2C795" w14:textId="1DC127E5" w:rsidR="002D1082" w:rsidRPr="009F7218" w:rsidRDefault="00EF1451" w:rsidP="00E666CE">
            <w:pPr>
              <w:pStyle w:val="Tru"/>
              <w:widowControl w:val="0"/>
              <w:numPr>
                <w:ilvl w:val="0"/>
                <w:numId w:val="0"/>
              </w:numPr>
              <w:rPr>
                <w:lang w:val="vi-VN"/>
              </w:rPr>
            </w:pPr>
            <w:r w:rsidRPr="0049009D">
              <w:rPr>
                <w:lang w:val="vi-VN"/>
              </w:rPr>
              <w:t xml:space="preserve">Quá trình kiểm tra tính hợp lệ của các giá trị được thực hiện lại và </w:t>
            </w:r>
            <w:r w:rsidRPr="00E666CE">
              <w:rPr>
                <w:lang w:val="vi-VN"/>
              </w:rPr>
              <w:t xml:space="preserve">tài khoản đăng kí thành công </w:t>
            </w:r>
            <w:r w:rsidRPr="0049009D">
              <w:rPr>
                <w:lang w:val="vi-VN"/>
              </w:rPr>
              <w:t>nếu các giá trị đều hợp lệ.</w:t>
            </w:r>
          </w:p>
        </w:tc>
      </w:tr>
      <w:tr w:rsidR="002D1082" w:rsidRPr="00E666CE" w14:paraId="4668B817"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F832D2B" w14:textId="447A1BE0" w:rsidR="002D1082" w:rsidRPr="00676462" w:rsidRDefault="002D1082" w:rsidP="00E666CE">
            <w:pPr>
              <w:widowControl w:val="0"/>
              <w:jc w:val="left"/>
              <w:rPr>
                <w:rFonts w:cs="Times New Roman"/>
                <w:b/>
                <w:lang w:val="vi-VN"/>
              </w:rPr>
            </w:pPr>
            <w:r w:rsidRPr="009F7218">
              <w:rPr>
                <w:rFonts w:cs="Times New Roman"/>
                <w:b/>
                <w:lang w:val="vi-VN"/>
              </w:rPr>
              <w:t>Luồng A</w:t>
            </w:r>
            <w:r w:rsidR="00FD05AF" w:rsidRPr="00E666CE">
              <w:rPr>
                <w:rFonts w:cs="Times New Roman"/>
                <w:b/>
                <w:lang w:val="vi-VN"/>
              </w:rPr>
              <w:t>2</w:t>
            </w:r>
            <w:r w:rsidRPr="009F7218">
              <w:rPr>
                <w:rFonts w:cs="Times New Roman"/>
                <w:b/>
                <w:lang w:val="vi-VN"/>
              </w:rPr>
              <w:t xml:space="preserve">: Nhập </w:t>
            </w:r>
            <w:r w:rsidRPr="00676462">
              <w:rPr>
                <w:rFonts w:cs="Times New Roman"/>
                <w:b/>
                <w:lang w:val="vi-VN"/>
              </w:rPr>
              <w:t>mật khẩu</w:t>
            </w:r>
            <w:r w:rsidRPr="009F7218">
              <w:rPr>
                <w:rFonts w:cs="Times New Roman"/>
                <w:b/>
                <w:lang w:val="vi-VN"/>
              </w:rPr>
              <w:t xml:space="preserve"> không hợp lệ</w:t>
            </w:r>
          </w:p>
        </w:tc>
      </w:tr>
      <w:tr w:rsidR="002D1082" w:rsidRPr="00E666CE" w14:paraId="584A77B6"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3A6B32A8" w14:textId="77777777" w:rsidR="002D1082" w:rsidRPr="00E666CE" w:rsidRDefault="002D1082" w:rsidP="00E666CE">
            <w:pPr>
              <w:widowControl w:val="0"/>
              <w:rPr>
                <w:lang w:val="vi-VN"/>
              </w:rPr>
            </w:pPr>
            <w:r w:rsidRPr="009F7218">
              <w:rPr>
                <w:lang w:val="vi-VN"/>
              </w:rPr>
              <w:t>Hệ thống hiển thị thông báo lỗi:</w:t>
            </w:r>
          </w:p>
          <w:p w14:paraId="49AD00EC" w14:textId="77777777" w:rsidR="00EF1451" w:rsidRPr="00EF1451" w:rsidRDefault="00EF1451" w:rsidP="00E666CE">
            <w:pPr>
              <w:pStyle w:val="StyleTr0"/>
              <w:widowControl w:val="0"/>
              <w:rPr>
                <w:lang w:val="vi-VN"/>
              </w:rPr>
            </w:pPr>
            <w:r w:rsidRPr="00E666CE">
              <w:rPr>
                <w:lang w:val="vi-VN"/>
              </w:rPr>
              <w:t xml:space="preserve">Không nhập mật khẩu: </w:t>
            </w:r>
            <w:r w:rsidRPr="219C23C9">
              <w:rPr>
                <w:lang w:val="vi-VN"/>
              </w:rPr>
              <w:t>“</w:t>
            </w:r>
            <w:r w:rsidRPr="00E666CE">
              <w:rPr>
                <w:lang w:val="vi-VN"/>
              </w:rPr>
              <w:t>Mật khẩu không được để trống</w:t>
            </w:r>
            <w:r w:rsidRPr="219C23C9">
              <w:rPr>
                <w:lang w:val="vi-VN"/>
              </w:rPr>
              <w:t>”</w:t>
            </w:r>
            <w:r w:rsidRPr="00E666CE">
              <w:rPr>
                <w:lang w:val="vi-VN"/>
              </w:rPr>
              <w:t>.</w:t>
            </w:r>
          </w:p>
          <w:p w14:paraId="3D832AE0" w14:textId="0BEC4CB3" w:rsidR="002D1082" w:rsidRPr="00FD05AF" w:rsidRDefault="002D1082" w:rsidP="00E666CE">
            <w:pPr>
              <w:pStyle w:val="StyleTr0"/>
              <w:widowControl w:val="0"/>
              <w:rPr>
                <w:lang w:val="vi-VN"/>
              </w:rPr>
            </w:pPr>
            <w:r w:rsidRPr="219C23C9">
              <w:rPr>
                <w:lang w:val="vi-VN"/>
              </w:rPr>
              <w:t>“Mật khẩu cần ít nhất 1 kí tự in hoa</w:t>
            </w:r>
            <w:r w:rsidR="00FD05AF" w:rsidRPr="00E666CE">
              <w:rPr>
                <w:lang w:val="vi-VN"/>
              </w:rPr>
              <w:t>”.</w:t>
            </w:r>
          </w:p>
          <w:p w14:paraId="12F40F8C" w14:textId="3BFF2BC5" w:rsidR="00FD05AF" w:rsidRPr="00FD05AF" w:rsidRDefault="00FD05AF" w:rsidP="00E666CE">
            <w:pPr>
              <w:pStyle w:val="StyleTr0"/>
              <w:widowControl w:val="0"/>
              <w:rPr>
                <w:lang w:val="vi-VN"/>
              </w:rPr>
            </w:pPr>
            <w:r w:rsidRPr="219C23C9">
              <w:rPr>
                <w:lang w:val="vi-VN"/>
              </w:rPr>
              <w:t xml:space="preserve">“Mật khẩu cần ít nhất 1 kí tự in </w:t>
            </w:r>
            <w:r w:rsidRPr="00E666CE">
              <w:rPr>
                <w:lang w:val="vi-VN"/>
              </w:rPr>
              <w:t>thường”.</w:t>
            </w:r>
          </w:p>
          <w:p w14:paraId="599C30B3" w14:textId="695346FD" w:rsidR="00FD05AF" w:rsidRPr="00FD05AF" w:rsidRDefault="00FD05AF" w:rsidP="00E666CE">
            <w:pPr>
              <w:pStyle w:val="StyleTr0"/>
              <w:widowControl w:val="0"/>
              <w:rPr>
                <w:lang w:val="vi-VN"/>
              </w:rPr>
            </w:pPr>
            <w:r w:rsidRPr="219C23C9">
              <w:rPr>
                <w:lang w:val="vi-VN"/>
              </w:rPr>
              <w:t xml:space="preserve">“Mật khẩu </w:t>
            </w:r>
            <w:r w:rsidRPr="00E666CE">
              <w:rPr>
                <w:lang w:val="vi-VN"/>
              </w:rPr>
              <w:t>phải dài hơn 8 kí tự”.</w:t>
            </w:r>
          </w:p>
          <w:p w14:paraId="6C10B707" w14:textId="5DE8785F" w:rsidR="002D1082" w:rsidRPr="009F7218" w:rsidRDefault="00EF1451" w:rsidP="00E666CE">
            <w:pPr>
              <w:widowControl w:val="0"/>
              <w:jc w:val="left"/>
              <w:rPr>
                <w:rFonts w:cs="Times New Roman"/>
                <w:b/>
                <w:lang w:val="vi-VN"/>
              </w:rPr>
            </w:pPr>
            <w:r w:rsidRPr="0049009D">
              <w:rPr>
                <w:lang w:val="vi-VN"/>
              </w:rPr>
              <w:t xml:space="preserve">Quá trình kiểm tra tính hợp lệ của các giá trị được thực hiện lại và </w:t>
            </w:r>
            <w:r w:rsidRPr="00E666CE">
              <w:rPr>
                <w:lang w:val="vi-VN"/>
              </w:rPr>
              <w:t xml:space="preserve">tài khoản đăng kí thành công </w:t>
            </w:r>
            <w:r w:rsidRPr="0049009D">
              <w:rPr>
                <w:lang w:val="vi-VN"/>
              </w:rPr>
              <w:t>nếu các giá trị đều hợp lệ.</w:t>
            </w:r>
          </w:p>
        </w:tc>
      </w:tr>
      <w:tr w:rsidR="002D1082" w:rsidRPr="00E666CE" w14:paraId="0238801D"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BDF57CF" w14:textId="6FE9A766" w:rsidR="002D1082" w:rsidRPr="009F7218" w:rsidRDefault="002D1082" w:rsidP="00E666CE">
            <w:pPr>
              <w:widowControl w:val="0"/>
              <w:rPr>
                <w:lang w:val="vi-VN"/>
              </w:rPr>
            </w:pPr>
            <w:r w:rsidRPr="009F7218">
              <w:rPr>
                <w:rFonts w:cs="Times New Roman"/>
                <w:b/>
                <w:lang w:val="vi-VN"/>
              </w:rPr>
              <w:lastRenderedPageBreak/>
              <w:t>Luồng A</w:t>
            </w:r>
            <w:r w:rsidR="00FD05AF" w:rsidRPr="00E666CE">
              <w:rPr>
                <w:rFonts w:cs="Times New Roman"/>
                <w:b/>
                <w:lang w:val="vi-VN"/>
              </w:rPr>
              <w:t>3</w:t>
            </w:r>
            <w:r w:rsidRPr="009F7218">
              <w:rPr>
                <w:rFonts w:cs="Times New Roman"/>
                <w:b/>
                <w:lang w:val="vi-VN"/>
              </w:rPr>
              <w:t>: Nhập</w:t>
            </w:r>
            <w:r w:rsidRPr="004B12B1">
              <w:rPr>
                <w:rFonts w:cs="Times New Roman"/>
                <w:b/>
                <w:lang w:val="vi-VN"/>
              </w:rPr>
              <w:t xml:space="preserve"> lại</w:t>
            </w:r>
            <w:r w:rsidRPr="009F7218">
              <w:rPr>
                <w:rFonts w:cs="Times New Roman"/>
                <w:b/>
                <w:lang w:val="vi-VN"/>
              </w:rPr>
              <w:t xml:space="preserve"> </w:t>
            </w:r>
            <w:r w:rsidRPr="004B12B1">
              <w:rPr>
                <w:rFonts w:cs="Times New Roman"/>
                <w:b/>
                <w:lang w:val="vi-VN"/>
              </w:rPr>
              <w:t>mật khẩu</w:t>
            </w:r>
            <w:r w:rsidRPr="009F7218">
              <w:rPr>
                <w:rFonts w:cs="Times New Roman"/>
                <w:b/>
                <w:lang w:val="vi-VN"/>
              </w:rPr>
              <w:t xml:space="preserve"> không hợp lệ</w:t>
            </w:r>
          </w:p>
        </w:tc>
      </w:tr>
      <w:tr w:rsidR="002D1082" w:rsidRPr="00E666CE" w14:paraId="7C20940B"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4C9778D4" w14:textId="77777777" w:rsidR="002D1082" w:rsidRPr="00E666CE" w:rsidRDefault="002D1082" w:rsidP="00E666CE">
            <w:pPr>
              <w:widowControl w:val="0"/>
              <w:rPr>
                <w:lang w:val="vi-VN"/>
              </w:rPr>
            </w:pPr>
            <w:r w:rsidRPr="009F7218">
              <w:rPr>
                <w:lang w:val="vi-VN"/>
              </w:rPr>
              <w:t>Hệ thống hiển thị thông báo lỗi:</w:t>
            </w:r>
          </w:p>
          <w:p w14:paraId="015F94FD" w14:textId="6ECF1683" w:rsidR="00EF1451" w:rsidRPr="00EF1451" w:rsidRDefault="00EF1451" w:rsidP="00E666CE">
            <w:pPr>
              <w:pStyle w:val="StyleTr0"/>
              <w:widowControl w:val="0"/>
              <w:rPr>
                <w:lang w:val="vi-VN"/>
              </w:rPr>
            </w:pPr>
            <w:r w:rsidRPr="00E666CE">
              <w:rPr>
                <w:lang w:val="vi-VN"/>
              </w:rPr>
              <w:t xml:space="preserve">Không nhập lại mật khẩu: </w:t>
            </w:r>
            <w:r w:rsidRPr="219C23C9">
              <w:rPr>
                <w:lang w:val="vi-VN"/>
              </w:rPr>
              <w:t>“</w:t>
            </w:r>
            <w:r w:rsidRPr="00E666CE">
              <w:rPr>
                <w:lang w:val="vi-VN"/>
              </w:rPr>
              <w:t>Nhập lại mật khẩu không được để trống</w:t>
            </w:r>
            <w:r w:rsidRPr="219C23C9">
              <w:rPr>
                <w:lang w:val="vi-VN"/>
              </w:rPr>
              <w:t>”</w:t>
            </w:r>
            <w:r w:rsidRPr="00E666CE">
              <w:rPr>
                <w:lang w:val="vi-VN"/>
              </w:rPr>
              <w:t>.</w:t>
            </w:r>
          </w:p>
          <w:p w14:paraId="6A0341DF" w14:textId="77777777" w:rsidR="002D1082" w:rsidRPr="00474292" w:rsidRDefault="002D1082" w:rsidP="00E666CE">
            <w:pPr>
              <w:pStyle w:val="StyleTr0"/>
              <w:widowControl w:val="0"/>
              <w:rPr>
                <w:lang w:val="vi-VN"/>
              </w:rPr>
            </w:pPr>
            <w:r w:rsidRPr="219C23C9">
              <w:rPr>
                <w:lang w:val="vi-VN"/>
              </w:rPr>
              <w:t>“Mật khẩu nhập lại không khớp”</w:t>
            </w:r>
          </w:p>
          <w:p w14:paraId="1A02E53A" w14:textId="057DBD79" w:rsidR="002D1082" w:rsidRPr="009F7218" w:rsidRDefault="00EF1451"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 xml:space="preserve">tài khoản đăng kí thành công </w:t>
            </w:r>
            <w:r w:rsidRPr="0049009D">
              <w:rPr>
                <w:lang w:val="vi-VN"/>
              </w:rPr>
              <w:t>nếu các giá trị đều hợp lệ.</w:t>
            </w:r>
          </w:p>
        </w:tc>
      </w:tr>
      <w:tr w:rsidR="002D1082" w:rsidRPr="00DA0001" w14:paraId="0BC60E23" w14:textId="77777777" w:rsidTr="008A3018">
        <w:trPr>
          <w:trHeight w:val="271"/>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8DC701F" w14:textId="77777777" w:rsidR="002D1082" w:rsidRPr="00DA0001" w:rsidRDefault="002D1082" w:rsidP="00E666CE">
            <w:pPr>
              <w:widowControl w:val="0"/>
              <w:jc w:val="center"/>
              <w:rPr>
                <w:rFonts w:cs="Times New Roman"/>
              </w:rPr>
            </w:pPr>
            <w:r w:rsidRPr="44346709">
              <w:rPr>
                <w:rFonts w:cs="Times New Roman"/>
                <w:b/>
                <w:bCs/>
              </w:rPr>
              <w:t>Giao diện minh họa</w:t>
            </w:r>
          </w:p>
        </w:tc>
      </w:tr>
      <w:tr w:rsidR="002D1082" w:rsidRPr="00820BE9" w14:paraId="00BCF633" w14:textId="77777777" w:rsidTr="008A3018">
        <w:trPr>
          <w:trHeight w:val="343"/>
        </w:trPr>
        <w:tc>
          <w:tcPr>
            <w:tcW w:w="9128"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38CD74BD" w14:textId="77777777" w:rsidR="003A29C4" w:rsidRDefault="0074060F" w:rsidP="00E666CE">
            <w:pPr>
              <w:widowControl w:val="0"/>
              <w:jc w:val="center"/>
            </w:pPr>
            <w:r>
              <w:rPr>
                <w:noProof/>
                <w:lang w:val="vi-VN" w:eastAsia="vi-VN"/>
              </w:rPr>
              <w:drawing>
                <wp:inline distT="0" distB="0" distL="0" distR="0" wp14:anchorId="378F998C" wp14:editId="176C763C">
                  <wp:extent cx="5876290" cy="2848610"/>
                  <wp:effectExtent l="0" t="0" r="0" b="8890"/>
                  <wp:docPr id="16242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7043" name=""/>
                          <pic:cNvPicPr/>
                        </pic:nvPicPr>
                        <pic:blipFill>
                          <a:blip r:embed="rId38"/>
                          <a:stretch>
                            <a:fillRect/>
                          </a:stretch>
                        </pic:blipFill>
                        <pic:spPr>
                          <a:xfrm>
                            <a:off x="0" y="0"/>
                            <a:ext cx="5876290" cy="2848610"/>
                          </a:xfrm>
                          <a:prstGeom prst="rect">
                            <a:avLst/>
                          </a:prstGeom>
                        </pic:spPr>
                      </pic:pic>
                    </a:graphicData>
                  </a:graphic>
                </wp:inline>
              </w:drawing>
            </w:r>
          </w:p>
          <w:p w14:paraId="7C55C03E" w14:textId="22C86E43" w:rsidR="002D1082" w:rsidRPr="00820BE9" w:rsidRDefault="003A29C4" w:rsidP="00E666CE">
            <w:pPr>
              <w:pStyle w:val="Caption"/>
              <w:widowControl w:val="0"/>
            </w:pPr>
            <w:bookmarkStart w:id="473" w:name="_Toc180279721"/>
            <w:bookmarkStart w:id="474" w:name="_Toc180435401"/>
            <w:r>
              <w:t xml:space="preserve">Hình </w:t>
            </w:r>
            <w:fldSimple w:instr=" STYLEREF 1 \s ">
              <w:r w:rsidR="001C794A">
                <w:rPr>
                  <w:noProof/>
                </w:rPr>
                <w:t>2</w:t>
              </w:r>
            </w:fldSimple>
            <w:r w:rsidR="006B790F">
              <w:t>.</w:t>
            </w:r>
            <w:fldSimple w:instr=" SEQ Hình \* ARABIC \s 1 ">
              <w:r w:rsidR="001C794A">
                <w:rPr>
                  <w:noProof/>
                </w:rPr>
                <w:t>16</w:t>
              </w:r>
            </w:fldSimple>
            <w:r>
              <w:t xml:space="preserve">. </w:t>
            </w:r>
            <w:bookmarkStart w:id="475" w:name="_Toc44941838"/>
            <w:r>
              <w:t xml:space="preserve">Giao diện đăng </w:t>
            </w:r>
            <w:bookmarkEnd w:id="475"/>
            <w:r>
              <w:t>ký</w:t>
            </w:r>
            <w:bookmarkEnd w:id="473"/>
            <w:bookmarkEnd w:id="474"/>
          </w:p>
        </w:tc>
      </w:tr>
    </w:tbl>
    <w:p w14:paraId="0B90BF01" w14:textId="440D0959" w:rsidR="00E666CE" w:rsidRDefault="00E666CE" w:rsidP="00E666CE">
      <w:pPr>
        <w:widowControl w:val="0"/>
      </w:pPr>
    </w:p>
    <w:p w14:paraId="432C6BCE" w14:textId="77777777" w:rsidR="00E666CE" w:rsidRDefault="00E666CE">
      <w:pPr>
        <w:spacing w:before="0" w:after="160" w:line="259" w:lineRule="auto"/>
        <w:jc w:val="left"/>
      </w:pPr>
      <w:r>
        <w:br w:type="page"/>
      </w:r>
    </w:p>
    <w:p w14:paraId="7A766F1B" w14:textId="3DDE26A0" w:rsidR="009C20F3" w:rsidRDefault="009C20F3" w:rsidP="00E666CE">
      <w:pPr>
        <w:pStyle w:val="Heading3"/>
        <w:keepNext w:val="0"/>
        <w:widowControl w:val="0"/>
      </w:pPr>
      <w:bookmarkStart w:id="476" w:name="_Toc178930794"/>
      <w:bookmarkStart w:id="477" w:name="_Toc179783192"/>
      <w:bookmarkStart w:id="478" w:name="_Toc180279638"/>
      <w:bookmarkStart w:id="479" w:name="_Toc180503830"/>
      <w:r>
        <w:lastRenderedPageBreak/>
        <w:t>UC#02: Đăng nhập</w:t>
      </w:r>
      <w:bookmarkEnd w:id="476"/>
      <w:bookmarkEnd w:id="477"/>
      <w:bookmarkEnd w:id="478"/>
      <w:bookmarkEnd w:id="479"/>
    </w:p>
    <w:tbl>
      <w:tblPr>
        <w:tblW w:w="853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92"/>
        <w:gridCol w:w="2079"/>
        <w:gridCol w:w="2679"/>
        <w:gridCol w:w="2476"/>
        <w:gridCol w:w="24"/>
      </w:tblGrid>
      <w:tr w:rsidR="0095169D" w14:paraId="6E1BDA46" w14:textId="77777777" w:rsidTr="008A3018">
        <w:trPr>
          <w:gridAfter w:val="1"/>
          <w:wAfter w:w="26" w:type="dxa"/>
          <w:trHeight w:val="728"/>
        </w:trPr>
        <w:tc>
          <w:tcPr>
            <w:tcW w:w="361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1A8891F" w14:textId="77777777" w:rsidR="00740EE9" w:rsidRDefault="00740EE9" w:rsidP="00E666CE">
            <w:pPr>
              <w:widowControl w:val="0"/>
              <w:jc w:val="center"/>
              <w:rPr>
                <w:rFonts w:cs="Times New Roman"/>
                <w:b/>
                <w:bCs/>
              </w:rPr>
            </w:pPr>
            <w:r w:rsidRPr="44346709">
              <w:rPr>
                <w:rFonts w:cs="Times New Roman"/>
                <w:b/>
                <w:bCs/>
              </w:rPr>
              <w:t>UC#0</w:t>
            </w:r>
            <w:r>
              <w:rPr>
                <w:rFonts w:cs="Times New Roman"/>
                <w:b/>
                <w:bCs/>
              </w:rPr>
              <w:t>2</w:t>
            </w:r>
          </w:p>
        </w:tc>
        <w:tc>
          <w:tcPr>
            <w:tcW w:w="257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9A12C21" w14:textId="77777777" w:rsidR="00740EE9" w:rsidRDefault="00740EE9" w:rsidP="00E666CE">
            <w:pPr>
              <w:widowControl w:val="0"/>
              <w:jc w:val="center"/>
              <w:rPr>
                <w:rFonts w:cs="Times New Roman"/>
                <w:b/>
                <w:bCs/>
              </w:rPr>
            </w:pPr>
            <w:r w:rsidRPr="44346709">
              <w:rPr>
                <w:rFonts w:cs="Times New Roman"/>
                <w:b/>
                <w:bCs/>
              </w:rPr>
              <w:t>Đăng nhập</w:t>
            </w:r>
          </w:p>
        </w:tc>
        <w:tc>
          <w:tcPr>
            <w:tcW w:w="2316"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7269481" w14:textId="77777777" w:rsidR="00740EE9" w:rsidRDefault="00740EE9" w:rsidP="00E666CE">
            <w:pPr>
              <w:widowControl w:val="0"/>
              <w:jc w:val="center"/>
              <w:rPr>
                <w:rFonts w:cs="Times New Roman"/>
                <w:b/>
                <w:bCs/>
              </w:rPr>
            </w:pPr>
            <w:r w:rsidRPr="44346709">
              <w:rPr>
                <w:rFonts w:cs="Times New Roman"/>
                <w:b/>
                <w:bCs/>
              </w:rPr>
              <w:t xml:space="preserve">Độ phức tạp: </w:t>
            </w:r>
            <w:r w:rsidRPr="67A9DDC7">
              <w:rPr>
                <w:rFonts w:cs="Times New Roman"/>
                <w:b/>
                <w:bCs/>
              </w:rPr>
              <w:t>Thấp</w:t>
            </w:r>
          </w:p>
        </w:tc>
      </w:tr>
      <w:tr w:rsidR="0095169D" w14:paraId="19837704" w14:textId="77777777" w:rsidTr="008A3018">
        <w:trPr>
          <w:gridAfter w:val="1"/>
          <w:wAfter w:w="26" w:type="dxa"/>
          <w:trHeight w:val="314"/>
        </w:trPr>
        <w:tc>
          <w:tcPr>
            <w:tcW w:w="361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D919F39" w14:textId="77777777" w:rsidR="00740EE9" w:rsidRDefault="00740EE9" w:rsidP="00E666CE">
            <w:pPr>
              <w:widowControl w:val="0"/>
              <w:jc w:val="center"/>
              <w:rPr>
                <w:rFonts w:cs="Times New Roman"/>
                <w:b/>
                <w:bCs/>
              </w:rPr>
            </w:pPr>
            <w:r w:rsidRPr="44346709">
              <w:rPr>
                <w:rFonts w:cs="Times New Roman"/>
                <w:b/>
                <w:bCs/>
              </w:rPr>
              <w:t>Mô tả</w:t>
            </w:r>
          </w:p>
        </w:tc>
        <w:tc>
          <w:tcPr>
            <w:tcW w:w="488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69627D9" w14:textId="77777777" w:rsidR="00740EE9" w:rsidRDefault="00740EE9" w:rsidP="00E666CE">
            <w:pPr>
              <w:widowControl w:val="0"/>
              <w:rPr>
                <w:rFonts w:cs="Times New Roman"/>
              </w:rPr>
            </w:pPr>
            <w:r w:rsidRPr="00B57FD4">
              <w:rPr>
                <w:lang w:val="vi-VN"/>
              </w:rPr>
              <w:t>Đăng nhập để truy cập và sử dụng các chức năng của hệ thống</w:t>
            </w:r>
          </w:p>
        </w:tc>
      </w:tr>
      <w:tr w:rsidR="0095169D" w14:paraId="6CD74978" w14:textId="77777777" w:rsidTr="008A3018">
        <w:trPr>
          <w:gridAfter w:val="1"/>
          <w:wAfter w:w="26" w:type="dxa"/>
          <w:trHeight w:val="705"/>
        </w:trPr>
        <w:tc>
          <w:tcPr>
            <w:tcW w:w="3615"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63799D5B" w14:textId="77777777" w:rsidR="00740EE9" w:rsidRDefault="00740EE9" w:rsidP="00E666CE">
            <w:pPr>
              <w:widowControl w:val="0"/>
              <w:jc w:val="center"/>
              <w:rPr>
                <w:rFonts w:cs="Times New Roman"/>
                <w:b/>
                <w:bCs/>
              </w:rPr>
            </w:pPr>
            <w:r w:rsidRPr="44346709">
              <w:rPr>
                <w:rFonts w:cs="Times New Roman"/>
                <w:b/>
                <w:bCs/>
              </w:rPr>
              <w:t>Tác nhân</w:t>
            </w:r>
          </w:p>
        </w:tc>
        <w:tc>
          <w:tcPr>
            <w:tcW w:w="4889"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4B96A225" w14:textId="60CB3EBC" w:rsidR="00740EE9" w:rsidRDefault="00740EE9" w:rsidP="00E666CE">
            <w:pPr>
              <w:widowControl w:val="0"/>
              <w:rPr>
                <w:rFonts w:cs="Times New Roman"/>
              </w:rPr>
            </w:pPr>
            <w:r w:rsidRPr="44346709">
              <w:rPr>
                <w:rFonts w:cs="Times New Roman"/>
              </w:rPr>
              <w:t xml:space="preserve">Admin, </w:t>
            </w:r>
            <w:r>
              <w:rPr>
                <w:rFonts w:cs="Times New Roman"/>
              </w:rPr>
              <w:t>user</w:t>
            </w:r>
          </w:p>
        </w:tc>
      </w:tr>
      <w:tr w:rsidR="0095169D" w14:paraId="68BA1352" w14:textId="77777777" w:rsidTr="008A3018">
        <w:trPr>
          <w:gridAfter w:val="1"/>
          <w:wAfter w:w="26" w:type="dxa"/>
          <w:trHeight w:val="339"/>
        </w:trPr>
        <w:tc>
          <w:tcPr>
            <w:tcW w:w="361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A2A6D3E" w14:textId="77777777" w:rsidR="00740EE9" w:rsidRDefault="00740EE9" w:rsidP="00E666CE">
            <w:pPr>
              <w:widowControl w:val="0"/>
              <w:jc w:val="center"/>
              <w:rPr>
                <w:rFonts w:cs="Times New Roman"/>
                <w:b/>
                <w:bCs/>
              </w:rPr>
            </w:pPr>
            <w:r w:rsidRPr="44346709">
              <w:rPr>
                <w:rFonts w:cs="Times New Roman"/>
                <w:b/>
                <w:bCs/>
              </w:rPr>
              <w:t>Tiền điều kiện</w:t>
            </w:r>
          </w:p>
        </w:tc>
        <w:tc>
          <w:tcPr>
            <w:tcW w:w="488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8ADA5AF" w14:textId="40FA6356" w:rsidR="00740EE9" w:rsidRDefault="00740EE9" w:rsidP="00E666CE">
            <w:pPr>
              <w:widowControl w:val="0"/>
              <w:rPr>
                <w:rFonts w:cs="Times New Roman"/>
              </w:rPr>
            </w:pPr>
            <w:r w:rsidRPr="44346709">
              <w:rPr>
                <w:rFonts w:cs="Times New Roman"/>
              </w:rPr>
              <w:t xml:space="preserve">Nhập thông tin đăng nhập: </w:t>
            </w:r>
            <w:r w:rsidR="00A079E3">
              <w:rPr>
                <w:rFonts w:cs="Times New Roman"/>
              </w:rPr>
              <w:t>Mã người dùng</w:t>
            </w:r>
            <w:r w:rsidRPr="44346709">
              <w:rPr>
                <w:rFonts w:cs="Times New Roman"/>
              </w:rPr>
              <w:t>, mật khẩu</w:t>
            </w:r>
          </w:p>
        </w:tc>
      </w:tr>
      <w:tr w:rsidR="0095169D" w14:paraId="513FF9BE" w14:textId="77777777" w:rsidTr="008A3018">
        <w:trPr>
          <w:gridAfter w:val="1"/>
          <w:wAfter w:w="26" w:type="dxa"/>
          <w:trHeight w:val="321"/>
        </w:trPr>
        <w:tc>
          <w:tcPr>
            <w:tcW w:w="1946"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5842E72" w14:textId="27AA6E53" w:rsidR="0095169D" w:rsidRDefault="0095169D" w:rsidP="00E666CE">
            <w:pPr>
              <w:widowControl w:val="0"/>
              <w:jc w:val="center"/>
              <w:rPr>
                <w:rFonts w:cs="Times New Roman"/>
                <w:b/>
                <w:bCs/>
              </w:rPr>
            </w:pPr>
            <w:r w:rsidRPr="44346709">
              <w:rPr>
                <w:rFonts w:cs="Times New Roman"/>
                <w:b/>
                <w:bCs/>
              </w:rPr>
              <w:t>Hậu điều kiện</w:t>
            </w: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AF69657" w14:textId="3E6FA2BF" w:rsidR="0095169D" w:rsidRDefault="0095169D" w:rsidP="00E666CE">
            <w:pPr>
              <w:widowControl w:val="0"/>
              <w:jc w:val="center"/>
              <w:rPr>
                <w:rFonts w:cs="Times New Roman"/>
                <w:b/>
                <w:bCs/>
              </w:rPr>
            </w:pPr>
            <w:r w:rsidRPr="44346709">
              <w:rPr>
                <w:rFonts w:cs="Times New Roman"/>
                <w:b/>
                <w:bCs/>
              </w:rPr>
              <w:t>Thành công</w:t>
            </w:r>
          </w:p>
        </w:tc>
        <w:tc>
          <w:tcPr>
            <w:tcW w:w="488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0F27A05" w14:textId="77777777" w:rsidR="0095169D" w:rsidRDefault="0095169D" w:rsidP="00E666CE">
            <w:pPr>
              <w:widowControl w:val="0"/>
              <w:rPr>
                <w:rFonts w:cs="Times New Roman"/>
              </w:rPr>
            </w:pPr>
            <w:r w:rsidRPr="44346709">
              <w:rPr>
                <w:rFonts w:cs="Times New Roman"/>
              </w:rPr>
              <w:t xml:space="preserve">Đăng nhập thành công tài khoản vào </w:t>
            </w:r>
            <w:r>
              <w:rPr>
                <w:rFonts w:cs="Times New Roman"/>
              </w:rPr>
              <w:t>trang web</w:t>
            </w:r>
          </w:p>
        </w:tc>
      </w:tr>
      <w:tr w:rsidR="0095169D" w14:paraId="1472743A" w14:textId="77777777" w:rsidTr="008A3018">
        <w:trPr>
          <w:gridAfter w:val="1"/>
          <w:wAfter w:w="26" w:type="dxa"/>
          <w:trHeight w:val="290"/>
        </w:trPr>
        <w:tc>
          <w:tcPr>
            <w:tcW w:w="1946" w:type="dxa"/>
            <w:vMerge/>
            <w:vAlign w:val="center"/>
          </w:tcPr>
          <w:p w14:paraId="1E5CC564" w14:textId="77777777" w:rsidR="0095169D" w:rsidRPr="0095169D" w:rsidRDefault="0095169D" w:rsidP="00E666CE">
            <w:pPr>
              <w:widowControl w:val="0"/>
              <w:jc w:val="center"/>
              <w:rPr>
                <w:rFonts w:cs="Times New Roman"/>
                <w:b/>
                <w:bCs/>
              </w:rPr>
            </w:pP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80D5F39" w14:textId="704B3F01" w:rsidR="0095169D" w:rsidRDefault="0095169D" w:rsidP="00E666CE">
            <w:pPr>
              <w:widowControl w:val="0"/>
              <w:jc w:val="center"/>
              <w:rPr>
                <w:rFonts w:cs="Times New Roman"/>
                <w:b/>
                <w:bCs/>
              </w:rPr>
            </w:pPr>
            <w:r w:rsidRPr="44346709">
              <w:rPr>
                <w:rFonts w:cs="Times New Roman"/>
                <w:b/>
                <w:bCs/>
              </w:rPr>
              <w:t>Lỗi</w:t>
            </w:r>
          </w:p>
        </w:tc>
        <w:tc>
          <w:tcPr>
            <w:tcW w:w="488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40AFC00" w14:textId="77777777" w:rsidR="0095169D" w:rsidRDefault="0095169D" w:rsidP="00E666CE">
            <w:pPr>
              <w:widowControl w:val="0"/>
              <w:rPr>
                <w:rFonts w:cs="Times New Roman"/>
              </w:rPr>
            </w:pPr>
            <w:r w:rsidRPr="44346709">
              <w:rPr>
                <w:rFonts w:cs="Times New Roman"/>
              </w:rPr>
              <w:t>Đăng nhập không thành công</w:t>
            </w:r>
          </w:p>
        </w:tc>
      </w:tr>
      <w:tr w:rsidR="00740EE9" w:rsidRPr="00664213" w14:paraId="3C0EA8B1"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5E1A1F3" w14:textId="77777777" w:rsidR="00740EE9" w:rsidRPr="00664213" w:rsidRDefault="00740EE9" w:rsidP="00E666CE">
            <w:pPr>
              <w:widowControl w:val="0"/>
              <w:jc w:val="left"/>
              <w:rPr>
                <w:rFonts w:cs="Times New Roman"/>
                <w:b/>
                <w:bCs/>
              </w:rPr>
            </w:pPr>
            <w:r w:rsidRPr="00664213">
              <w:rPr>
                <w:b/>
                <w:bCs/>
              </w:rPr>
              <w:t>ĐẶC TẢ CHỨC NĂNG</w:t>
            </w:r>
          </w:p>
        </w:tc>
      </w:tr>
      <w:tr w:rsidR="00740EE9" w:rsidRPr="00664213" w14:paraId="1FB47B13"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96A57BC" w14:textId="77777777" w:rsidR="00740EE9" w:rsidRPr="00664213" w:rsidRDefault="00740EE9" w:rsidP="00E666CE">
            <w:pPr>
              <w:widowControl w:val="0"/>
              <w:jc w:val="left"/>
              <w:rPr>
                <w:rFonts w:cs="Times New Roman"/>
                <w:b/>
                <w:bCs/>
              </w:rPr>
            </w:pPr>
            <w:r w:rsidRPr="00664213">
              <w:rPr>
                <w:b/>
                <w:bCs/>
              </w:rPr>
              <w:t>Luồng sự kiện chính/Kịch bản chính</w:t>
            </w:r>
          </w:p>
        </w:tc>
      </w:tr>
      <w:tr w:rsidR="00740EE9" w14:paraId="5935E0A0" w14:textId="77777777" w:rsidTr="008A3018">
        <w:trPr>
          <w:trHeight w:val="343"/>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9E24F15" w14:textId="77777777" w:rsidR="00740EE9" w:rsidRDefault="00740EE9" w:rsidP="00E666CE">
            <w:pPr>
              <w:widowControl w:val="0"/>
            </w:pPr>
            <w:r>
              <w:t xml:space="preserve">Chức năng bắt đầu khi </w:t>
            </w:r>
            <w:r w:rsidRPr="44346709">
              <w:rPr>
                <w:rFonts w:cs="Times New Roman"/>
              </w:rPr>
              <w:t xml:space="preserve">người dùng </w:t>
            </w:r>
            <w:r>
              <w:t>muốn đăng nhập vào trang web</w:t>
            </w:r>
          </w:p>
          <w:p w14:paraId="2A00C7E6" w14:textId="044E4279" w:rsidR="00740EE9" w:rsidRDefault="00740EE9" w:rsidP="00E666CE">
            <w:pPr>
              <w:pStyle w:val="Tru"/>
              <w:widowControl w:val="0"/>
              <w:tabs>
                <w:tab w:val="clear" w:pos="567"/>
                <w:tab w:val="num" w:pos="851"/>
              </w:tabs>
              <w:spacing w:line="288" w:lineRule="auto"/>
              <w:ind w:left="851" w:right="0" w:hanging="284"/>
              <w:contextualSpacing w:val="0"/>
            </w:pPr>
            <w:r>
              <w:t xml:space="preserve">Hệ thống sẽ yêu cầu người dùng nhập thông tin: </w:t>
            </w:r>
            <w:r w:rsidR="00A079E3">
              <w:t>Mã người dùng</w:t>
            </w:r>
            <w:r>
              <w:t xml:space="preserve"> và mật khẩu.</w:t>
            </w:r>
          </w:p>
          <w:p w14:paraId="7B019246" w14:textId="77777777" w:rsidR="00740EE9" w:rsidRDefault="00740EE9" w:rsidP="00E666CE">
            <w:pPr>
              <w:pStyle w:val="Tru"/>
              <w:widowControl w:val="0"/>
              <w:tabs>
                <w:tab w:val="clear" w:pos="567"/>
                <w:tab w:val="num" w:pos="851"/>
              </w:tabs>
              <w:spacing w:line="288" w:lineRule="auto"/>
              <w:ind w:left="851" w:right="0" w:hanging="284"/>
              <w:contextualSpacing w:val="0"/>
            </w:pPr>
            <w:r>
              <w:t>Sau đó bấm button “Đăng nhập”:</w:t>
            </w:r>
          </w:p>
          <w:p w14:paraId="065591D3" w14:textId="38E7468F" w:rsidR="00740EE9" w:rsidRPr="00DE7B01" w:rsidRDefault="00740EE9" w:rsidP="00E666CE">
            <w:pPr>
              <w:pStyle w:val="a"/>
              <w:widowControl w:val="0"/>
            </w:pPr>
            <w:r w:rsidRPr="00DE7B01">
              <w:t xml:space="preserve">Hệ thống xác nhận tính chích xác của </w:t>
            </w:r>
            <w:r w:rsidR="00A079E3">
              <w:t>Mã người dùng</w:t>
            </w:r>
            <w:r w:rsidRPr="00DE7B01">
              <w:t xml:space="preserve"> (</w:t>
            </w:r>
            <w:r w:rsidR="00A079E3">
              <w:t>Mã người dùng</w:t>
            </w:r>
            <w:r>
              <w:t xml:space="preserve"> không đăng ký hoặc đăng ký nhưng nhập sai</w:t>
            </w:r>
            <w:r w:rsidRPr="00DE7B01">
              <w:t>). Nếu không chính xác thực hiện luồng A.</w:t>
            </w:r>
          </w:p>
          <w:p w14:paraId="1BC81203" w14:textId="77777777" w:rsidR="00740EE9" w:rsidRDefault="00740EE9" w:rsidP="00E666CE">
            <w:pPr>
              <w:pStyle w:val="a"/>
              <w:widowControl w:val="0"/>
            </w:pPr>
            <w:r w:rsidRPr="00DE7B01">
              <w:t>Hệ thống xác nhận tính chính xác của mật khẩu (mật khẩu nhập không đúng). Nếu không chính xác thực hiện luồng A.</w:t>
            </w:r>
          </w:p>
          <w:p w14:paraId="6567C611" w14:textId="31EE8942" w:rsidR="00740EE9" w:rsidRPr="00DE7B01" w:rsidRDefault="00740EE9" w:rsidP="00E666CE">
            <w:pPr>
              <w:pStyle w:val="a"/>
              <w:widowControl w:val="0"/>
            </w:pPr>
            <w:r w:rsidRPr="00DE7B01">
              <w:t xml:space="preserve">Hệ thống xác nhận tính </w:t>
            </w:r>
            <w:r>
              <w:t xml:space="preserve">hợp lệ của </w:t>
            </w:r>
            <w:r w:rsidR="00A079E3">
              <w:t>Mã người dùng</w:t>
            </w:r>
            <w:r w:rsidRPr="00DE7B01">
              <w:t xml:space="preserve"> (</w:t>
            </w:r>
            <w:r>
              <w:t>bỏ trống</w:t>
            </w:r>
            <w:r w:rsidRPr="00DE7B01">
              <w:t>). Nếu không chính xác thực hiện luồng A</w:t>
            </w:r>
            <w:r>
              <w:t>1</w:t>
            </w:r>
            <w:r w:rsidRPr="00DE7B01">
              <w:t>.</w:t>
            </w:r>
          </w:p>
          <w:p w14:paraId="5926773B" w14:textId="54C0ED94" w:rsidR="00740EE9" w:rsidRPr="00DE7B01" w:rsidRDefault="00740EE9" w:rsidP="00E666CE">
            <w:pPr>
              <w:pStyle w:val="a"/>
              <w:widowControl w:val="0"/>
            </w:pPr>
            <w:r w:rsidRPr="00DE7B01">
              <w:t xml:space="preserve">Hệ thống xác nhận tính </w:t>
            </w:r>
            <w:r>
              <w:t xml:space="preserve">hợp lệ của </w:t>
            </w:r>
            <w:r w:rsidR="00A079E3">
              <w:t>Mã người dùng</w:t>
            </w:r>
            <w:r w:rsidRPr="00DE7B01">
              <w:t xml:space="preserve"> (</w:t>
            </w:r>
            <w:r>
              <w:t>bỏ trống</w:t>
            </w:r>
            <w:r w:rsidRPr="00DE7B01">
              <w:t>). Nếu không chính xác thực hiện luồng A</w:t>
            </w:r>
            <w:r>
              <w:t>2</w:t>
            </w:r>
            <w:r w:rsidRPr="00DE7B01">
              <w:t>.</w:t>
            </w:r>
          </w:p>
          <w:p w14:paraId="33B8F258" w14:textId="77777777" w:rsidR="00740EE9" w:rsidRDefault="00740EE9" w:rsidP="00E666CE">
            <w:pPr>
              <w:pStyle w:val="a"/>
              <w:widowControl w:val="0"/>
            </w:pPr>
            <w:r w:rsidRPr="00DE7B01">
              <w:t>Hệ thống ghi lại quá trình đăng nhập</w:t>
            </w:r>
          </w:p>
        </w:tc>
      </w:tr>
      <w:tr w:rsidR="00740EE9" w:rsidRPr="00664213" w14:paraId="6237E964"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2F73EFC" w14:textId="77777777" w:rsidR="00740EE9" w:rsidRPr="00664213" w:rsidRDefault="00740EE9" w:rsidP="00E666CE">
            <w:pPr>
              <w:widowControl w:val="0"/>
              <w:jc w:val="left"/>
              <w:rPr>
                <w:b/>
                <w:bCs/>
              </w:rPr>
            </w:pPr>
            <w:r w:rsidRPr="00664213">
              <w:rPr>
                <w:b/>
                <w:bCs/>
              </w:rPr>
              <w:t>Luồng sự kiện phát sinh/Kịch bản phát sinh</w:t>
            </w:r>
          </w:p>
        </w:tc>
      </w:tr>
      <w:tr w:rsidR="00740EE9" w14:paraId="53015C3C"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60182BD" w14:textId="121FB97A" w:rsidR="00740EE9" w:rsidRDefault="00740EE9" w:rsidP="00E666CE">
            <w:pPr>
              <w:widowControl w:val="0"/>
              <w:rPr>
                <w:rFonts w:cs="Times New Roman"/>
                <w:b/>
                <w:bCs/>
              </w:rPr>
            </w:pPr>
            <w:r w:rsidRPr="44346709">
              <w:rPr>
                <w:rFonts w:cs="Times New Roman"/>
                <w:b/>
                <w:bCs/>
              </w:rPr>
              <w:t xml:space="preserve">Luồng A: Nhập </w:t>
            </w:r>
            <w:r>
              <w:rPr>
                <w:rFonts w:cs="Times New Roman"/>
                <w:b/>
                <w:bCs/>
              </w:rPr>
              <w:t>thông</w:t>
            </w:r>
            <w:r w:rsidRPr="44346709">
              <w:rPr>
                <w:rFonts w:cs="Times New Roman"/>
                <w:b/>
                <w:bCs/>
              </w:rPr>
              <w:t xml:space="preserve"> </w:t>
            </w:r>
            <w:r>
              <w:rPr>
                <w:rFonts w:cs="Times New Roman"/>
                <w:b/>
                <w:bCs/>
              </w:rPr>
              <w:t xml:space="preserve">tin </w:t>
            </w:r>
            <w:r w:rsidR="00A079E3">
              <w:rPr>
                <w:rFonts w:cs="Times New Roman"/>
                <w:b/>
                <w:bCs/>
              </w:rPr>
              <w:t>Mã người dùng</w:t>
            </w:r>
            <w:r>
              <w:rPr>
                <w:rFonts w:cs="Times New Roman"/>
                <w:b/>
                <w:bCs/>
              </w:rPr>
              <w:t xml:space="preserve"> </w:t>
            </w:r>
            <w:r w:rsidR="00EF1451">
              <w:rPr>
                <w:rFonts w:cs="Times New Roman"/>
                <w:b/>
                <w:bCs/>
              </w:rPr>
              <w:t xml:space="preserve">hoặc Mật khẩu </w:t>
            </w:r>
            <w:r>
              <w:rPr>
                <w:rFonts w:cs="Times New Roman"/>
                <w:b/>
                <w:bCs/>
              </w:rPr>
              <w:t xml:space="preserve">không </w:t>
            </w:r>
            <w:r w:rsidR="00EF1451">
              <w:rPr>
                <w:rFonts w:cs="Times New Roman"/>
                <w:b/>
                <w:bCs/>
              </w:rPr>
              <w:t>hợp lệ</w:t>
            </w:r>
          </w:p>
        </w:tc>
      </w:tr>
      <w:tr w:rsidR="00740EE9" w:rsidRPr="00E666CE" w14:paraId="78A33BA5"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763C3FE3" w14:textId="77777777" w:rsidR="00740EE9" w:rsidRDefault="00740EE9" w:rsidP="00E666CE">
            <w:pPr>
              <w:widowControl w:val="0"/>
            </w:pPr>
            <w:r>
              <w:lastRenderedPageBreak/>
              <w:t>Hệ thống hiển thị thông báo lỗi:</w:t>
            </w:r>
          </w:p>
          <w:p w14:paraId="006BDC5B" w14:textId="2A459634" w:rsidR="00740EE9" w:rsidRPr="0035050A" w:rsidRDefault="00740EE9" w:rsidP="00E666CE">
            <w:pPr>
              <w:pStyle w:val="Tru"/>
              <w:widowControl w:val="0"/>
              <w:tabs>
                <w:tab w:val="clear" w:pos="567"/>
                <w:tab w:val="num" w:pos="851"/>
              </w:tabs>
              <w:spacing w:line="288" w:lineRule="auto"/>
              <w:ind w:left="851" w:right="0" w:hanging="284"/>
              <w:contextualSpacing w:val="0"/>
              <w:rPr>
                <w:lang w:val="vi-VN"/>
              </w:rPr>
            </w:pPr>
            <w:r w:rsidRPr="219C23C9">
              <w:rPr>
                <w:lang w:val="vi-VN"/>
              </w:rPr>
              <w:t>“</w:t>
            </w:r>
            <w:r w:rsidR="00A079E3">
              <w:rPr>
                <w:lang w:val="vi-VN"/>
              </w:rPr>
              <w:t>Mã người dùng</w:t>
            </w:r>
            <w:r w:rsidRPr="219C23C9">
              <w:rPr>
                <w:lang w:val="vi-VN"/>
              </w:rPr>
              <w:t xml:space="preserve"> hoặc mật khẩu không chính xác”</w:t>
            </w:r>
          </w:p>
          <w:p w14:paraId="44F15052" w14:textId="7897D844" w:rsidR="00740EE9" w:rsidRPr="00E666CE" w:rsidRDefault="00EF1451" w:rsidP="00E666CE">
            <w:pPr>
              <w:pStyle w:val="DoanVB0"/>
              <w:widowControl w:val="0"/>
              <w:ind w:firstLine="0"/>
              <w:rPr>
                <w:lang w:val="vi-VN"/>
              </w:rPr>
            </w:pPr>
            <w:r w:rsidRPr="0049009D">
              <w:rPr>
                <w:lang w:val="vi-VN"/>
              </w:rPr>
              <w:t xml:space="preserve">Quá trình kiểm tra tính hợp lệ của các giá trị được thực hiện lại và </w:t>
            </w:r>
            <w:r w:rsidRPr="00E666CE">
              <w:rPr>
                <w:lang w:val="vi-VN"/>
              </w:rPr>
              <w:t xml:space="preserve">tài khoản đăng nhập thành công </w:t>
            </w:r>
            <w:r w:rsidRPr="0049009D">
              <w:rPr>
                <w:lang w:val="vi-VN"/>
              </w:rPr>
              <w:t>nếu các giá trị đều hợp lệ.</w:t>
            </w:r>
          </w:p>
        </w:tc>
      </w:tr>
      <w:tr w:rsidR="00740EE9" w:rsidRPr="00E666CE" w14:paraId="4E5B01F3"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93416CA" w14:textId="3DFFF85A" w:rsidR="00740EE9" w:rsidRPr="00E666CE" w:rsidRDefault="00740EE9" w:rsidP="00E666CE">
            <w:pPr>
              <w:widowControl w:val="0"/>
              <w:rPr>
                <w:rFonts w:cs="Times New Roman"/>
                <w:b/>
                <w:lang w:val="vi-VN"/>
              </w:rPr>
            </w:pPr>
            <w:r w:rsidRPr="009F7218">
              <w:rPr>
                <w:rFonts w:cs="Times New Roman"/>
                <w:b/>
                <w:lang w:val="vi-VN"/>
              </w:rPr>
              <w:t xml:space="preserve">Luồng A1: Nhập </w:t>
            </w:r>
            <w:r w:rsidR="00A079E3">
              <w:rPr>
                <w:rFonts w:cs="Times New Roman"/>
                <w:b/>
                <w:lang w:val="vi-VN"/>
              </w:rPr>
              <w:t>Mã người dùng</w:t>
            </w:r>
            <w:r w:rsidRPr="009F7218">
              <w:rPr>
                <w:rFonts w:cs="Times New Roman"/>
                <w:b/>
                <w:lang w:val="vi-VN"/>
              </w:rPr>
              <w:t xml:space="preserve"> </w:t>
            </w:r>
            <w:r w:rsidRPr="00E666CE">
              <w:rPr>
                <w:rFonts w:cs="Times New Roman"/>
                <w:b/>
                <w:lang w:val="vi-VN"/>
              </w:rPr>
              <w:t>trống</w:t>
            </w:r>
          </w:p>
        </w:tc>
      </w:tr>
      <w:tr w:rsidR="00740EE9" w:rsidRPr="00E666CE" w14:paraId="7066DEEA"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14669475" w14:textId="77777777" w:rsidR="00740EE9" w:rsidRPr="00E666CE" w:rsidRDefault="00740EE9" w:rsidP="00E666CE">
            <w:pPr>
              <w:widowControl w:val="0"/>
              <w:rPr>
                <w:lang w:val="vi-VN"/>
              </w:rPr>
            </w:pPr>
            <w:r w:rsidRPr="009F7218">
              <w:rPr>
                <w:lang w:val="vi-VN"/>
              </w:rPr>
              <w:t>Hệ thống hiển thị thông báo lỗi:</w:t>
            </w:r>
          </w:p>
          <w:p w14:paraId="51A84DA7" w14:textId="1763C2DA" w:rsidR="00EF1451" w:rsidRPr="00EF1451" w:rsidRDefault="00EF1451"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mã người dùng: </w:t>
            </w:r>
            <w:r w:rsidRPr="219C23C9">
              <w:rPr>
                <w:lang w:val="vi-VN"/>
              </w:rPr>
              <w:t>“</w:t>
            </w:r>
            <w:r w:rsidRPr="00E666CE">
              <w:rPr>
                <w:lang w:val="vi-VN"/>
              </w:rPr>
              <w:t>Mã người dùng không được để trống</w:t>
            </w:r>
            <w:r w:rsidRPr="219C23C9">
              <w:rPr>
                <w:lang w:val="vi-VN"/>
              </w:rPr>
              <w:t>”</w:t>
            </w:r>
            <w:r w:rsidRPr="00E666CE">
              <w:rPr>
                <w:lang w:val="vi-VN"/>
              </w:rPr>
              <w:t>.</w:t>
            </w:r>
          </w:p>
          <w:p w14:paraId="1E424BE9" w14:textId="4A0182CB" w:rsidR="00740EE9" w:rsidRPr="00CC7274" w:rsidRDefault="00EF1451"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 xml:space="preserve">tài khoản đăng nhập thành công </w:t>
            </w:r>
            <w:r w:rsidRPr="0049009D">
              <w:rPr>
                <w:lang w:val="vi-VN"/>
              </w:rPr>
              <w:t>nếu các giá trị đều hợp lệ.</w:t>
            </w:r>
          </w:p>
        </w:tc>
      </w:tr>
      <w:tr w:rsidR="00740EE9" w:rsidRPr="00E666CE" w14:paraId="7392FABD"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582BCD5" w14:textId="77777777" w:rsidR="00740EE9" w:rsidRPr="009F7218" w:rsidRDefault="00740EE9" w:rsidP="00E666CE">
            <w:pPr>
              <w:widowControl w:val="0"/>
              <w:rPr>
                <w:lang w:val="vi-VN"/>
              </w:rPr>
            </w:pPr>
            <w:r w:rsidRPr="009F7218">
              <w:rPr>
                <w:rFonts w:cs="Times New Roman"/>
                <w:b/>
                <w:lang w:val="vi-VN"/>
              </w:rPr>
              <w:t>Luồng A</w:t>
            </w:r>
            <w:r w:rsidRPr="00E666CE">
              <w:rPr>
                <w:rFonts w:cs="Times New Roman"/>
                <w:b/>
                <w:lang w:val="vi-VN"/>
              </w:rPr>
              <w:t>2</w:t>
            </w:r>
            <w:r w:rsidRPr="009F7218">
              <w:rPr>
                <w:rFonts w:cs="Times New Roman"/>
                <w:b/>
                <w:lang w:val="vi-VN"/>
              </w:rPr>
              <w:t>: Nhập</w:t>
            </w:r>
            <w:r w:rsidRPr="00E666CE">
              <w:rPr>
                <w:rFonts w:cs="Times New Roman"/>
                <w:b/>
                <w:lang w:val="vi-VN"/>
              </w:rPr>
              <w:t xml:space="preserve"> mật khẩu</w:t>
            </w:r>
            <w:r w:rsidRPr="009F7218">
              <w:rPr>
                <w:rFonts w:cs="Times New Roman"/>
                <w:b/>
                <w:lang w:val="vi-VN"/>
              </w:rPr>
              <w:t xml:space="preserve"> </w:t>
            </w:r>
            <w:r w:rsidRPr="00E666CE">
              <w:rPr>
                <w:rFonts w:cs="Times New Roman"/>
                <w:b/>
                <w:lang w:val="vi-VN"/>
              </w:rPr>
              <w:t>trống</w:t>
            </w:r>
          </w:p>
        </w:tc>
      </w:tr>
      <w:tr w:rsidR="00740EE9" w:rsidRPr="00E666CE" w14:paraId="42635680"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8AA09D0" w14:textId="77777777" w:rsidR="00740EE9" w:rsidRPr="00DA0001" w:rsidRDefault="00740EE9" w:rsidP="00E666CE">
            <w:pPr>
              <w:widowControl w:val="0"/>
              <w:rPr>
                <w:lang w:val="vi-VN"/>
              </w:rPr>
            </w:pPr>
            <w:r w:rsidRPr="009F7218">
              <w:rPr>
                <w:lang w:val="vi-VN"/>
              </w:rPr>
              <w:t>Hệ thống hiển thị thông báo lỗi:</w:t>
            </w:r>
          </w:p>
          <w:p w14:paraId="28F0A958" w14:textId="172A6E1E" w:rsidR="00EF1451" w:rsidRPr="00EF1451" w:rsidRDefault="00EF1451"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mật khẩu: </w:t>
            </w:r>
            <w:r w:rsidRPr="219C23C9">
              <w:rPr>
                <w:lang w:val="vi-VN"/>
              </w:rPr>
              <w:t>“</w:t>
            </w:r>
            <w:r w:rsidRPr="00E666CE">
              <w:rPr>
                <w:lang w:val="vi-VN"/>
              </w:rPr>
              <w:t>Mật khẩu không được để trống</w:t>
            </w:r>
            <w:r w:rsidRPr="219C23C9">
              <w:rPr>
                <w:lang w:val="vi-VN"/>
              </w:rPr>
              <w:t>”</w:t>
            </w:r>
            <w:r w:rsidRPr="00E666CE">
              <w:rPr>
                <w:lang w:val="vi-VN"/>
              </w:rPr>
              <w:t>.</w:t>
            </w:r>
          </w:p>
          <w:p w14:paraId="7140149A" w14:textId="1E331AA8" w:rsidR="00740EE9" w:rsidRPr="009F7218" w:rsidRDefault="00EF1451"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 xml:space="preserve">tài khoản đăng nhập thành công </w:t>
            </w:r>
            <w:r w:rsidRPr="0049009D">
              <w:rPr>
                <w:lang w:val="vi-VN"/>
              </w:rPr>
              <w:t>nếu các giá trị đều hợp lệ.</w:t>
            </w:r>
          </w:p>
        </w:tc>
      </w:tr>
      <w:tr w:rsidR="00740EE9" w14:paraId="563896FC" w14:textId="77777777" w:rsidTr="008A3018">
        <w:trPr>
          <w:trHeight w:val="271"/>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7FA3E65" w14:textId="77777777" w:rsidR="00740EE9" w:rsidRDefault="00740EE9" w:rsidP="00E666CE">
            <w:pPr>
              <w:widowControl w:val="0"/>
              <w:jc w:val="center"/>
              <w:rPr>
                <w:rFonts w:cs="Times New Roman"/>
              </w:rPr>
            </w:pPr>
            <w:r w:rsidRPr="44346709">
              <w:rPr>
                <w:rFonts w:cs="Times New Roman"/>
                <w:b/>
                <w:bCs/>
              </w:rPr>
              <w:t>Giao diện minh họa</w:t>
            </w:r>
          </w:p>
        </w:tc>
      </w:tr>
      <w:tr w:rsidR="00740EE9" w:rsidRPr="00926B39" w14:paraId="2506065F" w14:textId="77777777" w:rsidTr="008A3018">
        <w:trPr>
          <w:trHeight w:val="343"/>
        </w:trPr>
        <w:tc>
          <w:tcPr>
            <w:tcW w:w="853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11E74E3" w14:textId="77777777" w:rsidR="00F67C2B" w:rsidRDefault="0074060F" w:rsidP="00E666CE">
            <w:pPr>
              <w:widowControl w:val="0"/>
              <w:jc w:val="center"/>
            </w:pPr>
            <w:r>
              <w:rPr>
                <w:noProof/>
                <w:lang w:val="vi-VN" w:eastAsia="vi-VN"/>
              </w:rPr>
              <w:drawing>
                <wp:inline distT="0" distB="0" distL="0" distR="0" wp14:anchorId="589537D4" wp14:editId="6F8BA0E5">
                  <wp:extent cx="5940425" cy="2851150"/>
                  <wp:effectExtent l="0" t="0" r="3175" b="6350"/>
                  <wp:docPr id="57080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03995" name=""/>
                          <pic:cNvPicPr/>
                        </pic:nvPicPr>
                        <pic:blipFill>
                          <a:blip r:embed="rId39"/>
                          <a:stretch>
                            <a:fillRect/>
                          </a:stretch>
                        </pic:blipFill>
                        <pic:spPr>
                          <a:xfrm>
                            <a:off x="0" y="0"/>
                            <a:ext cx="5940425" cy="2851150"/>
                          </a:xfrm>
                          <a:prstGeom prst="rect">
                            <a:avLst/>
                          </a:prstGeom>
                        </pic:spPr>
                      </pic:pic>
                    </a:graphicData>
                  </a:graphic>
                </wp:inline>
              </w:drawing>
            </w:r>
          </w:p>
          <w:p w14:paraId="27814377" w14:textId="2B188CE5" w:rsidR="0074060F" w:rsidRPr="00944FED" w:rsidRDefault="00F67C2B" w:rsidP="00E666CE">
            <w:pPr>
              <w:pStyle w:val="Caption"/>
              <w:widowControl w:val="0"/>
            </w:pPr>
            <w:bookmarkStart w:id="480" w:name="_Toc180279722"/>
            <w:bookmarkStart w:id="481" w:name="_Toc180435402"/>
            <w:r>
              <w:t xml:space="preserve">Hình </w:t>
            </w:r>
            <w:fldSimple w:instr=" STYLEREF 1 \s ">
              <w:r w:rsidR="001C794A">
                <w:rPr>
                  <w:noProof/>
                </w:rPr>
                <w:t>2</w:t>
              </w:r>
            </w:fldSimple>
            <w:r w:rsidR="006B790F">
              <w:t>.</w:t>
            </w:r>
            <w:fldSimple w:instr=" SEQ Hình \* ARABIC \s 1 ">
              <w:r w:rsidR="001C794A">
                <w:rPr>
                  <w:noProof/>
                </w:rPr>
                <w:t>17</w:t>
              </w:r>
            </w:fldSimple>
            <w:r>
              <w:t>. Giao diện đăng nhập</w:t>
            </w:r>
            <w:bookmarkEnd w:id="480"/>
            <w:bookmarkEnd w:id="481"/>
          </w:p>
        </w:tc>
      </w:tr>
    </w:tbl>
    <w:p w14:paraId="25248CAF" w14:textId="5EA5702B" w:rsidR="00E666CE" w:rsidRDefault="00E666CE" w:rsidP="00E666CE">
      <w:pPr>
        <w:widowControl w:val="0"/>
      </w:pPr>
    </w:p>
    <w:p w14:paraId="0BCD16BD" w14:textId="77777777" w:rsidR="00E666CE" w:rsidRDefault="00E666CE">
      <w:pPr>
        <w:spacing w:before="0" w:after="160" w:line="259" w:lineRule="auto"/>
        <w:jc w:val="left"/>
      </w:pPr>
      <w:r>
        <w:br w:type="page"/>
      </w:r>
    </w:p>
    <w:p w14:paraId="5B44F618" w14:textId="04262740" w:rsidR="009C20F3" w:rsidRDefault="009C20F3" w:rsidP="00E666CE">
      <w:pPr>
        <w:pStyle w:val="Heading3"/>
        <w:keepNext w:val="0"/>
        <w:widowControl w:val="0"/>
      </w:pPr>
      <w:bookmarkStart w:id="482" w:name="_Toc178930795"/>
      <w:bookmarkStart w:id="483" w:name="_Toc179783193"/>
      <w:bookmarkStart w:id="484" w:name="_Toc180279639"/>
      <w:bookmarkStart w:id="485" w:name="_Toc180503831"/>
      <w:r>
        <w:lastRenderedPageBreak/>
        <w:t>UC#03: Đăng xuất</w:t>
      </w:r>
      <w:bookmarkEnd w:id="482"/>
      <w:bookmarkEnd w:id="483"/>
      <w:bookmarkEnd w:id="484"/>
      <w:bookmarkEnd w:id="485"/>
    </w:p>
    <w:tbl>
      <w:tblPr>
        <w:tblW w:w="9283"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855"/>
        <w:gridCol w:w="1669"/>
        <w:gridCol w:w="3763"/>
        <w:gridCol w:w="1977"/>
        <w:gridCol w:w="19"/>
      </w:tblGrid>
      <w:tr w:rsidR="00740EE9" w14:paraId="237FA8F7" w14:textId="77777777" w:rsidTr="00E666CE">
        <w:trPr>
          <w:gridAfter w:val="1"/>
          <w:wAfter w:w="19" w:type="dxa"/>
          <w:trHeight w:val="620"/>
        </w:trPr>
        <w:tc>
          <w:tcPr>
            <w:tcW w:w="352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8349B54" w14:textId="77777777" w:rsidR="00740EE9" w:rsidRDefault="00740EE9" w:rsidP="00E666CE">
            <w:pPr>
              <w:widowControl w:val="0"/>
              <w:jc w:val="center"/>
              <w:rPr>
                <w:rFonts w:cs="Times New Roman"/>
                <w:b/>
                <w:bCs/>
              </w:rPr>
            </w:pPr>
            <w:r w:rsidRPr="44346709">
              <w:rPr>
                <w:rFonts w:cs="Times New Roman"/>
                <w:b/>
                <w:bCs/>
              </w:rPr>
              <w:t>UC#0</w:t>
            </w:r>
            <w:r>
              <w:rPr>
                <w:rFonts w:cs="Times New Roman"/>
                <w:b/>
                <w:bCs/>
              </w:rPr>
              <w:t>3</w:t>
            </w:r>
          </w:p>
        </w:tc>
        <w:tc>
          <w:tcPr>
            <w:tcW w:w="376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537A223" w14:textId="77777777" w:rsidR="00740EE9" w:rsidRDefault="00740EE9" w:rsidP="00E666CE">
            <w:pPr>
              <w:widowControl w:val="0"/>
              <w:jc w:val="center"/>
              <w:rPr>
                <w:rFonts w:cs="Times New Roman"/>
                <w:b/>
                <w:bCs/>
              </w:rPr>
            </w:pPr>
            <w:r w:rsidRPr="44346709">
              <w:rPr>
                <w:rFonts w:cs="Times New Roman"/>
                <w:b/>
                <w:bCs/>
              </w:rPr>
              <w:t>Đăng xuất</w:t>
            </w:r>
          </w:p>
        </w:tc>
        <w:tc>
          <w:tcPr>
            <w:tcW w:w="197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253CA2B" w14:textId="77777777" w:rsidR="00740EE9" w:rsidRDefault="00740EE9" w:rsidP="00E666CE">
            <w:pPr>
              <w:widowControl w:val="0"/>
              <w:jc w:val="center"/>
              <w:rPr>
                <w:rFonts w:cs="Times New Roman"/>
                <w:b/>
                <w:bCs/>
              </w:rPr>
            </w:pPr>
            <w:r w:rsidRPr="44346709">
              <w:rPr>
                <w:rFonts w:cs="Times New Roman"/>
                <w:b/>
                <w:bCs/>
              </w:rPr>
              <w:t xml:space="preserve">Độ phức tạp: </w:t>
            </w:r>
            <w:r>
              <w:rPr>
                <w:rFonts w:cs="Times New Roman"/>
                <w:b/>
                <w:bCs/>
              </w:rPr>
              <w:t>Thấp</w:t>
            </w:r>
          </w:p>
        </w:tc>
      </w:tr>
      <w:tr w:rsidR="00740EE9" w14:paraId="018F02D1" w14:textId="77777777" w:rsidTr="008A3018">
        <w:trPr>
          <w:gridAfter w:val="1"/>
          <w:wAfter w:w="19" w:type="dxa"/>
          <w:trHeight w:val="314"/>
        </w:trPr>
        <w:tc>
          <w:tcPr>
            <w:tcW w:w="352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381E14C" w14:textId="77777777" w:rsidR="00740EE9" w:rsidRDefault="00740EE9" w:rsidP="00E666CE">
            <w:pPr>
              <w:widowControl w:val="0"/>
              <w:jc w:val="center"/>
              <w:rPr>
                <w:rFonts w:cs="Times New Roman"/>
                <w:b/>
                <w:bCs/>
              </w:rPr>
            </w:pPr>
            <w:r w:rsidRPr="44346709">
              <w:rPr>
                <w:rFonts w:cs="Times New Roman"/>
                <w:b/>
                <w:bCs/>
              </w:rPr>
              <w:t>Mô tả</w:t>
            </w:r>
          </w:p>
        </w:tc>
        <w:tc>
          <w:tcPr>
            <w:tcW w:w="574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8AD0B15" w14:textId="77777777" w:rsidR="00740EE9" w:rsidRDefault="00740EE9" w:rsidP="00E666CE">
            <w:pPr>
              <w:widowControl w:val="0"/>
              <w:rPr>
                <w:rFonts w:cs="Times New Roman"/>
              </w:rPr>
            </w:pPr>
            <w:r w:rsidRPr="44346709">
              <w:rPr>
                <w:rFonts w:cs="Times New Roman"/>
              </w:rPr>
              <w:t xml:space="preserve">Cho phép người dùng đăng xuất tài khoản khỏi </w:t>
            </w:r>
            <w:r>
              <w:rPr>
                <w:rFonts w:cs="Times New Roman"/>
              </w:rPr>
              <w:t>trang web</w:t>
            </w:r>
          </w:p>
        </w:tc>
      </w:tr>
      <w:tr w:rsidR="00740EE9" w14:paraId="30F82B2B" w14:textId="77777777" w:rsidTr="008A3018">
        <w:trPr>
          <w:gridAfter w:val="1"/>
          <w:wAfter w:w="19" w:type="dxa"/>
          <w:trHeight w:val="705"/>
        </w:trPr>
        <w:tc>
          <w:tcPr>
            <w:tcW w:w="3524"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666BCBC3" w14:textId="77777777" w:rsidR="00740EE9" w:rsidRDefault="00740EE9" w:rsidP="00E666CE">
            <w:pPr>
              <w:widowControl w:val="0"/>
              <w:jc w:val="center"/>
              <w:rPr>
                <w:rFonts w:cs="Times New Roman"/>
                <w:b/>
                <w:bCs/>
              </w:rPr>
            </w:pPr>
            <w:r w:rsidRPr="44346709">
              <w:rPr>
                <w:rFonts w:cs="Times New Roman"/>
                <w:b/>
                <w:bCs/>
              </w:rPr>
              <w:t>Tác nhân</w:t>
            </w:r>
          </w:p>
        </w:tc>
        <w:tc>
          <w:tcPr>
            <w:tcW w:w="5740"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5074EEC0" w14:textId="59988C6D" w:rsidR="00740EE9" w:rsidRDefault="00740EE9" w:rsidP="00E666CE">
            <w:pPr>
              <w:widowControl w:val="0"/>
              <w:rPr>
                <w:rFonts w:cs="Times New Roman"/>
              </w:rPr>
            </w:pPr>
            <w:r w:rsidRPr="44346709">
              <w:rPr>
                <w:rFonts w:cs="Times New Roman"/>
              </w:rPr>
              <w:t xml:space="preserve">Admin, </w:t>
            </w:r>
            <w:r>
              <w:rPr>
                <w:rFonts w:cs="Times New Roman"/>
              </w:rPr>
              <w:t>user</w:t>
            </w:r>
          </w:p>
        </w:tc>
      </w:tr>
      <w:tr w:rsidR="00740EE9" w14:paraId="3132D9F3" w14:textId="77777777" w:rsidTr="008A3018">
        <w:trPr>
          <w:gridAfter w:val="1"/>
          <w:wAfter w:w="19" w:type="dxa"/>
          <w:trHeight w:val="339"/>
        </w:trPr>
        <w:tc>
          <w:tcPr>
            <w:tcW w:w="352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B9CEE48" w14:textId="77777777" w:rsidR="00740EE9" w:rsidRDefault="00740EE9" w:rsidP="00E666CE">
            <w:pPr>
              <w:widowControl w:val="0"/>
              <w:jc w:val="center"/>
              <w:rPr>
                <w:rFonts w:cs="Times New Roman"/>
                <w:b/>
                <w:bCs/>
              </w:rPr>
            </w:pPr>
            <w:r w:rsidRPr="44346709">
              <w:rPr>
                <w:rFonts w:cs="Times New Roman"/>
                <w:b/>
                <w:bCs/>
              </w:rPr>
              <w:t>Tiền điều kiện</w:t>
            </w:r>
          </w:p>
        </w:tc>
        <w:tc>
          <w:tcPr>
            <w:tcW w:w="574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E6E1BF2" w14:textId="77777777" w:rsidR="00740EE9" w:rsidRDefault="00740EE9" w:rsidP="00E666CE">
            <w:pPr>
              <w:widowControl w:val="0"/>
              <w:rPr>
                <w:rFonts w:cs="Times New Roman"/>
              </w:rPr>
            </w:pPr>
            <w:r w:rsidRPr="44346709">
              <w:rPr>
                <w:rFonts w:cs="Times New Roman"/>
              </w:rPr>
              <w:t>Đã đăng nhập vào hệ thống</w:t>
            </w:r>
          </w:p>
        </w:tc>
      </w:tr>
      <w:tr w:rsidR="00740EE9" w14:paraId="591615A5" w14:textId="77777777" w:rsidTr="008A3018">
        <w:trPr>
          <w:gridAfter w:val="1"/>
          <w:wAfter w:w="19" w:type="dxa"/>
          <w:trHeight w:val="321"/>
        </w:trPr>
        <w:tc>
          <w:tcPr>
            <w:tcW w:w="1855"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6DFFA40" w14:textId="77777777" w:rsidR="00740EE9" w:rsidRDefault="00740EE9" w:rsidP="00E666CE">
            <w:pPr>
              <w:widowControl w:val="0"/>
              <w:jc w:val="center"/>
              <w:rPr>
                <w:rFonts w:cs="Times New Roman"/>
                <w:b/>
                <w:bCs/>
              </w:rPr>
            </w:pPr>
            <w:r w:rsidRPr="44346709">
              <w:rPr>
                <w:rFonts w:cs="Times New Roman"/>
                <w:b/>
                <w:bCs/>
              </w:rPr>
              <w:t>Hậu điều kiện</w:t>
            </w: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9901ADA" w14:textId="77777777" w:rsidR="00740EE9" w:rsidRDefault="00740EE9" w:rsidP="00E666CE">
            <w:pPr>
              <w:widowControl w:val="0"/>
              <w:rPr>
                <w:rFonts w:cs="Times New Roman"/>
                <w:b/>
                <w:bCs/>
              </w:rPr>
            </w:pPr>
            <w:r w:rsidRPr="44346709">
              <w:rPr>
                <w:rFonts w:cs="Times New Roman"/>
                <w:b/>
                <w:bCs/>
              </w:rPr>
              <w:t>Thành công</w:t>
            </w:r>
          </w:p>
        </w:tc>
        <w:tc>
          <w:tcPr>
            <w:tcW w:w="574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863007B" w14:textId="77777777" w:rsidR="00740EE9" w:rsidRDefault="00740EE9" w:rsidP="00E666CE">
            <w:pPr>
              <w:widowControl w:val="0"/>
              <w:rPr>
                <w:rFonts w:cs="Times New Roman"/>
              </w:rPr>
            </w:pPr>
            <w:r w:rsidRPr="44346709">
              <w:rPr>
                <w:rFonts w:cs="Times New Roman"/>
              </w:rPr>
              <w:t xml:space="preserve">Đăng xuất thành công tài khoản khỏi </w:t>
            </w:r>
            <w:r>
              <w:rPr>
                <w:rFonts w:cs="Times New Roman"/>
              </w:rPr>
              <w:t>trang web</w:t>
            </w:r>
          </w:p>
        </w:tc>
      </w:tr>
      <w:tr w:rsidR="00740EE9" w14:paraId="21D832A0" w14:textId="77777777" w:rsidTr="008A3018">
        <w:trPr>
          <w:gridAfter w:val="1"/>
          <w:wAfter w:w="19" w:type="dxa"/>
          <w:trHeight w:val="290"/>
        </w:trPr>
        <w:tc>
          <w:tcPr>
            <w:tcW w:w="1855" w:type="dxa"/>
            <w:vMerge/>
            <w:shd w:val="clear" w:color="auto" w:fill="D9E2F3" w:themeFill="accent1" w:themeFillTint="33"/>
          </w:tcPr>
          <w:p w14:paraId="3F49462A" w14:textId="77777777" w:rsidR="00740EE9" w:rsidRDefault="00740EE9" w:rsidP="00E666CE">
            <w:pPr>
              <w:widowControl w:val="0"/>
            </w:pP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9159052" w14:textId="77777777" w:rsidR="00740EE9" w:rsidRDefault="00740EE9" w:rsidP="00E666CE">
            <w:pPr>
              <w:widowControl w:val="0"/>
              <w:jc w:val="center"/>
              <w:rPr>
                <w:rFonts w:cs="Times New Roman"/>
                <w:b/>
                <w:bCs/>
              </w:rPr>
            </w:pPr>
            <w:r w:rsidRPr="44346709">
              <w:rPr>
                <w:rFonts w:cs="Times New Roman"/>
                <w:b/>
                <w:bCs/>
              </w:rPr>
              <w:t>Lỗi</w:t>
            </w:r>
          </w:p>
        </w:tc>
        <w:tc>
          <w:tcPr>
            <w:tcW w:w="574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B4E9C8A" w14:textId="77777777" w:rsidR="00740EE9" w:rsidRDefault="00740EE9" w:rsidP="00E666CE">
            <w:pPr>
              <w:widowControl w:val="0"/>
              <w:rPr>
                <w:rFonts w:cs="Times New Roman"/>
              </w:rPr>
            </w:pPr>
            <w:r>
              <w:rPr>
                <w:rFonts w:cs="Times New Roman"/>
              </w:rPr>
              <w:t>N/A</w:t>
            </w:r>
          </w:p>
        </w:tc>
      </w:tr>
      <w:tr w:rsidR="00740EE9" w14:paraId="69C7BE58" w14:textId="77777777" w:rsidTr="008A3018">
        <w:trPr>
          <w:trHeight w:val="271"/>
        </w:trPr>
        <w:tc>
          <w:tcPr>
            <w:tcW w:w="9283"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E1AEB74" w14:textId="77777777" w:rsidR="00740EE9" w:rsidRDefault="00740EE9" w:rsidP="00E666CE">
            <w:pPr>
              <w:widowControl w:val="0"/>
              <w:jc w:val="left"/>
              <w:rPr>
                <w:rFonts w:cs="Times New Roman"/>
                <w:b/>
                <w:bCs/>
              </w:rPr>
            </w:pPr>
            <w:r w:rsidRPr="44346709">
              <w:rPr>
                <w:rFonts w:cs="Times New Roman"/>
                <w:b/>
                <w:bCs/>
              </w:rPr>
              <w:t>ĐẶC TẢ CHỨC NĂNG</w:t>
            </w:r>
          </w:p>
        </w:tc>
      </w:tr>
      <w:tr w:rsidR="00740EE9" w14:paraId="1B13A737" w14:textId="77777777" w:rsidTr="008A3018">
        <w:trPr>
          <w:trHeight w:val="271"/>
        </w:trPr>
        <w:tc>
          <w:tcPr>
            <w:tcW w:w="9283"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EDE23E4" w14:textId="77777777" w:rsidR="00740EE9" w:rsidRDefault="00740EE9" w:rsidP="00E666CE">
            <w:pPr>
              <w:widowControl w:val="0"/>
              <w:jc w:val="left"/>
              <w:rPr>
                <w:rFonts w:cs="Times New Roman"/>
              </w:rPr>
            </w:pPr>
            <w:r w:rsidRPr="44346709">
              <w:rPr>
                <w:rFonts w:cs="Times New Roman"/>
                <w:b/>
                <w:bCs/>
              </w:rPr>
              <w:t>Luồng sự kiện chính/Kịch bản chính</w:t>
            </w:r>
          </w:p>
        </w:tc>
      </w:tr>
      <w:tr w:rsidR="00740EE9" w:rsidRPr="00A83A00" w14:paraId="75BCF695" w14:textId="77777777" w:rsidTr="008A3018">
        <w:trPr>
          <w:trHeight w:val="343"/>
        </w:trPr>
        <w:tc>
          <w:tcPr>
            <w:tcW w:w="9283"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C02A419" w14:textId="77777777" w:rsidR="00740EE9" w:rsidRDefault="00740EE9" w:rsidP="00E666CE">
            <w:pPr>
              <w:widowControl w:val="0"/>
            </w:pPr>
            <w:r>
              <w:t xml:space="preserve">Chức năng bắt đầu khi </w:t>
            </w:r>
            <w:r w:rsidRPr="44346709">
              <w:rPr>
                <w:rFonts w:cs="Times New Roman"/>
              </w:rPr>
              <w:t xml:space="preserve">người dùng </w:t>
            </w:r>
            <w:r>
              <w:t>muốn đăng xuất tài khoản khỏi trang web</w:t>
            </w:r>
          </w:p>
          <w:p w14:paraId="6C5E38FB" w14:textId="77777777" w:rsidR="00740EE9" w:rsidRPr="00A83A00" w:rsidRDefault="00740EE9" w:rsidP="00E666CE">
            <w:pPr>
              <w:pStyle w:val="Tru"/>
              <w:widowControl w:val="0"/>
              <w:rPr>
                <w:lang w:val="vi-VN"/>
              </w:rPr>
            </w:pPr>
            <w:r w:rsidRPr="4E849B0F">
              <w:rPr>
                <w:lang w:val="vi-VN"/>
              </w:rPr>
              <w:t>Người dùng bấm vào ảnh đại diện góc trên bên phải màn hình rồi chọn “Đăng xuất”.</w:t>
            </w:r>
          </w:p>
        </w:tc>
      </w:tr>
      <w:tr w:rsidR="00740EE9" w14:paraId="30A1CCCD" w14:textId="77777777" w:rsidTr="008A3018">
        <w:trPr>
          <w:trHeight w:val="271"/>
        </w:trPr>
        <w:tc>
          <w:tcPr>
            <w:tcW w:w="9283"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D4CA6A4" w14:textId="77777777" w:rsidR="00740EE9" w:rsidRDefault="00740EE9" w:rsidP="00E666CE">
            <w:pPr>
              <w:widowControl w:val="0"/>
              <w:jc w:val="left"/>
              <w:rPr>
                <w:rFonts w:cs="Times New Roman"/>
                <w:b/>
                <w:bCs/>
              </w:rPr>
            </w:pPr>
            <w:r w:rsidRPr="44346709">
              <w:rPr>
                <w:rFonts w:cs="Times New Roman"/>
                <w:b/>
                <w:bCs/>
              </w:rPr>
              <w:t>Luồng sự kiện phát sinh/Kịch bản phát sinh</w:t>
            </w:r>
          </w:p>
        </w:tc>
      </w:tr>
      <w:tr w:rsidR="00740EE9" w14:paraId="47D68964" w14:textId="77777777" w:rsidTr="008A3018">
        <w:trPr>
          <w:trHeight w:val="271"/>
        </w:trPr>
        <w:tc>
          <w:tcPr>
            <w:tcW w:w="9283"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A3AAB9D" w14:textId="77777777" w:rsidR="00740EE9" w:rsidRDefault="00740EE9" w:rsidP="00E666CE">
            <w:pPr>
              <w:widowControl w:val="0"/>
              <w:jc w:val="left"/>
              <w:rPr>
                <w:rFonts w:cs="Times New Roman"/>
              </w:rPr>
            </w:pPr>
            <w:r w:rsidRPr="44346709">
              <w:rPr>
                <w:rFonts w:cs="Times New Roman"/>
                <w:b/>
                <w:bCs/>
              </w:rPr>
              <w:t>Giao diện minh họa</w:t>
            </w:r>
          </w:p>
        </w:tc>
      </w:tr>
      <w:tr w:rsidR="00740EE9" w14:paraId="59C084BA" w14:textId="77777777" w:rsidTr="008A3018">
        <w:trPr>
          <w:trHeight w:val="343"/>
        </w:trPr>
        <w:tc>
          <w:tcPr>
            <w:tcW w:w="9283"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62FB5FF" w14:textId="77777777" w:rsidR="00F67C2B" w:rsidRDefault="0074060F" w:rsidP="00E666CE">
            <w:pPr>
              <w:widowControl w:val="0"/>
              <w:spacing w:after="200" w:line="240" w:lineRule="auto"/>
              <w:jc w:val="center"/>
            </w:pPr>
            <w:r>
              <w:rPr>
                <w:noProof/>
                <w:lang w:val="vi-VN" w:eastAsia="vi-VN"/>
              </w:rPr>
              <w:drawing>
                <wp:inline distT="0" distB="0" distL="0" distR="0" wp14:anchorId="45B44926" wp14:editId="7B67C5B4">
                  <wp:extent cx="5663821" cy="2729895"/>
                  <wp:effectExtent l="0" t="0" r="0" b="0"/>
                  <wp:docPr id="6142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8404" name=""/>
                          <pic:cNvPicPr/>
                        </pic:nvPicPr>
                        <pic:blipFill>
                          <a:blip r:embed="rId40"/>
                          <a:stretch>
                            <a:fillRect/>
                          </a:stretch>
                        </pic:blipFill>
                        <pic:spPr>
                          <a:xfrm>
                            <a:off x="0" y="0"/>
                            <a:ext cx="5666788" cy="2731325"/>
                          </a:xfrm>
                          <a:prstGeom prst="rect">
                            <a:avLst/>
                          </a:prstGeom>
                        </pic:spPr>
                      </pic:pic>
                    </a:graphicData>
                  </a:graphic>
                </wp:inline>
              </w:drawing>
            </w:r>
          </w:p>
          <w:p w14:paraId="16B5DBDE" w14:textId="5745B52A" w:rsidR="00740EE9" w:rsidRDefault="00F67C2B" w:rsidP="00E666CE">
            <w:pPr>
              <w:pStyle w:val="Caption"/>
              <w:widowControl w:val="0"/>
            </w:pPr>
            <w:bookmarkStart w:id="486" w:name="_Toc180279723"/>
            <w:bookmarkStart w:id="487" w:name="_Toc180435403"/>
            <w:r>
              <w:t xml:space="preserve">Hình </w:t>
            </w:r>
            <w:fldSimple w:instr=" STYLEREF 1 \s ">
              <w:r w:rsidR="001C794A">
                <w:rPr>
                  <w:noProof/>
                </w:rPr>
                <w:t>2</w:t>
              </w:r>
            </w:fldSimple>
            <w:r w:rsidR="006B790F">
              <w:t>.</w:t>
            </w:r>
            <w:fldSimple w:instr=" SEQ Hình \* ARABIC \s 1 ">
              <w:r w:rsidR="001C794A">
                <w:rPr>
                  <w:noProof/>
                </w:rPr>
                <w:t>18</w:t>
              </w:r>
            </w:fldSimple>
            <w:r>
              <w:t>. Giao diện đăng xuất</w:t>
            </w:r>
            <w:bookmarkEnd w:id="486"/>
            <w:bookmarkEnd w:id="487"/>
          </w:p>
        </w:tc>
      </w:tr>
    </w:tbl>
    <w:p w14:paraId="4816E591" w14:textId="549ED256" w:rsidR="009C20F3" w:rsidRDefault="009C20F3" w:rsidP="00E666CE">
      <w:pPr>
        <w:pStyle w:val="Heading3"/>
        <w:keepNext w:val="0"/>
        <w:widowControl w:val="0"/>
      </w:pPr>
      <w:bookmarkStart w:id="488" w:name="_Toc178930796"/>
      <w:bookmarkStart w:id="489" w:name="_Toc179783194"/>
      <w:bookmarkStart w:id="490" w:name="_Toc180279640"/>
      <w:bookmarkStart w:id="491" w:name="_Toc180503832"/>
      <w:r>
        <w:lastRenderedPageBreak/>
        <w:t>UC#</w:t>
      </w:r>
      <w:r w:rsidR="001B7CB4">
        <w:t>04: Quản lý thông tin người dùng</w:t>
      </w:r>
      <w:bookmarkEnd w:id="488"/>
      <w:bookmarkEnd w:id="489"/>
      <w:bookmarkEnd w:id="490"/>
      <w:bookmarkEnd w:id="491"/>
    </w:p>
    <w:tbl>
      <w:tblPr>
        <w:tblW w:w="9522"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907"/>
        <w:gridCol w:w="1669"/>
        <w:gridCol w:w="4200"/>
        <w:gridCol w:w="1314"/>
        <w:gridCol w:w="405"/>
        <w:gridCol w:w="27"/>
      </w:tblGrid>
      <w:tr w:rsidR="00172DA3" w:rsidRPr="0049009D" w14:paraId="06C872DB" w14:textId="77777777" w:rsidTr="00E666CE">
        <w:trPr>
          <w:gridAfter w:val="1"/>
          <w:wAfter w:w="27" w:type="dxa"/>
          <w:trHeight w:val="728"/>
        </w:trPr>
        <w:tc>
          <w:tcPr>
            <w:tcW w:w="357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51D58DB" w14:textId="77777777" w:rsidR="00172DA3" w:rsidRPr="0049009D" w:rsidRDefault="00172DA3" w:rsidP="00E666CE">
            <w:pPr>
              <w:widowControl w:val="0"/>
              <w:rPr>
                <w:b/>
              </w:rPr>
            </w:pPr>
            <w:r w:rsidRPr="0049009D">
              <w:rPr>
                <w:b/>
                <w:lang w:val="vi-VN"/>
              </w:rPr>
              <w:t>UC#0</w:t>
            </w:r>
            <w:r>
              <w:rPr>
                <w:b/>
              </w:rPr>
              <w:t>4</w:t>
            </w:r>
          </w:p>
        </w:tc>
        <w:tc>
          <w:tcPr>
            <w:tcW w:w="420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1E68760" w14:textId="037E306B" w:rsidR="00172DA3" w:rsidRPr="0049009D" w:rsidRDefault="00172DA3" w:rsidP="00E666CE">
            <w:pPr>
              <w:widowControl w:val="0"/>
              <w:rPr>
                <w:b/>
              </w:rPr>
            </w:pPr>
            <w:r>
              <w:rPr>
                <w:b/>
              </w:rPr>
              <w:t>Quản lý thông tin người dùng</w:t>
            </w:r>
          </w:p>
        </w:tc>
        <w:tc>
          <w:tcPr>
            <w:tcW w:w="171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3E44219" w14:textId="52B3E861" w:rsidR="00172DA3" w:rsidRPr="0049009D" w:rsidRDefault="00172DA3" w:rsidP="00E666CE">
            <w:pPr>
              <w:widowControl w:val="0"/>
              <w:rPr>
                <w:b/>
                <w:lang w:val="vi-VN"/>
              </w:rPr>
            </w:pPr>
            <w:r w:rsidRPr="0049009D">
              <w:rPr>
                <w:b/>
                <w:lang w:val="vi-VN"/>
              </w:rPr>
              <w:t>Độ</w:t>
            </w:r>
            <w:r>
              <w:rPr>
                <w:b/>
              </w:rPr>
              <w:t xml:space="preserve"> </w:t>
            </w:r>
            <w:r w:rsidRPr="0049009D">
              <w:rPr>
                <w:b/>
                <w:lang w:val="vi-VN"/>
              </w:rPr>
              <w:t xml:space="preserve">phức tạp: </w:t>
            </w:r>
            <w:r>
              <w:rPr>
                <w:b/>
              </w:rPr>
              <w:t>T</w:t>
            </w:r>
            <w:r w:rsidRPr="0049009D">
              <w:rPr>
                <w:b/>
                <w:lang w:val="vi-VN"/>
              </w:rPr>
              <w:t>rung bình</w:t>
            </w:r>
          </w:p>
        </w:tc>
      </w:tr>
      <w:tr w:rsidR="00172DA3" w:rsidRPr="00E666CE" w14:paraId="4FCE636D" w14:textId="77777777" w:rsidTr="00E666CE">
        <w:trPr>
          <w:gridAfter w:val="1"/>
          <w:wAfter w:w="27" w:type="dxa"/>
          <w:trHeight w:val="314"/>
        </w:trPr>
        <w:tc>
          <w:tcPr>
            <w:tcW w:w="357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2EAF0C2" w14:textId="77777777" w:rsidR="00172DA3" w:rsidRPr="0049009D" w:rsidRDefault="00172DA3" w:rsidP="00E666CE">
            <w:pPr>
              <w:widowControl w:val="0"/>
              <w:rPr>
                <w:b/>
                <w:lang w:val="vi-VN"/>
              </w:rPr>
            </w:pPr>
            <w:r w:rsidRPr="0049009D">
              <w:rPr>
                <w:b/>
                <w:lang w:val="vi-VN"/>
              </w:rPr>
              <w:t>Mô tả</w:t>
            </w:r>
          </w:p>
        </w:tc>
        <w:tc>
          <w:tcPr>
            <w:tcW w:w="5919"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1A231AF8" w14:textId="77777777" w:rsidR="00172DA3" w:rsidRPr="0049009D" w:rsidRDefault="00172DA3" w:rsidP="00E666CE">
            <w:pPr>
              <w:widowControl w:val="0"/>
              <w:rPr>
                <w:lang w:val="vi-VN"/>
              </w:rPr>
            </w:pPr>
            <w:r w:rsidRPr="0049009D">
              <w:rPr>
                <w:lang w:val="vi-VN"/>
              </w:rPr>
              <w:t>Cho phép người dùng sửa đổi thông tin khách hàng trên hệ thống.</w:t>
            </w:r>
          </w:p>
        </w:tc>
      </w:tr>
      <w:tr w:rsidR="00172DA3" w:rsidRPr="0049009D" w14:paraId="6AB3DF2F" w14:textId="77777777" w:rsidTr="00E666CE">
        <w:trPr>
          <w:gridAfter w:val="1"/>
          <w:wAfter w:w="27" w:type="dxa"/>
          <w:cantSplit/>
          <w:trHeight w:val="705"/>
        </w:trPr>
        <w:tc>
          <w:tcPr>
            <w:tcW w:w="3576" w:type="dxa"/>
            <w:gridSpan w:val="2"/>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BC92371" w14:textId="77777777" w:rsidR="00172DA3" w:rsidRPr="0049009D" w:rsidRDefault="00172DA3" w:rsidP="00E666CE">
            <w:pPr>
              <w:widowControl w:val="0"/>
              <w:rPr>
                <w:b/>
                <w:lang w:val="vi-VN"/>
              </w:rPr>
            </w:pPr>
            <w:r w:rsidRPr="0049009D">
              <w:rPr>
                <w:b/>
                <w:lang w:val="vi-VN"/>
              </w:rPr>
              <w:t>Tác nhân</w:t>
            </w:r>
          </w:p>
        </w:tc>
        <w:tc>
          <w:tcPr>
            <w:tcW w:w="5919" w:type="dxa"/>
            <w:gridSpan w:val="3"/>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hideMark/>
          </w:tcPr>
          <w:p w14:paraId="2E616D89" w14:textId="106B5238" w:rsidR="00172DA3" w:rsidRPr="0049009D" w:rsidRDefault="004B0E0E" w:rsidP="00E666CE">
            <w:pPr>
              <w:widowControl w:val="0"/>
            </w:pPr>
            <w:r>
              <w:t>Admin, user</w:t>
            </w:r>
          </w:p>
        </w:tc>
      </w:tr>
      <w:tr w:rsidR="00172DA3" w:rsidRPr="0049009D" w14:paraId="6EA4C301" w14:textId="77777777" w:rsidTr="00E666CE">
        <w:trPr>
          <w:gridAfter w:val="1"/>
          <w:wAfter w:w="27" w:type="dxa"/>
          <w:trHeight w:val="339"/>
        </w:trPr>
        <w:tc>
          <w:tcPr>
            <w:tcW w:w="357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185F3AE" w14:textId="77777777" w:rsidR="00172DA3" w:rsidRPr="0049009D" w:rsidRDefault="00172DA3" w:rsidP="00E666CE">
            <w:pPr>
              <w:widowControl w:val="0"/>
              <w:rPr>
                <w:b/>
              </w:rPr>
            </w:pPr>
            <w:r w:rsidRPr="0049009D">
              <w:rPr>
                <w:b/>
              </w:rPr>
              <w:t>Tiền điều kiện</w:t>
            </w:r>
          </w:p>
        </w:tc>
        <w:tc>
          <w:tcPr>
            <w:tcW w:w="5919"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5AE21960" w14:textId="77777777" w:rsidR="00172DA3" w:rsidRPr="0049009D" w:rsidRDefault="00172DA3" w:rsidP="00E666CE">
            <w:pPr>
              <w:widowControl w:val="0"/>
            </w:pPr>
            <w:r w:rsidRPr="0049009D">
              <w:t>Người dùng đã nhập thông tin đăng nhập.</w:t>
            </w:r>
          </w:p>
          <w:p w14:paraId="2EF45670" w14:textId="77777777" w:rsidR="00172DA3" w:rsidRPr="0049009D" w:rsidRDefault="00172DA3" w:rsidP="00E666CE">
            <w:pPr>
              <w:widowControl w:val="0"/>
            </w:pPr>
            <w:r w:rsidRPr="0049009D">
              <w:t>Người dùng đã đăng nhập vào trang chủ.</w:t>
            </w:r>
          </w:p>
        </w:tc>
      </w:tr>
      <w:tr w:rsidR="00172DA3" w:rsidRPr="0049009D" w14:paraId="141A7688" w14:textId="77777777" w:rsidTr="00E666CE">
        <w:trPr>
          <w:gridAfter w:val="1"/>
          <w:wAfter w:w="27" w:type="dxa"/>
          <w:cantSplit/>
          <w:trHeight w:val="321"/>
        </w:trPr>
        <w:tc>
          <w:tcPr>
            <w:tcW w:w="1907"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1D9DFAB" w14:textId="77777777" w:rsidR="00172DA3" w:rsidRPr="0049009D" w:rsidRDefault="00172DA3" w:rsidP="00E666CE">
            <w:pPr>
              <w:widowControl w:val="0"/>
              <w:rPr>
                <w:b/>
              </w:rPr>
            </w:pPr>
            <w:r w:rsidRPr="0049009D">
              <w:rPr>
                <w:b/>
              </w:rPr>
              <w:t>Hậu điều kiện</w:t>
            </w: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E6688F2" w14:textId="77777777" w:rsidR="00172DA3" w:rsidRPr="0049009D" w:rsidRDefault="00172DA3" w:rsidP="00E666CE">
            <w:pPr>
              <w:widowControl w:val="0"/>
              <w:rPr>
                <w:b/>
              </w:rPr>
            </w:pPr>
            <w:r w:rsidRPr="0049009D">
              <w:rPr>
                <w:b/>
              </w:rPr>
              <w:t>Thành công</w:t>
            </w:r>
          </w:p>
        </w:tc>
        <w:tc>
          <w:tcPr>
            <w:tcW w:w="5919"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1EA0A659" w14:textId="77777777" w:rsidR="00172DA3" w:rsidRPr="0049009D" w:rsidRDefault="00172DA3" w:rsidP="00E666CE">
            <w:pPr>
              <w:widowControl w:val="0"/>
            </w:pPr>
            <w:r w:rsidRPr="0049009D">
              <w:t>Thông tin khách hàng được cập nhật và hiển thị thông báo thành công.</w:t>
            </w:r>
          </w:p>
        </w:tc>
      </w:tr>
      <w:tr w:rsidR="00172DA3" w:rsidRPr="0049009D" w14:paraId="0A2334FC" w14:textId="77777777" w:rsidTr="00E666CE">
        <w:trPr>
          <w:gridAfter w:val="1"/>
          <w:wAfter w:w="27" w:type="dxa"/>
          <w:cantSplit/>
          <w:trHeight w:val="290"/>
        </w:trPr>
        <w:tc>
          <w:tcPr>
            <w:tcW w:w="1907" w:type="dxa"/>
            <w:vMerge/>
            <w:vAlign w:val="center"/>
            <w:hideMark/>
          </w:tcPr>
          <w:p w14:paraId="5641FCD9" w14:textId="77777777" w:rsidR="00172DA3" w:rsidRPr="0049009D" w:rsidRDefault="00172DA3" w:rsidP="00E666CE">
            <w:pPr>
              <w:widowControl w:val="0"/>
              <w:rPr>
                <w:b/>
              </w:rPr>
            </w:pP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C8DE893" w14:textId="77777777" w:rsidR="00172DA3" w:rsidRPr="0049009D" w:rsidRDefault="00172DA3" w:rsidP="00E666CE">
            <w:pPr>
              <w:widowControl w:val="0"/>
              <w:rPr>
                <w:b/>
              </w:rPr>
            </w:pPr>
            <w:r w:rsidRPr="0049009D">
              <w:rPr>
                <w:b/>
              </w:rPr>
              <w:t>Lỗi</w:t>
            </w:r>
          </w:p>
        </w:tc>
        <w:tc>
          <w:tcPr>
            <w:tcW w:w="5919"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2B201DC7" w14:textId="77777777" w:rsidR="00172DA3" w:rsidRPr="0049009D" w:rsidRDefault="00172DA3" w:rsidP="00E666CE">
            <w:pPr>
              <w:widowControl w:val="0"/>
            </w:pPr>
            <w:r w:rsidRPr="0049009D">
              <w:t>Hệ thống hiển thị thông báo lỗi và yêu cầu người dùng sửa các giá trị hợp lệ trước khi lưu.</w:t>
            </w:r>
          </w:p>
        </w:tc>
      </w:tr>
      <w:tr w:rsidR="00172DA3" w:rsidRPr="0049009D" w14:paraId="3B848ACA" w14:textId="77777777" w:rsidTr="00E666CE">
        <w:trPr>
          <w:trHeight w:val="271"/>
        </w:trPr>
        <w:tc>
          <w:tcPr>
            <w:tcW w:w="9522"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3B46B49" w14:textId="77777777" w:rsidR="00172DA3" w:rsidRPr="0049009D" w:rsidRDefault="00172DA3" w:rsidP="00E666CE">
            <w:pPr>
              <w:widowControl w:val="0"/>
              <w:rPr>
                <w:b/>
              </w:rPr>
            </w:pPr>
            <w:r w:rsidRPr="0049009D">
              <w:rPr>
                <w:b/>
              </w:rPr>
              <w:t>ĐẶC TẢ CHỨC NĂNG</w:t>
            </w:r>
          </w:p>
        </w:tc>
      </w:tr>
      <w:tr w:rsidR="00172DA3" w:rsidRPr="0049009D" w14:paraId="6971AEB7" w14:textId="77777777" w:rsidTr="00E666CE">
        <w:trPr>
          <w:trHeight w:val="271"/>
        </w:trPr>
        <w:tc>
          <w:tcPr>
            <w:tcW w:w="9522"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6CD34DB" w14:textId="77777777" w:rsidR="00172DA3" w:rsidRPr="0049009D" w:rsidRDefault="00172DA3" w:rsidP="00E666CE">
            <w:pPr>
              <w:widowControl w:val="0"/>
              <w:rPr>
                <w:lang w:val="vi-VN"/>
              </w:rPr>
            </w:pPr>
            <w:r w:rsidRPr="0049009D">
              <w:rPr>
                <w:b/>
                <w:lang w:val="vi-VN"/>
              </w:rPr>
              <w:t>Luồng sự kiện chính/Kịch bản chính</w:t>
            </w:r>
          </w:p>
        </w:tc>
      </w:tr>
      <w:tr w:rsidR="00172DA3" w:rsidRPr="0049009D" w14:paraId="4B6DA0AC" w14:textId="77777777" w:rsidTr="00E666CE">
        <w:trPr>
          <w:trHeight w:val="343"/>
        </w:trPr>
        <w:tc>
          <w:tcPr>
            <w:tcW w:w="9522"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94897AB" w14:textId="77777777" w:rsidR="00172DA3" w:rsidRPr="0049009D" w:rsidRDefault="00172DA3" w:rsidP="00E666CE">
            <w:pPr>
              <w:widowControl w:val="0"/>
              <w:rPr>
                <w:lang w:val="vi-VN"/>
              </w:rPr>
            </w:pPr>
            <w:r w:rsidRPr="0049009D">
              <w:rPr>
                <w:lang w:val="vi-VN"/>
              </w:rPr>
              <w:t>Màn hình sửa thông tin khách hàng gồm:</w:t>
            </w:r>
          </w:p>
          <w:p w14:paraId="00EF5843" w14:textId="77777777" w:rsidR="00172DA3" w:rsidRPr="0049009D" w:rsidRDefault="00172DA3" w:rsidP="00E666CE">
            <w:pPr>
              <w:pStyle w:val="Styletr"/>
              <w:widowControl w:val="0"/>
            </w:pPr>
            <w:r w:rsidRPr="0049009D">
              <w:t xml:space="preserve">Người dùng truy cập vào trang "Tài khoản" sau khi nhấp vào logo tài khoản trên trang chủ. </w:t>
            </w:r>
          </w:p>
          <w:p w14:paraId="7919AD58" w14:textId="47472692" w:rsidR="00172DA3" w:rsidRPr="0049009D" w:rsidRDefault="00172DA3" w:rsidP="00E666CE">
            <w:pPr>
              <w:pStyle w:val="Styletr"/>
              <w:widowControl w:val="0"/>
            </w:pPr>
            <w:r w:rsidRPr="6E184042">
              <w:t>Trang "Tài khoản" hiển thị thông tin cá nhân và tài khoản của người dùng, bao gồm Họ và tên,</w:t>
            </w:r>
            <w:r>
              <w:t xml:space="preserve"> </w:t>
            </w:r>
            <w:r w:rsidR="00A079E3">
              <w:t>Mã người dùng</w:t>
            </w:r>
            <w:r>
              <w:t>,</w:t>
            </w:r>
            <w:r w:rsidRPr="6E184042">
              <w:t xml:space="preserve"> Số điện thoại,</w:t>
            </w:r>
            <w:r>
              <w:t xml:space="preserve"> Emal.</w:t>
            </w:r>
          </w:p>
          <w:p w14:paraId="691C1336" w14:textId="77E650F7" w:rsidR="00172DA3" w:rsidRPr="0049009D" w:rsidRDefault="00172DA3" w:rsidP="00E666CE">
            <w:pPr>
              <w:pStyle w:val="Styletr"/>
              <w:widowControl w:val="0"/>
            </w:pPr>
            <w:r w:rsidRPr="0049009D">
              <w:t>Người dùng thực hiện sửa đổi thông tin bằng cách nhập các giá trị mới vào các trường tương ứng.</w:t>
            </w:r>
          </w:p>
          <w:p w14:paraId="7519E8F0" w14:textId="77777777" w:rsidR="00172DA3" w:rsidRPr="0049009D" w:rsidRDefault="00172DA3" w:rsidP="00E666CE">
            <w:pPr>
              <w:pStyle w:val="Styletr"/>
              <w:widowControl w:val="0"/>
            </w:pPr>
            <w:r w:rsidRPr="0F4CC4A0">
              <w:t xml:space="preserve">Người dùng nhấp vào nút "Lưu" và nhập mật khẩu để lưu các thay đổi đã được thực hiện. </w:t>
            </w:r>
          </w:p>
          <w:p w14:paraId="4A52F751" w14:textId="534A7102" w:rsidR="00EF1451" w:rsidRPr="00EF1451" w:rsidRDefault="00EF1451" w:rsidP="00E666CE">
            <w:pPr>
              <w:pStyle w:val="Styletr"/>
              <w:widowControl w:val="0"/>
            </w:pPr>
            <w:r w:rsidRPr="00EF1451">
              <w:t>Sau đó bấm button “</w:t>
            </w:r>
            <w:r>
              <w:t>Lưu</w:t>
            </w:r>
            <w:r w:rsidRPr="00EF1451">
              <w:t>” hệ thống ghi nhận</w:t>
            </w:r>
            <w:r>
              <w:t xml:space="preserve"> cập nhật tài khoản</w:t>
            </w:r>
            <w:r w:rsidRPr="00EF1451">
              <w:t>.</w:t>
            </w:r>
          </w:p>
          <w:p w14:paraId="6BE6B112" w14:textId="77777777" w:rsidR="00EF1451" w:rsidRPr="00EF1451" w:rsidRDefault="00EF1451" w:rsidP="00E666CE">
            <w:pPr>
              <w:pStyle w:val="StyleCng"/>
              <w:widowControl w:val="0"/>
            </w:pPr>
            <w:r w:rsidRPr="00E666CE">
              <w:rPr>
                <w:lang w:val="vi-VN"/>
              </w:rPr>
              <w:t xml:space="preserve">Hệ thống xác nhận tính hợp lệ của họ và tên (họ và tên  gồm 2 từ trở lên, họ và tên có ít nhất 2 từ không bao gồm chữ số). </w:t>
            </w:r>
            <w:r w:rsidRPr="00EF1451">
              <w:t>Nếu không hợp lệ thực hiện luồng A.</w:t>
            </w:r>
          </w:p>
          <w:p w14:paraId="5859B8E9" w14:textId="77777777" w:rsidR="00EF1451" w:rsidRDefault="00EF1451" w:rsidP="00E666CE">
            <w:pPr>
              <w:pStyle w:val="StyleCng"/>
              <w:widowControl w:val="0"/>
            </w:pPr>
            <w:r w:rsidRPr="00EF1451">
              <w:t>Hệ thống xác nhận tính hợp lệ của số điện thoại (Số điện thoại là số có độ dài từ 9 – 11 số). Nếu không hợp lệ thực hiện luồng A1</w:t>
            </w:r>
            <w:r>
              <w:t>.</w:t>
            </w:r>
          </w:p>
          <w:p w14:paraId="79AD44DD" w14:textId="1E676F6D" w:rsidR="00EF1451" w:rsidRDefault="00EF1451" w:rsidP="00E666CE">
            <w:pPr>
              <w:pStyle w:val="StyleCng"/>
              <w:widowControl w:val="0"/>
            </w:pPr>
            <w:r w:rsidRPr="00EF1451">
              <w:lastRenderedPageBreak/>
              <w:t xml:space="preserve">Hệ thống xác nhận tính hợp lệ của </w:t>
            </w:r>
            <w:r>
              <w:t>email</w:t>
            </w:r>
            <w:r w:rsidRPr="00EF1451">
              <w:t xml:space="preserve"> (</w:t>
            </w:r>
            <w:r>
              <w:t>email có định dạng đuôi là @gmai.com</w:t>
            </w:r>
            <w:r w:rsidRPr="00EF1451">
              <w:t>). Nếu không hợp lệ thực hiện luồng A</w:t>
            </w:r>
            <w:r w:rsidR="008F0095">
              <w:t>2</w:t>
            </w:r>
            <w:r>
              <w:t>.</w:t>
            </w:r>
          </w:p>
          <w:p w14:paraId="68BBE1D5" w14:textId="4BDE8C4B" w:rsidR="00172DA3" w:rsidRPr="0049009D" w:rsidRDefault="00172DA3" w:rsidP="00E666CE">
            <w:pPr>
              <w:widowControl w:val="0"/>
              <w:rPr>
                <w:lang w:val="vi-VN"/>
              </w:rPr>
            </w:pPr>
            <w:r w:rsidRPr="34E20E56">
              <w:rPr>
                <w:lang w:val="vi-VN"/>
              </w:rPr>
              <w:t xml:space="preserve">Màn hình </w:t>
            </w:r>
            <w:r w:rsidR="005E5176">
              <w:t>đổi mật khẩu</w:t>
            </w:r>
            <w:r w:rsidRPr="34E20E56">
              <w:rPr>
                <w:lang w:val="vi-VN"/>
              </w:rPr>
              <w:t xml:space="preserve"> gồm:</w:t>
            </w:r>
          </w:p>
          <w:p w14:paraId="0AD38A50" w14:textId="77777777" w:rsidR="00172DA3" w:rsidRPr="0049009D" w:rsidRDefault="00172DA3" w:rsidP="00E666CE">
            <w:pPr>
              <w:pStyle w:val="StyleTr0"/>
              <w:widowControl w:val="0"/>
              <w:rPr>
                <w:lang w:val="vi-VN"/>
              </w:rPr>
            </w:pPr>
            <w:r w:rsidRPr="34E20E56">
              <w:rPr>
                <w:lang w:val="vi-VN"/>
              </w:rPr>
              <w:t xml:space="preserve">Người dùng truy cập vào trang "Tài khoản" sau khi nhấp vào logo tài khoản trên trang chủ. </w:t>
            </w:r>
          </w:p>
          <w:p w14:paraId="706DE20C" w14:textId="77777777" w:rsidR="00172DA3" w:rsidRPr="0049009D" w:rsidRDefault="00172DA3" w:rsidP="00E666CE">
            <w:pPr>
              <w:pStyle w:val="StyleTr0"/>
              <w:widowControl w:val="0"/>
              <w:rPr>
                <w:lang w:val="vi-VN"/>
              </w:rPr>
            </w:pPr>
            <w:r w:rsidRPr="34E20E56">
              <w:rPr>
                <w:lang w:val="vi-VN"/>
              </w:rPr>
              <w:t>Trang "Đổi mật khẩu" hiển thị ô nhập mật khẩu cũ, nhập mật khẩu mới, nhập xác minh mật khẩu mới.</w:t>
            </w:r>
          </w:p>
          <w:p w14:paraId="4285CF09" w14:textId="77777777" w:rsidR="00172DA3" w:rsidRPr="0049009D" w:rsidRDefault="00172DA3" w:rsidP="00E666CE">
            <w:pPr>
              <w:pStyle w:val="StyleTr0"/>
              <w:widowControl w:val="0"/>
              <w:rPr>
                <w:lang w:val="vi-VN"/>
              </w:rPr>
            </w:pPr>
            <w:r w:rsidRPr="34E20E56">
              <w:rPr>
                <w:lang w:val="vi-VN"/>
              </w:rPr>
              <w:t xml:space="preserve">Người dùng thực hiện sửa đổi thông tin bằng cách nhập các giá trị mới vào các trường tương ứng. </w:t>
            </w:r>
          </w:p>
          <w:p w14:paraId="22645CAB" w14:textId="77777777" w:rsidR="00172DA3" w:rsidRPr="0049009D" w:rsidRDefault="00172DA3" w:rsidP="00E666CE">
            <w:pPr>
              <w:pStyle w:val="StyleTr0"/>
              <w:widowControl w:val="0"/>
              <w:rPr>
                <w:lang w:val="vi-VN"/>
              </w:rPr>
            </w:pPr>
            <w:r w:rsidRPr="0F4CC4A0">
              <w:rPr>
                <w:lang w:val="vi-VN"/>
              </w:rPr>
              <w:t xml:space="preserve">Người dùng nhấp vào nút "Lưu" và nhập mật khẩu để lưu các thay đổi đã được thực hiện. </w:t>
            </w:r>
          </w:p>
          <w:p w14:paraId="7A3B5BDD" w14:textId="4C29F0F3" w:rsidR="00172DA3" w:rsidRPr="008F0095" w:rsidRDefault="008F0095" w:rsidP="00E666CE">
            <w:pPr>
              <w:pStyle w:val="Styletr"/>
              <w:widowControl w:val="0"/>
            </w:pPr>
            <w:r w:rsidRPr="00EF1451">
              <w:t>Sau đó bấm button “</w:t>
            </w:r>
            <w:r>
              <w:t>Lưu</w:t>
            </w:r>
            <w:r w:rsidRPr="00EF1451">
              <w:t>” hệ thống ghi nhận</w:t>
            </w:r>
            <w:r>
              <w:t xml:space="preserve"> cập nhật </w:t>
            </w:r>
            <w:r w:rsidRPr="00E666CE">
              <w:t>mật khẩu:</w:t>
            </w:r>
          </w:p>
          <w:p w14:paraId="2188196A" w14:textId="5D4A6B7B" w:rsidR="008F0095" w:rsidRPr="00E666CE" w:rsidRDefault="008F0095" w:rsidP="00E666CE">
            <w:pPr>
              <w:pStyle w:val="StyleCng"/>
              <w:widowControl w:val="0"/>
              <w:rPr>
                <w:lang w:val="vi-VN"/>
              </w:rPr>
            </w:pPr>
            <w:r w:rsidRPr="00E666CE">
              <w:rPr>
                <w:lang w:val="vi-VN"/>
              </w:rPr>
              <w:t>Hệ thống xác nhận tính hợp lệ của mật khẩu cũ. Nếu không hợp lệ thực hiện luồng A3.</w:t>
            </w:r>
          </w:p>
          <w:p w14:paraId="52403295" w14:textId="7BCEEAC8" w:rsidR="00EF1451" w:rsidRDefault="00EF1451" w:rsidP="00E666CE">
            <w:pPr>
              <w:pStyle w:val="StyleCng"/>
              <w:widowControl w:val="0"/>
            </w:pPr>
            <w:r w:rsidRPr="00E666CE">
              <w:rPr>
                <w:lang w:val="vi-VN"/>
              </w:rPr>
              <w:t>Hệ thống xác nhận tính hợp lệ của mật khẩu (</w:t>
            </w:r>
            <w:r w:rsidRPr="002006FC">
              <w:rPr>
                <w:lang w:val="vi-VN"/>
              </w:rPr>
              <w:t>Mật khẩu cần ít nhất 1 kí tự in hoa, in thường</w:t>
            </w:r>
            <w:r w:rsidRPr="00E666CE">
              <w:rPr>
                <w:lang w:val="vi-VN"/>
              </w:rPr>
              <w:t xml:space="preserve"> và có độ dài từ 8 kí tự trở lên). </w:t>
            </w:r>
            <w:r>
              <w:t>Nếu không hợp lệ thực hiện luồng A</w:t>
            </w:r>
            <w:r w:rsidR="008F0095">
              <w:t>4.</w:t>
            </w:r>
          </w:p>
          <w:p w14:paraId="6A4746A2" w14:textId="38853EA3" w:rsidR="00EF1451" w:rsidRPr="008F0095" w:rsidRDefault="00EF1451" w:rsidP="00E666CE">
            <w:pPr>
              <w:pStyle w:val="StyleCng"/>
              <w:widowControl w:val="0"/>
            </w:pPr>
            <w:r>
              <w:t>Hệ thống xác nhận tính hợp lệ của nhập lại mật khẩu (</w:t>
            </w:r>
            <w:r w:rsidRPr="00855A93">
              <w:rPr>
                <w:lang w:val="vi-VN"/>
              </w:rPr>
              <w:t>Nhập lại mật khẩu phải khớp vớ</w:t>
            </w:r>
            <w:r>
              <w:rPr>
                <w:lang w:val="vi-VN"/>
              </w:rPr>
              <w:t xml:space="preserve">i </w:t>
            </w:r>
            <w:r w:rsidRPr="00855A93">
              <w:rPr>
                <w:lang w:val="vi-VN"/>
              </w:rPr>
              <w:t>mật khẩu đã nhập</w:t>
            </w:r>
            <w:r>
              <w:t>). Nếu không hợp lệ thực hiện luồng A</w:t>
            </w:r>
            <w:r w:rsidR="008F0095">
              <w:t>5.</w:t>
            </w:r>
          </w:p>
        </w:tc>
      </w:tr>
      <w:tr w:rsidR="00172DA3" w:rsidRPr="0049009D" w14:paraId="3E44889B" w14:textId="77777777" w:rsidTr="00E666CE">
        <w:trPr>
          <w:trHeight w:val="271"/>
        </w:trPr>
        <w:tc>
          <w:tcPr>
            <w:tcW w:w="9522"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7B9CEEF" w14:textId="77777777" w:rsidR="00172DA3" w:rsidRPr="0049009D" w:rsidRDefault="00172DA3" w:rsidP="00E666CE">
            <w:pPr>
              <w:widowControl w:val="0"/>
              <w:rPr>
                <w:b/>
                <w:lang w:val="vi-VN"/>
              </w:rPr>
            </w:pPr>
            <w:r w:rsidRPr="0049009D">
              <w:rPr>
                <w:b/>
                <w:lang w:val="vi-VN"/>
              </w:rPr>
              <w:lastRenderedPageBreak/>
              <w:t>Luồng sự kiện phát sinh/Kịch bản phát sinh</w:t>
            </w:r>
          </w:p>
        </w:tc>
      </w:tr>
      <w:tr w:rsidR="00447061" w:rsidRPr="0049009D" w14:paraId="4698ECC3" w14:textId="77777777" w:rsidTr="00E666CE">
        <w:trPr>
          <w:trHeight w:val="271"/>
        </w:trPr>
        <w:tc>
          <w:tcPr>
            <w:tcW w:w="9522"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6397DB8" w14:textId="26B640D2" w:rsidR="00447061" w:rsidRPr="0049009D" w:rsidRDefault="00447061" w:rsidP="00E666CE">
            <w:pPr>
              <w:widowControl w:val="0"/>
              <w:rPr>
                <w:b/>
                <w:lang w:val="vi-VN"/>
              </w:rPr>
            </w:pPr>
            <w:r w:rsidRPr="44346709">
              <w:rPr>
                <w:rFonts w:cs="Times New Roman"/>
                <w:b/>
                <w:bCs/>
              </w:rPr>
              <w:t xml:space="preserve">Luồng A: Nhập </w:t>
            </w:r>
            <w:r>
              <w:rPr>
                <w:rFonts w:cs="Times New Roman"/>
                <w:b/>
                <w:bCs/>
              </w:rPr>
              <w:t>họ tên không hợp lệ</w:t>
            </w:r>
          </w:p>
        </w:tc>
      </w:tr>
      <w:tr w:rsidR="00447061" w:rsidRPr="00E666CE" w14:paraId="2FFA2917"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3C575FB6" w14:textId="35739398" w:rsidR="00447061" w:rsidRDefault="008F0095" w:rsidP="00E666CE">
            <w:pPr>
              <w:widowControl w:val="0"/>
            </w:pPr>
            <w:r>
              <w:br w:type="page"/>
            </w:r>
            <w:r w:rsidR="00447061">
              <w:t>Hệ thống hiển thị thông báo lỗi:</w:t>
            </w:r>
          </w:p>
          <w:p w14:paraId="7EE4836A" w14:textId="0CC28D5A" w:rsidR="008F0095" w:rsidRPr="00EF1451" w:rsidRDefault="008F0095" w:rsidP="00E666CE">
            <w:pPr>
              <w:pStyle w:val="Tru"/>
              <w:widowControl w:val="0"/>
              <w:tabs>
                <w:tab w:val="clear" w:pos="567"/>
                <w:tab w:val="num" w:pos="851"/>
              </w:tabs>
              <w:spacing w:line="288" w:lineRule="auto"/>
              <w:ind w:left="851" w:right="0" w:hanging="284"/>
              <w:contextualSpacing w:val="0"/>
              <w:rPr>
                <w:lang w:val="vi-VN"/>
              </w:rPr>
            </w:pPr>
            <w:r>
              <w:t>Không nhập họ và tên: “Họ và tên không được để trống</w:t>
            </w:r>
            <w:r w:rsidRPr="219C23C9">
              <w:rPr>
                <w:lang w:val="vi-VN"/>
              </w:rPr>
              <w:t>”</w:t>
            </w:r>
            <w:r>
              <w:t>.</w:t>
            </w:r>
          </w:p>
          <w:p w14:paraId="7EFF9218" w14:textId="77777777" w:rsidR="00447061" w:rsidRPr="00A378AA" w:rsidRDefault="00447061" w:rsidP="00E666CE">
            <w:pPr>
              <w:pStyle w:val="Tru"/>
              <w:widowControl w:val="0"/>
              <w:tabs>
                <w:tab w:val="clear" w:pos="567"/>
                <w:tab w:val="num" w:pos="851"/>
              </w:tabs>
              <w:spacing w:line="288" w:lineRule="auto"/>
              <w:ind w:left="851" w:right="0" w:hanging="284"/>
              <w:contextualSpacing w:val="0"/>
              <w:rPr>
                <w:lang w:val="vi-VN"/>
              </w:rPr>
            </w:pPr>
            <w:r w:rsidRPr="219C23C9">
              <w:rPr>
                <w:lang w:val="vi-VN"/>
              </w:rPr>
              <w:t>“Họ và tên</w:t>
            </w:r>
            <w:r w:rsidRPr="00E666CE">
              <w:rPr>
                <w:lang w:val="vi-VN"/>
              </w:rPr>
              <w:t xml:space="preserve"> chỉ bao</w:t>
            </w:r>
            <w:r w:rsidRPr="219C23C9">
              <w:rPr>
                <w:lang w:val="vi-VN"/>
              </w:rPr>
              <w:t xml:space="preserve"> gồm </w:t>
            </w:r>
            <w:r w:rsidRPr="00E666CE">
              <w:rPr>
                <w:lang w:val="vi-VN"/>
              </w:rPr>
              <w:t>chữ và có</w:t>
            </w:r>
            <w:r w:rsidRPr="219C23C9">
              <w:rPr>
                <w:lang w:val="vi-VN"/>
              </w:rPr>
              <w:t xml:space="preserve"> ít nhất 2 từ</w:t>
            </w:r>
            <w:r w:rsidRPr="00E666CE">
              <w:rPr>
                <w:lang w:val="vi-VN"/>
              </w:rPr>
              <w:t>.</w:t>
            </w:r>
            <w:r w:rsidRPr="219C23C9">
              <w:rPr>
                <w:lang w:val="vi-VN"/>
              </w:rPr>
              <w:t>”</w:t>
            </w:r>
          </w:p>
          <w:p w14:paraId="69279E8B" w14:textId="7ADC718C" w:rsidR="008F0095" w:rsidRPr="00E666CE" w:rsidRDefault="00447061" w:rsidP="00E666CE">
            <w:pPr>
              <w:widowControl w:val="0"/>
              <w:rPr>
                <w:lang w:val="vi-VN"/>
              </w:rPr>
            </w:pPr>
            <w:r w:rsidRPr="0049009D">
              <w:rPr>
                <w:lang w:val="vi-VN"/>
              </w:rPr>
              <w:t xml:space="preserve">Quá trình kiểm tra tính hợp lệ của các giá trị được thực hiện lại và thông tin khách hàng </w:t>
            </w:r>
            <w:r w:rsidR="008F0095" w:rsidRPr="00E666CE">
              <w:rPr>
                <w:lang w:val="vi-VN"/>
              </w:rPr>
              <w:t xml:space="preserve">cập nhật thành công </w:t>
            </w:r>
            <w:r w:rsidRPr="0049009D">
              <w:rPr>
                <w:lang w:val="vi-VN"/>
              </w:rPr>
              <w:t>nếu các giá trị đều hợp lệ.</w:t>
            </w:r>
          </w:p>
        </w:tc>
      </w:tr>
      <w:tr w:rsidR="00447061" w:rsidRPr="00E666CE" w14:paraId="46C0B387"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F9BCAD1" w14:textId="39C24EEA" w:rsidR="00447061" w:rsidRPr="0049009D" w:rsidRDefault="00447061" w:rsidP="00E666CE">
            <w:pPr>
              <w:widowControl w:val="0"/>
              <w:rPr>
                <w:lang w:val="vi-VN"/>
              </w:rPr>
            </w:pPr>
            <w:r w:rsidRPr="009F7218">
              <w:rPr>
                <w:rFonts w:cs="Times New Roman"/>
                <w:b/>
                <w:lang w:val="vi-VN"/>
              </w:rPr>
              <w:t>Luồng A</w:t>
            </w:r>
            <w:r w:rsidRPr="00E666CE">
              <w:rPr>
                <w:rFonts w:cs="Times New Roman"/>
                <w:b/>
                <w:lang w:val="vi-VN"/>
              </w:rPr>
              <w:t>1</w:t>
            </w:r>
            <w:r w:rsidRPr="009F7218">
              <w:rPr>
                <w:rFonts w:cs="Times New Roman"/>
                <w:b/>
                <w:lang w:val="vi-VN"/>
              </w:rPr>
              <w:t xml:space="preserve">: Nhập thông tin </w:t>
            </w:r>
            <w:r w:rsidRPr="003E3F74">
              <w:rPr>
                <w:rFonts w:cs="Times New Roman"/>
                <w:b/>
                <w:lang w:val="vi-VN"/>
              </w:rPr>
              <w:t>số điện thoại</w:t>
            </w:r>
            <w:r w:rsidRPr="009F7218">
              <w:rPr>
                <w:rFonts w:cs="Times New Roman"/>
                <w:b/>
                <w:lang w:val="vi-VN"/>
              </w:rPr>
              <w:t xml:space="preserve"> không hợp lệ</w:t>
            </w:r>
          </w:p>
        </w:tc>
      </w:tr>
      <w:tr w:rsidR="00447061" w:rsidRPr="00E666CE" w14:paraId="46059A47"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6E5A34A2" w14:textId="77777777" w:rsidR="00447061" w:rsidRPr="00E666CE" w:rsidRDefault="00447061" w:rsidP="00E666CE">
            <w:pPr>
              <w:widowControl w:val="0"/>
              <w:rPr>
                <w:lang w:val="vi-VN"/>
              </w:rPr>
            </w:pPr>
            <w:r w:rsidRPr="009F7218">
              <w:rPr>
                <w:lang w:val="vi-VN"/>
              </w:rPr>
              <w:t>Hệ thống hiển thị thông báo lỗi:</w:t>
            </w:r>
          </w:p>
          <w:p w14:paraId="252B3664" w14:textId="75D32C5A" w:rsidR="008F0095" w:rsidRPr="008F0095" w:rsidRDefault="008F0095"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Không số điện thoại: “Số điện thoại không được để trống</w:t>
            </w:r>
            <w:r w:rsidRPr="219C23C9">
              <w:rPr>
                <w:lang w:val="vi-VN"/>
              </w:rPr>
              <w:t>”</w:t>
            </w:r>
            <w:r w:rsidRPr="00E666CE">
              <w:rPr>
                <w:lang w:val="vi-VN"/>
              </w:rPr>
              <w:t>.</w:t>
            </w:r>
          </w:p>
          <w:p w14:paraId="15A20B96" w14:textId="77777777" w:rsidR="00447061" w:rsidRPr="00FD05AF" w:rsidRDefault="00447061"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lastRenderedPageBreak/>
              <w:t xml:space="preserve">Nhập chữ và kí tự đặc biệt: </w:t>
            </w:r>
            <w:r w:rsidRPr="219C23C9">
              <w:rPr>
                <w:lang w:val="vi-VN"/>
              </w:rPr>
              <w:t>“</w:t>
            </w:r>
            <w:r w:rsidRPr="00E666CE">
              <w:rPr>
                <w:lang w:val="vi-VN"/>
              </w:rPr>
              <w:t>Số điện thoại không hợp lệ.</w:t>
            </w:r>
            <w:r w:rsidRPr="219C23C9">
              <w:rPr>
                <w:lang w:val="vi-VN"/>
              </w:rPr>
              <w:t>”</w:t>
            </w:r>
            <w:r w:rsidRPr="00E666CE">
              <w:rPr>
                <w:lang w:val="vi-VN"/>
              </w:rPr>
              <w:t>.</w:t>
            </w:r>
          </w:p>
          <w:p w14:paraId="04A34027" w14:textId="77777777" w:rsidR="00447061" w:rsidRPr="00FD05AF" w:rsidRDefault="00447061"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Nhập nhỏ hơn 9 số: “Quá ngắn”.</w:t>
            </w:r>
          </w:p>
          <w:p w14:paraId="05E0D6A9" w14:textId="77777777" w:rsidR="00447061" w:rsidRPr="00474292" w:rsidRDefault="00447061"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Nhập lớn hơn 11 số: “Quá dài”.</w:t>
            </w:r>
          </w:p>
          <w:p w14:paraId="0BD6AF09" w14:textId="2DE260D0" w:rsidR="00447061" w:rsidRPr="0049009D" w:rsidRDefault="008F0095" w:rsidP="00E666CE">
            <w:pPr>
              <w:widowControl w:val="0"/>
              <w:rPr>
                <w:lang w:val="vi-VN"/>
              </w:rPr>
            </w:pPr>
            <w:r w:rsidRPr="0049009D">
              <w:rPr>
                <w:lang w:val="vi-VN"/>
              </w:rPr>
              <w:t xml:space="preserve">Quá trình kiểm tra tính hợp lệ của các giá trị được thực hiện lại và thông tin khách hàng </w:t>
            </w:r>
            <w:r w:rsidRPr="00E666CE">
              <w:rPr>
                <w:lang w:val="vi-VN"/>
              </w:rPr>
              <w:t xml:space="preserve">cập nhật thành công </w:t>
            </w:r>
            <w:r w:rsidRPr="0049009D">
              <w:rPr>
                <w:lang w:val="vi-VN"/>
              </w:rPr>
              <w:t>nếu các giá trị đều hợp lệ.</w:t>
            </w:r>
          </w:p>
        </w:tc>
      </w:tr>
      <w:tr w:rsidR="00447061" w:rsidRPr="0049009D" w14:paraId="4E8C961C"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B073518" w14:textId="4A1A291A" w:rsidR="00447061" w:rsidRPr="0049009D" w:rsidRDefault="00447061" w:rsidP="00E666CE">
            <w:pPr>
              <w:widowControl w:val="0"/>
              <w:rPr>
                <w:lang w:val="vi-VN"/>
              </w:rPr>
            </w:pPr>
            <w:r w:rsidRPr="0049009D">
              <w:rPr>
                <w:b/>
                <w:lang w:val="vi-VN"/>
              </w:rPr>
              <w:lastRenderedPageBreak/>
              <w:t>Luồng A</w:t>
            </w:r>
            <w:r>
              <w:rPr>
                <w:b/>
              </w:rPr>
              <w:t>2</w:t>
            </w:r>
            <w:r w:rsidRPr="0049009D">
              <w:rPr>
                <w:b/>
                <w:lang w:val="vi-VN"/>
              </w:rPr>
              <w:t xml:space="preserve">: Nhập </w:t>
            </w:r>
            <w:r>
              <w:rPr>
                <w:b/>
              </w:rPr>
              <w:t>email</w:t>
            </w:r>
            <w:r w:rsidRPr="0049009D">
              <w:rPr>
                <w:b/>
                <w:lang w:val="vi-VN"/>
              </w:rPr>
              <w:t xml:space="preserve"> không hợp lệ</w:t>
            </w:r>
          </w:p>
        </w:tc>
      </w:tr>
      <w:tr w:rsidR="00447061" w:rsidRPr="00E666CE" w14:paraId="51E6E66E"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7725937" w14:textId="77777777" w:rsidR="00447061" w:rsidRDefault="00447061" w:rsidP="00E666CE">
            <w:pPr>
              <w:widowControl w:val="0"/>
            </w:pPr>
            <w:r w:rsidRPr="0049009D">
              <w:rPr>
                <w:lang w:val="vi-VN"/>
              </w:rPr>
              <w:t>Hệ thống</w:t>
            </w:r>
            <w:r>
              <w:t xml:space="preserve"> </w:t>
            </w:r>
            <w:r w:rsidRPr="0049009D">
              <w:rPr>
                <w:lang w:val="vi-VN"/>
              </w:rPr>
              <w:t>hiển thị thông báo</w:t>
            </w:r>
            <w:r>
              <w:t xml:space="preserve"> lỗi:</w:t>
            </w:r>
          </w:p>
          <w:p w14:paraId="02679973" w14:textId="7EE98BAB" w:rsidR="00447061" w:rsidRPr="0049009D" w:rsidRDefault="00447061" w:rsidP="00E666CE">
            <w:pPr>
              <w:pStyle w:val="StyleTr0"/>
              <w:widowControl w:val="0"/>
              <w:rPr>
                <w:lang w:val="vi-VN"/>
              </w:rPr>
            </w:pPr>
            <w:r w:rsidRPr="0049009D">
              <w:rPr>
                <w:lang w:val="vi-VN"/>
              </w:rPr>
              <w:t>“</w:t>
            </w:r>
            <w:r>
              <w:t>Vui lòng nhập đúng định dạng</w:t>
            </w:r>
            <w:r w:rsidRPr="0049009D">
              <w:rPr>
                <w:lang w:val="vi-VN"/>
              </w:rPr>
              <w:t>”.</w:t>
            </w:r>
          </w:p>
          <w:p w14:paraId="6DEA55B5" w14:textId="4A3A0284" w:rsidR="00447061" w:rsidRPr="0049009D" w:rsidRDefault="008F0095" w:rsidP="00E666CE">
            <w:pPr>
              <w:widowControl w:val="0"/>
              <w:rPr>
                <w:lang w:val="vi-VN"/>
              </w:rPr>
            </w:pPr>
            <w:r w:rsidRPr="0049009D">
              <w:rPr>
                <w:lang w:val="vi-VN"/>
              </w:rPr>
              <w:t xml:space="preserve">Quá trình kiểm tra tính hợp lệ của các giá trị được thực hiện lại và thông tin khách hàng </w:t>
            </w:r>
            <w:r w:rsidRPr="00E666CE">
              <w:rPr>
                <w:lang w:val="vi-VN"/>
              </w:rPr>
              <w:t xml:space="preserve">cập nhật thành công </w:t>
            </w:r>
            <w:r w:rsidRPr="0049009D">
              <w:rPr>
                <w:lang w:val="vi-VN"/>
              </w:rPr>
              <w:t>nếu các giá trị đều hợp lệ.</w:t>
            </w:r>
          </w:p>
        </w:tc>
      </w:tr>
      <w:tr w:rsidR="00447061" w:rsidRPr="00E666CE" w14:paraId="0AE628B4"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A1DF900" w14:textId="5FB22B19" w:rsidR="00447061" w:rsidRPr="00E666CE" w:rsidRDefault="00447061" w:rsidP="00E666CE">
            <w:pPr>
              <w:widowControl w:val="0"/>
              <w:rPr>
                <w:b/>
                <w:bCs/>
                <w:lang w:val="vi-VN"/>
              </w:rPr>
            </w:pPr>
            <w:r w:rsidRPr="009F7218">
              <w:rPr>
                <w:rFonts w:cs="Times New Roman"/>
                <w:b/>
                <w:lang w:val="vi-VN"/>
              </w:rPr>
              <w:t>Luồng A</w:t>
            </w:r>
            <w:r w:rsidRPr="00E666CE">
              <w:rPr>
                <w:rFonts w:cs="Times New Roman"/>
                <w:b/>
                <w:lang w:val="vi-VN"/>
              </w:rPr>
              <w:t>3</w:t>
            </w:r>
            <w:r w:rsidRPr="009F7218">
              <w:rPr>
                <w:rFonts w:cs="Times New Roman"/>
                <w:b/>
                <w:lang w:val="vi-VN"/>
              </w:rPr>
              <w:t xml:space="preserve">: Nhập </w:t>
            </w:r>
            <w:r w:rsidRPr="00676462">
              <w:rPr>
                <w:rFonts w:cs="Times New Roman"/>
                <w:b/>
                <w:lang w:val="vi-VN"/>
              </w:rPr>
              <w:t>mật khẩu</w:t>
            </w:r>
            <w:r w:rsidRPr="009F7218">
              <w:rPr>
                <w:rFonts w:cs="Times New Roman"/>
                <w:b/>
                <w:lang w:val="vi-VN"/>
              </w:rPr>
              <w:t xml:space="preserve"> </w:t>
            </w:r>
            <w:r w:rsidRPr="00E666CE">
              <w:rPr>
                <w:rFonts w:cs="Times New Roman"/>
                <w:b/>
                <w:lang w:val="vi-VN"/>
              </w:rPr>
              <w:t>cũ không chính xác</w:t>
            </w:r>
          </w:p>
        </w:tc>
      </w:tr>
      <w:tr w:rsidR="00447061" w:rsidRPr="00E666CE" w14:paraId="52A213FE"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3F965410" w14:textId="77777777" w:rsidR="00447061" w:rsidRPr="00E666CE" w:rsidRDefault="00447061" w:rsidP="00E666CE">
            <w:pPr>
              <w:widowControl w:val="0"/>
              <w:rPr>
                <w:lang w:val="vi-VN"/>
              </w:rPr>
            </w:pPr>
            <w:r w:rsidRPr="009F7218">
              <w:rPr>
                <w:lang w:val="vi-VN"/>
              </w:rPr>
              <w:t>Hệ thống hiển thị thông báo lỗi:</w:t>
            </w:r>
          </w:p>
          <w:p w14:paraId="012359C7" w14:textId="39C1D973" w:rsidR="008F0095" w:rsidRPr="008F0095" w:rsidRDefault="008F0095"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Không mật khẩu cũ: “Mật khẩu cũ được để trống</w:t>
            </w:r>
            <w:r w:rsidRPr="219C23C9">
              <w:rPr>
                <w:lang w:val="vi-VN"/>
              </w:rPr>
              <w:t>”</w:t>
            </w:r>
            <w:r w:rsidRPr="00E666CE">
              <w:rPr>
                <w:lang w:val="vi-VN"/>
              </w:rPr>
              <w:t>.</w:t>
            </w:r>
          </w:p>
          <w:p w14:paraId="0523BABD" w14:textId="0610D1BB" w:rsidR="00447061" w:rsidRPr="00FD05AF" w:rsidRDefault="00447061" w:rsidP="00E666CE">
            <w:pPr>
              <w:pStyle w:val="Tru"/>
              <w:widowControl w:val="0"/>
              <w:tabs>
                <w:tab w:val="clear" w:pos="567"/>
                <w:tab w:val="num" w:pos="851"/>
              </w:tabs>
              <w:spacing w:line="288" w:lineRule="auto"/>
              <w:ind w:left="851" w:right="0" w:hanging="284"/>
              <w:contextualSpacing w:val="0"/>
              <w:rPr>
                <w:lang w:val="vi-VN"/>
              </w:rPr>
            </w:pPr>
            <w:r w:rsidRPr="219C23C9">
              <w:rPr>
                <w:lang w:val="vi-VN"/>
              </w:rPr>
              <w:t>“</w:t>
            </w:r>
            <w:r w:rsidRPr="00E666CE">
              <w:rPr>
                <w:lang w:val="vi-VN"/>
              </w:rPr>
              <w:t>Mật khẩu cũ không chính xác”.</w:t>
            </w:r>
          </w:p>
          <w:p w14:paraId="6506D83A" w14:textId="1355F75B" w:rsidR="00447061" w:rsidRPr="6E184042" w:rsidRDefault="008F0095" w:rsidP="00E666CE">
            <w:pPr>
              <w:widowControl w:val="0"/>
              <w:rPr>
                <w:b/>
                <w:bCs/>
                <w:lang w:val="vi-VN"/>
              </w:rPr>
            </w:pPr>
            <w:r w:rsidRPr="0049009D">
              <w:rPr>
                <w:lang w:val="vi-VN"/>
              </w:rPr>
              <w:t xml:space="preserve">Quá trình kiểm tra tính hợp lệ của các giá trị được thực hiện lại và thông tin khách hàng </w:t>
            </w:r>
            <w:r w:rsidRPr="00E666CE">
              <w:rPr>
                <w:lang w:val="vi-VN"/>
              </w:rPr>
              <w:t xml:space="preserve">cập nhật thành công </w:t>
            </w:r>
            <w:r w:rsidRPr="0049009D">
              <w:rPr>
                <w:lang w:val="vi-VN"/>
              </w:rPr>
              <w:t>nếu các giá trị đều hợp lệ.</w:t>
            </w:r>
          </w:p>
        </w:tc>
      </w:tr>
      <w:tr w:rsidR="00447061" w:rsidRPr="00E666CE" w14:paraId="64230CF5"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3BCFC2C" w14:textId="0B5D4BFE" w:rsidR="00447061" w:rsidRPr="009F7218" w:rsidRDefault="00447061" w:rsidP="00E666CE">
            <w:pPr>
              <w:widowControl w:val="0"/>
              <w:rPr>
                <w:lang w:val="vi-VN"/>
              </w:rPr>
            </w:pPr>
            <w:r w:rsidRPr="009F7218">
              <w:rPr>
                <w:rFonts w:cs="Times New Roman"/>
                <w:b/>
                <w:lang w:val="vi-VN"/>
              </w:rPr>
              <w:t>Luồng A</w:t>
            </w:r>
            <w:r w:rsidRPr="00E666CE">
              <w:rPr>
                <w:rFonts w:cs="Times New Roman"/>
                <w:b/>
                <w:lang w:val="vi-VN"/>
              </w:rPr>
              <w:t>4</w:t>
            </w:r>
            <w:r w:rsidRPr="009F7218">
              <w:rPr>
                <w:rFonts w:cs="Times New Roman"/>
                <w:b/>
                <w:lang w:val="vi-VN"/>
              </w:rPr>
              <w:t xml:space="preserve">: Nhập </w:t>
            </w:r>
            <w:r w:rsidRPr="00676462">
              <w:rPr>
                <w:rFonts w:cs="Times New Roman"/>
                <w:b/>
                <w:lang w:val="vi-VN"/>
              </w:rPr>
              <w:t>mật khẩu</w:t>
            </w:r>
            <w:r w:rsidRPr="009F7218">
              <w:rPr>
                <w:rFonts w:cs="Times New Roman"/>
                <w:b/>
                <w:lang w:val="vi-VN"/>
              </w:rPr>
              <w:t xml:space="preserve"> </w:t>
            </w:r>
            <w:r w:rsidRPr="00E666CE">
              <w:rPr>
                <w:rFonts w:cs="Times New Roman"/>
                <w:b/>
                <w:lang w:val="vi-VN"/>
              </w:rPr>
              <w:t xml:space="preserve">mới </w:t>
            </w:r>
            <w:r w:rsidRPr="009F7218">
              <w:rPr>
                <w:rFonts w:cs="Times New Roman"/>
                <w:b/>
                <w:lang w:val="vi-VN"/>
              </w:rPr>
              <w:t>không hợp lệ</w:t>
            </w:r>
          </w:p>
        </w:tc>
      </w:tr>
      <w:tr w:rsidR="00447061" w:rsidRPr="00E666CE" w14:paraId="259F6358"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5128A571" w14:textId="77777777" w:rsidR="00447061" w:rsidRPr="00E666CE" w:rsidRDefault="00447061" w:rsidP="00E666CE">
            <w:pPr>
              <w:widowControl w:val="0"/>
              <w:rPr>
                <w:lang w:val="vi-VN"/>
              </w:rPr>
            </w:pPr>
            <w:r w:rsidRPr="009F7218">
              <w:rPr>
                <w:lang w:val="vi-VN"/>
              </w:rPr>
              <w:t>Hệ thống hiển thị thông báo lỗi:</w:t>
            </w:r>
          </w:p>
          <w:p w14:paraId="57F430DD" w14:textId="18586AAA" w:rsidR="008F0095" w:rsidRPr="008F0095" w:rsidRDefault="008F0095"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Không mật khẩu mới: “Mật khẩu mới được để trống</w:t>
            </w:r>
            <w:r w:rsidRPr="219C23C9">
              <w:rPr>
                <w:lang w:val="vi-VN"/>
              </w:rPr>
              <w:t>”</w:t>
            </w:r>
            <w:r w:rsidRPr="00E666CE">
              <w:rPr>
                <w:lang w:val="vi-VN"/>
              </w:rPr>
              <w:t>.</w:t>
            </w:r>
          </w:p>
          <w:p w14:paraId="1F5FBEEA" w14:textId="77777777" w:rsidR="00447061" w:rsidRPr="00FD05AF" w:rsidRDefault="00447061" w:rsidP="00E666CE">
            <w:pPr>
              <w:pStyle w:val="Tru"/>
              <w:widowControl w:val="0"/>
              <w:tabs>
                <w:tab w:val="clear" w:pos="567"/>
                <w:tab w:val="num" w:pos="851"/>
              </w:tabs>
              <w:spacing w:line="288" w:lineRule="auto"/>
              <w:ind w:left="851" w:right="0" w:hanging="284"/>
              <w:contextualSpacing w:val="0"/>
              <w:rPr>
                <w:lang w:val="vi-VN"/>
              </w:rPr>
            </w:pPr>
            <w:r w:rsidRPr="219C23C9">
              <w:rPr>
                <w:lang w:val="vi-VN"/>
              </w:rPr>
              <w:t>“Mật khẩu cần ít nhất 1 kí tự in hoa</w:t>
            </w:r>
            <w:r w:rsidRPr="00E666CE">
              <w:rPr>
                <w:lang w:val="vi-VN"/>
              </w:rPr>
              <w:t>”.</w:t>
            </w:r>
          </w:p>
          <w:p w14:paraId="372BC8D6" w14:textId="77777777" w:rsidR="00447061" w:rsidRPr="00FD05AF" w:rsidRDefault="00447061" w:rsidP="00E666CE">
            <w:pPr>
              <w:pStyle w:val="Tru"/>
              <w:widowControl w:val="0"/>
              <w:tabs>
                <w:tab w:val="clear" w:pos="567"/>
                <w:tab w:val="num" w:pos="851"/>
              </w:tabs>
              <w:spacing w:line="288" w:lineRule="auto"/>
              <w:ind w:left="851" w:right="0" w:hanging="284"/>
              <w:contextualSpacing w:val="0"/>
              <w:rPr>
                <w:lang w:val="vi-VN"/>
              </w:rPr>
            </w:pPr>
            <w:r w:rsidRPr="219C23C9">
              <w:rPr>
                <w:lang w:val="vi-VN"/>
              </w:rPr>
              <w:t xml:space="preserve">“Mật khẩu cần ít nhất 1 kí tự in </w:t>
            </w:r>
            <w:r w:rsidRPr="00E666CE">
              <w:rPr>
                <w:lang w:val="vi-VN"/>
              </w:rPr>
              <w:t>thường”.</w:t>
            </w:r>
          </w:p>
          <w:p w14:paraId="25C48B91" w14:textId="77777777" w:rsidR="00447061" w:rsidRPr="00FD05AF" w:rsidRDefault="00447061" w:rsidP="00E666CE">
            <w:pPr>
              <w:pStyle w:val="Tru"/>
              <w:widowControl w:val="0"/>
              <w:tabs>
                <w:tab w:val="clear" w:pos="567"/>
                <w:tab w:val="num" w:pos="851"/>
              </w:tabs>
              <w:spacing w:line="288" w:lineRule="auto"/>
              <w:ind w:left="851" w:right="0" w:hanging="284"/>
              <w:contextualSpacing w:val="0"/>
              <w:rPr>
                <w:lang w:val="vi-VN"/>
              </w:rPr>
            </w:pPr>
            <w:r w:rsidRPr="219C23C9">
              <w:rPr>
                <w:lang w:val="vi-VN"/>
              </w:rPr>
              <w:t xml:space="preserve">“Mật khẩu </w:t>
            </w:r>
            <w:r w:rsidRPr="00E666CE">
              <w:rPr>
                <w:lang w:val="vi-VN"/>
              </w:rPr>
              <w:t>phải dài hơn 8 kí tự”.</w:t>
            </w:r>
          </w:p>
          <w:p w14:paraId="2376F4F0" w14:textId="1DB191A5" w:rsidR="00447061" w:rsidRPr="009F7218" w:rsidRDefault="008F0095" w:rsidP="00E666CE">
            <w:pPr>
              <w:widowControl w:val="0"/>
              <w:rPr>
                <w:lang w:val="vi-VN"/>
              </w:rPr>
            </w:pPr>
            <w:r w:rsidRPr="0049009D">
              <w:rPr>
                <w:lang w:val="vi-VN"/>
              </w:rPr>
              <w:t xml:space="preserve">Quá trình kiểm tra tính hợp lệ của các giá trị được thực hiện lại và thông tin khách hàng </w:t>
            </w:r>
            <w:r w:rsidRPr="00E666CE">
              <w:rPr>
                <w:lang w:val="vi-VN"/>
              </w:rPr>
              <w:t xml:space="preserve">cập nhật thành công </w:t>
            </w:r>
            <w:r w:rsidRPr="0049009D">
              <w:rPr>
                <w:lang w:val="vi-VN"/>
              </w:rPr>
              <w:t>nếu các giá trị đều hợp lệ.</w:t>
            </w:r>
          </w:p>
        </w:tc>
      </w:tr>
      <w:tr w:rsidR="00447061" w:rsidRPr="00E666CE" w14:paraId="2651396F"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7C25C06" w14:textId="2F4AFB49" w:rsidR="00447061" w:rsidRPr="6E184042" w:rsidRDefault="00447061" w:rsidP="00E666CE">
            <w:pPr>
              <w:widowControl w:val="0"/>
              <w:rPr>
                <w:b/>
                <w:bCs/>
                <w:lang w:val="vi-VN"/>
              </w:rPr>
            </w:pPr>
            <w:r w:rsidRPr="009F7218">
              <w:rPr>
                <w:rFonts w:cs="Times New Roman"/>
                <w:b/>
                <w:lang w:val="vi-VN"/>
              </w:rPr>
              <w:t>Luồng A</w:t>
            </w:r>
            <w:r w:rsidRPr="00E666CE">
              <w:rPr>
                <w:rFonts w:cs="Times New Roman"/>
                <w:b/>
                <w:lang w:val="vi-VN"/>
              </w:rPr>
              <w:t>5</w:t>
            </w:r>
            <w:r w:rsidRPr="009F7218">
              <w:rPr>
                <w:rFonts w:cs="Times New Roman"/>
                <w:b/>
                <w:lang w:val="vi-VN"/>
              </w:rPr>
              <w:t>: Nhập</w:t>
            </w:r>
            <w:r w:rsidRPr="004B12B1">
              <w:rPr>
                <w:rFonts w:cs="Times New Roman"/>
                <w:b/>
                <w:lang w:val="vi-VN"/>
              </w:rPr>
              <w:t xml:space="preserve"> lại</w:t>
            </w:r>
            <w:r w:rsidRPr="009F7218">
              <w:rPr>
                <w:rFonts w:cs="Times New Roman"/>
                <w:b/>
                <w:lang w:val="vi-VN"/>
              </w:rPr>
              <w:t xml:space="preserve"> </w:t>
            </w:r>
            <w:r w:rsidRPr="004B12B1">
              <w:rPr>
                <w:rFonts w:cs="Times New Roman"/>
                <w:b/>
                <w:lang w:val="vi-VN"/>
              </w:rPr>
              <w:t>mật khẩu</w:t>
            </w:r>
            <w:r w:rsidRPr="00E666CE">
              <w:rPr>
                <w:rFonts w:cs="Times New Roman"/>
                <w:b/>
                <w:lang w:val="vi-VN"/>
              </w:rPr>
              <w:t xml:space="preserve"> mới</w:t>
            </w:r>
            <w:r w:rsidRPr="009F7218">
              <w:rPr>
                <w:rFonts w:cs="Times New Roman"/>
                <w:b/>
                <w:lang w:val="vi-VN"/>
              </w:rPr>
              <w:t xml:space="preserve"> không hợp lệ</w:t>
            </w:r>
          </w:p>
        </w:tc>
      </w:tr>
      <w:tr w:rsidR="00447061" w:rsidRPr="00E666CE" w14:paraId="2A5C58CA" w14:textId="77777777" w:rsidTr="00E666CE">
        <w:trPr>
          <w:gridAfter w:val="2"/>
          <w:wAfter w:w="432" w:type="dxa"/>
          <w:trHeight w:val="271"/>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1E1FA0BF" w14:textId="77777777" w:rsidR="00447061" w:rsidRPr="00E666CE" w:rsidRDefault="00447061" w:rsidP="00E666CE">
            <w:pPr>
              <w:widowControl w:val="0"/>
              <w:rPr>
                <w:lang w:val="vi-VN"/>
              </w:rPr>
            </w:pPr>
            <w:r w:rsidRPr="009F7218">
              <w:rPr>
                <w:lang w:val="vi-VN"/>
              </w:rPr>
              <w:t>Hệ thống hiển thị thông báo lỗi:</w:t>
            </w:r>
          </w:p>
          <w:p w14:paraId="69F7D728" w14:textId="5D9D1E60" w:rsidR="008F0095" w:rsidRPr="008F0095" w:rsidRDefault="008F0095"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Không nhập lại mật khẩu mới: “Nhập lại mật khẩu mới được để trống</w:t>
            </w:r>
            <w:r w:rsidRPr="219C23C9">
              <w:rPr>
                <w:lang w:val="vi-VN"/>
              </w:rPr>
              <w:t>”</w:t>
            </w:r>
            <w:r w:rsidRPr="00E666CE">
              <w:rPr>
                <w:lang w:val="vi-VN"/>
              </w:rPr>
              <w:t>.</w:t>
            </w:r>
          </w:p>
          <w:p w14:paraId="3E66812D" w14:textId="77777777" w:rsidR="00447061" w:rsidRPr="00474292" w:rsidRDefault="00447061" w:rsidP="00E666CE">
            <w:pPr>
              <w:pStyle w:val="Tru"/>
              <w:widowControl w:val="0"/>
              <w:tabs>
                <w:tab w:val="clear" w:pos="567"/>
                <w:tab w:val="num" w:pos="851"/>
              </w:tabs>
              <w:spacing w:line="288" w:lineRule="auto"/>
              <w:ind w:left="851" w:right="0" w:hanging="284"/>
              <w:contextualSpacing w:val="0"/>
              <w:rPr>
                <w:lang w:val="vi-VN"/>
              </w:rPr>
            </w:pPr>
            <w:r w:rsidRPr="219C23C9">
              <w:rPr>
                <w:lang w:val="vi-VN"/>
              </w:rPr>
              <w:lastRenderedPageBreak/>
              <w:t>“Mật khẩu nhập lại không khớp”</w:t>
            </w:r>
          </w:p>
          <w:p w14:paraId="0C90CEDB" w14:textId="1C29E894" w:rsidR="00447061" w:rsidRPr="6E184042" w:rsidRDefault="008F0095" w:rsidP="00E666CE">
            <w:pPr>
              <w:widowControl w:val="0"/>
              <w:rPr>
                <w:b/>
                <w:bCs/>
                <w:lang w:val="vi-VN"/>
              </w:rPr>
            </w:pPr>
            <w:r w:rsidRPr="0049009D">
              <w:rPr>
                <w:lang w:val="vi-VN"/>
              </w:rPr>
              <w:t xml:space="preserve">Quá trình kiểm tra tính hợp lệ của các giá trị được thực hiện lại và thông tin khách hàng </w:t>
            </w:r>
            <w:r w:rsidRPr="00E666CE">
              <w:rPr>
                <w:lang w:val="vi-VN"/>
              </w:rPr>
              <w:t xml:space="preserve">cập nhật thành công </w:t>
            </w:r>
            <w:r w:rsidRPr="0049009D">
              <w:rPr>
                <w:lang w:val="vi-VN"/>
              </w:rPr>
              <w:t>nếu các giá trị đều hợp lệ</w:t>
            </w:r>
            <w:r w:rsidR="00447061" w:rsidRPr="0049009D">
              <w:rPr>
                <w:lang w:val="vi-VN"/>
              </w:rPr>
              <w:t>.</w:t>
            </w:r>
          </w:p>
        </w:tc>
      </w:tr>
      <w:tr w:rsidR="00447061" w:rsidRPr="0049009D" w14:paraId="03A8425D" w14:textId="77777777" w:rsidTr="00E666CE">
        <w:trPr>
          <w:gridAfter w:val="2"/>
          <w:wAfter w:w="432" w:type="dxa"/>
          <w:trHeight w:val="612"/>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A427C53" w14:textId="77777777" w:rsidR="00447061" w:rsidRPr="0049009D" w:rsidRDefault="00447061" w:rsidP="00E666CE">
            <w:pPr>
              <w:widowControl w:val="0"/>
              <w:rPr>
                <w:b/>
              </w:rPr>
            </w:pPr>
            <w:r w:rsidRPr="0049009D">
              <w:rPr>
                <w:b/>
              </w:rPr>
              <w:lastRenderedPageBreak/>
              <w:t>Giao diện minh họa</w:t>
            </w:r>
          </w:p>
        </w:tc>
      </w:tr>
      <w:tr w:rsidR="00447061" w:rsidRPr="0049009D" w14:paraId="1D7F4A64" w14:textId="77777777" w:rsidTr="00E666CE">
        <w:trPr>
          <w:gridAfter w:val="2"/>
          <w:wAfter w:w="432" w:type="dxa"/>
          <w:trHeight w:val="343"/>
        </w:trPr>
        <w:tc>
          <w:tcPr>
            <w:tcW w:w="909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7DDC8D0D" w14:textId="77777777" w:rsidR="00C36BF5" w:rsidRDefault="0074060F" w:rsidP="00E666CE">
            <w:pPr>
              <w:widowControl w:val="0"/>
              <w:jc w:val="center"/>
            </w:pPr>
            <w:r>
              <w:rPr>
                <w:noProof/>
                <w:lang w:val="vi-VN" w:eastAsia="vi-VN"/>
              </w:rPr>
              <w:drawing>
                <wp:inline distT="0" distB="0" distL="0" distR="0" wp14:anchorId="5E80D424" wp14:editId="0F57429F">
                  <wp:extent cx="5634990" cy="2686685"/>
                  <wp:effectExtent l="0" t="0" r="3810" b="0"/>
                  <wp:docPr id="3583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2887" name=""/>
                          <pic:cNvPicPr/>
                        </pic:nvPicPr>
                        <pic:blipFill>
                          <a:blip r:embed="rId41"/>
                          <a:stretch>
                            <a:fillRect/>
                          </a:stretch>
                        </pic:blipFill>
                        <pic:spPr>
                          <a:xfrm>
                            <a:off x="0" y="0"/>
                            <a:ext cx="5634990" cy="2686685"/>
                          </a:xfrm>
                          <a:prstGeom prst="rect">
                            <a:avLst/>
                          </a:prstGeom>
                        </pic:spPr>
                      </pic:pic>
                    </a:graphicData>
                  </a:graphic>
                </wp:inline>
              </w:drawing>
            </w:r>
          </w:p>
          <w:p w14:paraId="53E5446F" w14:textId="312B577E" w:rsidR="00447061" w:rsidRPr="00F079ED" w:rsidRDefault="00C36BF5" w:rsidP="00E666CE">
            <w:pPr>
              <w:pStyle w:val="Caption"/>
              <w:widowControl w:val="0"/>
            </w:pPr>
            <w:bookmarkStart w:id="492" w:name="_Toc180279724"/>
            <w:bookmarkStart w:id="493" w:name="_Toc180435404"/>
            <w:r>
              <w:t xml:space="preserve">Hình </w:t>
            </w:r>
            <w:fldSimple w:instr=" STYLEREF 1 \s ">
              <w:r w:rsidR="001C794A">
                <w:rPr>
                  <w:noProof/>
                </w:rPr>
                <w:t>2</w:t>
              </w:r>
            </w:fldSimple>
            <w:r w:rsidR="006B790F">
              <w:t>.</w:t>
            </w:r>
            <w:fldSimple w:instr=" SEQ Hình \* ARABIC \s 1 ">
              <w:r w:rsidR="001C794A">
                <w:rPr>
                  <w:noProof/>
                </w:rPr>
                <w:t>19</w:t>
              </w:r>
            </w:fldSimple>
            <w:r>
              <w:t>. Giao diện quản lý thông tin người dùng</w:t>
            </w:r>
            <w:bookmarkEnd w:id="492"/>
            <w:bookmarkEnd w:id="493"/>
          </w:p>
        </w:tc>
      </w:tr>
    </w:tbl>
    <w:p w14:paraId="1EC38C32" w14:textId="77777777" w:rsidR="00172DA3" w:rsidRPr="00172DA3" w:rsidRDefault="00172DA3" w:rsidP="00E666CE">
      <w:pPr>
        <w:widowControl w:val="0"/>
      </w:pPr>
    </w:p>
    <w:p w14:paraId="6FAFD546" w14:textId="0543C9C0" w:rsidR="001B7CB4" w:rsidRDefault="001B7CB4" w:rsidP="00E666CE">
      <w:pPr>
        <w:pStyle w:val="Heading3"/>
        <w:keepNext w:val="0"/>
        <w:widowControl w:val="0"/>
      </w:pPr>
      <w:bookmarkStart w:id="494" w:name="_Toc178930797"/>
      <w:bookmarkStart w:id="495" w:name="_Toc179783195"/>
      <w:bookmarkStart w:id="496" w:name="_Toc180279641"/>
      <w:bookmarkStart w:id="497" w:name="_Toc180503833"/>
      <w:r>
        <w:t>UC#05: Quản lý giỏ hàng</w:t>
      </w:r>
      <w:bookmarkEnd w:id="494"/>
      <w:bookmarkEnd w:id="495"/>
      <w:bookmarkEnd w:id="496"/>
      <w:bookmarkEnd w:id="497"/>
    </w:p>
    <w:tbl>
      <w:tblPr>
        <w:tblW w:w="9257" w:type="dxa"/>
        <w:tblLayout w:type="fixed"/>
        <w:tblLook w:val="04A0" w:firstRow="1" w:lastRow="0" w:firstColumn="1" w:lastColumn="0" w:noHBand="0" w:noVBand="1"/>
      </w:tblPr>
      <w:tblGrid>
        <w:gridCol w:w="1907"/>
        <w:gridCol w:w="1606"/>
        <w:gridCol w:w="4677"/>
        <w:gridCol w:w="890"/>
        <w:gridCol w:w="177"/>
      </w:tblGrid>
      <w:tr w:rsidR="009B2918" w:rsidRPr="009B2918" w14:paraId="24D0B479" w14:textId="77777777" w:rsidTr="00F67C2B">
        <w:trPr>
          <w:gridAfter w:val="1"/>
          <w:wAfter w:w="177" w:type="dxa"/>
          <w:trHeight w:val="735"/>
        </w:trPr>
        <w:tc>
          <w:tcPr>
            <w:tcW w:w="3513"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71E8D40" w14:textId="77777777" w:rsidR="009B2918" w:rsidRPr="009B2918" w:rsidRDefault="009B2918" w:rsidP="00E666CE">
            <w:pPr>
              <w:widowControl w:val="0"/>
            </w:pPr>
            <w:r w:rsidRPr="009B2918">
              <w:rPr>
                <w:b/>
                <w:bCs/>
              </w:rPr>
              <w:t>UC#05</w:t>
            </w:r>
          </w:p>
        </w:tc>
        <w:tc>
          <w:tcPr>
            <w:tcW w:w="4677" w:type="dxa"/>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7A1DB76C" w14:textId="77777777" w:rsidR="009B2918" w:rsidRPr="009B2918" w:rsidRDefault="009B2918" w:rsidP="00E666CE">
            <w:pPr>
              <w:widowControl w:val="0"/>
            </w:pPr>
            <w:r w:rsidRPr="009B2918">
              <w:rPr>
                <w:b/>
                <w:bCs/>
              </w:rPr>
              <w:t>Quản lý giỏ hàng</w:t>
            </w:r>
          </w:p>
        </w:tc>
        <w:tc>
          <w:tcPr>
            <w:tcW w:w="890"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112AF01" w14:textId="77777777" w:rsidR="009B2918" w:rsidRPr="009B2918" w:rsidRDefault="009B2918" w:rsidP="00E666CE">
            <w:pPr>
              <w:widowControl w:val="0"/>
              <w:rPr>
                <w:b/>
              </w:rPr>
            </w:pPr>
            <w:r w:rsidRPr="009B2918">
              <w:rPr>
                <w:b/>
                <w:bCs/>
              </w:rPr>
              <w:t>Độ phức tạp: Cao</w:t>
            </w:r>
          </w:p>
        </w:tc>
      </w:tr>
      <w:tr w:rsidR="009B2918" w:rsidRPr="00E666CE" w14:paraId="794ECFDA" w14:textId="77777777" w:rsidTr="00F67C2B">
        <w:trPr>
          <w:gridAfter w:val="1"/>
          <w:wAfter w:w="177" w:type="dxa"/>
          <w:trHeight w:val="315"/>
        </w:trPr>
        <w:tc>
          <w:tcPr>
            <w:tcW w:w="3513"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75A84A24" w14:textId="77777777" w:rsidR="009B2918" w:rsidRPr="009B2918" w:rsidRDefault="009B2918" w:rsidP="00E666CE">
            <w:pPr>
              <w:widowControl w:val="0"/>
            </w:pPr>
            <w:r w:rsidRPr="009B2918">
              <w:rPr>
                <w:b/>
                <w:bCs/>
              </w:rPr>
              <w:t>Mô tả</w:t>
            </w:r>
          </w:p>
        </w:tc>
        <w:tc>
          <w:tcPr>
            <w:tcW w:w="5567"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54312C28" w14:textId="77777777" w:rsidR="009B2918" w:rsidRPr="009B2918" w:rsidRDefault="009B2918" w:rsidP="00E666CE">
            <w:pPr>
              <w:widowControl w:val="0"/>
            </w:pPr>
            <w:r w:rsidRPr="009B2918">
              <w:rPr>
                <w:lang w:val="vi"/>
              </w:rPr>
              <w:t>Cho phép khách hàng thêm sản phẩm mong muốn vào rổ hàng.</w:t>
            </w:r>
          </w:p>
          <w:p w14:paraId="7D77D5B7" w14:textId="77777777" w:rsidR="009B2918" w:rsidRPr="009B2918" w:rsidRDefault="009B2918" w:rsidP="00E666CE">
            <w:pPr>
              <w:widowControl w:val="0"/>
              <w:rPr>
                <w:lang w:val="vi"/>
              </w:rPr>
            </w:pPr>
            <w:r w:rsidRPr="009B2918">
              <w:rPr>
                <w:lang w:val="vi"/>
              </w:rPr>
              <w:t>Khách hàng có thể xem chi tiết danh sách sản phẩm đã được thêm( tên sản phẩm, giá, số lượng, số tiền tạm tính ). Có thể xóa, cập nhập số lượng các sản phẩm đã được thêm.</w:t>
            </w:r>
          </w:p>
        </w:tc>
      </w:tr>
      <w:tr w:rsidR="009B2918" w:rsidRPr="009B2918" w14:paraId="604CEDC4" w14:textId="77777777" w:rsidTr="00F67C2B">
        <w:trPr>
          <w:gridAfter w:val="1"/>
          <w:wAfter w:w="177" w:type="dxa"/>
          <w:trHeight w:val="705"/>
        </w:trPr>
        <w:tc>
          <w:tcPr>
            <w:tcW w:w="3513"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F88E07E" w14:textId="77777777" w:rsidR="009B2918" w:rsidRPr="009B2918" w:rsidRDefault="009B2918" w:rsidP="00E666CE">
            <w:pPr>
              <w:widowControl w:val="0"/>
            </w:pPr>
            <w:r w:rsidRPr="009B2918">
              <w:rPr>
                <w:b/>
                <w:bCs/>
              </w:rPr>
              <w:t>Tác nhân</w:t>
            </w:r>
          </w:p>
        </w:tc>
        <w:tc>
          <w:tcPr>
            <w:tcW w:w="5567"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21193D2F" w14:textId="31A0F4D3" w:rsidR="009B2918" w:rsidRPr="009B2918" w:rsidRDefault="00682F70" w:rsidP="00E666CE">
            <w:pPr>
              <w:widowControl w:val="0"/>
            </w:pPr>
            <w:r>
              <w:t>Admin, user</w:t>
            </w:r>
          </w:p>
        </w:tc>
      </w:tr>
      <w:tr w:rsidR="009B2918" w:rsidRPr="009B2918" w14:paraId="5388EA2F" w14:textId="77777777" w:rsidTr="00F67C2B">
        <w:trPr>
          <w:gridAfter w:val="1"/>
          <w:wAfter w:w="177" w:type="dxa"/>
          <w:trHeight w:val="345"/>
        </w:trPr>
        <w:tc>
          <w:tcPr>
            <w:tcW w:w="3513"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024A732A" w14:textId="77777777" w:rsidR="009B2918" w:rsidRPr="009B2918" w:rsidRDefault="009B2918" w:rsidP="00E666CE">
            <w:pPr>
              <w:widowControl w:val="0"/>
            </w:pPr>
            <w:r w:rsidRPr="009B2918">
              <w:rPr>
                <w:b/>
                <w:bCs/>
              </w:rPr>
              <w:t>Tiền điều kiện</w:t>
            </w:r>
          </w:p>
        </w:tc>
        <w:tc>
          <w:tcPr>
            <w:tcW w:w="5567" w:type="dxa"/>
            <w:gridSpan w:val="2"/>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7D30C881" w14:textId="77777777" w:rsidR="009B2918" w:rsidRPr="009B2918" w:rsidRDefault="009B2918" w:rsidP="00E666CE">
            <w:pPr>
              <w:widowControl w:val="0"/>
            </w:pPr>
            <w:r w:rsidRPr="009B2918">
              <w:t xml:space="preserve">Khách hàng cần phải đăng nhập vào hệ thống trước </w:t>
            </w:r>
            <w:r w:rsidRPr="009B2918">
              <w:lastRenderedPageBreak/>
              <w:t>khi sử dụng chức năng</w:t>
            </w:r>
          </w:p>
        </w:tc>
      </w:tr>
      <w:tr w:rsidR="009B2918" w:rsidRPr="009B2918" w14:paraId="21CCEDD7" w14:textId="77777777" w:rsidTr="00F67C2B">
        <w:trPr>
          <w:trHeight w:val="315"/>
        </w:trPr>
        <w:tc>
          <w:tcPr>
            <w:tcW w:w="1907" w:type="dxa"/>
            <w:vMerge w:val="restart"/>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468CFE71" w14:textId="77777777" w:rsidR="009B2918" w:rsidRPr="009B2918" w:rsidRDefault="009B2918" w:rsidP="00E666CE">
            <w:pPr>
              <w:widowControl w:val="0"/>
            </w:pPr>
            <w:r w:rsidRPr="009B2918">
              <w:rPr>
                <w:b/>
                <w:bCs/>
              </w:rPr>
              <w:lastRenderedPageBreak/>
              <w:t>Hậu điều kiện</w:t>
            </w:r>
          </w:p>
        </w:tc>
        <w:tc>
          <w:tcPr>
            <w:tcW w:w="1606"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2A0A0813" w14:textId="77777777" w:rsidR="009B2918" w:rsidRPr="009B2918" w:rsidRDefault="009B2918" w:rsidP="00E666CE">
            <w:pPr>
              <w:widowControl w:val="0"/>
            </w:pPr>
            <w:r w:rsidRPr="009B2918">
              <w:rPr>
                <w:b/>
                <w:bCs/>
              </w:rPr>
              <w:t>Thành công</w:t>
            </w:r>
          </w:p>
        </w:tc>
        <w:tc>
          <w:tcPr>
            <w:tcW w:w="5744" w:type="dxa"/>
            <w:gridSpan w:val="3"/>
            <w:tcBorders>
              <w:top w:val="single" w:sz="8" w:space="0" w:color="808080" w:themeColor="background1" w:themeShade="80"/>
              <w:left w:val="single" w:sz="4" w:space="0" w:color="auto"/>
              <w:bottom w:val="single" w:sz="8" w:space="0" w:color="808080" w:themeColor="background1" w:themeShade="80"/>
              <w:right w:val="single" w:sz="8" w:space="0" w:color="808080" w:themeColor="background1" w:themeShade="80"/>
            </w:tcBorders>
            <w:tcMar>
              <w:left w:w="108" w:type="dxa"/>
              <w:right w:w="108" w:type="dxa"/>
            </w:tcMar>
            <w:vAlign w:val="center"/>
          </w:tcPr>
          <w:p w14:paraId="5DE47E44" w14:textId="77777777" w:rsidR="009B2918" w:rsidRPr="009B2918" w:rsidRDefault="009B2918" w:rsidP="00E666CE">
            <w:pPr>
              <w:widowControl w:val="0"/>
            </w:pPr>
            <w:r w:rsidRPr="009B2918">
              <w:t>Mọi thông tin sản phẩm được cập nhập vào trong giỏ hàng.</w:t>
            </w:r>
          </w:p>
        </w:tc>
      </w:tr>
      <w:tr w:rsidR="009B2918" w:rsidRPr="009B2918" w14:paraId="1EFB6E75" w14:textId="77777777" w:rsidTr="00F67C2B">
        <w:trPr>
          <w:trHeight w:val="480"/>
        </w:trPr>
        <w:tc>
          <w:tcPr>
            <w:tcW w:w="1907" w:type="dxa"/>
            <w:vMerge/>
            <w:tcBorders>
              <w:top w:val="single" w:sz="4" w:space="0" w:color="auto"/>
              <w:left w:val="single" w:sz="4" w:space="0" w:color="auto"/>
              <w:bottom w:val="single" w:sz="4" w:space="0" w:color="auto"/>
              <w:right w:val="single" w:sz="4" w:space="0" w:color="auto"/>
            </w:tcBorders>
            <w:vAlign w:val="center"/>
          </w:tcPr>
          <w:p w14:paraId="4DCD239A" w14:textId="77777777" w:rsidR="009B2918" w:rsidRPr="009B2918" w:rsidRDefault="009B2918" w:rsidP="00E666CE">
            <w:pPr>
              <w:widowControl w:val="0"/>
            </w:pPr>
          </w:p>
        </w:tc>
        <w:tc>
          <w:tcPr>
            <w:tcW w:w="1606"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51DBA442" w14:textId="77777777" w:rsidR="009B2918" w:rsidRPr="009B2918" w:rsidRDefault="009B2918" w:rsidP="00E666CE">
            <w:pPr>
              <w:widowControl w:val="0"/>
            </w:pPr>
            <w:r w:rsidRPr="009B2918">
              <w:rPr>
                <w:b/>
                <w:bCs/>
              </w:rPr>
              <w:t>Lỗi</w:t>
            </w:r>
          </w:p>
        </w:tc>
        <w:tc>
          <w:tcPr>
            <w:tcW w:w="5744" w:type="dxa"/>
            <w:gridSpan w:val="3"/>
            <w:tcBorders>
              <w:top w:val="single" w:sz="8" w:space="0" w:color="808080" w:themeColor="background1" w:themeShade="80"/>
              <w:left w:val="single" w:sz="4" w:space="0" w:color="auto"/>
              <w:bottom w:val="single" w:sz="8" w:space="0" w:color="808080" w:themeColor="background1" w:themeShade="80"/>
              <w:right w:val="single" w:sz="8" w:space="0" w:color="808080" w:themeColor="background1" w:themeShade="80"/>
            </w:tcBorders>
            <w:tcMar>
              <w:left w:w="108" w:type="dxa"/>
              <w:right w:w="108" w:type="dxa"/>
            </w:tcMar>
            <w:vAlign w:val="center"/>
          </w:tcPr>
          <w:p w14:paraId="72396598" w14:textId="77777777" w:rsidR="009B2918" w:rsidRPr="009B2918" w:rsidRDefault="009B2918" w:rsidP="00E666CE">
            <w:pPr>
              <w:widowControl w:val="0"/>
            </w:pPr>
            <w:r w:rsidRPr="009B2918">
              <w:t>Hệ thống không thay đổi trạng thái.</w:t>
            </w:r>
          </w:p>
        </w:tc>
      </w:tr>
      <w:tr w:rsidR="009B2918" w:rsidRPr="009B2918" w14:paraId="7B3291F3" w14:textId="77777777" w:rsidTr="00F67C2B">
        <w:trPr>
          <w:gridAfter w:val="1"/>
          <w:wAfter w:w="177" w:type="dxa"/>
          <w:trHeight w:val="270"/>
        </w:trPr>
        <w:tc>
          <w:tcPr>
            <w:tcW w:w="9080" w:type="dxa"/>
            <w:gridSpan w:val="4"/>
            <w:tcBorders>
              <w:top w:val="nil"/>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EC94A42" w14:textId="77777777" w:rsidR="009B2918" w:rsidRPr="009B2918" w:rsidRDefault="009B2918" w:rsidP="00E666CE">
            <w:pPr>
              <w:widowControl w:val="0"/>
            </w:pPr>
            <w:r w:rsidRPr="009B2918">
              <w:rPr>
                <w:b/>
                <w:bCs/>
              </w:rPr>
              <w:t>ĐẶC TẢ CHỨC NĂNG</w:t>
            </w:r>
          </w:p>
        </w:tc>
      </w:tr>
      <w:tr w:rsidR="009B2918" w:rsidRPr="009B2918" w14:paraId="119DCF47" w14:textId="77777777" w:rsidTr="00F67C2B">
        <w:trPr>
          <w:gridAfter w:val="1"/>
          <w:wAfter w:w="177" w:type="dxa"/>
          <w:trHeight w:val="270"/>
        </w:trPr>
        <w:tc>
          <w:tcPr>
            <w:tcW w:w="9080"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E161E85" w14:textId="77777777" w:rsidR="009B2918" w:rsidRPr="009B2918" w:rsidRDefault="009B2918" w:rsidP="00E666CE">
            <w:pPr>
              <w:widowControl w:val="0"/>
            </w:pPr>
            <w:r w:rsidRPr="009B2918">
              <w:rPr>
                <w:b/>
                <w:bCs/>
              </w:rPr>
              <w:t>Luồng sự kiện chính/Kịch bản chính</w:t>
            </w:r>
          </w:p>
        </w:tc>
      </w:tr>
      <w:tr w:rsidR="009B2918" w:rsidRPr="009B2918" w14:paraId="3E9829BC" w14:textId="77777777" w:rsidTr="00F67C2B">
        <w:trPr>
          <w:gridAfter w:val="1"/>
          <w:wAfter w:w="177" w:type="dxa"/>
          <w:trHeight w:val="345"/>
        </w:trPr>
        <w:tc>
          <w:tcPr>
            <w:tcW w:w="9080"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E258D0A" w14:textId="77777777" w:rsidR="009B2918" w:rsidRPr="009B2918" w:rsidRDefault="009B2918" w:rsidP="00E666CE">
            <w:pPr>
              <w:widowControl w:val="0"/>
            </w:pPr>
            <w:r w:rsidRPr="009B2918">
              <w:t>Chức năng này bắt đầu khi khách hàng muốn thêm sản phẩm mong muốn vào giỏ hàng:</w:t>
            </w:r>
          </w:p>
          <w:p w14:paraId="31A0A5F4" w14:textId="16F5ECAA" w:rsidR="009B2918" w:rsidRPr="009B2918" w:rsidRDefault="009B2918" w:rsidP="00E666CE">
            <w:pPr>
              <w:pStyle w:val="StyleTr0"/>
              <w:widowControl w:val="0"/>
            </w:pPr>
            <w:r w:rsidRPr="009B2918">
              <w:t>Khách hàng chọn sản phẩm mong muốn. Hệ thống sẽ cập nhật sản phẩm vừa thêm vào giỏ hàng</w:t>
            </w:r>
            <w:r w:rsidR="00C91B0D">
              <w:t>. Hệ thống thực hiện luồng A1.</w:t>
            </w:r>
          </w:p>
          <w:p w14:paraId="065C47F6" w14:textId="1D415A59" w:rsidR="00682F70" w:rsidRDefault="009B2918" w:rsidP="00E666CE">
            <w:pPr>
              <w:pStyle w:val="StyleTr0"/>
              <w:widowControl w:val="0"/>
            </w:pPr>
            <w:r w:rsidRPr="009B2918">
              <w:t>Khách hàng có thể chọn vào “Giỏ hàng” trên thanh chức năng để kiểm tra. Hệ thống sẽ hiển thị danh sách các sản phẩm đã được thêm trước đó. Chức năng cũng hiển thị hóa đơn tạm tính cho các sản phẩm có trong giỏ hàng. Gồm các trường thông tin cơ bản như:</w:t>
            </w:r>
          </w:p>
          <w:p w14:paraId="2E77CCBA" w14:textId="26FC428D" w:rsidR="00682F70" w:rsidRPr="009B2918" w:rsidRDefault="00682F70" w:rsidP="00E666CE">
            <w:pPr>
              <w:pStyle w:val="StyleCng"/>
              <w:widowControl w:val="0"/>
            </w:pPr>
            <w:r>
              <w:t>Sản phẩm có trong giỏ.</w:t>
            </w:r>
          </w:p>
          <w:p w14:paraId="7DD84E51" w14:textId="3691E973" w:rsidR="009B2918" w:rsidRDefault="00682F70" w:rsidP="00E666CE">
            <w:pPr>
              <w:pStyle w:val="StyleCng"/>
              <w:widowControl w:val="0"/>
            </w:pPr>
            <w:r>
              <w:t>T</w:t>
            </w:r>
            <w:r w:rsidR="009B2918" w:rsidRPr="009B2918">
              <w:t>iền sản phẩm</w:t>
            </w:r>
            <w:r>
              <w:t>.</w:t>
            </w:r>
          </w:p>
          <w:p w14:paraId="3154E9CC" w14:textId="16B5AC88" w:rsidR="00682F70" w:rsidRPr="009B2918" w:rsidRDefault="00682F70" w:rsidP="00E666CE">
            <w:pPr>
              <w:pStyle w:val="StyleCng"/>
              <w:widowControl w:val="0"/>
            </w:pPr>
            <w:r>
              <w:t>Chi phí vận chuyển.</w:t>
            </w:r>
          </w:p>
          <w:p w14:paraId="6E417EB9" w14:textId="52A8A962" w:rsidR="009B2918" w:rsidRPr="009B2918" w:rsidRDefault="009B2918" w:rsidP="00E666CE">
            <w:pPr>
              <w:pStyle w:val="StyleCng"/>
              <w:widowControl w:val="0"/>
            </w:pPr>
            <w:r w:rsidRPr="009B2918">
              <w:t>Tổng số tiền</w:t>
            </w:r>
            <w:r w:rsidR="00682F70">
              <w:t>.</w:t>
            </w:r>
          </w:p>
          <w:p w14:paraId="61A75E70" w14:textId="22F09EDF" w:rsidR="009B2918" w:rsidRPr="009B2918" w:rsidRDefault="009B2918" w:rsidP="00E666CE">
            <w:pPr>
              <w:pStyle w:val="StyleTr0"/>
              <w:widowControl w:val="0"/>
            </w:pPr>
            <w:r w:rsidRPr="009B2918">
              <w:t xml:space="preserve">Khách hàng có thể điều chỉnh số lượng các sản phẩm, luồng con </w:t>
            </w:r>
            <w:r w:rsidR="00682F70">
              <w:t>đ</w:t>
            </w:r>
            <w:r w:rsidRPr="009B2918">
              <w:t>iều chỉnh số lượng sản phẩm được thực thi.</w:t>
            </w:r>
          </w:p>
          <w:p w14:paraId="6CDEE9CB" w14:textId="77777777" w:rsidR="009B2918" w:rsidRPr="009B2918" w:rsidRDefault="009B2918" w:rsidP="00E666CE">
            <w:pPr>
              <w:widowControl w:val="0"/>
            </w:pPr>
            <w:r w:rsidRPr="009B2918">
              <w:t>Luồng con “Điều chỉnh số lượng sản phẩm”:</w:t>
            </w:r>
          </w:p>
          <w:p w14:paraId="3EBBFB4B" w14:textId="77777777" w:rsidR="009B2918" w:rsidRPr="009B2918" w:rsidRDefault="009B2918" w:rsidP="00E666CE">
            <w:pPr>
              <w:pStyle w:val="StyleTr0"/>
              <w:widowControl w:val="0"/>
            </w:pPr>
            <w:r w:rsidRPr="009B2918">
              <w:t>Khách hàng chọn sản phẩm muốn điều chỉnh.</w:t>
            </w:r>
          </w:p>
          <w:p w14:paraId="4CA45179" w14:textId="77777777" w:rsidR="009B2918" w:rsidRPr="009B2918" w:rsidRDefault="009B2918" w:rsidP="00E666CE">
            <w:pPr>
              <w:pStyle w:val="StyleTr0"/>
              <w:widowControl w:val="0"/>
            </w:pPr>
            <w:r w:rsidRPr="009B2918">
              <w:t>Khách hàng có thể điều chỉnh qua biều tượng “+” và “-“.</w:t>
            </w:r>
          </w:p>
          <w:p w14:paraId="56D67801" w14:textId="0895CD8E" w:rsidR="009B2918" w:rsidRPr="009B2918" w:rsidRDefault="009B2918" w:rsidP="00E666CE">
            <w:pPr>
              <w:pStyle w:val="StyleCng"/>
              <w:widowControl w:val="0"/>
            </w:pPr>
            <w:r w:rsidRPr="009B2918">
              <w:t>Biểu tượng “+” để tăng lên 1 sản phẩm.</w:t>
            </w:r>
            <w:r w:rsidR="00C91B0D">
              <w:t xml:space="preserve"> Nếu người dùng m</w:t>
            </w:r>
            <w:r w:rsidR="00C91B0D" w:rsidRPr="00C91B0D">
              <w:t>ua quá số lượng cùng 1 loại sản phẩm/ 1 tài k</w:t>
            </w:r>
            <w:r w:rsidR="00C91B0D">
              <w:t>hoản, hệ thống thực hiện luồng A.</w:t>
            </w:r>
          </w:p>
          <w:p w14:paraId="7CC6B186" w14:textId="77777777" w:rsidR="009B2918" w:rsidRPr="009B2918" w:rsidRDefault="009B2918" w:rsidP="00E666CE">
            <w:pPr>
              <w:pStyle w:val="StyleCng"/>
              <w:widowControl w:val="0"/>
            </w:pPr>
            <w:r w:rsidRPr="009B2918">
              <w:t>Biểu tượng “-” để giảm đi 1 sản phẩm.</w:t>
            </w:r>
          </w:p>
          <w:p w14:paraId="17E440C0" w14:textId="432F0678" w:rsidR="009B2918" w:rsidRPr="009B2918" w:rsidRDefault="009B2918" w:rsidP="00E666CE">
            <w:pPr>
              <w:pStyle w:val="StyleTr0"/>
              <w:widowControl w:val="0"/>
            </w:pPr>
            <w:r w:rsidRPr="009B2918">
              <w:t>Khách hàng cũng có thể nhập trực tiếp số lượng sản phẩm.</w:t>
            </w:r>
          </w:p>
          <w:p w14:paraId="2A94B93A" w14:textId="77777777" w:rsidR="009B2918" w:rsidRPr="009B2918" w:rsidRDefault="009B2918" w:rsidP="00E666CE">
            <w:pPr>
              <w:pStyle w:val="StyleTr0"/>
              <w:widowControl w:val="0"/>
            </w:pPr>
            <w:r w:rsidRPr="009B2918">
              <w:t xml:space="preserve">Người dùng bấm nút “-” cho đến khi số lượng sản phẩm xuống dưới 1 đơn vị, </w:t>
            </w:r>
            <w:r w:rsidRPr="009B2918">
              <w:lastRenderedPageBreak/>
              <w:t>hệ thống sẽ loại bỏ sản phẩm đó khỏi giỏ hàng của khách. </w:t>
            </w:r>
          </w:p>
          <w:p w14:paraId="2692B7BE" w14:textId="77777777" w:rsidR="009B2918" w:rsidRPr="009B2918" w:rsidRDefault="009B2918" w:rsidP="00E666CE">
            <w:pPr>
              <w:pStyle w:val="StyleTr0"/>
              <w:widowControl w:val="0"/>
            </w:pPr>
            <w:r w:rsidRPr="009B2918">
              <w:t>Người dùng có thể chọn thời gian nhận hàng từ thanh chọn giờ nhận hàng. Hệ thống sẽ cập nhật thời gian nhận của đơn hàng vào hệ thống.</w:t>
            </w:r>
          </w:p>
          <w:p w14:paraId="659FCD69" w14:textId="77777777" w:rsidR="009B2918" w:rsidRPr="009B2918" w:rsidRDefault="009B2918" w:rsidP="00E666CE">
            <w:pPr>
              <w:pStyle w:val="StyleTr0"/>
              <w:widowControl w:val="0"/>
            </w:pPr>
            <w:r w:rsidRPr="009B2918">
              <w:t>Khách hàng có thể chọn “Xem chi tiết đơn hàng” để thanh toán các sản phẩm có trong giỏ. Lúc này, chức năng đặt hàng sẽ được thực thi.</w:t>
            </w:r>
          </w:p>
        </w:tc>
      </w:tr>
      <w:tr w:rsidR="009B2918" w:rsidRPr="009B2918" w14:paraId="207E07B4" w14:textId="77777777" w:rsidTr="00F67C2B">
        <w:trPr>
          <w:gridAfter w:val="1"/>
          <w:wAfter w:w="177" w:type="dxa"/>
          <w:trHeight w:val="270"/>
        </w:trPr>
        <w:tc>
          <w:tcPr>
            <w:tcW w:w="9080"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E85DD0C" w14:textId="77777777" w:rsidR="009B2918" w:rsidRPr="009B2918" w:rsidRDefault="009B2918" w:rsidP="00E666CE">
            <w:pPr>
              <w:widowControl w:val="0"/>
            </w:pPr>
            <w:r w:rsidRPr="009B2918">
              <w:rPr>
                <w:b/>
                <w:bCs/>
              </w:rPr>
              <w:lastRenderedPageBreak/>
              <w:t>Luồng sự kiện phát sinh/Kịch bản phát sinh</w:t>
            </w:r>
          </w:p>
        </w:tc>
      </w:tr>
      <w:tr w:rsidR="009B2918" w:rsidRPr="009B2918" w14:paraId="245204E8" w14:textId="77777777" w:rsidTr="00F67C2B">
        <w:trPr>
          <w:gridAfter w:val="1"/>
          <w:wAfter w:w="177" w:type="dxa"/>
          <w:trHeight w:val="270"/>
        </w:trPr>
        <w:tc>
          <w:tcPr>
            <w:tcW w:w="9080"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DFA3F10" w14:textId="77777777" w:rsidR="009B2918" w:rsidRPr="009B2918" w:rsidRDefault="009B2918" w:rsidP="00E666CE">
            <w:pPr>
              <w:widowControl w:val="0"/>
            </w:pPr>
            <w:r w:rsidRPr="009B2918">
              <w:rPr>
                <w:b/>
                <w:bCs/>
              </w:rPr>
              <w:t>Luồng A: Mua quá số lượng cùng 1 loại sản phẩm/ 1 tài khoản</w:t>
            </w:r>
          </w:p>
        </w:tc>
      </w:tr>
      <w:tr w:rsidR="009B2918" w:rsidRPr="009B2918" w14:paraId="184DD668" w14:textId="77777777" w:rsidTr="00F67C2B">
        <w:trPr>
          <w:gridAfter w:val="1"/>
          <w:wAfter w:w="177" w:type="dxa"/>
          <w:trHeight w:val="270"/>
        </w:trPr>
        <w:tc>
          <w:tcPr>
            <w:tcW w:w="9080"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799305AE" w14:textId="77777777" w:rsidR="009B2918" w:rsidRPr="009B2918" w:rsidRDefault="009B2918" w:rsidP="00E666CE">
            <w:pPr>
              <w:widowControl w:val="0"/>
            </w:pPr>
            <w:r w:rsidRPr="009B2918">
              <w:t xml:space="preserve">Trường hợp khách hàng điều chỉnh số lượng cùng 1 sản phẩm quá 10 đơn vị, hệ thống sẽ thông báo cho khách hàng trên màn hình hiển thị với thông điệp “Không thể mua qua 10 đơn vị”. </w:t>
            </w:r>
          </w:p>
        </w:tc>
      </w:tr>
      <w:tr w:rsidR="009B2918" w:rsidRPr="009B2918" w14:paraId="5C45CC8C" w14:textId="77777777" w:rsidTr="00F67C2B">
        <w:trPr>
          <w:gridAfter w:val="1"/>
          <w:wAfter w:w="177" w:type="dxa"/>
          <w:trHeight w:val="270"/>
        </w:trPr>
        <w:tc>
          <w:tcPr>
            <w:tcW w:w="9080"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7D27005C" w14:textId="77777777" w:rsidR="009B2918" w:rsidRPr="009B2918" w:rsidRDefault="009B2918" w:rsidP="00E666CE">
            <w:pPr>
              <w:widowControl w:val="0"/>
              <w:rPr>
                <w:b/>
                <w:bCs/>
              </w:rPr>
            </w:pPr>
            <w:r w:rsidRPr="009B2918">
              <w:rPr>
                <w:b/>
                <w:bCs/>
              </w:rPr>
              <w:t>Luồng A1: Thông báo thêm sản phẩm thành công</w:t>
            </w:r>
          </w:p>
        </w:tc>
      </w:tr>
      <w:tr w:rsidR="009B2918" w:rsidRPr="009B2918" w14:paraId="299ADCFA" w14:textId="77777777" w:rsidTr="00F67C2B">
        <w:trPr>
          <w:gridAfter w:val="1"/>
          <w:wAfter w:w="177" w:type="dxa"/>
          <w:trHeight w:val="270"/>
        </w:trPr>
        <w:tc>
          <w:tcPr>
            <w:tcW w:w="9080"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7CC4EBE6" w14:textId="77777777" w:rsidR="009B2918" w:rsidRPr="009B2918" w:rsidRDefault="009B2918" w:rsidP="00E666CE">
            <w:pPr>
              <w:widowControl w:val="0"/>
            </w:pPr>
            <w:r w:rsidRPr="009B2918">
              <w:t>Khi người dùng nhấp chọn sản phẩm muốn thêm. Thông báo “Bạn vừa thêm sản phẩm vào giỏ hàng” sẽ hiện lên ở góc trái màn hình.</w:t>
            </w:r>
          </w:p>
        </w:tc>
      </w:tr>
      <w:tr w:rsidR="009B2918" w:rsidRPr="009B2918" w14:paraId="168C79DD" w14:textId="77777777" w:rsidTr="00F67C2B">
        <w:trPr>
          <w:gridAfter w:val="1"/>
          <w:wAfter w:w="177" w:type="dxa"/>
          <w:trHeight w:val="270"/>
        </w:trPr>
        <w:tc>
          <w:tcPr>
            <w:tcW w:w="9080"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51C3791" w14:textId="77777777" w:rsidR="009B2918" w:rsidRPr="009B2918" w:rsidRDefault="009B2918" w:rsidP="00E666CE">
            <w:pPr>
              <w:widowControl w:val="0"/>
            </w:pPr>
            <w:r w:rsidRPr="009B2918">
              <w:rPr>
                <w:b/>
                <w:bCs/>
              </w:rPr>
              <w:t>Giao diện minh họa</w:t>
            </w:r>
          </w:p>
        </w:tc>
      </w:tr>
      <w:tr w:rsidR="009B2918" w:rsidRPr="009B2918" w14:paraId="7A24251C" w14:textId="77777777" w:rsidTr="00F67C2B">
        <w:trPr>
          <w:gridAfter w:val="1"/>
          <w:wAfter w:w="177" w:type="dxa"/>
          <w:trHeight w:val="270"/>
        </w:trPr>
        <w:tc>
          <w:tcPr>
            <w:tcW w:w="9080" w:type="dxa"/>
            <w:gridSpan w:val="4"/>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31487F1B" w14:textId="77777777" w:rsidR="00C36BF5" w:rsidRDefault="0074060F" w:rsidP="00E666CE">
            <w:pPr>
              <w:widowControl w:val="0"/>
            </w:pPr>
            <w:r>
              <w:rPr>
                <w:noProof/>
                <w:lang w:val="vi-VN" w:eastAsia="vi-VN"/>
              </w:rPr>
              <w:drawing>
                <wp:inline distT="0" distB="0" distL="0" distR="0" wp14:anchorId="18BB52EC" wp14:editId="3A326D1C">
                  <wp:extent cx="5705600" cy="2750127"/>
                  <wp:effectExtent l="0" t="0" r="0" b="0"/>
                  <wp:docPr id="161305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51110" name=""/>
                          <pic:cNvPicPr/>
                        </pic:nvPicPr>
                        <pic:blipFill>
                          <a:blip r:embed="rId42"/>
                          <a:stretch>
                            <a:fillRect/>
                          </a:stretch>
                        </pic:blipFill>
                        <pic:spPr>
                          <a:xfrm>
                            <a:off x="0" y="0"/>
                            <a:ext cx="5711101" cy="2752779"/>
                          </a:xfrm>
                          <a:prstGeom prst="rect">
                            <a:avLst/>
                          </a:prstGeom>
                        </pic:spPr>
                      </pic:pic>
                    </a:graphicData>
                  </a:graphic>
                </wp:inline>
              </w:drawing>
            </w:r>
          </w:p>
          <w:p w14:paraId="262BD201" w14:textId="46036AD8" w:rsidR="0074060F" w:rsidRPr="00395677" w:rsidRDefault="00C36BF5" w:rsidP="00E666CE">
            <w:pPr>
              <w:pStyle w:val="Caption"/>
              <w:widowControl w:val="0"/>
            </w:pPr>
            <w:bookmarkStart w:id="498" w:name="_Toc180279725"/>
            <w:bookmarkStart w:id="499" w:name="_Toc180435405"/>
            <w:r>
              <w:t xml:space="preserve">Hình </w:t>
            </w:r>
            <w:fldSimple w:instr=" STYLEREF 1 \s ">
              <w:r w:rsidR="001C794A">
                <w:rPr>
                  <w:noProof/>
                </w:rPr>
                <w:t>2</w:t>
              </w:r>
            </w:fldSimple>
            <w:r w:rsidR="006B790F">
              <w:t>.</w:t>
            </w:r>
            <w:fldSimple w:instr=" SEQ Hình \* ARABIC \s 1 ">
              <w:r w:rsidR="001C794A">
                <w:rPr>
                  <w:noProof/>
                </w:rPr>
                <w:t>20</w:t>
              </w:r>
            </w:fldSimple>
            <w:r>
              <w:t xml:space="preserve">. </w:t>
            </w:r>
            <w:r w:rsidRPr="001A0721">
              <w:t>Giao diện giỏ hàng</w:t>
            </w:r>
            <w:bookmarkEnd w:id="498"/>
            <w:bookmarkEnd w:id="499"/>
          </w:p>
        </w:tc>
      </w:tr>
    </w:tbl>
    <w:p w14:paraId="4DF4476E" w14:textId="408D0E32" w:rsidR="00E666CE" w:rsidRDefault="00E666CE" w:rsidP="00E666CE">
      <w:pPr>
        <w:widowControl w:val="0"/>
      </w:pPr>
    </w:p>
    <w:p w14:paraId="7E665E57" w14:textId="77777777" w:rsidR="00E666CE" w:rsidRDefault="00E666CE">
      <w:pPr>
        <w:spacing w:before="0" w:after="160" w:line="259" w:lineRule="auto"/>
        <w:jc w:val="left"/>
      </w:pPr>
      <w:r>
        <w:br w:type="page"/>
      </w:r>
    </w:p>
    <w:p w14:paraId="74F93241" w14:textId="4DDE1257" w:rsidR="001B7CB4" w:rsidRDefault="001B7CB4" w:rsidP="00E666CE">
      <w:pPr>
        <w:pStyle w:val="Heading3"/>
        <w:keepNext w:val="0"/>
        <w:widowControl w:val="0"/>
      </w:pPr>
      <w:bookmarkStart w:id="500" w:name="_Toc178930798"/>
      <w:bookmarkStart w:id="501" w:name="_Toc179783196"/>
      <w:bookmarkStart w:id="502" w:name="_Toc180279642"/>
      <w:bookmarkStart w:id="503" w:name="_Toc180503834"/>
      <w:r>
        <w:lastRenderedPageBreak/>
        <w:t>UC#06: Quản lý đơn mua</w:t>
      </w:r>
      <w:bookmarkEnd w:id="500"/>
      <w:bookmarkEnd w:id="501"/>
      <w:bookmarkEnd w:id="502"/>
      <w:bookmarkEnd w:id="503"/>
    </w:p>
    <w:tbl>
      <w:tblPr>
        <w:tblW w:w="9056" w:type="dxa"/>
        <w:tblLayout w:type="fixed"/>
        <w:tblLook w:val="04A0" w:firstRow="1" w:lastRow="0" w:firstColumn="1" w:lastColumn="0" w:noHBand="0" w:noVBand="1"/>
      </w:tblPr>
      <w:tblGrid>
        <w:gridCol w:w="1700"/>
        <w:gridCol w:w="207"/>
        <w:gridCol w:w="1053"/>
        <w:gridCol w:w="2520"/>
        <w:gridCol w:w="3510"/>
        <w:gridCol w:w="66"/>
      </w:tblGrid>
      <w:tr w:rsidR="009B2918" w:rsidRPr="009B2918" w14:paraId="240E5A9B" w14:textId="77777777" w:rsidTr="00F67C2B">
        <w:trPr>
          <w:trHeight w:val="735"/>
        </w:trPr>
        <w:tc>
          <w:tcPr>
            <w:tcW w:w="1700"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65DA529" w14:textId="77777777" w:rsidR="009B2918" w:rsidRPr="009B2918" w:rsidRDefault="009B2918" w:rsidP="00E666CE">
            <w:pPr>
              <w:widowControl w:val="0"/>
              <w:rPr>
                <w:b/>
                <w:bCs/>
                <w:lang w:val="vi"/>
              </w:rPr>
            </w:pPr>
            <w:r w:rsidRPr="009B2918">
              <w:rPr>
                <w:b/>
                <w:bCs/>
                <w:lang w:val="vi"/>
              </w:rPr>
              <w:t>UC#06</w:t>
            </w:r>
          </w:p>
        </w:tc>
        <w:tc>
          <w:tcPr>
            <w:tcW w:w="3780" w:type="dxa"/>
            <w:gridSpan w:val="3"/>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2195C5DA" w14:textId="77777777" w:rsidR="009B2918" w:rsidRPr="009B2918" w:rsidRDefault="009B2918" w:rsidP="00E666CE">
            <w:pPr>
              <w:widowControl w:val="0"/>
            </w:pPr>
            <w:r w:rsidRPr="009B2918">
              <w:rPr>
                <w:b/>
                <w:bCs/>
              </w:rPr>
              <w:t>Đơn mua</w:t>
            </w:r>
          </w:p>
        </w:tc>
        <w:tc>
          <w:tcPr>
            <w:tcW w:w="3576" w:type="dxa"/>
            <w:gridSpan w:val="2"/>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09D3F944" w14:textId="77777777" w:rsidR="009B2918" w:rsidRPr="009B2918" w:rsidRDefault="009B2918" w:rsidP="00E666CE">
            <w:pPr>
              <w:widowControl w:val="0"/>
            </w:pPr>
            <w:r w:rsidRPr="009B2918">
              <w:rPr>
                <w:b/>
                <w:bCs/>
                <w:lang w:val="vi"/>
              </w:rPr>
              <w:t>Độ phức tạp: trung bình</w:t>
            </w:r>
          </w:p>
        </w:tc>
      </w:tr>
      <w:tr w:rsidR="009B2918" w:rsidRPr="009B2918" w14:paraId="27B4DD5A" w14:textId="77777777" w:rsidTr="00F67C2B">
        <w:trPr>
          <w:gridAfter w:val="1"/>
          <w:wAfter w:w="66" w:type="dxa"/>
          <w:trHeight w:val="315"/>
        </w:trPr>
        <w:tc>
          <w:tcPr>
            <w:tcW w:w="1700" w:type="dxa"/>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5B6A8ED" w14:textId="77777777" w:rsidR="009B2918" w:rsidRPr="009B2918" w:rsidRDefault="009B2918" w:rsidP="00E666CE">
            <w:pPr>
              <w:widowControl w:val="0"/>
            </w:pPr>
            <w:r w:rsidRPr="009B2918">
              <w:rPr>
                <w:b/>
                <w:bCs/>
                <w:lang w:val="vi"/>
              </w:rPr>
              <w:t>Mô tả</w:t>
            </w:r>
          </w:p>
        </w:tc>
        <w:tc>
          <w:tcPr>
            <w:tcW w:w="7290" w:type="dxa"/>
            <w:gridSpan w:val="4"/>
            <w:tcBorders>
              <w:top w:val="single" w:sz="8" w:space="0" w:color="808080" w:themeColor="background1" w:themeShade="80"/>
              <w:left w:val="nil"/>
              <w:bottom w:val="single" w:sz="8" w:space="0" w:color="808080" w:themeColor="background1" w:themeShade="80"/>
              <w:right w:val="single" w:sz="8" w:space="0" w:color="808080" w:themeColor="background1" w:themeShade="80"/>
            </w:tcBorders>
            <w:tcMar>
              <w:left w:w="108" w:type="dxa"/>
              <w:right w:w="108" w:type="dxa"/>
            </w:tcMar>
            <w:vAlign w:val="center"/>
          </w:tcPr>
          <w:p w14:paraId="5B7B63EA" w14:textId="77777777" w:rsidR="009B2918" w:rsidRPr="009B2918" w:rsidRDefault="009B2918" w:rsidP="00E666CE">
            <w:pPr>
              <w:widowControl w:val="0"/>
            </w:pPr>
            <w:r w:rsidRPr="009B2918">
              <w:rPr>
                <w:lang w:val="vi"/>
              </w:rPr>
              <w:t xml:space="preserve">Cho phép người dùng xem đơn hàng của mình, hủy đơn </w:t>
            </w:r>
          </w:p>
        </w:tc>
      </w:tr>
      <w:tr w:rsidR="009B2918" w:rsidRPr="009B2918" w14:paraId="791F60AB" w14:textId="77777777" w:rsidTr="00F67C2B">
        <w:trPr>
          <w:gridAfter w:val="1"/>
          <w:wAfter w:w="66" w:type="dxa"/>
          <w:trHeight w:val="705"/>
        </w:trPr>
        <w:tc>
          <w:tcPr>
            <w:tcW w:w="1700" w:type="dxa"/>
            <w:tcBorders>
              <w:top w:val="single" w:sz="8" w:space="0" w:color="808080" w:themeColor="background1" w:themeShade="80"/>
              <w:left w:val="single" w:sz="8" w:space="0" w:color="808080" w:themeColor="background1" w:themeShade="80"/>
              <w:bottom w:val="single" w:sz="4" w:space="0" w:color="auto"/>
              <w:right w:val="single" w:sz="8" w:space="0" w:color="808080" w:themeColor="background1" w:themeShade="80"/>
            </w:tcBorders>
            <w:shd w:val="clear" w:color="auto" w:fill="D9E2F3" w:themeFill="accent1" w:themeFillTint="33"/>
            <w:tcMar>
              <w:left w:w="108" w:type="dxa"/>
              <w:right w:w="108" w:type="dxa"/>
            </w:tcMar>
            <w:vAlign w:val="center"/>
          </w:tcPr>
          <w:p w14:paraId="609C9B43" w14:textId="77777777" w:rsidR="009B2918" w:rsidRPr="009B2918" w:rsidRDefault="009B2918" w:rsidP="00E666CE">
            <w:pPr>
              <w:widowControl w:val="0"/>
            </w:pPr>
            <w:r w:rsidRPr="009B2918">
              <w:rPr>
                <w:b/>
                <w:bCs/>
                <w:lang w:val="vi"/>
              </w:rPr>
              <w:t>Tác nhân</w:t>
            </w:r>
          </w:p>
        </w:tc>
        <w:tc>
          <w:tcPr>
            <w:tcW w:w="7290" w:type="dxa"/>
            <w:gridSpan w:val="4"/>
            <w:tcBorders>
              <w:top w:val="single" w:sz="8" w:space="0" w:color="808080" w:themeColor="background1" w:themeShade="80"/>
              <w:left w:val="nil"/>
              <w:bottom w:val="single" w:sz="4" w:space="0" w:color="auto"/>
              <w:right w:val="single" w:sz="8" w:space="0" w:color="808080" w:themeColor="background1" w:themeShade="80"/>
            </w:tcBorders>
            <w:tcMar>
              <w:left w:w="108" w:type="dxa"/>
              <w:right w:w="108" w:type="dxa"/>
            </w:tcMar>
            <w:vAlign w:val="center"/>
          </w:tcPr>
          <w:p w14:paraId="72FD43CF" w14:textId="22F94976" w:rsidR="009B2918" w:rsidRPr="009B2918" w:rsidRDefault="00682F70" w:rsidP="00E666CE">
            <w:pPr>
              <w:widowControl w:val="0"/>
            </w:pPr>
            <w:r>
              <w:t>Admin, user</w:t>
            </w:r>
          </w:p>
        </w:tc>
      </w:tr>
      <w:tr w:rsidR="009B2918" w:rsidRPr="009B2918" w14:paraId="6CE03D0A" w14:textId="77777777" w:rsidTr="00F67C2B">
        <w:trPr>
          <w:gridAfter w:val="1"/>
          <w:wAfter w:w="66" w:type="dxa"/>
          <w:trHeight w:val="345"/>
        </w:trPr>
        <w:tc>
          <w:tcPr>
            <w:tcW w:w="1700"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43CC85B8" w14:textId="77777777" w:rsidR="009B2918" w:rsidRPr="009B2918" w:rsidRDefault="009B2918" w:rsidP="00E666CE">
            <w:pPr>
              <w:widowControl w:val="0"/>
            </w:pPr>
            <w:r w:rsidRPr="009B2918">
              <w:rPr>
                <w:b/>
                <w:bCs/>
              </w:rPr>
              <w:t>Tiền điều kiện</w:t>
            </w:r>
          </w:p>
        </w:tc>
        <w:tc>
          <w:tcPr>
            <w:tcW w:w="7290" w:type="dxa"/>
            <w:gridSpan w:val="4"/>
            <w:tcBorders>
              <w:top w:val="single" w:sz="4" w:space="0" w:color="auto"/>
              <w:left w:val="single" w:sz="4" w:space="0" w:color="auto"/>
              <w:bottom w:val="single" w:sz="4" w:space="0" w:color="auto"/>
              <w:right w:val="single" w:sz="4" w:space="0" w:color="auto"/>
            </w:tcBorders>
            <w:tcMar>
              <w:left w:w="108" w:type="dxa"/>
              <w:right w:w="108" w:type="dxa"/>
            </w:tcMar>
            <w:vAlign w:val="center"/>
          </w:tcPr>
          <w:p w14:paraId="1832B897" w14:textId="77777777" w:rsidR="009B2918" w:rsidRPr="009B2918" w:rsidRDefault="009B2918" w:rsidP="00E666CE">
            <w:pPr>
              <w:widowControl w:val="0"/>
            </w:pPr>
            <w:r w:rsidRPr="009B2918">
              <w:t>Người dùng đã đăng nhập vào trang web</w:t>
            </w:r>
          </w:p>
        </w:tc>
      </w:tr>
      <w:tr w:rsidR="009B2918" w:rsidRPr="009B2918" w14:paraId="16B39824" w14:textId="77777777" w:rsidTr="00F67C2B">
        <w:trPr>
          <w:gridAfter w:val="1"/>
          <w:wAfter w:w="66" w:type="dxa"/>
          <w:trHeight w:val="315"/>
        </w:trPr>
        <w:tc>
          <w:tcPr>
            <w:tcW w:w="1907" w:type="dxa"/>
            <w:gridSpan w:val="2"/>
            <w:vMerge w:val="restart"/>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71928DB5" w14:textId="77777777" w:rsidR="009B2918" w:rsidRPr="009B2918" w:rsidRDefault="009B2918" w:rsidP="00E666CE">
            <w:pPr>
              <w:widowControl w:val="0"/>
            </w:pPr>
            <w:r w:rsidRPr="009B2918">
              <w:rPr>
                <w:b/>
                <w:bCs/>
              </w:rPr>
              <w:t>Hậu điều kiện</w:t>
            </w:r>
          </w:p>
        </w:tc>
        <w:tc>
          <w:tcPr>
            <w:tcW w:w="1053"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1E535A4F" w14:textId="77777777" w:rsidR="009B2918" w:rsidRPr="009B2918" w:rsidRDefault="009B2918" w:rsidP="00E666CE">
            <w:pPr>
              <w:widowControl w:val="0"/>
            </w:pPr>
            <w:r w:rsidRPr="009B2918">
              <w:rPr>
                <w:b/>
                <w:bCs/>
              </w:rPr>
              <w:t>Thành công</w:t>
            </w:r>
          </w:p>
        </w:tc>
        <w:tc>
          <w:tcPr>
            <w:tcW w:w="6030" w:type="dxa"/>
            <w:gridSpan w:val="2"/>
            <w:tcBorders>
              <w:top w:val="single" w:sz="4" w:space="0" w:color="auto"/>
              <w:left w:val="single" w:sz="4" w:space="0" w:color="auto"/>
              <w:bottom w:val="single" w:sz="4" w:space="0" w:color="auto"/>
              <w:right w:val="single" w:sz="4" w:space="0" w:color="auto"/>
            </w:tcBorders>
            <w:tcMar>
              <w:left w:w="108" w:type="dxa"/>
              <w:right w:w="108" w:type="dxa"/>
            </w:tcMar>
            <w:vAlign w:val="center"/>
          </w:tcPr>
          <w:p w14:paraId="7EBC3E6B" w14:textId="77777777" w:rsidR="009B2918" w:rsidRPr="009B2918" w:rsidRDefault="009B2918" w:rsidP="00E666CE">
            <w:pPr>
              <w:widowControl w:val="0"/>
            </w:pPr>
            <w:r w:rsidRPr="009B2918">
              <w:t>Người dùng đã có thể xem và quản lý lịch sử đơn hàng trên website.</w:t>
            </w:r>
          </w:p>
        </w:tc>
      </w:tr>
      <w:tr w:rsidR="009B2918" w:rsidRPr="009B2918" w14:paraId="3D62A4DD" w14:textId="77777777" w:rsidTr="00F67C2B">
        <w:trPr>
          <w:gridAfter w:val="1"/>
          <w:wAfter w:w="66" w:type="dxa"/>
          <w:trHeight w:val="285"/>
        </w:trPr>
        <w:tc>
          <w:tcPr>
            <w:tcW w:w="1907" w:type="dxa"/>
            <w:gridSpan w:val="2"/>
            <w:vMerge/>
            <w:tcBorders>
              <w:top w:val="single" w:sz="4" w:space="0" w:color="auto"/>
              <w:left w:val="single" w:sz="4" w:space="0" w:color="auto"/>
              <w:bottom w:val="single" w:sz="4" w:space="0" w:color="auto"/>
              <w:right w:val="single" w:sz="4" w:space="0" w:color="auto"/>
            </w:tcBorders>
            <w:vAlign w:val="center"/>
          </w:tcPr>
          <w:p w14:paraId="02E06DEE" w14:textId="77777777" w:rsidR="009B2918" w:rsidRPr="009B2918" w:rsidRDefault="009B2918" w:rsidP="00E666CE">
            <w:pPr>
              <w:widowControl w:val="0"/>
            </w:pPr>
          </w:p>
        </w:tc>
        <w:tc>
          <w:tcPr>
            <w:tcW w:w="1053"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76E5F68F" w14:textId="77777777" w:rsidR="009B2918" w:rsidRPr="009B2918" w:rsidRDefault="009B2918" w:rsidP="00E666CE">
            <w:pPr>
              <w:widowControl w:val="0"/>
            </w:pPr>
            <w:r w:rsidRPr="009B2918">
              <w:rPr>
                <w:b/>
                <w:bCs/>
              </w:rPr>
              <w:t>Lỗi</w:t>
            </w:r>
          </w:p>
        </w:tc>
        <w:tc>
          <w:tcPr>
            <w:tcW w:w="6030" w:type="dxa"/>
            <w:gridSpan w:val="2"/>
            <w:tcBorders>
              <w:top w:val="single" w:sz="4" w:space="0" w:color="auto"/>
              <w:left w:val="single" w:sz="4" w:space="0" w:color="auto"/>
              <w:bottom w:val="single" w:sz="4" w:space="0" w:color="auto"/>
              <w:right w:val="single" w:sz="4" w:space="0" w:color="auto"/>
            </w:tcBorders>
            <w:tcMar>
              <w:left w:w="108" w:type="dxa"/>
              <w:right w:w="108" w:type="dxa"/>
            </w:tcMar>
            <w:vAlign w:val="center"/>
          </w:tcPr>
          <w:p w14:paraId="6F30C781" w14:textId="77777777" w:rsidR="009B2918" w:rsidRPr="009B2918" w:rsidRDefault="009B2918" w:rsidP="00E666CE">
            <w:pPr>
              <w:widowControl w:val="0"/>
            </w:pPr>
            <w:r w:rsidRPr="009B2918">
              <w:t>Truy cập đơn mua không thành công</w:t>
            </w:r>
          </w:p>
        </w:tc>
      </w:tr>
      <w:tr w:rsidR="009B2918" w:rsidRPr="009B2918" w14:paraId="2BBD2019" w14:textId="77777777" w:rsidTr="00F67C2B">
        <w:trPr>
          <w:gridAfter w:val="1"/>
          <w:wAfter w:w="66" w:type="dxa"/>
          <w:trHeight w:val="270"/>
        </w:trPr>
        <w:tc>
          <w:tcPr>
            <w:tcW w:w="8990" w:type="dxa"/>
            <w:gridSpan w:val="5"/>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0C5B75A6" w14:textId="77777777" w:rsidR="009B2918" w:rsidRPr="009B2918" w:rsidRDefault="009B2918" w:rsidP="00E666CE">
            <w:pPr>
              <w:widowControl w:val="0"/>
            </w:pPr>
            <w:r w:rsidRPr="009B2918">
              <w:rPr>
                <w:b/>
                <w:bCs/>
              </w:rPr>
              <w:t>ĐẶC TẢ CHỨC NĂNG</w:t>
            </w:r>
          </w:p>
        </w:tc>
      </w:tr>
      <w:tr w:rsidR="009B2918" w:rsidRPr="009B2918" w14:paraId="3A61FB65" w14:textId="77777777" w:rsidTr="00F67C2B">
        <w:trPr>
          <w:gridAfter w:val="1"/>
          <w:wAfter w:w="66" w:type="dxa"/>
          <w:trHeight w:val="270"/>
        </w:trPr>
        <w:tc>
          <w:tcPr>
            <w:tcW w:w="8990" w:type="dxa"/>
            <w:gridSpan w:val="5"/>
            <w:tcBorders>
              <w:top w:val="single" w:sz="4" w:space="0" w:color="auto"/>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11851ACE" w14:textId="77777777" w:rsidR="009B2918" w:rsidRPr="009B2918" w:rsidRDefault="009B2918" w:rsidP="00E666CE">
            <w:pPr>
              <w:widowControl w:val="0"/>
            </w:pPr>
            <w:r w:rsidRPr="009B2918">
              <w:rPr>
                <w:b/>
                <w:bCs/>
                <w:lang w:val="vi"/>
              </w:rPr>
              <w:t>Luồng sự kiện chính/Kịch bản chính</w:t>
            </w:r>
          </w:p>
        </w:tc>
      </w:tr>
      <w:tr w:rsidR="009B2918" w:rsidRPr="009B2918" w14:paraId="7705D644" w14:textId="77777777" w:rsidTr="00F67C2B">
        <w:trPr>
          <w:gridAfter w:val="1"/>
          <w:wAfter w:w="66" w:type="dxa"/>
          <w:trHeight w:val="345"/>
        </w:trPr>
        <w:tc>
          <w:tcPr>
            <w:tcW w:w="8990" w:type="dxa"/>
            <w:gridSpan w:val="5"/>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2A8BE129" w14:textId="53499EA9" w:rsidR="00C91B0D" w:rsidRDefault="00C91B0D" w:rsidP="00E666CE">
            <w:pPr>
              <w:widowControl w:val="0"/>
            </w:pPr>
            <w:r w:rsidRPr="009B2918">
              <w:t xml:space="preserve">Chức năng này bắt đầu khi </w:t>
            </w:r>
            <w:r>
              <w:t>người dùng</w:t>
            </w:r>
            <w:r w:rsidRPr="009B2918">
              <w:t xml:space="preserve"> muốn </w:t>
            </w:r>
            <w:r>
              <w:t>quản lí đơn mua.</w:t>
            </w:r>
          </w:p>
          <w:p w14:paraId="5BF6321F" w14:textId="30403707" w:rsidR="009B2918" w:rsidRPr="009B2918" w:rsidRDefault="009B2918" w:rsidP="00E666CE">
            <w:pPr>
              <w:pStyle w:val="StyleTr0"/>
              <w:widowControl w:val="0"/>
            </w:pPr>
            <w:r w:rsidRPr="009B2918">
              <w:t>Người dùng truy cập vào trang chủ của website.</w:t>
            </w:r>
          </w:p>
          <w:p w14:paraId="0EEDC6B3" w14:textId="77777777" w:rsidR="009B2918" w:rsidRPr="009B2918" w:rsidRDefault="009B2918" w:rsidP="00E666CE">
            <w:pPr>
              <w:pStyle w:val="StyleTr0"/>
              <w:widowControl w:val="0"/>
            </w:pPr>
            <w:r w:rsidRPr="009B2918">
              <w:t>Người dùng nhấp vào hình đại diện (avatar) để truy cập vào tài khoản cá nhân.</w:t>
            </w:r>
          </w:p>
          <w:p w14:paraId="52EC8908" w14:textId="77777777" w:rsidR="009B2918" w:rsidRPr="009B2918" w:rsidRDefault="009B2918" w:rsidP="00E666CE">
            <w:pPr>
              <w:pStyle w:val="StyleTr0"/>
              <w:widowControl w:val="0"/>
            </w:pPr>
            <w:r w:rsidRPr="009B2918">
              <w:t>Trong menu tài khoản cá nhân, người dùng chọn "Đơn mua".</w:t>
            </w:r>
          </w:p>
          <w:p w14:paraId="5751E719" w14:textId="77777777" w:rsidR="009B2918" w:rsidRPr="009B2918" w:rsidRDefault="009B2918" w:rsidP="00E666CE">
            <w:pPr>
              <w:pStyle w:val="StyleTr0"/>
              <w:widowControl w:val="0"/>
            </w:pPr>
            <w:r w:rsidRPr="009B2918">
              <w:t>Màn hình hiển thị thanh menu trạng thái các đơn hàng (như tất cả, chờ xác nhận, đang giao, đã giao, đơn hủy) trên website. Trong mỗi trạng thái đơn hàng có các thông tin cơ bản của mỗi đơn hàng được hiển thị bao gồm số đơn hàng, ngày tạo, khách hàng, tổng tiền và trạng thái đơn hàng.</w:t>
            </w:r>
          </w:p>
          <w:p w14:paraId="7C1B9933" w14:textId="5EA4410A" w:rsidR="009B2918" w:rsidRDefault="009B2918" w:rsidP="00E666CE">
            <w:pPr>
              <w:pStyle w:val="StyleTr0"/>
              <w:widowControl w:val="0"/>
            </w:pPr>
            <w:r w:rsidRPr="009B2918">
              <w:t>Người dùng có thể nhấp vào một đơn hàng cụ thể để xem chi tiết thông tin về đơn hàng đó.Nếu người dùng chọn xem chi tiết đơn hàng</w:t>
            </w:r>
            <w:r w:rsidR="00C91B0D">
              <w:t xml:space="preserve">, hệ thống thực hiện </w:t>
            </w:r>
            <w:r w:rsidRPr="009B2918">
              <w:t>luồng A</w:t>
            </w:r>
            <w:r w:rsidR="00C91B0D">
              <w:t>.</w:t>
            </w:r>
          </w:p>
          <w:p w14:paraId="5FC7E63E" w14:textId="48AC8DA9" w:rsidR="00C91B0D" w:rsidRDefault="00C91B0D" w:rsidP="00E666CE">
            <w:pPr>
              <w:pStyle w:val="StyleTr0"/>
              <w:widowControl w:val="0"/>
            </w:pPr>
            <w:r w:rsidRPr="009B2918">
              <w:t xml:space="preserve">Người dùng có thể </w:t>
            </w:r>
            <w:r>
              <w:t>chọn</w:t>
            </w:r>
            <w:r w:rsidRPr="009B2918">
              <w:t xml:space="preserve"> một đơn hàng</w:t>
            </w:r>
            <w:r>
              <w:t xml:space="preserve"> để xóa </w:t>
            </w:r>
            <w:r w:rsidRPr="009B2918">
              <w:t>.</w:t>
            </w:r>
            <w:r>
              <w:t xml:space="preserve"> hệ thống thực hiện </w:t>
            </w:r>
            <w:r w:rsidRPr="009B2918">
              <w:t>luồng A</w:t>
            </w:r>
            <w:r>
              <w:t>.</w:t>
            </w:r>
          </w:p>
          <w:p w14:paraId="49D121AD" w14:textId="77777777" w:rsidR="009B2918" w:rsidRPr="009B2918" w:rsidRDefault="009B2918" w:rsidP="00E666CE">
            <w:pPr>
              <w:pStyle w:val="StyleTr0"/>
              <w:widowControl w:val="0"/>
            </w:pPr>
            <w:r w:rsidRPr="009B2918">
              <w:t>Màn hình "Chi tiết đơn hàng" hiển thị thông tin chi tiết về đơn hàng, bao gồm các sản phẩm/dịch vụ được mua, số lượng, giá cả, thuế, giảm giá, tổng tiền và các thông tin khác liên quan.</w:t>
            </w:r>
          </w:p>
        </w:tc>
      </w:tr>
      <w:tr w:rsidR="009B2918" w:rsidRPr="009B2918" w14:paraId="4F5AB718" w14:textId="77777777" w:rsidTr="00F67C2B">
        <w:trPr>
          <w:gridAfter w:val="1"/>
          <w:wAfter w:w="66" w:type="dxa"/>
          <w:trHeight w:val="270"/>
        </w:trPr>
        <w:tc>
          <w:tcPr>
            <w:tcW w:w="8990" w:type="dxa"/>
            <w:gridSpan w:val="5"/>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5F9E88A" w14:textId="77777777" w:rsidR="009B2918" w:rsidRPr="009B2918" w:rsidRDefault="009B2918" w:rsidP="00E666CE">
            <w:pPr>
              <w:widowControl w:val="0"/>
            </w:pPr>
            <w:r w:rsidRPr="009B2918">
              <w:rPr>
                <w:b/>
                <w:bCs/>
                <w:lang w:val="vi"/>
              </w:rPr>
              <w:lastRenderedPageBreak/>
              <w:t>Luồng sự kiện phát sinh/Kịch bản phát sinh</w:t>
            </w:r>
          </w:p>
        </w:tc>
      </w:tr>
      <w:tr w:rsidR="009B2918" w:rsidRPr="009B2918" w14:paraId="342258AE" w14:textId="77777777" w:rsidTr="00F67C2B">
        <w:trPr>
          <w:gridAfter w:val="1"/>
          <w:wAfter w:w="66" w:type="dxa"/>
          <w:trHeight w:val="270"/>
        </w:trPr>
        <w:tc>
          <w:tcPr>
            <w:tcW w:w="8990" w:type="dxa"/>
            <w:gridSpan w:val="5"/>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662F0010" w14:textId="77777777" w:rsidR="009B2918" w:rsidRPr="009B2918" w:rsidRDefault="009B2918" w:rsidP="00E666CE">
            <w:pPr>
              <w:widowControl w:val="0"/>
            </w:pPr>
            <w:r w:rsidRPr="009B2918">
              <w:rPr>
                <w:b/>
                <w:bCs/>
                <w:lang w:val="vi"/>
              </w:rPr>
              <w:t xml:space="preserve">Luồng A: </w:t>
            </w:r>
            <w:r w:rsidRPr="009B2918">
              <w:rPr>
                <w:b/>
                <w:bCs/>
              </w:rPr>
              <w:t>Xem chi tiết đơn hàng</w:t>
            </w:r>
          </w:p>
        </w:tc>
      </w:tr>
      <w:tr w:rsidR="009B2918" w:rsidRPr="009B2918" w14:paraId="2E2DF97A" w14:textId="77777777" w:rsidTr="00F67C2B">
        <w:trPr>
          <w:gridAfter w:val="1"/>
          <w:wAfter w:w="66" w:type="dxa"/>
          <w:trHeight w:val="270"/>
        </w:trPr>
        <w:tc>
          <w:tcPr>
            <w:tcW w:w="8990" w:type="dxa"/>
            <w:gridSpan w:val="5"/>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24B0D026" w14:textId="77777777" w:rsidR="009B2918" w:rsidRPr="009B2918" w:rsidRDefault="009B2918" w:rsidP="00E666CE">
            <w:pPr>
              <w:widowControl w:val="0"/>
              <w:numPr>
                <w:ilvl w:val="0"/>
                <w:numId w:val="13"/>
              </w:numPr>
            </w:pPr>
            <w:r w:rsidRPr="009B2918">
              <w:rPr>
                <w:lang w:val="vi"/>
              </w:rPr>
              <w:t xml:space="preserve">Hệ thống hiển thị </w:t>
            </w:r>
            <w:r w:rsidRPr="009B2918">
              <w:t>chi tiết đơn hàng gồm thông tin và các trạng thái</w:t>
            </w:r>
          </w:p>
        </w:tc>
      </w:tr>
      <w:tr w:rsidR="009B2918" w:rsidRPr="009B2918" w14:paraId="0E1F7449" w14:textId="77777777" w:rsidTr="00F67C2B">
        <w:trPr>
          <w:gridAfter w:val="1"/>
          <w:wAfter w:w="66" w:type="dxa"/>
          <w:trHeight w:val="270"/>
        </w:trPr>
        <w:tc>
          <w:tcPr>
            <w:tcW w:w="8990" w:type="dxa"/>
            <w:gridSpan w:val="5"/>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4C89596" w14:textId="77777777" w:rsidR="009B2918" w:rsidRPr="009B2918" w:rsidRDefault="009B2918" w:rsidP="00E666CE">
            <w:pPr>
              <w:widowControl w:val="0"/>
            </w:pPr>
            <w:r w:rsidRPr="009B2918">
              <w:rPr>
                <w:b/>
                <w:bCs/>
                <w:lang w:val="vi"/>
              </w:rPr>
              <w:t>Luồng A</w:t>
            </w:r>
            <w:r w:rsidRPr="009B2918">
              <w:rPr>
                <w:b/>
                <w:bCs/>
              </w:rPr>
              <w:t>1</w:t>
            </w:r>
            <w:r w:rsidRPr="009B2918">
              <w:rPr>
                <w:b/>
                <w:bCs/>
                <w:lang w:val="vi"/>
              </w:rPr>
              <w:t xml:space="preserve">: </w:t>
            </w:r>
            <w:r w:rsidRPr="009B2918">
              <w:rPr>
                <w:b/>
                <w:bCs/>
              </w:rPr>
              <w:t>Hủy đơn hàng</w:t>
            </w:r>
          </w:p>
        </w:tc>
      </w:tr>
      <w:tr w:rsidR="009B2918" w:rsidRPr="00E666CE" w14:paraId="51B8A324" w14:textId="77777777" w:rsidTr="00F67C2B">
        <w:trPr>
          <w:gridAfter w:val="1"/>
          <w:wAfter w:w="66" w:type="dxa"/>
          <w:trHeight w:val="270"/>
        </w:trPr>
        <w:tc>
          <w:tcPr>
            <w:tcW w:w="8990" w:type="dxa"/>
            <w:gridSpan w:val="5"/>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70E15A88" w14:textId="77777777" w:rsidR="009B2918" w:rsidRPr="00682F70" w:rsidRDefault="009B2918" w:rsidP="00E666CE">
            <w:pPr>
              <w:widowControl w:val="0"/>
              <w:numPr>
                <w:ilvl w:val="0"/>
                <w:numId w:val="13"/>
              </w:numPr>
              <w:rPr>
                <w:lang w:val="vi"/>
              </w:rPr>
            </w:pPr>
            <w:r w:rsidRPr="009B2918">
              <w:rPr>
                <w:lang w:val="vi"/>
              </w:rPr>
              <w:t>Nếu</w:t>
            </w:r>
            <w:r w:rsidRPr="009B2918">
              <w:t xml:space="preserve"> đơn hàng chưa được xác thực người dùng có thể hủy đơn hàng </w:t>
            </w:r>
            <w:r w:rsidRPr="009B2918">
              <w:rPr>
                <w:lang w:val="vi"/>
              </w:rPr>
              <w:t>.</w:t>
            </w:r>
          </w:p>
          <w:p w14:paraId="58A3D566" w14:textId="77777777" w:rsidR="00682F70" w:rsidRPr="00682F70" w:rsidRDefault="00682F70" w:rsidP="00E666CE">
            <w:pPr>
              <w:widowControl w:val="0"/>
              <w:numPr>
                <w:ilvl w:val="0"/>
                <w:numId w:val="13"/>
              </w:numPr>
              <w:rPr>
                <w:lang w:val="vi"/>
              </w:rPr>
            </w:pPr>
            <w:r w:rsidRPr="00E666CE">
              <w:rPr>
                <w:lang w:val="vi"/>
              </w:rPr>
              <w:t>Chọn Hủy đơn hàng, hệ thống hiện thị thông báo “Bạn chắc chắn muốn hủy”.</w:t>
            </w:r>
          </w:p>
          <w:p w14:paraId="3007F755" w14:textId="66A00859" w:rsidR="00682F70" w:rsidRPr="00682F70" w:rsidRDefault="00682F70" w:rsidP="00E666CE">
            <w:pPr>
              <w:pStyle w:val="StyleCng"/>
              <w:widowControl w:val="0"/>
              <w:rPr>
                <w:lang w:val="vi"/>
              </w:rPr>
            </w:pPr>
            <w:r w:rsidRPr="00E666CE">
              <w:rPr>
                <w:lang w:val="vi"/>
              </w:rPr>
              <w:t>Chọn “Chờ chút” để hủy thao tác</w:t>
            </w:r>
          </w:p>
          <w:p w14:paraId="742BED3B" w14:textId="77777777" w:rsidR="00682F70" w:rsidRPr="00682F70" w:rsidRDefault="00682F70" w:rsidP="00E666CE">
            <w:pPr>
              <w:pStyle w:val="StyleCng"/>
              <w:widowControl w:val="0"/>
              <w:rPr>
                <w:lang w:val="vi"/>
              </w:rPr>
            </w:pPr>
            <w:r w:rsidRPr="00E666CE">
              <w:rPr>
                <w:lang w:val="vi"/>
              </w:rPr>
              <w:t>Chọn “Hủy đơn” để xác nhận hủy.</w:t>
            </w:r>
          </w:p>
          <w:p w14:paraId="67BCD15C" w14:textId="728CD2A7" w:rsidR="00682F70" w:rsidRPr="009B2918" w:rsidRDefault="00682F70" w:rsidP="00E666CE">
            <w:pPr>
              <w:pStyle w:val="StyleTr0"/>
              <w:widowControl w:val="0"/>
              <w:rPr>
                <w:lang w:val="vi"/>
              </w:rPr>
            </w:pPr>
            <w:r w:rsidRPr="00E666CE">
              <w:rPr>
                <w:lang w:val="vi"/>
              </w:rPr>
              <w:t>Hủy thành công, hệ thống hiện thị thông báo “Hủy đơn hàng thành công.”</w:t>
            </w:r>
          </w:p>
        </w:tc>
      </w:tr>
      <w:tr w:rsidR="009B2918" w:rsidRPr="009B2918" w14:paraId="408C84ED" w14:textId="77777777" w:rsidTr="00F67C2B">
        <w:trPr>
          <w:gridAfter w:val="1"/>
          <w:wAfter w:w="66" w:type="dxa"/>
          <w:trHeight w:val="270"/>
        </w:trPr>
        <w:tc>
          <w:tcPr>
            <w:tcW w:w="8990" w:type="dxa"/>
            <w:gridSpan w:val="5"/>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33578B6C" w14:textId="77777777" w:rsidR="009B2918" w:rsidRPr="009B2918" w:rsidRDefault="009B2918" w:rsidP="00E666CE">
            <w:pPr>
              <w:widowControl w:val="0"/>
            </w:pPr>
            <w:r w:rsidRPr="009B2918">
              <w:rPr>
                <w:b/>
                <w:bCs/>
              </w:rPr>
              <w:t>Giao diện minh họa</w:t>
            </w:r>
          </w:p>
        </w:tc>
      </w:tr>
      <w:tr w:rsidR="009B2918" w:rsidRPr="009B2918" w14:paraId="4C933B9D" w14:textId="77777777" w:rsidTr="00F67C2B">
        <w:trPr>
          <w:gridAfter w:val="1"/>
          <w:wAfter w:w="66" w:type="dxa"/>
          <w:trHeight w:val="345"/>
        </w:trPr>
        <w:tc>
          <w:tcPr>
            <w:tcW w:w="8990" w:type="dxa"/>
            <w:gridSpan w:val="5"/>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70AEF663" w14:textId="77777777" w:rsidR="00C36BF5" w:rsidRDefault="0074060F" w:rsidP="00E666CE">
            <w:pPr>
              <w:widowControl w:val="0"/>
            </w:pPr>
            <w:r>
              <w:rPr>
                <w:noProof/>
                <w:lang w:val="vi-VN" w:eastAsia="vi-VN"/>
              </w:rPr>
              <w:drawing>
                <wp:inline distT="0" distB="0" distL="0" distR="0" wp14:anchorId="73FF1A19" wp14:editId="1C99223A">
                  <wp:extent cx="5587365" cy="2726055"/>
                  <wp:effectExtent l="0" t="0" r="0" b="0"/>
                  <wp:docPr id="140955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52214" name=""/>
                          <pic:cNvPicPr/>
                        </pic:nvPicPr>
                        <pic:blipFill>
                          <a:blip r:embed="rId43"/>
                          <a:stretch>
                            <a:fillRect/>
                          </a:stretch>
                        </pic:blipFill>
                        <pic:spPr>
                          <a:xfrm>
                            <a:off x="0" y="0"/>
                            <a:ext cx="5587365" cy="2726055"/>
                          </a:xfrm>
                          <a:prstGeom prst="rect">
                            <a:avLst/>
                          </a:prstGeom>
                        </pic:spPr>
                      </pic:pic>
                    </a:graphicData>
                  </a:graphic>
                </wp:inline>
              </w:drawing>
            </w:r>
          </w:p>
          <w:p w14:paraId="4286E886" w14:textId="1198B765" w:rsidR="0074060F" w:rsidRPr="00F079ED" w:rsidRDefault="00C36BF5" w:rsidP="00E666CE">
            <w:pPr>
              <w:pStyle w:val="Caption"/>
              <w:widowControl w:val="0"/>
            </w:pPr>
            <w:bookmarkStart w:id="504" w:name="_Toc180279726"/>
            <w:bookmarkStart w:id="505" w:name="_Toc180435406"/>
            <w:r>
              <w:t xml:space="preserve">Hình </w:t>
            </w:r>
            <w:fldSimple w:instr=" STYLEREF 1 \s ">
              <w:r w:rsidR="001C794A">
                <w:rPr>
                  <w:noProof/>
                </w:rPr>
                <w:t>2</w:t>
              </w:r>
            </w:fldSimple>
            <w:r w:rsidR="006B790F">
              <w:t>.</w:t>
            </w:r>
            <w:fldSimple w:instr=" SEQ Hình \* ARABIC \s 1 ">
              <w:r w:rsidR="001C794A">
                <w:rPr>
                  <w:noProof/>
                </w:rPr>
                <w:t>21</w:t>
              </w:r>
            </w:fldSimple>
            <w:r>
              <w:t xml:space="preserve">. </w:t>
            </w:r>
            <w:r w:rsidRPr="004E7E13">
              <w:t>Giao diện quản lý đơn mua</w:t>
            </w:r>
            <w:bookmarkEnd w:id="504"/>
            <w:bookmarkEnd w:id="505"/>
          </w:p>
        </w:tc>
      </w:tr>
    </w:tbl>
    <w:p w14:paraId="41E95DD9" w14:textId="043F6B85" w:rsidR="00E666CE" w:rsidRDefault="00E666CE" w:rsidP="00E666CE">
      <w:pPr>
        <w:widowControl w:val="0"/>
      </w:pPr>
    </w:p>
    <w:p w14:paraId="100C7422" w14:textId="77777777" w:rsidR="00E666CE" w:rsidRDefault="00E666CE">
      <w:pPr>
        <w:spacing w:before="0" w:after="160" w:line="259" w:lineRule="auto"/>
        <w:jc w:val="left"/>
      </w:pPr>
      <w:r>
        <w:br w:type="page"/>
      </w:r>
    </w:p>
    <w:p w14:paraId="605EB5B7" w14:textId="135852A5" w:rsidR="001B7CB4" w:rsidRDefault="001B7CB4" w:rsidP="00E666CE">
      <w:pPr>
        <w:pStyle w:val="Heading3"/>
        <w:keepNext w:val="0"/>
        <w:widowControl w:val="0"/>
      </w:pPr>
      <w:bookmarkStart w:id="506" w:name="_Toc178930799"/>
      <w:bookmarkStart w:id="507" w:name="_Toc179783197"/>
      <w:bookmarkStart w:id="508" w:name="_Toc180279643"/>
      <w:bookmarkStart w:id="509" w:name="_Toc180503835"/>
      <w:r>
        <w:lastRenderedPageBreak/>
        <w:t>UC#07: Tìm kiếm</w:t>
      </w:r>
      <w:bookmarkEnd w:id="506"/>
      <w:bookmarkEnd w:id="507"/>
      <w:bookmarkEnd w:id="508"/>
      <w:bookmarkEnd w:id="509"/>
    </w:p>
    <w:tbl>
      <w:tblPr>
        <w:tblW w:w="9031" w:type="dxa"/>
        <w:tblLayout w:type="fixed"/>
        <w:tblLook w:val="04A0" w:firstRow="1" w:lastRow="0" w:firstColumn="1" w:lastColumn="0" w:noHBand="0" w:noVBand="1"/>
      </w:tblPr>
      <w:tblGrid>
        <w:gridCol w:w="1615"/>
        <w:gridCol w:w="225"/>
        <w:gridCol w:w="1035"/>
        <w:gridCol w:w="3060"/>
        <w:gridCol w:w="3060"/>
        <w:gridCol w:w="20"/>
        <w:gridCol w:w="16"/>
      </w:tblGrid>
      <w:tr w:rsidR="00204474" w:rsidRPr="00204474" w14:paraId="392B4895" w14:textId="77777777" w:rsidTr="00E666CE">
        <w:trPr>
          <w:trHeight w:val="735"/>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163060AA" w14:textId="77777777" w:rsidR="00204474" w:rsidRPr="00204474" w:rsidRDefault="00204474" w:rsidP="00E666CE">
            <w:pPr>
              <w:widowControl w:val="0"/>
            </w:pPr>
            <w:r w:rsidRPr="00204474">
              <w:rPr>
                <w:b/>
                <w:bCs/>
                <w:lang w:val="vi"/>
              </w:rPr>
              <w:t>UC#07</w:t>
            </w:r>
          </w:p>
        </w:tc>
        <w:tc>
          <w:tcPr>
            <w:tcW w:w="4320"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58F91879" w14:textId="77777777" w:rsidR="00204474" w:rsidRPr="00204474" w:rsidRDefault="00204474" w:rsidP="00E666CE">
            <w:pPr>
              <w:widowControl w:val="0"/>
            </w:pPr>
            <w:r w:rsidRPr="00204474">
              <w:rPr>
                <w:b/>
                <w:bCs/>
              </w:rPr>
              <w:t>Tìm kiếm</w:t>
            </w:r>
          </w:p>
        </w:tc>
        <w:tc>
          <w:tcPr>
            <w:tcW w:w="3096" w:type="dxa"/>
            <w:gridSpan w:val="3"/>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672CB511" w14:textId="77777777" w:rsidR="00204474" w:rsidRPr="00204474" w:rsidRDefault="00204474" w:rsidP="00E666CE">
            <w:pPr>
              <w:widowControl w:val="0"/>
            </w:pPr>
            <w:r w:rsidRPr="00204474">
              <w:rPr>
                <w:b/>
                <w:bCs/>
                <w:lang w:val="vi"/>
              </w:rPr>
              <w:t>Độ phức tạp: trung bình</w:t>
            </w:r>
          </w:p>
        </w:tc>
      </w:tr>
      <w:tr w:rsidR="00204474" w:rsidRPr="00204474" w14:paraId="48587984" w14:textId="77777777" w:rsidTr="00E666CE">
        <w:trPr>
          <w:gridAfter w:val="2"/>
          <w:wAfter w:w="36" w:type="dxa"/>
          <w:trHeight w:val="315"/>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4C8C5C30" w14:textId="77777777" w:rsidR="00204474" w:rsidRPr="00204474" w:rsidRDefault="00204474" w:rsidP="00E666CE">
            <w:pPr>
              <w:widowControl w:val="0"/>
            </w:pPr>
            <w:r w:rsidRPr="00204474">
              <w:rPr>
                <w:b/>
                <w:bCs/>
                <w:lang w:val="vi"/>
              </w:rPr>
              <w:t>Mô tả</w:t>
            </w:r>
          </w:p>
        </w:tc>
        <w:tc>
          <w:tcPr>
            <w:tcW w:w="7380" w:type="dxa"/>
            <w:gridSpan w:val="4"/>
            <w:tcBorders>
              <w:top w:val="single" w:sz="4" w:space="0" w:color="auto"/>
              <w:left w:val="single" w:sz="4" w:space="0" w:color="auto"/>
              <w:bottom w:val="single" w:sz="4" w:space="0" w:color="auto"/>
              <w:right w:val="single" w:sz="4" w:space="0" w:color="auto"/>
            </w:tcBorders>
            <w:tcMar>
              <w:left w:w="108" w:type="dxa"/>
              <w:right w:w="108" w:type="dxa"/>
            </w:tcMar>
            <w:vAlign w:val="center"/>
          </w:tcPr>
          <w:p w14:paraId="3FB97208" w14:textId="77777777" w:rsidR="00204474" w:rsidRPr="00204474" w:rsidRDefault="00204474" w:rsidP="00E666CE">
            <w:pPr>
              <w:widowControl w:val="0"/>
            </w:pPr>
            <w:r w:rsidRPr="00204474">
              <w:rPr>
                <w:lang w:val="vi"/>
              </w:rPr>
              <w:t>Cho phép người dùng tìm kiếm các sản phẩm</w:t>
            </w:r>
          </w:p>
        </w:tc>
      </w:tr>
      <w:tr w:rsidR="00204474" w:rsidRPr="00204474" w14:paraId="2A215CD6" w14:textId="77777777" w:rsidTr="00E666CE">
        <w:trPr>
          <w:gridAfter w:val="2"/>
          <w:wAfter w:w="36" w:type="dxa"/>
          <w:trHeight w:val="705"/>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053AAA47" w14:textId="77777777" w:rsidR="00204474" w:rsidRPr="00204474" w:rsidRDefault="00204474" w:rsidP="00E666CE">
            <w:pPr>
              <w:widowControl w:val="0"/>
            </w:pPr>
            <w:r w:rsidRPr="00204474">
              <w:rPr>
                <w:b/>
                <w:bCs/>
                <w:lang w:val="vi"/>
              </w:rPr>
              <w:t>Tác nhân</w:t>
            </w:r>
          </w:p>
        </w:tc>
        <w:tc>
          <w:tcPr>
            <w:tcW w:w="7380" w:type="dxa"/>
            <w:gridSpan w:val="4"/>
            <w:tcBorders>
              <w:top w:val="single" w:sz="4" w:space="0" w:color="auto"/>
              <w:left w:val="single" w:sz="4" w:space="0" w:color="auto"/>
              <w:bottom w:val="single" w:sz="4" w:space="0" w:color="auto"/>
              <w:right w:val="single" w:sz="4" w:space="0" w:color="auto"/>
            </w:tcBorders>
            <w:tcMar>
              <w:left w:w="108" w:type="dxa"/>
              <w:right w:w="108" w:type="dxa"/>
            </w:tcMar>
            <w:vAlign w:val="center"/>
          </w:tcPr>
          <w:p w14:paraId="36A319CB" w14:textId="310F6C57" w:rsidR="00204474" w:rsidRPr="00204474" w:rsidRDefault="00682F70" w:rsidP="00E666CE">
            <w:pPr>
              <w:widowControl w:val="0"/>
            </w:pPr>
            <w:r>
              <w:t>Admin, User</w:t>
            </w:r>
          </w:p>
        </w:tc>
      </w:tr>
      <w:tr w:rsidR="00204474" w:rsidRPr="00204474" w14:paraId="4C2C969D" w14:textId="77777777" w:rsidTr="00E666CE">
        <w:trPr>
          <w:gridAfter w:val="2"/>
          <w:wAfter w:w="36" w:type="dxa"/>
          <w:trHeight w:val="345"/>
        </w:trPr>
        <w:tc>
          <w:tcPr>
            <w:tcW w:w="1615"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5CF33A48" w14:textId="77777777" w:rsidR="00204474" w:rsidRPr="00204474" w:rsidRDefault="00204474" w:rsidP="00E666CE">
            <w:pPr>
              <w:widowControl w:val="0"/>
            </w:pPr>
            <w:r w:rsidRPr="00204474">
              <w:rPr>
                <w:b/>
                <w:bCs/>
              </w:rPr>
              <w:t>Tiền điều kiện</w:t>
            </w:r>
          </w:p>
        </w:tc>
        <w:tc>
          <w:tcPr>
            <w:tcW w:w="7380" w:type="dxa"/>
            <w:gridSpan w:val="4"/>
            <w:tcBorders>
              <w:top w:val="single" w:sz="4" w:space="0" w:color="auto"/>
              <w:left w:val="single" w:sz="4" w:space="0" w:color="auto"/>
              <w:bottom w:val="single" w:sz="4" w:space="0" w:color="auto"/>
              <w:right w:val="single" w:sz="4" w:space="0" w:color="auto"/>
            </w:tcBorders>
            <w:tcMar>
              <w:left w:w="108" w:type="dxa"/>
              <w:right w:w="108" w:type="dxa"/>
            </w:tcMar>
            <w:vAlign w:val="center"/>
          </w:tcPr>
          <w:p w14:paraId="7A0FD35D" w14:textId="77777777" w:rsidR="00204474" w:rsidRPr="00204474" w:rsidRDefault="00204474" w:rsidP="00E666CE">
            <w:pPr>
              <w:widowControl w:val="0"/>
            </w:pPr>
            <w:r w:rsidRPr="00204474">
              <w:t>Người dùng truy cập trang web.</w:t>
            </w:r>
          </w:p>
        </w:tc>
      </w:tr>
      <w:tr w:rsidR="00204474" w:rsidRPr="00204474" w14:paraId="3D0FC9D0" w14:textId="77777777" w:rsidTr="00E666CE">
        <w:trPr>
          <w:gridAfter w:val="2"/>
          <w:wAfter w:w="36" w:type="dxa"/>
          <w:trHeight w:val="315"/>
        </w:trPr>
        <w:tc>
          <w:tcPr>
            <w:tcW w:w="1840" w:type="dxa"/>
            <w:gridSpan w:val="2"/>
            <w:vMerge w:val="restart"/>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659ADA60" w14:textId="77777777" w:rsidR="00204474" w:rsidRPr="00204474" w:rsidRDefault="00204474" w:rsidP="00E666CE">
            <w:pPr>
              <w:widowControl w:val="0"/>
            </w:pPr>
            <w:r w:rsidRPr="00204474">
              <w:rPr>
                <w:b/>
                <w:bCs/>
              </w:rPr>
              <w:t>Hậu điều kiện</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00B890D0" w14:textId="77777777" w:rsidR="00204474" w:rsidRPr="00204474" w:rsidRDefault="00204474" w:rsidP="00E666CE">
            <w:pPr>
              <w:widowControl w:val="0"/>
            </w:pPr>
            <w:r w:rsidRPr="00204474">
              <w:rPr>
                <w:b/>
                <w:bCs/>
              </w:rPr>
              <w:t>Thành công</w:t>
            </w:r>
          </w:p>
        </w:tc>
        <w:tc>
          <w:tcPr>
            <w:tcW w:w="6120" w:type="dxa"/>
            <w:gridSpan w:val="2"/>
            <w:tcBorders>
              <w:top w:val="single" w:sz="4" w:space="0" w:color="auto"/>
              <w:left w:val="single" w:sz="4" w:space="0" w:color="auto"/>
              <w:bottom w:val="single" w:sz="4" w:space="0" w:color="auto"/>
              <w:right w:val="single" w:sz="4" w:space="0" w:color="auto"/>
            </w:tcBorders>
            <w:tcMar>
              <w:left w:w="108" w:type="dxa"/>
              <w:right w:w="108" w:type="dxa"/>
            </w:tcMar>
            <w:vAlign w:val="center"/>
          </w:tcPr>
          <w:p w14:paraId="4398194F" w14:textId="19A99E65" w:rsidR="00204474" w:rsidRPr="00204474" w:rsidRDefault="00204474" w:rsidP="00E666CE">
            <w:pPr>
              <w:widowControl w:val="0"/>
            </w:pPr>
            <w:r w:rsidRPr="00204474">
              <w:t>Người dùng đã có thể xem danh sách sản phẩm</w:t>
            </w:r>
            <w:r w:rsidR="00682F70">
              <w:t xml:space="preserve"> theo giá trị tìm kiếm.</w:t>
            </w:r>
          </w:p>
        </w:tc>
      </w:tr>
      <w:tr w:rsidR="00204474" w:rsidRPr="00204474" w14:paraId="2B5AFD6B" w14:textId="77777777" w:rsidTr="00E666CE">
        <w:trPr>
          <w:gridAfter w:val="2"/>
          <w:wAfter w:w="36" w:type="dxa"/>
          <w:trHeight w:val="285"/>
        </w:trPr>
        <w:tc>
          <w:tcPr>
            <w:tcW w:w="1840" w:type="dxa"/>
            <w:gridSpan w:val="2"/>
            <w:vMerge/>
            <w:tcBorders>
              <w:top w:val="single" w:sz="4" w:space="0" w:color="auto"/>
              <w:left w:val="single" w:sz="4" w:space="0" w:color="auto"/>
              <w:bottom w:val="single" w:sz="4" w:space="0" w:color="auto"/>
              <w:right w:val="single" w:sz="4" w:space="0" w:color="auto"/>
            </w:tcBorders>
            <w:vAlign w:val="center"/>
          </w:tcPr>
          <w:p w14:paraId="21BDF4E6" w14:textId="77777777" w:rsidR="00204474" w:rsidRPr="00204474" w:rsidRDefault="00204474" w:rsidP="00E666CE">
            <w:pPr>
              <w:widowControl w:val="0"/>
            </w:pP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0F68E836" w14:textId="77777777" w:rsidR="00204474" w:rsidRPr="00204474" w:rsidRDefault="00204474" w:rsidP="00E666CE">
            <w:pPr>
              <w:widowControl w:val="0"/>
            </w:pPr>
            <w:r w:rsidRPr="00204474">
              <w:rPr>
                <w:b/>
                <w:bCs/>
              </w:rPr>
              <w:t>Lỗi</w:t>
            </w:r>
          </w:p>
        </w:tc>
        <w:tc>
          <w:tcPr>
            <w:tcW w:w="6120" w:type="dxa"/>
            <w:gridSpan w:val="2"/>
            <w:tcBorders>
              <w:top w:val="single" w:sz="4" w:space="0" w:color="auto"/>
              <w:left w:val="single" w:sz="4" w:space="0" w:color="auto"/>
              <w:bottom w:val="single" w:sz="4" w:space="0" w:color="auto"/>
              <w:right w:val="single" w:sz="4" w:space="0" w:color="auto"/>
            </w:tcBorders>
            <w:tcMar>
              <w:left w:w="108" w:type="dxa"/>
              <w:right w:w="108" w:type="dxa"/>
            </w:tcMar>
            <w:vAlign w:val="center"/>
          </w:tcPr>
          <w:p w14:paraId="46A10C20" w14:textId="1B2E5678" w:rsidR="00204474" w:rsidRPr="00204474" w:rsidRDefault="00204474" w:rsidP="00E666CE">
            <w:pPr>
              <w:widowControl w:val="0"/>
            </w:pPr>
            <w:r w:rsidRPr="00204474">
              <w:t>Tìm kiếm không thành công</w:t>
            </w:r>
            <w:r w:rsidR="00682F70">
              <w:t>.</w:t>
            </w:r>
          </w:p>
        </w:tc>
      </w:tr>
      <w:tr w:rsidR="00204474" w:rsidRPr="00204474" w14:paraId="384C3836" w14:textId="77777777" w:rsidTr="00E666CE">
        <w:trPr>
          <w:gridAfter w:val="2"/>
          <w:wAfter w:w="36" w:type="dxa"/>
          <w:trHeight w:val="270"/>
        </w:trPr>
        <w:tc>
          <w:tcPr>
            <w:tcW w:w="8995" w:type="dxa"/>
            <w:gridSpan w:val="5"/>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5CB8CAE2" w14:textId="77777777" w:rsidR="00204474" w:rsidRPr="00204474" w:rsidRDefault="00204474" w:rsidP="00E666CE">
            <w:pPr>
              <w:widowControl w:val="0"/>
            </w:pPr>
            <w:r w:rsidRPr="00204474">
              <w:rPr>
                <w:b/>
                <w:bCs/>
              </w:rPr>
              <w:t>ĐẶC TẢ CHỨC NĂNG</w:t>
            </w:r>
          </w:p>
        </w:tc>
      </w:tr>
      <w:tr w:rsidR="00204474" w:rsidRPr="00204474" w14:paraId="4FA9F3EC" w14:textId="77777777" w:rsidTr="00E666CE">
        <w:trPr>
          <w:gridAfter w:val="2"/>
          <w:wAfter w:w="36" w:type="dxa"/>
          <w:trHeight w:val="270"/>
        </w:trPr>
        <w:tc>
          <w:tcPr>
            <w:tcW w:w="8995" w:type="dxa"/>
            <w:gridSpan w:val="5"/>
            <w:tcBorders>
              <w:top w:val="single" w:sz="4" w:space="0" w:color="auto"/>
              <w:left w:val="single" w:sz="4" w:space="0" w:color="auto"/>
              <w:bottom w:val="single" w:sz="4" w:space="0" w:color="auto"/>
              <w:right w:val="single" w:sz="4" w:space="0" w:color="auto"/>
            </w:tcBorders>
            <w:shd w:val="clear" w:color="auto" w:fill="D9E2F3" w:themeFill="accent1" w:themeFillTint="33"/>
            <w:tcMar>
              <w:left w:w="108" w:type="dxa"/>
              <w:right w:w="108" w:type="dxa"/>
            </w:tcMar>
            <w:vAlign w:val="center"/>
          </w:tcPr>
          <w:p w14:paraId="5F154FF9" w14:textId="77777777" w:rsidR="00204474" w:rsidRPr="00204474" w:rsidRDefault="00204474" w:rsidP="00E666CE">
            <w:pPr>
              <w:widowControl w:val="0"/>
            </w:pPr>
            <w:r w:rsidRPr="00204474">
              <w:rPr>
                <w:b/>
                <w:bCs/>
                <w:lang w:val="vi"/>
              </w:rPr>
              <w:t>Luồng sự kiện chính/Kịch bản chính</w:t>
            </w:r>
          </w:p>
        </w:tc>
      </w:tr>
      <w:tr w:rsidR="00204474" w:rsidRPr="00204474" w14:paraId="2186D1DE" w14:textId="77777777" w:rsidTr="00E666CE">
        <w:trPr>
          <w:gridAfter w:val="1"/>
          <w:wAfter w:w="16" w:type="dxa"/>
          <w:trHeight w:val="345"/>
        </w:trPr>
        <w:tc>
          <w:tcPr>
            <w:tcW w:w="9015" w:type="dxa"/>
            <w:gridSpan w:val="6"/>
            <w:tcBorders>
              <w:top w:val="single" w:sz="4" w:space="0" w:color="auto"/>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316F114" w14:textId="59DB0E3D" w:rsidR="00C91B0D" w:rsidRDefault="00C91B0D" w:rsidP="00E666CE">
            <w:pPr>
              <w:widowControl w:val="0"/>
            </w:pPr>
            <w:r>
              <w:br w:type="page"/>
            </w:r>
            <w:r w:rsidRPr="009B2918">
              <w:t xml:space="preserve">Chức năng này bắt đầu khi </w:t>
            </w:r>
            <w:r>
              <w:t xml:space="preserve">người dùng </w:t>
            </w:r>
            <w:r w:rsidRPr="009B2918">
              <w:t xml:space="preserve">muốn </w:t>
            </w:r>
            <w:r>
              <w:t>tìm kiếm sản phẩm.</w:t>
            </w:r>
          </w:p>
          <w:p w14:paraId="45FF973A" w14:textId="3AC9999D" w:rsidR="00204474" w:rsidRPr="00204474" w:rsidRDefault="00204474" w:rsidP="00E666CE">
            <w:pPr>
              <w:pStyle w:val="StyleTr0"/>
              <w:widowControl w:val="0"/>
            </w:pPr>
            <w:r w:rsidRPr="00204474">
              <w:t>Người dùng truy cập vào trang chủ của ứng dụng.</w:t>
            </w:r>
          </w:p>
          <w:p w14:paraId="79595486" w14:textId="77777777" w:rsidR="00204474" w:rsidRPr="00204474" w:rsidRDefault="00204474" w:rsidP="00E666CE">
            <w:pPr>
              <w:pStyle w:val="StyleTr0"/>
              <w:widowControl w:val="0"/>
            </w:pPr>
            <w:r w:rsidRPr="00204474">
              <w:t>Người dùng nhấp vào thanh tìm kiếm trên trang chủ.</w:t>
            </w:r>
          </w:p>
          <w:p w14:paraId="730C8B51" w14:textId="15969B68" w:rsidR="00204474" w:rsidRPr="00204474" w:rsidRDefault="00204474" w:rsidP="00E666CE">
            <w:pPr>
              <w:pStyle w:val="StyleTr0"/>
              <w:widowControl w:val="0"/>
            </w:pPr>
            <w:r w:rsidRPr="00204474">
              <w:t>Người dùng nhập vào tên sản phẩm muốn tìm kiếm vào ô tìm kiếm để xem có sản phẩm trên website không</w:t>
            </w:r>
            <w:r w:rsidR="00C91B0D">
              <w:t>, hệ thống</w:t>
            </w:r>
            <w:r w:rsidRPr="00204474">
              <w:t xml:space="preserve"> thực hiện luồng A</w:t>
            </w:r>
            <w:r w:rsidR="00C91B0D">
              <w:t xml:space="preserve"> và A2.</w:t>
            </w:r>
          </w:p>
          <w:p w14:paraId="438E44ED" w14:textId="18B3011E" w:rsidR="00033C4A" w:rsidRDefault="00204474" w:rsidP="00E666CE">
            <w:pPr>
              <w:pStyle w:val="StyleTr0"/>
              <w:widowControl w:val="0"/>
            </w:pPr>
            <w:r w:rsidRPr="00204474">
              <w:t>Người dùng nhấn Enter hoặc nhấp vào nút tìm kiếm</w:t>
            </w:r>
            <w:r w:rsidR="00C91B0D">
              <w:t>, hệ thống thực hiện luồng A và A2.</w:t>
            </w:r>
          </w:p>
          <w:p w14:paraId="7A7251EC" w14:textId="3D270917" w:rsidR="00204474" w:rsidRPr="00204474" w:rsidRDefault="00204474" w:rsidP="00E666CE">
            <w:pPr>
              <w:pStyle w:val="StyleTr0"/>
              <w:widowControl w:val="0"/>
            </w:pPr>
            <w:r w:rsidRPr="00204474">
              <w:t>Hệ thống xử lý yêu cầu tìm kiếm và hiển thị kết quả tìm kiếm cho người dùng.</w:t>
            </w:r>
            <w:r w:rsidR="00C91B0D">
              <w:t xml:space="preserve"> Người dùng tùy chọn lọc kết quả tìm kiếm, hệ thống thực hiện luồng A1</w:t>
            </w:r>
          </w:p>
          <w:p w14:paraId="0EBDC6F8" w14:textId="77777777" w:rsidR="00204474" w:rsidRPr="00204474" w:rsidRDefault="00204474" w:rsidP="00E666CE">
            <w:pPr>
              <w:pStyle w:val="StyleTr0"/>
              <w:widowControl w:val="0"/>
            </w:pPr>
            <w:r w:rsidRPr="00204474">
              <w:t>Người dùng có thể xem danh sách sản phẩm tìm thấy và  tương tác với chúng (ví dụ: xem thông tin chi tiết, thêm vào giỏ hàng, mua hàng, v.v.).</w:t>
            </w:r>
          </w:p>
        </w:tc>
      </w:tr>
      <w:tr w:rsidR="00204474" w:rsidRPr="00204474" w14:paraId="17FDEB53" w14:textId="77777777" w:rsidTr="00E666CE">
        <w:trPr>
          <w:gridAfter w:val="1"/>
          <w:wAfter w:w="16" w:type="dxa"/>
          <w:trHeight w:val="270"/>
        </w:trPr>
        <w:tc>
          <w:tcPr>
            <w:tcW w:w="9015" w:type="dxa"/>
            <w:gridSpan w:val="6"/>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4C2DE6D9" w14:textId="77777777" w:rsidR="00204474" w:rsidRPr="00204474" w:rsidRDefault="00204474" w:rsidP="00E666CE">
            <w:pPr>
              <w:widowControl w:val="0"/>
            </w:pPr>
            <w:r w:rsidRPr="00204474">
              <w:rPr>
                <w:b/>
                <w:bCs/>
                <w:lang w:val="vi"/>
              </w:rPr>
              <w:t>Luồng sự kiện phát sinh/Kịch bản phát sinh</w:t>
            </w:r>
          </w:p>
        </w:tc>
      </w:tr>
      <w:tr w:rsidR="00204474" w:rsidRPr="00204474" w14:paraId="534EE9E3" w14:textId="77777777" w:rsidTr="00E666CE">
        <w:trPr>
          <w:gridAfter w:val="1"/>
          <w:wAfter w:w="16" w:type="dxa"/>
          <w:trHeight w:val="270"/>
        </w:trPr>
        <w:tc>
          <w:tcPr>
            <w:tcW w:w="9015" w:type="dxa"/>
            <w:gridSpan w:val="6"/>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0339967D" w14:textId="77777777" w:rsidR="00204474" w:rsidRPr="00204474" w:rsidRDefault="00204474" w:rsidP="00E666CE">
            <w:pPr>
              <w:widowControl w:val="0"/>
            </w:pPr>
            <w:r w:rsidRPr="00204474">
              <w:rPr>
                <w:b/>
                <w:bCs/>
                <w:lang w:val="vi"/>
              </w:rPr>
              <w:t xml:space="preserve">Luồng A: </w:t>
            </w:r>
            <w:r w:rsidRPr="00204474">
              <w:rPr>
                <w:b/>
                <w:bCs/>
              </w:rPr>
              <w:t>Gợi ý sản phẩm</w:t>
            </w:r>
          </w:p>
        </w:tc>
      </w:tr>
      <w:tr w:rsidR="00204474" w:rsidRPr="00204474" w14:paraId="750CAD7A" w14:textId="77777777" w:rsidTr="00E666CE">
        <w:trPr>
          <w:gridAfter w:val="1"/>
          <w:wAfter w:w="16" w:type="dxa"/>
          <w:trHeight w:val="270"/>
        </w:trPr>
        <w:tc>
          <w:tcPr>
            <w:tcW w:w="9015" w:type="dxa"/>
            <w:gridSpan w:val="6"/>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FFFFFF" w:themeFill="background1"/>
            <w:tcMar>
              <w:left w:w="108" w:type="dxa"/>
              <w:right w:w="108" w:type="dxa"/>
            </w:tcMar>
            <w:vAlign w:val="center"/>
          </w:tcPr>
          <w:p w14:paraId="156F9751" w14:textId="77777777" w:rsidR="00204474" w:rsidRPr="00204474" w:rsidRDefault="00204474" w:rsidP="00E666CE">
            <w:pPr>
              <w:widowControl w:val="0"/>
              <w:numPr>
                <w:ilvl w:val="0"/>
                <w:numId w:val="14"/>
              </w:numPr>
              <w:rPr>
                <w:lang w:val="vi"/>
              </w:rPr>
            </w:pPr>
            <w:r w:rsidRPr="00204474">
              <w:rPr>
                <w:lang w:val="vi"/>
              </w:rPr>
              <w:t xml:space="preserve">Khi người dùng bắt đầu nhập vào ô tìm kiếm, hệ thống có thể hiển thị gợi ý </w:t>
            </w:r>
            <w:r w:rsidRPr="00204474">
              <w:rPr>
                <w:lang w:val="vi"/>
              </w:rPr>
              <w:lastRenderedPageBreak/>
              <w:t>tìm kiếm dựa trên các từ khóa phổ biến hoặc sản phẩm phổ biến để giúp người dùng dễ dàng tìm kiếm sản phẩm mà họ đang quan tâm.</w:t>
            </w:r>
          </w:p>
        </w:tc>
      </w:tr>
      <w:tr w:rsidR="00204474" w:rsidRPr="00204474" w14:paraId="70425EC5" w14:textId="77777777" w:rsidTr="00E666CE">
        <w:trPr>
          <w:gridAfter w:val="1"/>
          <w:wAfter w:w="16" w:type="dxa"/>
          <w:trHeight w:val="270"/>
        </w:trPr>
        <w:tc>
          <w:tcPr>
            <w:tcW w:w="9015" w:type="dxa"/>
            <w:gridSpan w:val="6"/>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02682439" w14:textId="77777777" w:rsidR="00204474" w:rsidRPr="00204474" w:rsidRDefault="00204474" w:rsidP="00E666CE">
            <w:pPr>
              <w:widowControl w:val="0"/>
            </w:pPr>
            <w:r w:rsidRPr="00204474">
              <w:rPr>
                <w:b/>
                <w:bCs/>
              </w:rPr>
              <w:lastRenderedPageBreak/>
              <w:t>Luồng A1: Lọc kết quả</w:t>
            </w:r>
          </w:p>
        </w:tc>
      </w:tr>
      <w:tr w:rsidR="00204474" w:rsidRPr="00204474" w14:paraId="0ADA5B7D" w14:textId="77777777" w:rsidTr="00E666CE">
        <w:trPr>
          <w:gridAfter w:val="1"/>
          <w:wAfter w:w="16" w:type="dxa"/>
          <w:trHeight w:val="270"/>
        </w:trPr>
        <w:tc>
          <w:tcPr>
            <w:tcW w:w="9015" w:type="dxa"/>
            <w:gridSpan w:val="6"/>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3D3A9106" w14:textId="47D54D08" w:rsidR="00204474" w:rsidRPr="00204474" w:rsidRDefault="00204474" w:rsidP="00E666CE">
            <w:pPr>
              <w:widowControl w:val="0"/>
              <w:numPr>
                <w:ilvl w:val="0"/>
                <w:numId w:val="14"/>
              </w:numPr>
              <w:rPr>
                <w:lang w:val="vi"/>
              </w:rPr>
            </w:pPr>
            <w:r w:rsidRPr="00204474">
              <w:rPr>
                <w:lang w:val="vi"/>
              </w:rPr>
              <w:t>Hệ thống có thể cung cấp tùy chọn để người dùng lọc kết quả tìm kiếm theo các tiêu chí khác nhau</w:t>
            </w:r>
            <w:r w:rsidR="00033C4A">
              <w:t xml:space="preserve"> </w:t>
            </w:r>
            <w:r w:rsidRPr="00204474">
              <w:rPr>
                <w:lang w:val="vi"/>
              </w:rPr>
              <w:t xml:space="preserve">như </w:t>
            </w:r>
            <w:r w:rsidR="00033C4A">
              <w:t xml:space="preserve">loại sản phẩm, </w:t>
            </w:r>
            <w:r w:rsidRPr="00204474">
              <w:rPr>
                <w:lang w:val="vi"/>
              </w:rPr>
              <w:t>giá, thương hiệu</w:t>
            </w:r>
            <w:r w:rsidR="00033C4A">
              <w:t>,…</w:t>
            </w:r>
          </w:p>
        </w:tc>
      </w:tr>
      <w:tr w:rsidR="00204474" w:rsidRPr="00204474" w14:paraId="412F0C62" w14:textId="77777777" w:rsidTr="00E666CE">
        <w:trPr>
          <w:gridAfter w:val="1"/>
          <w:wAfter w:w="16" w:type="dxa"/>
          <w:trHeight w:val="270"/>
        </w:trPr>
        <w:tc>
          <w:tcPr>
            <w:tcW w:w="9015" w:type="dxa"/>
            <w:gridSpan w:val="6"/>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75F488BF" w14:textId="77777777" w:rsidR="00204474" w:rsidRPr="00204474" w:rsidRDefault="00204474" w:rsidP="00E666CE">
            <w:pPr>
              <w:widowControl w:val="0"/>
            </w:pPr>
            <w:r w:rsidRPr="00204474">
              <w:rPr>
                <w:b/>
                <w:bCs/>
                <w:lang w:val="vi"/>
              </w:rPr>
              <w:t xml:space="preserve">Luồng A2: </w:t>
            </w:r>
            <w:r w:rsidRPr="00204474">
              <w:rPr>
                <w:b/>
                <w:bCs/>
              </w:rPr>
              <w:t>Không tìm thấy sản phẩm</w:t>
            </w:r>
          </w:p>
        </w:tc>
      </w:tr>
      <w:tr w:rsidR="00204474" w:rsidRPr="00204474" w14:paraId="70D5D06A" w14:textId="77777777" w:rsidTr="00E666CE">
        <w:trPr>
          <w:gridAfter w:val="1"/>
          <w:wAfter w:w="16" w:type="dxa"/>
          <w:trHeight w:val="270"/>
        </w:trPr>
        <w:tc>
          <w:tcPr>
            <w:tcW w:w="9015" w:type="dxa"/>
            <w:gridSpan w:val="6"/>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6AA2564E" w14:textId="44417AC0" w:rsidR="00204474" w:rsidRPr="00C91B0D" w:rsidRDefault="00204474" w:rsidP="00E666CE">
            <w:pPr>
              <w:widowControl w:val="0"/>
              <w:numPr>
                <w:ilvl w:val="0"/>
                <w:numId w:val="14"/>
              </w:numPr>
              <w:rPr>
                <w:lang w:val="vi"/>
              </w:rPr>
            </w:pPr>
            <w:r w:rsidRPr="00204474">
              <w:rPr>
                <w:lang w:val="vi"/>
              </w:rPr>
              <w:t>Hệ thống thông báo cho người dùng không tìm thấy sản phẩm.</w:t>
            </w:r>
          </w:p>
        </w:tc>
      </w:tr>
      <w:tr w:rsidR="00204474" w:rsidRPr="00204474" w14:paraId="5F4C712D" w14:textId="77777777" w:rsidTr="00E666CE">
        <w:trPr>
          <w:gridAfter w:val="1"/>
          <w:wAfter w:w="16" w:type="dxa"/>
          <w:trHeight w:val="270"/>
        </w:trPr>
        <w:tc>
          <w:tcPr>
            <w:tcW w:w="9015" w:type="dxa"/>
            <w:gridSpan w:val="6"/>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shd w:val="clear" w:color="auto" w:fill="D9E2F3" w:themeFill="accent1" w:themeFillTint="33"/>
            <w:tcMar>
              <w:left w:w="108" w:type="dxa"/>
              <w:right w:w="108" w:type="dxa"/>
            </w:tcMar>
            <w:vAlign w:val="center"/>
          </w:tcPr>
          <w:p w14:paraId="55A969CB" w14:textId="77777777" w:rsidR="00204474" w:rsidRPr="00204474" w:rsidRDefault="00204474" w:rsidP="00E666CE">
            <w:pPr>
              <w:widowControl w:val="0"/>
            </w:pPr>
            <w:r w:rsidRPr="00204474">
              <w:rPr>
                <w:b/>
                <w:bCs/>
              </w:rPr>
              <w:t>Giao diện minh họa</w:t>
            </w:r>
          </w:p>
        </w:tc>
      </w:tr>
      <w:tr w:rsidR="00204474" w:rsidRPr="00204474" w14:paraId="47F35E7C" w14:textId="77777777" w:rsidTr="00E666CE">
        <w:trPr>
          <w:gridAfter w:val="1"/>
          <w:wAfter w:w="16" w:type="dxa"/>
          <w:trHeight w:val="345"/>
        </w:trPr>
        <w:tc>
          <w:tcPr>
            <w:tcW w:w="9015" w:type="dxa"/>
            <w:gridSpan w:val="6"/>
            <w:tcBorders>
              <w:top w:val="single" w:sz="8" w:space="0" w:color="808080" w:themeColor="background1" w:themeShade="80"/>
              <w:left w:val="single" w:sz="8" w:space="0" w:color="808080" w:themeColor="background1" w:themeShade="80"/>
              <w:bottom w:val="single" w:sz="8" w:space="0" w:color="808080" w:themeColor="background1" w:themeShade="80"/>
              <w:right w:val="single" w:sz="8" w:space="0" w:color="808080" w:themeColor="background1" w:themeShade="80"/>
            </w:tcBorders>
            <w:tcMar>
              <w:left w:w="108" w:type="dxa"/>
              <w:right w:w="108" w:type="dxa"/>
            </w:tcMar>
            <w:vAlign w:val="center"/>
          </w:tcPr>
          <w:p w14:paraId="27D688A0" w14:textId="77777777" w:rsidR="00C36BF5" w:rsidRDefault="00CA4E87" w:rsidP="00E666CE">
            <w:pPr>
              <w:widowControl w:val="0"/>
            </w:pPr>
            <w:r>
              <w:rPr>
                <w:noProof/>
                <w:lang w:val="vi-VN" w:eastAsia="vi-VN"/>
              </w:rPr>
              <w:drawing>
                <wp:inline distT="0" distB="0" distL="0" distR="0" wp14:anchorId="17DE0B7C" wp14:editId="3C6B5D54">
                  <wp:extent cx="5587365" cy="2700020"/>
                  <wp:effectExtent l="0" t="0" r="0" b="5080"/>
                  <wp:docPr id="32727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77650" name=""/>
                          <pic:cNvPicPr/>
                        </pic:nvPicPr>
                        <pic:blipFill>
                          <a:blip r:embed="rId44"/>
                          <a:stretch>
                            <a:fillRect/>
                          </a:stretch>
                        </pic:blipFill>
                        <pic:spPr>
                          <a:xfrm>
                            <a:off x="0" y="0"/>
                            <a:ext cx="5587365" cy="2700020"/>
                          </a:xfrm>
                          <a:prstGeom prst="rect">
                            <a:avLst/>
                          </a:prstGeom>
                        </pic:spPr>
                      </pic:pic>
                    </a:graphicData>
                  </a:graphic>
                </wp:inline>
              </w:drawing>
            </w:r>
          </w:p>
          <w:p w14:paraId="207BC9A4" w14:textId="72D7F7E0" w:rsidR="00204474" w:rsidRPr="00204474" w:rsidRDefault="00C36BF5" w:rsidP="00E666CE">
            <w:pPr>
              <w:pStyle w:val="Caption"/>
              <w:widowControl w:val="0"/>
            </w:pPr>
            <w:bookmarkStart w:id="510" w:name="_Toc180279727"/>
            <w:bookmarkStart w:id="511" w:name="_Toc180435407"/>
            <w:r>
              <w:t xml:space="preserve">Hình </w:t>
            </w:r>
            <w:fldSimple w:instr=" STYLEREF 1 \s ">
              <w:r w:rsidR="001C794A">
                <w:rPr>
                  <w:noProof/>
                </w:rPr>
                <w:t>2</w:t>
              </w:r>
            </w:fldSimple>
            <w:r w:rsidR="006B790F">
              <w:t>.</w:t>
            </w:r>
            <w:fldSimple w:instr=" SEQ Hình \* ARABIC \s 1 ">
              <w:r w:rsidR="001C794A">
                <w:rPr>
                  <w:noProof/>
                </w:rPr>
                <w:t>22</w:t>
              </w:r>
            </w:fldSimple>
            <w:r>
              <w:t xml:space="preserve">. </w:t>
            </w:r>
            <w:r w:rsidRPr="00824AEC">
              <w:t>Giao diện tìm kiếm</w:t>
            </w:r>
            <w:bookmarkEnd w:id="510"/>
            <w:bookmarkEnd w:id="511"/>
          </w:p>
        </w:tc>
      </w:tr>
    </w:tbl>
    <w:p w14:paraId="56CDE1C0" w14:textId="21F2B629" w:rsidR="00E666CE" w:rsidRDefault="00E666CE" w:rsidP="00E666CE">
      <w:pPr>
        <w:widowControl w:val="0"/>
      </w:pPr>
    </w:p>
    <w:p w14:paraId="774318E9" w14:textId="77777777" w:rsidR="00E666CE" w:rsidRDefault="00E666CE">
      <w:pPr>
        <w:spacing w:before="0" w:after="160" w:line="259" w:lineRule="auto"/>
        <w:jc w:val="left"/>
      </w:pPr>
      <w:r>
        <w:br w:type="page"/>
      </w:r>
    </w:p>
    <w:p w14:paraId="1BAB742E" w14:textId="113BFDA3" w:rsidR="001B7CB4" w:rsidRDefault="00C81A21" w:rsidP="00E666CE">
      <w:pPr>
        <w:pStyle w:val="Heading3"/>
        <w:keepNext w:val="0"/>
        <w:widowControl w:val="0"/>
      </w:pPr>
      <w:bookmarkStart w:id="512" w:name="_Toc178930800"/>
      <w:bookmarkStart w:id="513" w:name="_Toc179783198"/>
      <w:bookmarkStart w:id="514" w:name="_Toc180279644"/>
      <w:bookmarkStart w:id="515" w:name="_Toc180503836"/>
      <w:r>
        <w:lastRenderedPageBreak/>
        <w:t>U</w:t>
      </w:r>
      <w:r w:rsidR="001B7CB4">
        <w:t>C#08: Đặt hàng</w:t>
      </w:r>
      <w:bookmarkEnd w:id="512"/>
      <w:bookmarkEnd w:id="513"/>
      <w:bookmarkEnd w:id="514"/>
      <w:bookmarkEnd w:id="515"/>
    </w:p>
    <w:tbl>
      <w:tblPr>
        <w:tblW w:w="918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2160"/>
        <w:gridCol w:w="216"/>
        <w:gridCol w:w="1339"/>
        <w:gridCol w:w="2466"/>
        <w:gridCol w:w="2999"/>
      </w:tblGrid>
      <w:tr w:rsidR="00D5219B" w:rsidRPr="00D5219B" w14:paraId="752510F3" w14:textId="77777777" w:rsidTr="00C36BF5">
        <w:trPr>
          <w:trHeight w:val="728"/>
        </w:trPr>
        <w:tc>
          <w:tcPr>
            <w:tcW w:w="21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68670C2" w14:textId="77777777" w:rsidR="00D5219B" w:rsidRPr="00D5219B" w:rsidRDefault="00D5219B" w:rsidP="00E666CE">
            <w:pPr>
              <w:widowControl w:val="0"/>
              <w:rPr>
                <w:b/>
                <w:bCs/>
              </w:rPr>
            </w:pPr>
            <w:r w:rsidRPr="00D5219B">
              <w:rPr>
                <w:b/>
                <w:bCs/>
              </w:rPr>
              <w:t>UC#08</w:t>
            </w:r>
          </w:p>
        </w:tc>
        <w:tc>
          <w:tcPr>
            <w:tcW w:w="4021"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EA0738E" w14:textId="77777777" w:rsidR="00D5219B" w:rsidRPr="00D5219B" w:rsidRDefault="00D5219B" w:rsidP="00E666CE">
            <w:pPr>
              <w:widowControl w:val="0"/>
              <w:rPr>
                <w:b/>
                <w:bCs/>
              </w:rPr>
            </w:pPr>
            <w:r w:rsidRPr="00D5219B">
              <w:rPr>
                <w:b/>
                <w:bCs/>
              </w:rPr>
              <w:t>Đặt hàng</w:t>
            </w:r>
          </w:p>
        </w:tc>
        <w:tc>
          <w:tcPr>
            <w:tcW w:w="299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C7DE774" w14:textId="77777777" w:rsidR="00D5219B" w:rsidRPr="00D5219B" w:rsidRDefault="00D5219B" w:rsidP="00E666CE">
            <w:pPr>
              <w:widowControl w:val="0"/>
              <w:rPr>
                <w:b/>
                <w:bCs/>
              </w:rPr>
            </w:pPr>
            <w:r w:rsidRPr="00D5219B">
              <w:rPr>
                <w:b/>
                <w:bCs/>
              </w:rPr>
              <w:t>Độ phức tạp: Trung bình</w:t>
            </w:r>
          </w:p>
        </w:tc>
      </w:tr>
      <w:tr w:rsidR="00D5219B" w:rsidRPr="00D5219B" w14:paraId="4197FAE4" w14:textId="77777777" w:rsidTr="00C36BF5">
        <w:trPr>
          <w:trHeight w:val="314"/>
        </w:trPr>
        <w:tc>
          <w:tcPr>
            <w:tcW w:w="21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A0822E1" w14:textId="77777777" w:rsidR="00D5219B" w:rsidRPr="00D5219B" w:rsidRDefault="00D5219B" w:rsidP="00E666CE">
            <w:pPr>
              <w:widowControl w:val="0"/>
              <w:rPr>
                <w:b/>
                <w:bCs/>
              </w:rPr>
            </w:pPr>
            <w:r w:rsidRPr="00D5219B">
              <w:rPr>
                <w:b/>
                <w:bCs/>
              </w:rPr>
              <w:t>Mô tả</w:t>
            </w:r>
          </w:p>
        </w:tc>
        <w:tc>
          <w:tcPr>
            <w:tcW w:w="702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52EDB19" w14:textId="77777777" w:rsidR="00D5219B" w:rsidRPr="00D5219B" w:rsidRDefault="00D5219B" w:rsidP="00E666CE">
            <w:pPr>
              <w:widowControl w:val="0"/>
            </w:pPr>
            <w:r w:rsidRPr="00D5219B">
              <w:t xml:space="preserve">Giúp khách hàng dễ dàng tạo đơn hàng từ những món ăn đã lựa chọn, tiến hành thanh toán, theo dõi trạng thái đơn hàng và nhận sản phẩm tại địa chỉ mong muốn. </w:t>
            </w:r>
          </w:p>
        </w:tc>
      </w:tr>
      <w:tr w:rsidR="00D5219B" w:rsidRPr="00D5219B" w14:paraId="36B21959" w14:textId="77777777" w:rsidTr="00C36BF5">
        <w:trPr>
          <w:trHeight w:val="705"/>
        </w:trPr>
        <w:tc>
          <w:tcPr>
            <w:tcW w:w="2160" w:type="dxa"/>
            <w:tcBorders>
              <w:top w:val="single" w:sz="4" w:space="0" w:color="808080" w:themeColor="background1" w:themeShade="80"/>
              <w:left w:val="single" w:sz="4" w:space="0" w:color="808080" w:themeColor="background1" w:themeShade="80"/>
              <w:right w:val="single" w:sz="4" w:space="0" w:color="808080" w:themeColor="background1" w:themeShade="80"/>
            </w:tcBorders>
            <w:shd w:val="clear" w:color="auto" w:fill="D9E2F3" w:themeFill="accent1" w:themeFillTint="33"/>
            <w:vAlign w:val="center"/>
          </w:tcPr>
          <w:p w14:paraId="7E80C821" w14:textId="77777777" w:rsidR="00D5219B" w:rsidRPr="00D5219B" w:rsidRDefault="00D5219B" w:rsidP="00E666CE">
            <w:pPr>
              <w:widowControl w:val="0"/>
              <w:rPr>
                <w:b/>
                <w:bCs/>
              </w:rPr>
            </w:pPr>
            <w:r w:rsidRPr="00D5219B">
              <w:rPr>
                <w:b/>
                <w:bCs/>
              </w:rPr>
              <w:t>Tác nhân</w:t>
            </w:r>
          </w:p>
        </w:tc>
        <w:tc>
          <w:tcPr>
            <w:tcW w:w="7020" w:type="dxa"/>
            <w:gridSpan w:val="4"/>
            <w:tcBorders>
              <w:top w:val="single" w:sz="4" w:space="0" w:color="808080" w:themeColor="background1" w:themeShade="80"/>
              <w:left w:val="single" w:sz="4" w:space="0" w:color="808080" w:themeColor="background1" w:themeShade="80"/>
              <w:right w:val="single" w:sz="4" w:space="0" w:color="808080" w:themeColor="background1" w:themeShade="80"/>
            </w:tcBorders>
            <w:vAlign w:val="center"/>
          </w:tcPr>
          <w:p w14:paraId="2D8A88E2" w14:textId="177C8EC2" w:rsidR="00D5219B" w:rsidRPr="00D5219B" w:rsidRDefault="00033C4A" w:rsidP="00E666CE">
            <w:pPr>
              <w:widowControl w:val="0"/>
            </w:pPr>
            <w:r>
              <w:t>Admin, user</w:t>
            </w:r>
          </w:p>
        </w:tc>
      </w:tr>
      <w:tr w:rsidR="00D5219B" w:rsidRPr="00D5219B" w14:paraId="0E039178" w14:textId="77777777" w:rsidTr="00C36BF5">
        <w:trPr>
          <w:trHeight w:val="339"/>
        </w:trPr>
        <w:tc>
          <w:tcPr>
            <w:tcW w:w="21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9833D9A" w14:textId="77777777" w:rsidR="00D5219B" w:rsidRPr="00D5219B" w:rsidRDefault="00D5219B" w:rsidP="00E666CE">
            <w:pPr>
              <w:widowControl w:val="0"/>
              <w:rPr>
                <w:b/>
                <w:bCs/>
              </w:rPr>
            </w:pPr>
            <w:r w:rsidRPr="00D5219B">
              <w:rPr>
                <w:b/>
                <w:bCs/>
              </w:rPr>
              <w:t>Tiền điều kiện</w:t>
            </w:r>
          </w:p>
        </w:tc>
        <w:tc>
          <w:tcPr>
            <w:tcW w:w="702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ADF27B7" w14:textId="77777777" w:rsidR="00D5219B" w:rsidRPr="00D5219B" w:rsidRDefault="00D5219B" w:rsidP="00E666CE">
            <w:pPr>
              <w:widowControl w:val="0"/>
            </w:pPr>
            <w:r w:rsidRPr="00D5219B">
              <w:t>Khách hàng cần phải đăng nhập vào hệ thống trước khi sử dụng chức năng.</w:t>
            </w:r>
          </w:p>
        </w:tc>
      </w:tr>
      <w:tr w:rsidR="00D5219B" w:rsidRPr="00D5219B" w14:paraId="1284B9F2" w14:textId="77777777" w:rsidTr="00C36BF5">
        <w:trPr>
          <w:trHeight w:val="321"/>
        </w:trPr>
        <w:tc>
          <w:tcPr>
            <w:tcW w:w="2376" w:type="dxa"/>
            <w:gridSpan w:val="2"/>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9F050FB" w14:textId="77777777" w:rsidR="00D5219B" w:rsidRPr="00D5219B" w:rsidRDefault="00D5219B" w:rsidP="00E666CE">
            <w:pPr>
              <w:widowControl w:val="0"/>
              <w:rPr>
                <w:b/>
                <w:bCs/>
              </w:rPr>
            </w:pPr>
            <w:r w:rsidRPr="00D5219B">
              <w:rPr>
                <w:b/>
                <w:bCs/>
              </w:rPr>
              <w:t>Hậu điều kiện</w:t>
            </w:r>
          </w:p>
        </w:tc>
        <w:tc>
          <w:tcPr>
            <w:tcW w:w="133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35F835A" w14:textId="77777777" w:rsidR="00D5219B" w:rsidRPr="00D5219B" w:rsidRDefault="00D5219B" w:rsidP="00E666CE">
            <w:pPr>
              <w:widowControl w:val="0"/>
              <w:rPr>
                <w:b/>
                <w:bCs/>
              </w:rPr>
            </w:pPr>
            <w:r w:rsidRPr="00D5219B">
              <w:rPr>
                <w:b/>
                <w:bCs/>
              </w:rPr>
              <w:t>Thành công</w:t>
            </w:r>
          </w:p>
        </w:tc>
        <w:tc>
          <w:tcPr>
            <w:tcW w:w="54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23EE931" w14:textId="77777777" w:rsidR="00D5219B" w:rsidRPr="00D5219B" w:rsidRDefault="00D5219B" w:rsidP="00E666CE">
            <w:pPr>
              <w:widowControl w:val="0"/>
            </w:pPr>
            <w:r w:rsidRPr="00D5219B">
              <w:t>Khách hàng đặt món ăn thành công.</w:t>
            </w:r>
          </w:p>
        </w:tc>
      </w:tr>
      <w:tr w:rsidR="00D5219B" w:rsidRPr="00D5219B" w14:paraId="4D015043" w14:textId="77777777" w:rsidTr="00C36BF5">
        <w:trPr>
          <w:trHeight w:val="290"/>
        </w:trPr>
        <w:tc>
          <w:tcPr>
            <w:tcW w:w="2376" w:type="dxa"/>
            <w:gridSpan w:val="2"/>
            <w:vMerge/>
            <w:vAlign w:val="center"/>
          </w:tcPr>
          <w:p w14:paraId="08DE34C9" w14:textId="77777777" w:rsidR="00D5219B" w:rsidRPr="00D5219B" w:rsidRDefault="00D5219B" w:rsidP="00E666CE">
            <w:pPr>
              <w:widowControl w:val="0"/>
            </w:pPr>
          </w:p>
        </w:tc>
        <w:tc>
          <w:tcPr>
            <w:tcW w:w="133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F9BBB84" w14:textId="77777777" w:rsidR="00D5219B" w:rsidRPr="00D5219B" w:rsidRDefault="00D5219B" w:rsidP="00E666CE">
            <w:pPr>
              <w:widowControl w:val="0"/>
              <w:rPr>
                <w:b/>
                <w:bCs/>
              </w:rPr>
            </w:pPr>
            <w:r w:rsidRPr="00D5219B">
              <w:rPr>
                <w:b/>
                <w:bCs/>
              </w:rPr>
              <w:t>Lỗi</w:t>
            </w:r>
          </w:p>
        </w:tc>
        <w:tc>
          <w:tcPr>
            <w:tcW w:w="54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4758F25" w14:textId="77777777" w:rsidR="00D5219B" w:rsidRPr="00D5219B" w:rsidRDefault="00D5219B" w:rsidP="00E666CE">
            <w:pPr>
              <w:widowControl w:val="0"/>
            </w:pPr>
            <w:r w:rsidRPr="00D5219B">
              <w:t>Khách hàng đặt món ăn không thành công.</w:t>
            </w:r>
          </w:p>
        </w:tc>
      </w:tr>
      <w:tr w:rsidR="00D5219B" w:rsidRPr="00D5219B" w14:paraId="7859C31A" w14:textId="77777777" w:rsidTr="00C36BF5">
        <w:trPr>
          <w:trHeight w:val="271"/>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467101AA" w14:textId="77777777" w:rsidR="00D5219B" w:rsidRPr="00D5219B" w:rsidRDefault="00D5219B" w:rsidP="00E666CE">
            <w:pPr>
              <w:widowControl w:val="0"/>
              <w:rPr>
                <w:b/>
                <w:bCs/>
              </w:rPr>
            </w:pPr>
            <w:r w:rsidRPr="00D5219B">
              <w:rPr>
                <w:b/>
                <w:bCs/>
              </w:rPr>
              <w:t>ĐẶC TẢ CHỨC NĂNG</w:t>
            </w:r>
          </w:p>
        </w:tc>
      </w:tr>
      <w:tr w:rsidR="00D5219B" w:rsidRPr="00D5219B" w14:paraId="30B85513" w14:textId="77777777" w:rsidTr="00C36BF5">
        <w:trPr>
          <w:trHeight w:val="271"/>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69EAF50" w14:textId="77777777" w:rsidR="00D5219B" w:rsidRPr="00D5219B" w:rsidRDefault="00D5219B" w:rsidP="00E666CE">
            <w:pPr>
              <w:widowControl w:val="0"/>
            </w:pPr>
            <w:r w:rsidRPr="00D5219B">
              <w:rPr>
                <w:b/>
                <w:bCs/>
              </w:rPr>
              <w:t>Luồng sự kiện chính/Kịch bản chính</w:t>
            </w:r>
          </w:p>
        </w:tc>
      </w:tr>
      <w:tr w:rsidR="00D5219B" w:rsidRPr="00D5219B" w14:paraId="3AAF96D5" w14:textId="77777777" w:rsidTr="00C36BF5">
        <w:trPr>
          <w:trHeight w:val="343"/>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AA4788B" w14:textId="77777777" w:rsidR="00D5219B" w:rsidRPr="00D5219B" w:rsidRDefault="00D5219B" w:rsidP="00E666CE">
            <w:pPr>
              <w:widowControl w:val="0"/>
            </w:pPr>
            <w:r w:rsidRPr="00D5219B">
              <w:t>Chức năng bắt đầu khi người dùng muốn đặt món ăn.</w:t>
            </w:r>
          </w:p>
          <w:p w14:paraId="02B140A5" w14:textId="77777777" w:rsidR="00D5219B" w:rsidRPr="00D5219B" w:rsidRDefault="00D5219B" w:rsidP="00E666CE">
            <w:pPr>
              <w:pStyle w:val="StyleTr0"/>
              <w:widowControl w:val="0"/>
            </w:pPr>
            <w:r w:rsidRPr="00D5219B">
              <w:t>Địa chỉ giao hàng cố định: Trường đại học Thăng Long.</w:t>
            </w:r>
          </w:p>
          <w:p w14:paraId="6509ACBE" w14:textId="77777777" w:rsidR="00D5219B" w:rsidRPr="00D5219B" w:rsidRDefault="00D5219B" w:rsidP="00E666CE">
            <w:pPr>
              <w:pStyle w:val="StyleTr0"/>
              <w:widowControl w:val="0"/>
            </w:pPr>
            <w:r w:rsidRPr="00D5219B">
              <w:t>Hệ thống hiển thị danh sách các món ăn đã chọn, mỗi món ăn bao gồm các thông tin:</w:t>
            </w:r>
          </w:p>
          <w:p w14:paraId="3F34D4B6" w14:textId="77777777" w:rsidR="00D5219B" w:rsidRPr="00D5219B" w:rsidRDefault="00D5219B" w:rsidP="00E666CE">
            <w:pPr>
              <w:widowControl w:val="0"/>
              <w:numPr>
                <w:ilvl w:val="0"/>
                <w:numId w:val="15"/>
              </w:numPr>
            </w:pPr>
            <w:r w:rsidRPr="00D5219B">
              <w:t>Tên món ăn</w:t>
            </w:r>
          </w:p>
          <w:p w14:paraId="68D112DF" w14:textId="77777777" w:rsidR="00D5219B" w:rsidRPr="00D5219B" w:rsidRDefault="00D5219B" w:rsidP="00E666CE">
            <w:pPr>
              <w:widowControl w:val="0"/>
              <w:numPr>
                <w:ilvl w:val="0"/>
                <w:numId w:val="15"/>
              </w:numPr>
            </w:pPr>
            <w:r w:rsidRPr="00D5219B">
              <w:t>Số lượng</w:t>
            </w:r>
          </w:p>
          <w:p w14:paraId="37CDDD2A" w14:textId="77777777" w:rsidR="00D5219B" w:rsidRPr="00D5219B" w:rsidRDefault="00D5219B" w:rsidP="00E666CE">
            <w:pPr>
              <w:widowControl w:val="0"/>
              <w:numPr>
                <w:ilvl w:val="0"/>
                <w:numId w:val="15"/>
              </w:numPr>
            </w:pPr>
            <w:r w:rsidRPr="00D5219B">
              <w:t>Giá món ăn</w:t>
            </w:r>
          </w:p>
          <w:p w14:paraId="6FAA5A2A" w14:textId="77777777" w:rsidR="00D5219B" w:rsidRPr="00D5219B" w:rsidRDefault="00D5219B" w:rsidP="00E666CE">
            <w:pPr>
              <w:widowControl w:val="0"/>
              <w:numPr>
                <w:ilvl w:val="0"/>
                <w:numId w:val="15"/>
              </w:numPr>
            </w:pPr>
            <w:r w:rsidRPr="00D5219B">
              <w:t>Tên nhà hàng</w:t>
            </w:r>
          </w:p>
          <w:p w14:paraId="7551E927" w14:textId="5199AFE9" w:rsidR="00D5219B" w:rsidRPr="00D5219B" w:rsidRDefault="00D5219B" w:rsidP="00E666CE">
            <w:pPr>
              <w:pStyle w:val="StyleTr0"/>
              <w:widowControl w:val="0"/>
            </w:pPr>
            <w:r w:rsidRPr="00D5219B">
              <w:t>Khách hàng có thể thay đổi số lượng các món ăn, luồng con “</w:t>
            </w:r>
            <w:r w:rsidR="00033C4A">
              <w:t>Điều</w:t>
            </w:r>
            <w:r w:rsidRPr="00D5219B">
              <w:t xml:space="preserve"> sửa số lượng món ăn” được thực thi.</w:t>
            </w:r>
          </w:p>
          <w:p w14:paraId="626A6C96" w14:textId="77777777" w:rsidR="00D5219B" w:rsidRPr="00D5219B" w:rsidRDefault="00D5219B" w:rsidP="00E666CE">
            <w:pPr>
              <w:pStyle w:val="StyleTr0"/>
              <w:widowControl w:val="0"/>
            </w:pPr>
            <w:r w:rsidRPr="00D5219B">
              <w:t>Khách hàng có thể lựa chọn mã giảm giá (nếu có)</w:t>
            </w:r>
          </w:p>
          <w:p w14:paraId="27D4943B" w14:textId="77777777" w:rsidR="00D5219B" w:rsidRPr="00D5219B" w:rsidRDefault="00D5219B" w:rsidP="00E666CE">
            <w:pPr>
              <w:pStyle w:val="StyleTr0"/>
              <w:widowControl w:val="0"/>
            </w:pPr>
            <w:r w:rsidRPr="00D5219B">
              <w:t>Hệ thống hiển thị tổng tiền người dùng phải trả bao gồm tổng tiền tạm tính, các phí khác (phí ship, phí dịch vụ,…) và khi đã áp dụng mã giảm giá</w:t>
            </w:r>
          </w:p>
          <w:p w14:paraId="214757D4" w14:textId="77777777" w:rsidR="00D5219B" w:rsidRPr="00D5219B" w:rsidRDefault="00D5219B" w:rsidP="00E666CE">
            <w:pPr>
              <w:pStyle w:val="StyleTr0"/>
              <w:widowControl w:val="0"/>
            </w:pPr>
            <w:r w:rsidRPr="00D5219B">
              <w:t xml:space="preserve">Khi khách hàng nhấn nút “Đặt hàng” để tiến hành đặt hàng, hiển thị thông báo </w:t>
            </w:r>
            <w:r w:rsidRPr="00D5219B">
              <w:lastRenderedPageBreak/>
              <w:t xml:space="preserve">yêu cầu khách hàng xác nhận đơn hàng, nếu khách hàng nhấn nút “Tôi chắc chắn” </w:t>
            </w:r>
            <w:r w:rsidRPr="00D5219B">
              <w:rPr>
                <w:lang w:val="vi-VN"/>
              </w:rPr>
              <w:t>thì sẽ hiển thị thông báo “Đơn hàng đã được đặt thành công người dùng có thể vào chức năng “Đơn mua” để xem chi tiết trạng thái giao hàng.</w:t>
            </w:r>
          </w:p>
          <w:p w14:paraId="490122ED" w14:textId="77777777" w:rsidR="00D5219B" w:rsidRPr="00D5219B" w:rsidRDefault="00D5219B" w:rsidP="00E666CE">
            <w:pPr>
              <w:widowControl w:val="0"/>
            </w:pPr>
            <w:r w:rsidRPr="00D5219B">
              <w:t>Luồng con “Chỉnh sửa số lượng món ăn” :</w:t>
            </w:r>
          </w:p>
          <w:p w14:paraId="4BA5BFCE" w14:textId="77777777" w:rsidR="00D5219B" w:rsidRPr="00D5219B" w:rsidRDefault="00D5219B" w:rsidP="00E666CE">
            <w:pPr>
              <w:pStyle w:val="StyleTr0"/>
              <w:widowControl w:val="0"/>
            </w:pPr>
            <w:r w:rsidRPr="00D5219B">
              <w:t>Bấm vào nút “–” để giảm số lượng món ăn đi 1</w:t>
            </w:r>
          </w:p>
          <w:p w14:paraId="30BC1648" w14:textId="77777777" w:rsidR="00D5219B" w:rsidRPr="00D5219B" w:rsidRDefault="00D5219B" w:rsidP="00E666CE">
            <w:pPr>
              <w:pStyle w:val="StyleTr0"/>
              <w:widowControl w:val="0"/>
            </w:pPr>
            <w:r w:rsidRPr="00D5219B">
              <w:t>Bấm vào nút “+” để tăng số lượng món ăn đi 1</w:t>
            </w:r>
          </w:p>
        </w:tc>
      </w:tr>
      <w:tr w:rsidR="00D5219B" w:rsidRPr="00D5219B" w14:paraId="3D995F61" w14:textId="77777777" w:rsidTr="00C36BF5">
        <w:trPr>
          <w:trHeight w:val="271"/>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D3A3893" w14:textId="77777777" w:rsidR="00D5219B" w:rsidRPr="00D5219B" w:rsidRDefault="00D5219B" w:rsidP="00E666CE">
            <w:pPr>
              <w:widowControl w:val="0"/>
              <w:rPr>
                <w:b/>
                <w:bCs/>
              </w:rPr>
            </w:pPr>
            <w:r w:rsidRPr="00D5219B">
              <w:rPr>
                <w:b/>
                <w:bCs/>
              </w:rPr>
              <w:lastRenderedPageBreak/>
              <w:t>Luồng sự kiện phát sinh/Kịch bản phát sinh</w:t>
            </w:r>
          </w:p>
        </w:tc>
      </w:tr>
      <w:tr w:rsidR="00D5219B" w:rsidRPr="00D5219B" w14:paraId="7FA7CEE6" w14:textId="77777777" w:rsidTr="00C36BF5">
        <w:trPr>
          <w:trHeight w:val="271"/>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FECEF5E" w14:textId="77777777" w:rsidR="00D5219B" w:rsidRPr="00D5219B" w:rsidRDefault="00D5219B" w:rsidP="00E666CE">
            <w:pPr>
              <w:widowControl w:val="0"/>
            </w:pPr>
            <w:r w:rsidRPr="00D5219B">
              <w:rPr>
                <w:b/>
                <w:bCs/>
              </w:rPr>
              <w:t>Luồng A: Người dùng xóa hết món ăn đã chọn.</w:t>
            </w:r>
          </w:p>
        </w:tc>
      </w:tr>
      <w:tr w:rsidR="00D5219B" w:rsidRPr="00D5219B" w14:paraId="55003335" w14:textId="77777777" w:rsidTr="00C36BF5">
        <w:trPr>
          <w:trHeight w:val="271"/>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3B94104" w14:textId="77777777" w:rsidR="00D5219B" w:rsidRPr="00D5219B" w:rsidRDefault="00D5219B" w:rsidP="00E666CE">
            <w:pPr>
              <w:widowControl w:val="0"/>
              <w:rPr>
                <w:b/>
                <w:bCs/>
              </w:rPr>
            </w:pPr>
            <w:r w:rsidRPr="00D5219B">
              <w:t>Trong luồng con “Hiển thị thông tin món ăn”, nếu người dùng xóa hết các món ăn đã chọn, hệ thống hiển thị 1 trang thông báo và 1 nút điều hướng người dùng trở lại trang chủ để đặt món ăn.</w:t>
            </w:r>
          </w:p>
        </w:tc>
      </w:tr>
      <w:tr w:rsidR="00D5219B" w:rsidRPr="00D5219B" w14:paraId="7A0A77CE" w14:textId="77777777" w:rsidTr="00C36BF5">
        <w:trPr>
          <w:trHeight w:val="271"/>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3B962A8" w14:textId="77777777" w:rsidR="00D5219B" w:rsidRPr="00D5219B" w:rsidRDefault="00D5219B" w:rsidP="00E666CE">
            <w:pPr>
              <w:widowControl w:val="0"/>
              <w:rPr>
                <w:b/>
              </w:rPr>
            </w:pPr>
            <w:r w:rsidRPr="00D5219B">
              <w:rPr>
                <w:b/>
                <w:bCs/>
              </w:rPr>
              <w:t>Luồng A1: Lựa chọn số lượng tối đa mỗi món ăn</w:t>
            </w:r>
          </w:p>
        </w:tc>
      </w:tr>
      <w:tr w:rsidR="00D5219B" w:rsidRPr="00E666CE" w14:paraId="0287A8A9" w14:textId="77777777" w:rsidTr="00C36BF5">
        <w:trPr>
          <w:trHeight w:val="271"/>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EA3238D" w14:textId="77777777" w:rsidR="00D5219B" w:rsidRPr="00D5219B" w:rsidRDefault="00D5219B" w:rsidP="00E666CE">
            <w:pPr>
              <w:widowControl w:val="0"/>
              <w:rPr>
                <w:lang w:val="vi"/>
              </w:rPr>
            </w:pPr>
            <w:r w:rsidRPr="00D5219B">
              <w:rPr>
                <w:lang w:val="vi"/>
              </w:rPr>
              <w:t>Trong luồng con “Hiển thị thông tin món ăn”, người dùng chỉ được phép lựa chọn tối đa số lượng là 10 cho mỗi món ăn.</w:t>
            </w:r>
          </w:p>
          <w:p w14:paraId="5397D307" w14:textId="77777777" w:rsidR="00D5219B" w:rsidRPr="00D5219B" w:rsidRDefault="00D5219B" w:rsidP="00E666CE">
            <w:pPr>
              <w:widowControl w:val="0"/>
              <w:rPr>
                <w:lang w:val="vi"/>
              </w:rPr>
            </w:pPr>
            <w:r w:rsidRPr="00D5219B">
              <w:rPr>
                <w:lang w:val="vi"/>
              </w:rPr>
              <w:t>Khi khách hàng đã lựa chọn số lượng là 10 cho 1 món ăn, mà bấm nút “+” để tăng số lượng món thì số lượng món ăn vẫn là 10</w:t>
            </w:r>
          </w:p>
        </w:tc>
      </w:tr>
      <w:tr w:rsidR="00D5219B" w:rsidRPr="00D5219B" w14:paraId="17E07907" w14:textId="77777777" w:rsidTr="00C36BF5">
        <w:trPr>
          <w:trHeight w:val="271"/>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295E0B33" w14:textId="77777777" w:rsidR="00D5219B" w:rsidRPr="00D5219B" w:rsidRDefault="00D5219B" w:rsidP="00E666CE">
            <w:pPr>
              <w:widowControl w:val="0"/>
            </w:pPr>
            <w:r w:rsidRPr="00D5219B">
              <w:rPr>
                <w:b/>
                <w:bCs/>
              </w:rPr>
              <w:t>Giao diện minh họa</w:t>
            </w:r>
          </w:p>
        </w:tc>
      </w:tr>
      <w:tr w:rsidR="00D5219B" w:rsidRPr="00D5219B" w14:paraId="6B21EF1B" w14:textId="77777777" w:rsidTr="00C36BF5">
        <w:trPr>
          <w:trHeight w:val="343"/>
        </w:trPr>
        <w:tc>
          <w:tcPr>
            <w:tcW w:w="918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0F30C6D" w14:textId="77777777" w:rsidR="00C36BF5" w:rsidRDefault="00CA4E87" w:rsidP="00E666CE">
            <w:pPr>
              <w:widowControl w:val="0"/>
            </w:pPr>
            <w:r>
              <w:rPr>
                <w:noProof/>
                <w:lang w:val="vi-VN" w:eastAsia="vi-VN"/>
              </w:rPr>
              <w:drawing>
                <wp:inline distT="0" distB="0" distL="0" distR="0" wp14:anchorId="44A6C7D7" wp14:editId="036EF0C2">
                  <wp:extent cx="5609601" cy="2719952"/>
                  <wp:effectExtent l="0" t="0" r="0" b="4445"/>
                  <wp:docPr id="23484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47980" name=""/>
                          <pic:cNvPicPr/>
                        </pic:nvPicPr>
                        <pic:blipFill>
                          <a:blip r:embed="rId45"/>
                          <a:stretch>
                            <a:fillRect/>
                          </a:stretch>
                        </pic:blipFill>
                        <pic:spPr>
                          <a:xfrm>
                            <a:off x="0" y="0"/>
                            <a:ext cx="5624598" cy="2727224"/>
                          </a:xfrm>
                          <a:prstGeom prst="rect">
                            <a:avLst/>
                          </a:prstGeom>
                        </pic:spPr>
                      </pic:pic>
                    </a:graphicData>
                  </a:graphic>
                </wp:inline>
              </w:drawing>
            </w:r>
          </w:p>
          <w:p w14:paraId="3845DC51" w14:textId="53FE6042" w:rsidR="00CA4E87" w:rsidRPr="00EB3328" w:rsidRDefault="00C36BF5" w:rsidP="00E666CE">
            <w:pPr>
              <w:pStyle w:val="Caption"/>
              <w:widowControl w:val="0"/>
            </w:pPr>
            <w:bookmarkStart w:id="516" w:name="_Toc180279728"/>
            <w:bookmarkStart w:id="517" w:name="_Toc180435408"/>
            <w:r>
              <w:t xml:space="preserve">Hình </w:t>
            </w:r>
            <w:fldSimple w:instr=" STYLEREF 1 \s ">
              <w:r w:rsidR="001C794A">
                <w:rPr>
                  <w:noProof/>
                </w:rPr>
                <w:t>2</w:t>
              </w:r>
            </w:fldSimple>
            <w:r w:rsidR="006B790F">
              <w:t>.</w:t>
            </w:r>
            <w:fldSimple w:instr=" SEQ Hình \* ARABIC \s 1 ">
              <w:r w:rsidR="001C794A">
                <w:rPr>
                  <w:noProof/>
                </w:rPr>
                <w:t>23</w:t>
              </w:r>
            </w:fldSimple>
            <w:r>
              <w:t xml:space="preserve">. </w:t>
            </w:r>
            <w:r w:rsidRPr="00EB3328">
              <w:t>Giao diện đặt hàng</w:t>
            </w:r>
            <w:bookmarkEnd w:id="516"/>
            <w:bookmarkEnd w:id="517"/>
          </w:p>
        </w:tc>
      </w:tr>
    </w:tbl>
    <w:p w14:paraId="70FDB968" w14:textId="77777777" w:rsidR="00D5219B" w:rsidRPr="00D5219B" w:rsidRDefault="00D5219B" w:rsidP="00E666CE">
      <w:pPr>
        <w:widowControl w:val="0"/>
      </w:pPr>
    </w:p>
    <w:p w14:paraId="0D443727" w14:textId="45D5D650" w:rsidR="001B7CB4" w:rsidRDefault="001B7CB4" w:rsidP="00E666CE">
      <w:pPr>
        <w:pStyle w:val="Heading3"/>
        <w:keepNext w:val="0"/>
        <w:widowControl w:val="0"/>
      </w:pPr>
      <w:bookmarkStart w:id="518" w:name="_Toc178930801"/>
      <w:bookmarkStart w:id="519" w:name="_Toc179783199"/>
      <w:bookmarkStart w:id="520" w:name="_Toc180279645"/>
      <w:bookmarkStart w:id="521" w:name="_Toc180503837"/>
      <w:r>
        <w:lastRenderedPageBreak/>
        <w:t>UC#09: Quản lý sản phẩm (Admin)</w:t>
      </w:r>
      <w:bookmarkEnd w:id="518"/>
      <w:bookmarkEnd w:id="519"/>
      <w:bookmarkEnd w:id="520"/>
      <w:bookmarkEnd w:id="521"/>
    </w:p>
    <w:tbl>
      <w:tblPr>
        <w:tblW w:w="918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908"/>
        <w:gridCol w:w="1242"/>
        <w:gridCol w:w="3510"/>
        <w:gridCol w:w="2520"/>
      </w:tblGrid>
      <w:tr w:rsidR="00D5219B" w:rsidRPr="00D5219B" w14:paraId="3F33B75C" w14:textId="77777777" w:rsidTr="00691652">
        <w:trPr>
          <w:trHeight w:val="728"/>
        </w:trPr>
        <w:tc>
          <w:tcPr>
            <w:tcW w:w="315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F171E6B" w14:textId="77777777" w:rsidR="00D5219B" w:rsidRPr="00D5219B" w:rsidRDefault="00D5219B" w:rsidP="00E666CE">
            <w:pPr>
              <w:widowControl w:val="0"/>
              <w:rPr>
                <w:b/>
                <w:bCs/>
              </w:rPr>
            </w:pPr>
            <w:r w:rsidRPr="00D5219B">
              <w:rPr>
                <w:b/>
                <w:bCs/>
              </w:rPr>
              <w:t>UC#09</w:t>
            </w:r>
          </w:p>
        </w:tc>
        <w:tc>
          <w:tcPr>
            <w:tcW w:w="35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4F6B72D" w14:textId="77777777" w:rsidR="00D5219B" w:rsidRPr="00D5219B" w:rsidRDefault="00D5219B" w:rsidP="00E666CE">
            <w:pPr>
              <w:widowControl w:val="0"/>
              <w:rPr>
                <w:b/>
                <w:bCs/>
              </w:rPr>
            </w:pPr>
            <w:r w:rsidRPr="00D5219B">
              <w:rPr>
                <w:b/>
                <w:bCs/>
              </w:rPr>
              <w:t>Quản lý sản phẩm</w:t>
            </w:r>
          </w:p>
        </w:tc>
        <w:tc>
          <w:tcPr>
            <w:tcW w:w="25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7DE1E0E" w14:textId="77777777" w:rsidR="00D5219B" w:rsidRPr="00D5219B" w:rsidRDefault="00D5219B" w:rsidP="00E666CE">
            <w:pPr>
              <w:widowControl w:val="0"/>
              <w:rPr>
                <w:b/>
                <w:bCs/>
              </w:rPr>
            </w:pPr>
            <w:r w:rsidRPr="00D5219B">
              <w:rPr>
                <w:b/>
                <w:bCs/>
              </w:rPr>
              <w:t>Độ phức tạp: Cao</w:t>
            </w:r>
          </w:p>
        </w:tc>
      </w:tr>
      <w:tr w:rsidR="00D5219B" w:rsidRPr="00D5219B" w14:paraId="35744564" w14:textId="77777777" w:rsidTr="00691652">
        <w:trPr>
          <w:trHeight w:val="314"/>
        </w:trPr>
        <w:tc>
          <w:tcPr>
            <w:tcW w:w="315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E0E07B5" w14:textId="77777777" w:rsidR="00D5219B" w:rsidRPr="00D5219B" w:rsidRDefault="00D5219B" w:rsidP="00E666CE">
            <w:pPr>
              <w:widowControl w:val="0"/>
              <w:rPr>
                <w:b/>
                <w:bCs/>
              </w:rPr>
            </w:pPr>
            <w:r w:rsidRPr="00D5219B">
              <w:rPr>
                <w:b/>
                <w:bCs/>
              </w:rPr>
              <w:t>Mô tả</w:t>
            </w:r>
          </w:p>
        </w:tc>
        <w:tc>
          <w:tcPr>
            <w:tcW w:w="603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3B4A88F0" w14:textId="77777777" w:rsidR="00D5219B" w:rsidRPr="00D5219B" w:rsidRDefault="00D5219B" w:rsidP="00E666CE">
            <w:pPr>
              <w:widowControl w:val="0"/>
            </w:pPr>
            <w:r w:rsidRPr="00D5219B">
              <w:t>Chức năng quản lý sản phẩm cho phép admin thực hiện thêm, sửa, xóa, cũng như xem sản phẩm trong hệ thống.</w:t>
            </w:r>
          </w:p>
        </w:tc>
      </w:tr>
      <w:tr w:rsidR="00D5219B" w:rsidRPr="00D5219B" w14:paraId="22F48232" w14:textId="77777777" w:rsidTr="00691652">
        <w:trPr>
          <w:trHeight w:val="705"/>
        </w:trPr>
        <w:tc>
          <w:tcPr>
            <w:tcW w:w="315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896DDE0" w14:textId="77777777" w:rsidR="00D5219B" w:rsidRPr="00D5219B" w:rsidRDefault="00D5219B" w:rsidP="00E666CE">
            <w:pPr>
              <w:widowControl w:val="0"/>
              <w:rPr>
                <w:b/>
                <w:bCs/>
              </w:rPr>
            </w:pPr>
            <w:r w:rsidRPr="00D5219B">
              <w:rPr>
                <w:b/>
                <w:bCs/>
              </w:rPr>
              <w:t>Tác nhân</w:t>
            </w:r>
          </w:p>
        </w:tc>
        <w:tc>
          <w:tcPr>
            <w:tcW w:w="603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5ECABE54" w14:textId="77777777" w:rsidR="00D5219B" w:rsidRPr="00D5219B" w:rsidRDefault="00D5219B" w:rsidP="00E666CE">
            <w:pPr>
              <w:widowControl w:val="0"/>
            </w:pPr>
            <w:r w:rsidRPr="00D5219B">
              <w:t>Admin</w:t>
            </w:r>
          </w:p>
        </w:tc>
      </w:tr>
      <w:tr w:rsidR="00D5219B" w:rsidRPr="00D5219B" w14:paraId="5B85236A" w14:textId="77777777" w:rsidTr="00691652">
        <w:trPr>
          <w:trHeight w:val="339"/>
        </w:trPr>
        <w:tc>
          <w:tcPr>
            <w:tcW w:w="315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9337E4D" w14:textId="77777777" w:rsidR="00D5219B" w:rsidRPr="00D5219B" w:rsidRDefault="00D5219B" w:rsidP="00E666CE">
            <w:pPr>
              <w:widowControl w:val="0"/>
              <w:rPr>
                <w:b/>
                <w:bCs/>
              </w:rPr>
            </w:pPr>
            <w:r w:rsidRPr="00D5219B">
              <w:rPr>
                <w:b/>
                <w:bCs/>
              </w:rPr>
              <w:t>Tiền điều kiện</w:t>
            </w:r>
          </w:p>
        </w:tc>
        <w:tc>
          <w:tcPr>
            <w:tcW w:w="603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781040C" w14:textId="77777777" w:rsidR="00D5219B" w:rsidRPr="00D5219B" w:rsidRDefault="00D5219B" w:rsidP="00E666CE">
            <w:pPr>
              <w:widowControl w:val="0"/>
            </w:pPr>
            <w:r w:rsidRPr="00D5219B">
              <w:t>Admin cần phải đăng nhập vào trang admin trước khi sử dụng chức năng.</w:t>
            </w:r>
          </w:p>
        </w:tc>
      </w:tr>
      <w:tr w:rsidR="00D5219B" w:rsidRPr="00D5219B" w14:paraId="3CB0B1CC" w14:textId="77777777" w:rsidTr="00691652">
        <w:trPr>
          <w:trHeight w:val="321"/>
        </w:trPr>
        <w:tc>
          <w:tcPr>
            <w:tcW w:w="1908"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DAC784B" w14:textId="77777777" w:rsidR="00D5219B" w:rsidRPr="00D5219B" w:rsidRDefault="00D5219B" w:rsidP="00E666CE">
            <w:pPr>
              <w:widowControl w:val="0"/>
              <w:rPr>
                <w:b/>
                <w:bCs/>
              </w:rPr>
            </w:pPr>
            <w:r w:rsidRPr="00D5219B">
              <w:rPr>
                <w:b/>
                <w:bCs/>
              </w:rPr>
              <w:t>Hậu điều kiện</w:t>
            </w:r>
          </w:p>
        </w:tc>
        <w:tc>
          <w:tcPr>
            <w:tcW w:w="124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C8FA677" w14:textId="77777777" w:rsidR="00D5219B" w:rsidRPr="00D5219B" w:rsidRDefault="00D5219B" w:rsidP="00E666CE">
            <w:pPr>
              <w:widowControl w:val="0"/>
              <w:rPr>
                <w:b/>
                <w:bCs/>
              </w:rPr>
            </w:pPr>
            <w:r w:rsidRPr="00D5219B">
              <w:rPr>
                <w:b/>
                <w:bCs/>
              </w:rPr>
              <w:t>Thành công</w:t>
            </w:r>
          </w:p>
        </w:tc>
        <w:tc>
          <w:tcPr>
            <w:tcW w:w="603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2DF21F8A" w14:textId="77777777" w:rsidR="00D5219B" w:rsidRPr="00D5219B" w:rsidRDefault="00D5219B" w:rsidP="00E666CE">
            <w:pPr>
              <w:widowControl w:val="0"/>
            </w:pPr>
            <w:r w:rsidRPr="00D5219B">
              <w:t>Admin thành công thao tác với sản phẩm trong hệ thống.</w:t>
            </w:r>
          </w:p>
        </w:tc>
      </w:tr>
      <w:tr w:rsidR="00D5219B" w:rsidRPr="00D5219B" w14:paraId="4ED98700" w14:textId="77777777" w:rsidTr="00691652">
        <w:trPr>
          <w:trHeight w:val="290"/>
        </w:trPr>
        <w:tc>
          <w:tcPr>
            <w:tcW w:w="1908" w:type="dxa"/>
            <w:vMerge/>
            <w:vAlign w:val="center"/>
            <w:hideMark/>
          </w:tcPr>
          <w:p w14:paraId="61A1AF95" w14:textId="77777777" w:rsidR="00D5219B" w:rsidRPr="00D5219B" w:rsidRDefault="00D5219B" w:rsidP="00E666CE">
            <w:pPr>
              <w:widowControl w:val="0"/>
              <w:rPr>
                <w:b/>
                <w:bCs/>
              </w:rPr>
            </w:pPr>
          </w:p>
        </w:tc>
        <w:tc>
          <w:tcPr>
            <w:tcW w:w="124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2D9C41E" w14:textId="77777777" w:rsidR="00D5219B" w:rsidRPr="00D5219B" w:rsidRDefault="00D5219B" w:rsidP="00E666CE">
            <w:pPr>
              <w:widowControl w:val="0"/>
              <w:rPr>
                <w:b/>
                <w:bCs/>
              </w:rPr>
            </w:pPr>
            <w:r w:rsidRPr="00D5219B">
              <w:rPr>
                <w:b/>
                <w:bCs/>
              </w:rPr>
              <w:t>Lỗi</w:t>
            </w:r>
          </w:p>
        </w:tc>
        <w:tc>
          <w:tcPr>
            <w:tcW w:w="603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47457655" w14:textId="77777777" w:rsidR="00D5219B" w:rsidRPr="00D5219B" w:rsidRDefault="00D5219B" w:rsidP="00E666CE">
            <w:pPr>
              <w:widowControl w:val="0"/>
            </w:pPr>
            <w:r w:rsidRPr="00D5219B">
              <w:t>Admin quản lý sản phẩm thất bại.</w:t>
            </w:r>
          </w:p>
        </w:tc>
      </w:tr>
      <w:tr w:rsidR="00D5219B" w:rsidRPr="00D5219B" w14:paraId="1221F6AB"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A1CE8F7" w14:textId="77777777" w:rsidR="00D5219B" w:rsidRPr="00D5219B" w:rsidRDefault="00D5219B" w:rsidP="00E666CE">
            <w:pPr>
              <w:widowControl w:val="0"/>
              <w:rPr>
                <w:b/>
                <w:bCs/>
              </w:rPr>
            </w:pPr>
            <w:r w:rsidRPr="00D5219B">
              <w:rPr>
                <w:b/>
                <w:bCs/>
              </w:rPr>
              <w:t>ĐẶC TẢ CHỨC NĂNG</w:t>
            </w:r>
          </w:p>
        </w:tc>
      </w:tr>
      <w:tr w:rsidR="00D5219B" w:rsidRPr="00D5219B" w14:paraId="021FE6F5"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C00B4AB" w14:textId="77777777" w:rsidR="00D5219B" w:rsidRPr="00D5219B" w:rsidRDefault="00D5219B" w:rsidP="00E666CE">
            <w:pPr>
              <w:widowControl w:val="0"/>
            </w:pPr>
            <w:r w:rsidRPr="00D5219B">
              <w:rPr>
                <w:b/>
                <w:bCs/>
              </w:rPr>
              <w:t>Luồng sự kiện chính/Kịch bản chính</w:t>
            </w:r>
          </w:p>
        </w:tc>
      </w:tr>
      <w:tr w:rsidR="00D5219B" w:rsidRPr="00D5219B" w14:paraId="4453D60E" w14:textId="77777777" w:rsidTr="00C36BF5">
        <w:trPr>
          <w:trHeight w:val="343"/>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4C9EDD42" w14:textId="35A926FD" w:rsidR="00DC7F5B" w:rsidRDefault="00DC7F5B" w:rsidP="00E666CE">
            <w:pPr>
              <w:widowControl w:val="0"/>
            </w:pPr>
            <w:r>
              <w:t>Chức năng bắt đầu khi admin muốn quản lý sản phẩm.</w:t>
            </w:r>
          </w:p>
          <w:p w14:paraId="1CEBE886" w14:textId="7A092A0B" w:rsidR="00D5219B" w:rsidRPr="00D5219B" w:rsidRDefault="00D5219B" w:rsidP="00E666CE">
            <w:pPr>
              <w:pStyle w:val="StyleTr0"/>
              <w:widowControl w:val="0"/>
            </w:pPr>
            <w:r w:rsidRPr="00D5219B">
              <w:t xml:space="preserve">Admin truy cập vào trang quản lý sản phẩm. Hệ thống hiển thị danh sách các sản phẩm có trong cơ sở dữ liệu. Danh sách này bao gồm các thông tin như id, tên sản phẩm, thuộc về </w:t>
            </w:r>
            <w:r w:rsidR="00C3372E">
              <w:t>nhà hàng</w:t>
            </w:r>
            <w:r w:rsidRPr="00D5219B">
              <w:t>, mô tả, giá, và trạng thái.</w:t>
            </w:r>
          </w:p>
          <w:p w14:paraId="214413E8" w14:textId="5A5A9FDE" w:rsidR="00D5219B" w:rsidRPr="00D5219B" w:rsidRDefault="00D5219B" w:rsidP="00E666CE">
            <w:pPr>
              <w:pStyle w:val="StyleTr0"/>
              <w:widowControl w:val="0"/>
            </w:pPr>
            <w:r w:rsidRPr="00D5219B">
              <w:t xml:space="preserve">Admin </w:t>
            </w:r>
            <w:r w:rsidR="00DC7F5B">
              <w:t xml:space="preserve">chọn </w:t>
            </w:r>
            <w:r w:rsidRPr="00D5219B">
              <w:t xml:space="preserve">một sản phẩm trong danh sách để xem thông tin chi tiết về sản phẩm đó. Hệ thống sẽ hiển thị thông tin chi tiết bao gồm tên sản phẩm, mô tả, giá, hình ảnh, loại sản phẩm, thuộc về </w:t>
            </w:r>
            <w:r w:rsidR="00C3372E">
              <w:t>nhà hàng</w:t>
            </w:r>
            <w:r w:rsidRPr="00D5219B">
              <w:t>.</w:t>
            </w:r>
          </w:p>
          <w:p w14:paraId="4BBC70BD" w14:textId="37B7E2E7" w:rsidR="00D5219B" w:rsidRPr="00D5219B" w:rsidRDefault="00D5219B" w:rsidP="00E666CE">
            <w:pPr>
              <w:pStyle w:val="StyleTr0"/>
              <w:widowControl w:val="0"/>
            </w:pPr>
            <w:r w:rsidRPr="00D5219B">
              <w:t xml:space="preserve">Khi muốn sửa thông tin sản phẩm admin sẽ truy cập vào trang thông tin chi tiết sản phẩm. Hệ thống sẽ cho phép thay đổi tên, mô tả, giá, hình ảnh, loại sản phẩm, thuộc về </w:t>
            </w:r>
            <w:r w:rsidR="00C3372E">
              <w:t>nhà hàng</w:t>
            </w:r>
            <w:r w:rsidRPr="00D5219B">
              <w:t>.</w:t>
            </w:r>
          </w:p>
          <w:p w14:paraId="173DEB1D" w14:textId="77777777" w:rsidR="00D5219B" w:rsidRPr="00D5219B" w:rsidRDefault="00D5219B" w:rsidP="00E666CE">
            <w:pPr>
              <w:pStyle w:val="StyleTr0"/>
              <w:widowControl w:val="0"/>
            </w:pPr>
            <w:r w:rsidRPr="00D5219B">
              <w:t>Admin chọn sản phẩm muốn xóa, ấn vào biểu tượng xóa sản phẩm, hệ thống sẽ thực thi xóa sản phẩm.</w:t>
            </w:r>
          </w:p>
          <w:p w14:paraId="4DAA60E6" w14:textId="728B16F8" w:rsidR="00D5219B" w:rsidRDefault="00D5219B" w:rsidP="00E666CE">
            <w:pPr>
              <w:pStyle w:val="StyleTr0"/>
              <w:widowControl w:val="0"/>
            </w:pPr>
            <w:r w:rsidRPr="00D5219B">
              <w:t xml:space="preserve">Khi admin muốn thêm một sản phẩm mới vào danh sách sản phẩm, bấm nút “Tạo”, hệ thống hiển thị lên form thông tin sản phẩm và yêu cầu nhập tên, mô tả, giá, hình ảnh, loại sản phẩm, thuộc về </w:t>
            </w:r>
            <w:r w:rsidR="00C3372E">
              <w:t>nhà hàng</w:t>
            </w:r>
            <w:r w:rsidRPr="00D5219B">
              <w:t xml:space="preserve"> nào. Sau đó nhấn biểu tượng tạo sản phẩm.</w:t>
            </w:r>
            <w:r w:rsidR="00411B97">
              <w:t xml:space="preserve"> Khi sửa sản phẩm hệ thống chạy các luồng tương tự thêm sản phẩm.</w:t>
            </w:r>
          </w:p>
          <w:p w14:paraId="366EE161" w14:textId="77777777" w:rsidR="00DC7F5B" w:rsidRDefault="00DC7F5B" w:rsidP="00E666CE">
            <w:pPr>
              <w:pStyle w:val="StyleCng"/>
              <w:widowControl w:val="0"/>
            </w:pPr>
            <w:r>
              <w:lastRenderedPageBreak/>
              <w:t>Hệ thống xác nhận tính hợp lệ của tên sản phẩm. Nếu giá trị không</w:t>
            </w:r>
            <w:r w:rsidR="00D90C85">
              <w:t xml:space="preserve"> hợp lệ thực hiện luồng A.</w:t>
            </w:r>
          </w:p>
          <w:p w14:paraId="787CBC69" w14:textId="77777777" w:rsidR="00D90C85" w:rsidRDefault="00D90C85" w:rsidP="00E666CE">
            <w:pPr>
              <w:pStyle w:val="StyleCng"/>
              <w:widowControl w:val="0"/>
            </w:pPr>
            <w:r>
              <w:t>Hệ thống xác nhận tính hợp lệ của giá sản phẩm. Nếu giá trị không hợp lệ thực hiện luồng A1.</w:t>
            </w:r>
          </w:p>
          <w:p w14:paraId="1C01BD45" w14:textId="77777777" w:rsidR="00D90C85" w:rsidRDefault="00D90C85" w:rsidP="00E666CE">
            <w:pPr>
              <w:pStyle w:val="StyleCng"/>
              <w:widowControl w:val="0"/>
            </w:pPr>
            <w:r>
              <w:t>Hệ thống xác nhận tính hợp lệ của hình ảnh sản phẩm. Nếu giá trị không hợp lệ thực hiện luồng A2.</w:t>
            </w:r>
          </w:p>
          <w:p w14:paraId="3D7172F4" w14:textId="1CB2CE06" w:rsidR="00D90C85" w:rsidRPr="00D5219B" w:rsidRDefault="00D90C85" w:rsidP="00E666CE">
            <w:pPr>
              <w:pStyle w:val="StyleCng"/>
              <w:widowControl w:val="0"/>
            </w:pPr>
            <w:r>
              <w:t>Hệ thống xác nhận tính hợp lệ của loại sản phẩm. Nếu giá trị không hợp lệ thực hiện luồng A3.</w:t>
            </w:r>
          </w:p>
        </w:tc>
      </w:tr>
      <w:tr w:rsidR="00D5219B" w:rsidRPr="00D5219B" w14:paraId="5A10E027"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F47A1A3" w14:textId="77777777" w:rsidR="00D5219B" w:rsidRPr="00D5219B" w:rsidRDefault="00D5219B" w:rsidP="00E666CE">
            <w:pPr>
              <w:widowControl w:val="0"/>
              <w:rPr>
                <w:b/>
                <w:bCs/>
              </w:rPr>
            </w:pPr>
            <w:r w:rsidRPr="00D5219B">
              <w:rPr>
                <w:b/>
                <w:bCs/>
              </w:rPr>
              <w:lastRenderedPageBreak/>
              <w:t>Luồng sự kiện phát sinh/Kịch bản phát sinh</w:t>
            </w:r>
          </w:p>
        </w:tc>
      </w:tr>
      <w:tr w:rsidR="00D90C85" w:rsidRPr="00D5219B" w14:paraId="0353EEDE"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4740E42" w14:textId="43F0E91C" w:rsidR="00D90C85" w:rsidRPr="00D5219B" w:rsidRDefault="00D90C85" w:rsidP="00E666CE">
            <w:pPr>
              <w:widowControl w:val="0"/>
              <w:rPr>
                <w:b/>
              </w:rPr>
            </w:pPr>
            <w:r w:rsidRPr="00D5219B">
              <w:rPr>
                <w:b/>
                <w:bCs/>
              </w:rPr>
              <w:t xml:space="preserve">Luồng A: </w:t>
            </w:r>
            <w:r>
              <w:rPr>
                <w:b/>
                <w:bCs/>
              </w:rPr>
              <w:t>Nhập tên sản phẩm không hợp lệ</w:t>
            </w:r>
          </w:p>
        </w:tc>
      </w:tr>
      <w:tr w:rsidR="00D90C85" w:rsidRPr="00E666CE" w14:paraId="75417B80"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19ADEDFC" w14:textId="77777777" w:rsidR="00D90C85" w:rsidRPr="00DA0001" w:rsidRDefault="00D90C85" w:rsidP="00E666CE">
            <w:pPr>
              <w:widowControl w:val="0"/>
              <w:rPr>
                <w:lang w:val="vi-VN"/>
              </w:rPr>
            </w:pPr>
            <w:r>
              <w:t>Hệ thống hiển thị thông báo lỗi:</w:t>
            </w:r>
          </w:p>
          <w:p w14:paraId="408FAA9F" w14:textId="66E480E9" w:rsidR="00D90C85" w:rsidRPr="00A378AA" w:rsidRDefault="00D90C85"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tên sản phẩm </w:t>
            </w:r>
            <w:r w:rsidRPr="219C23C9">
              <w:rPr>
                <w:lang w:val="vi-VN"/>
              </w:rPr>
              <w:t>“</w:t>
            </w:r>
            <w:r w:rsidRPr="00E666CE">
              <w:rPr>
                <w:lang w:val="vi-VN"/>
              </w:rPr>
              <w:t>Tên sản phẩm không được để trống</w:t>
            </w:r>
            <w:r w:rsidRPr="219C23C9">
              <w:rPr>
                <w:lang w:val="vi-VN"/>
              </w:rPr>
              <w:t>”</w:t>
            </w:r>
            <w:r w:rsidRPr="00E666CE">
              <w:rPr>
                <w:lang w:val="vi-VN"/>
              </w:rPr>
              <w:t>.</w:t>
            </w:r>
          </w:p>
          <w:p w14:paraId="45FF7BE9" w14:textId="09252370" w:rsidR="00D90C85" w:rsidRPr="00E666CE" w:rsidRDefault="00D90C85" w:rsidP="00E666CE">
            <w:pPr>
              <w:widowControl w:val="0"/>
              <w:rPr>
                <w:lang w:val="vi-VN"/>
              </w:rPr>
            </w:pPr>
            <w:r w:rsidRPr="0049009D">
              <w:rPr>
                <w:lang w:val="vi-VN"/>
              </w:rPr>
              <w:t xml:space="preserve">Quá trình kiểm tra tính hợp lệ của các giá trị được thực hiện lại và </w:t>
            </w:r>
            <w:r w:rsidR="006F7013" w:rsidRPr="00E666CE">
              <w:rPr>
                <w:lang w:val="vi-VN"/>
              </w:rPr>
              <w:t>sản phẩm thêm thành công</w:t>
            </w:r>
            <w:r w:rsidRPr="0049009D">
              <w:rPr>
                <w:lang w:val="vi-VN"/>
              </w:rPr>
              <w:t xml:space="preserve"> nếu các giá trị đều hợp lệ.</w:t>
            </w:r>
          </w:p>
        </w:tc>
      </w:tr>
      <w:tr w:rsidR="00D90C85" w:rsidRPr="00E666CE" w14:paraId="1E8451E6"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2303594" w14:textId="19923867" w:rsidR="00D90C85" w:rsidRPr="00E666CE" w:rsidRDefault="00D90C85" w:rsidP="00E666CE">
            <w:pPr>
              <w:widowControl w:val="0"/>
              <w:rPr>
                <w:lang w:val="vi-VN"/>
              </w:rPr>
            </w:pPr>
            <w:r w:rsidRPr="00E666CE">
              <w:rPr>
                <w:b/>
                <w:bCs/>
                <w:lang w:val="vi-VN"/>
              </w:rPr>
              <w:t>Luồng A1: Nhập giá sản phẩm không hợp lệ</w:t>
            </w:r>
          </w:p>
        </w:tc>
      </w:tr>
      <w:tr w:rsidR="00D90C85" w:rsidRPr="00E666CE" w14:paraId="699FD8EF"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790237B" w14:textId="77777777" w:rsidR="00D90C85" w:rsidRPr="00DA0001" w:rsidRDefault="00D90C85" w:rsidP="00E666CE">
            <w:pPr>
              <w:widowControl w:val="0"/>
              <w:rPr>
                <w:lang w:val="vi-VN"/>
              </w:rPr>
            </w:pPr>
            <w:r w:rsidRPr="00E666CE">
              <w:rPr>
                <w:lang w:val="vi-VN"/>
              </w:rPr>
              <w:t>Hệ thống hiển thị thông báo lỗi:</w:t>
            </w:r>
          </w:p>
          <w:p w14:paraId="0FADD51E" w14:textId="520E682E" w:rsidR="00D90C85" w:rsidRPr="00D90C85" w:rsidRDefault="00D90C85"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giá sản phẩm: </w:t>
            </w:r>
            <w:r w:rsidRPr="219C23C9">
              <w:rPr>
                <w:lang w:val="vi-VN"/>
              </w:rPr>
              <w:t>“</w:t>
            </w:r>
            <w:r w:rsidRPr="00E666CE">
              <w:rPr>
                <w:lang w:val="vi-VN"/>
              </w:rPr>
              <w:t>Giá sản phẩm không được để trống</w:t>
            </w:r>
            <w:r w:rsidRPr="219C23C9">
              <w:rPr>
                <w:lang w:val="vi-VN"/>
              </w:rPr>
              <w:t>”</w:t>
            </w:r>
            <w:r w:rsidRPr="00E666CE">
              <w:rPr>
                <w:lang w:val="vi-VN"/>
              </w:rPr>
              <w:t>.</w:t>
            </w:r>
          </w:p>
          <w:p w14:paraId="6E1A4753" w14:textId="2EB07F9C" w:rsidR="00D90C85" w:rsidRPr="00D90C85" w:rsidRDefault="00D90C85" w:rsidP="00E666CE">
            <w:pPr>
              <w:pStyle w:val="Tru"/>
              <w:widowControl w:val="0"/>
              <w:tabs>
                <w:tab w:val="clear" w:pos="567"/>
                <w:tab w:val="num" w:pos="851"/>
              </w:tabs>
              <w:spacing w:line="288" w:lineRule="auto"/>
              <w:ind w:left="851" w:right="0" w:hanging="284"/>
              <w:contextualSpacing w:val="0"/>
              <w:rPr>
                <w:lang w:val="vi-VN"/>
              </w:rPr>
            </w:pPr>
            <w:r>
              <w:rPr>
                <w:lang w:val="vi-VN"/>
              </w:rPr>
              <w:t xml:space="preserve">Nhập </w:t>
            </w:r>
            <w:r w:rsidRPr="00E666CE">
              <w:rPr>
                <w:lang w:val="vi-VN"/>
              </w:rPr>
              <w:t>chữ, kí tự đặc biệt: “Giá sản phẩm chỉ bao gồm chữ số”.</w:t>
            </w:r>
          </w:p>
          <w:p w14:paraId="6077A91E" w14:textId="30E6F9B2" w:rsidR="00D90C85" w:rsidRPr="00E666CE" w:rsidRDefault="006F7013"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sản phẩm thêm thành công</w:t>
            </w:r>
            <w:r w:rsidRPr="0049009D">
              <w:rPr>
                <w:lang w:val="vi-VN"/>
              </w:rPr>
              <w:t xml:space="preserve"> nếu các giá trị đều hợp lệ.</w:t>
            </w:r>
          </w:p>
        </w:tc>
      </w:tr>
      <w:tr w:rsidR="00D90C85" w:rsidRPr="00D5219B" w14:paraId="4EDDBE8C"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37F89FF" w14:textId="7ABB261A" w:rsidR="00D90C85" w:rsidRDefault="00D90C85" w:rsidP="00E666CE">
            <w:pPr>
              <w:widowControl w:val="0"/>
            </w:pPr>
            <w:r w:rsidRPr="00D5219B">
              <w:rPr>
                <w:b/>
                <w:bCs/>
              </w:rPr>
              <w:t>Luồng A</w:t>
            </w:r>
            <w:r>
              <w:rPr>
                <w:b/>
                <w:bCs/>
              </w:rPr>
              <w:t>2</w:t>
            </w:r>
            <w:r w:rsidRPr="00D5219B">
              <w:rPr>
                <w:b/>
                <w:bCs/>
              </w:rPr>
              <w:t xml:space="preserve">: </w:t>
            </w:r>
            <w:r>
              <w:rPr>
                <w:b/>
                <w:bCs/>
              </w:rPr>
              <w:t>Upload ảnh không hợp lệ</w:t>
            </w:r>
          </w:p>
        </w:tc>
      </w:tr>
      <w:tr w:rsidR="00D90C85" w:rsidRPr="00E666CE" w14:paraId="2297C6EA"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99876F4" w14:textId="77777777" w:rsidR="00D90C85" w:rsidRPr="00DA0001" w:rsidRDefault="00D90C85" w:rsidP="00E666CE">
            <w:pPr>
              <w:widowControl w:val="0"/>
              <w:rPr>
                <w:lang w:val="vi-VN"/>
              </w:rPr>
            </w:pPr>
            <w:r>
              <w:t>Hệ thống hiển thị thông báo lỗi:</w:t>
            </w:r>
          </w:p>
          <w:p w14:paraId="09183AD9" w14:textId="010FE9E1" w:rsidR="00D90C85" w:rsidRPr="00D90C85" w:rsidRDefault="00D90C85"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upload </w:t>
            </w:r>
            <w:r w:rsidR="00B703B8" w:rsidRPr="00E666CE">
              <w:rPr>
                <w:lang w:val="vi-VN"/>
              </w:rPr>
              <w:t>ảnh</w:t>
            </w:r>
            <w:r w:rsidRPr="00E666CE">
              <w:rPr>
                <w:lang w:val="vi-VN"/>
              </w:rPr>
              <w:t xml:space="preserve">: </w:t>
            </w:r>
            <w:r w:rsidRPr="219C23C9">
              <w:rPr>
                <w:lang w:val="vi-VN"/>
              </w:rPr>
              <w:t>“</w:t>
            </w:r>
            <w:r w:rsidRPr="00E666CE">
              <w:rPr>
                <w:lang w:val="vi-VN"/>
              </w:rPr>
              <w:t>Ảnh sản phẩm không được để trống</w:t>
            </w:r>
            <w:r w:rsidRPr="219C23C9">
              <w:rPr>
                <w:lang w:val="vi-VN"/>
              </w:rPr>
              <w:t>”</w:t>
            </w:r>
            <w:r w:rsidRPr="00E666CE">
              <w:rPr>
                <w:lang w:val="vi-VN"/>
              </w:rPr>
              <w:t>.</w:t>
            </w:r>
          </w:p>
          <w:p w14:paraId="76CFF285" w14:textId="3030CFA3" w:rsidR="00D90C85" w:rsidRPr="00E666CE" w:rsidRDefault="006F7013"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sản phẩm thêm thành công</w:t>
            </w:r>
            <w:r w:rsidRPr="0049009D">
              <w:rPr>
                <w:lang w:val="vi-VN"/>
              </w:rPr>
              <w:t xml:space="preserve"> nếu các giá trị đều hợp lệ.</w:t>
            </w:r>
          </w:p>
        </w:tc>
      </w:tr>
      <w:tr w:rsidR="00B703B8" w:rsidRPr="00E666CE" w14:paraId="1647DE84"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98D216B" w14:textId="4A36F8F7" w:rsidR="00B703B8" w:rsidRPr="00E666CE" w:rsidRDefault="00B703B8" w:rsidP="00E666CE">
            <w:pPr>
              <w:widowControl w:val="0"/>
              <w:rPr>
                <w:lang w:val="vi-VN"/>
              </w:rPr>
            </w:pPr>
            <w:r w:rsidRPr="00E666CE">
              <w:rPr>
                <w:b/>
                <w:bCs/>
                <w:lang w:val="vi-VN"/>
              </w:rPr>
              <w:t>Luồng A3: Nhập loại sản phẩm không hợp lệ</w:t>
            </w:r>
          </w:p>
        </w:tc>
      </w:tr>
      <w:tr w:rsidR="00B703B8" w:rsidRPr="00E666CE" w14:paraId="2DEF66A1"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FCECFB0" w14:textId="77777777" w:rsidR="00B703B8" w:rsidRPr="00DA0001" w:rsidRDefault="00B703B8" w:rsidP="00E666CE">
            <w:pPr>
              <w:widowControl w:val="0"/>
              <w:rPr>
                <w:lang w:val="vi-VN"/>
              </w:rPr>
            </w:pPr>
            <w:r w:rsidRPr="00E666CE">
              <w:rPr>
                <w:lang w:val="vi-VN"/>
              </w:rPr>
              <w:t>Hệ thống hiển thị thông báo lỗi:</w:t>
            </w:r>
          </w:p>
          <w:p w14:paraId="4C028474" w14:textId="3D00D2E0" w:rsidR="00B703B8" w:rsidRPr="00D90C85" w:rsidRDefault="00B703B8"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lastRenderedPageBreak/>
              <w:t xml:space="preserve">Không </w:t>
            </w:r>
            <w:r w:rsidR="00411B97" w:rsidRPr="00E666CE">
              <w:rPr>
                <w:lang w:val="vi-VN"/>
              </w:rPr>
              <w:t>chọn</w:t>
            </w:r>
            <w:r w:rsidRPr="00E666CE">
              <w:rPr>
                <w:lang w:val="vi-VN"/>
              </w:rPr>
              <w:t xml:space="preserve"> loại sản phẩm: </w:t>
            </w:r>
            <w:r w:rsidRPr="219C23C9">
              <w:rPr>
                <w:lang w:val="vi-VN"/>
              </w:rPr>
              <w:t>“</w:t>
            </w:r>
            <w:r w:rsidR="00411B97">
              <w:rPr>
                <w:lang w:val="vi-VN"/>
              </w:rPr>
              <w:t>L</w:t>
            </w:r>
            <w:r w:rsidR="00411B97" w:rsidRPr="00E666CE">
              <w:rPr>
                <w:lang w:val="vi-VN"/>
              </w:rPr>
              <w:t>oại</w:t>
            </w:r>
            <w:r w:rsidRPr="00E666CE">
              <w:rPr>
                <w:lang w:val="vi-VN"/>
              </w:rPr>
              <w:t xml:space="preserve"> sản phẩm không được để trống</w:t>
            </w:r>
            <w:r w:rsidRPr="219C23C9">
              <w:rPr>
                <w:lang w:val="vi-VN"/>
              </w:rPr>
              <w:t>”</w:t>
            </w:r>
            <w:r w:rsidRPr="00E666CE">
              <w:rPr>
                <w:lang w:val="vi-VN"/>
              </w:rPr>
              <w:t>.</w:t>
            </w:r>
          </w:p>
          <w:p w14:paraId="2E026BD4" w14:textId="3FE37702" w:rsidR="00B703B8" w:rsidRPr="00E666CE" w:rsidRDefault="006F7013"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sản phẩm thêm thành công</w:t>
            </w:r>
            <w:r w:rsidRPr="0049009D">
              <w:rPr>
                <w:lang w:val="vi-VN"/>
              </w:rPr>
              <w:t xml:space="preserve"> nếu các giá trị đều hợp lệ.</w:t>
            </w:r>
          </w:p>
        </w:tc>
      </w:tr>
      <w:tr w:rsidR="00B703B8" w:rsidRPr="00D5219B" w14:paraId="68DF7FD4"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C2BD6E2" w14:textId="77777777" w:rsidR="00B703B8" w:rsidRPr="00D5219B" w:rsidRDefault="00B703B8" w:rsidP="00E666CE">
            <w:pPr>
              <w:widowControl w:val="0"/>
            </w:pPr>
            <w:r w:rsidRPr="00D5219B">
              <w:rPr>
                <w:b/>
                <w:bCs/>
              </w:rPr>
              <w:lastRenderedPageBreak/>
              <w:t>Giao diện minh họa</w:t>
            </w:r>
          </w:p>
        </w:tc>
      </w:tr>
      <w:tr w:rsidR="00411B97" w:rsidRPr="00D5219B" w14:paraId="510B2A3E" w14:textId="77777777" w:rsidTr="00C36BF5">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5778B9AF" w14:textId="77777777" w:rsidR="00691652" w:rsidRDefault="00CA4E87" w:rsidP="00E666CE">
            <w:pPr>
              <w:widowControl w:val="0"/>
            </w:pPr>
            <w:r>
              <w:rPr>
                <w:noProof/>
                <w:lang w:val="vi-VN" w:eastAsia="vi-VN"/>
              </w:rPr>
              <w:drawing>
                <wp:inline distT="0" distB="0" distL="0" distR="0" wp14:anchorId="42376980" wp14:editId="2B509882">
                  <wp:extent cx="5685121" cy="2743200"/>
                  <wp:effectExtent l="0" t="0" r="0" b="0"/>
                  <wp:docPr id="202396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68815" name=""/>
                          <pic:cNvPicPr/>
                        </pic:nvPicPr>
                        <pic:blipFill>
                          <a:blip r:embed="rId46"/>
                          <a:stretch>
                            <a:fillRect/>
                          </a:stretch>
                        </pic:blipFill>
                        <pic:spPr>
                          <a:xfrm>
                            <a:off x="0" y="0"/>
                            <a:ext cx="5693652" cy="2747316"/>
                          </a:xfrm>
                          <a:prstGeom prst="rect">
                            <a:avLst/>
                          </a:prstGeom>
                        </pic:spPr>
                      </pic:pic>
                    </a:graphicData>
                  </a:graphic>
                </wp:inline>
              </w:drawing>
            </w:r>
          </w:p>
          <w:p w14:paraId="0D49533E" w14:textId="63ACC323" w:rsidR="00CA4E87" w:rsidRPr="00EB3328" w:rsidRDefault="00691652" w:rsidP="00E666CE">
            <w:pPr>
              <w:pStyle w:val="Caption"/>
              <w:widowControl w:val="0"/>
            </w:pPr>
            <w:bookmarkStart w:id="522" w:name="_Toc180279729"/>
            <w:bookmarkStart w:id="523" w:name="_Toc180435409"/>
            <w:r>
              <w:t xml:space="preserve">Hình </w:t>
            </w:r>
            <w:fldSimple w:instr=" STYLEREF 1 \s ">
              <w:r w:rsidR="001C794A">
                <w:rPr>
                  <w:noProof/>
                </w:rPr>
                <w:t>2</w:t>
              </w:r>
            </w:fldSimple>
            <w:r w:rsidR="006B790F">
              <w:t>.</w:t>
            </w:r>
            <w:fldSimple w:instr=" SEQ Hình \* ARABIC \s 1 ">
              <w:r w:rsidR="001C794A">
                <w:rPr>
                  <w:noProof/>
                </w:rPr>
                <w:t>24</w:t>
              </w:r>
            </w:fldSimple>
            <w:r>
              <w:t xml:space="preserve">. </w:t>
            </w:r>
            <w:r w:rsidRPr="00EB3328">
              <w:t>Giao diện danh sách sản phẩm</w:t>
            </w:r>
            <w:bookmarkEnd w:id="522"/>
            <w:bookmarkEnd w:id="523"/>
          </w:p>
        </w:tc>
      </w:tr>
    </w:tbl>
    <w:p w14:paraId="437EA538" w14:textId="77777777" w:rsidR="00D5219B" w:rsidRPr="00D5219B" w:rsidRDefault="00D5219B" w:rsidP="00E666CE">
      <w:pPr>
        <w:widowControl w:val="0"/>
      </w:pPr>
    </w:p>
    <w:p w14:paraId="013B0F54" w14:textId="2B06950B" w:rsidR="001B7CB4" w:rsidRDefault="001B7CB4" w:rsidP="00E666CE">
      <w:pPr>
        <w:pStyle w:val="Heading3"/>
        <w:keepNext w:val="0"/>
        <w:widowControl w:val="0"/>
      </w:pPr>
      <w:bookmarkStart w:id="524" w:name="_Toc178930802"/>
      <w:bookmarkStart w:id="525" w:name="_Toc179783200"/>
      <w:bookmarkStart w:id="526" w:name="_Toc180279646"/>
      <w:bookmarkStart w:id="527" w:name="_Toc180503838"/>
      <w:r>
        <w:t>UC#10: Quản lý loại sản phẩm (Admin)</w:t>
      </w:r>
      <w:bookmarkEnd w:id="524"/>
      <w:bookmarkEnd w:id="525"/>
      <w:bookmarkEnd w:id="526"/>
      <w:bookmarkEnd w:id="527"/>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1"/>
        <w:gridCol w:w="2217"/>
        <w:gridCol w:w="2928"/>
        <w:gridCol w:w="2204"/>
      </w:tblGrid>
      <w:tr w:rsidR="00B50740" w:rsidRPr="00D5219B" w14:paraId="2233A743" w14:textId="77777777" w:rsidTr="00AE0AE6">
        <w:trPr>
          <w:trHeight w:val="728"/>
        </w:trPr>
        <w:tc>
          <w:tcPr>
            <w:tcW w:w="401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4152C05" w14:textId="77777777" w:rsidR="00D5219B" w:rsidRPr="00D5219B" w:rsidRDefault="00D5219B" w:rsidP="00E666CE">
            <w:pPr>
              <w:widowControl w:val="0"/>
              <w:rPr>
                <w:b/>
                <w:bCs/>
              </w:rPr>
            </w:pPr>
            <w:r w:rsidRPr="00D5219B">
              <w:rPr>
                <w:b/>
                <w:bCs/>
              </w:rPr>
              <w:t>UC#10</w:t>
            </w:r>
          </w:p>
        </w:tc>
        <w:tc>
          <w:tcPr>
            <w:tcW w:w="298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B468DCA" w14:textId="77777777" w:rsidR="00D5219B" w:rsidRPr="00D5219B" w:rsidRDefault="00D5219B" w:rsidP="00E666CE">
            <w:pPr>
              <w:widowControl w:val="0"/>
              <w:rPr>
                <w:b/>
                <w:bCs/>
              </w:rPr>
            </w:pPr>
            <w:r w:rsidRPr="00D5219B">
              <w:rPr>
                <w:b/>
                <w:bCs/>
              </w:rPr>
              <w:t>Quản lý loại sản phẩm</w:t>
            </w:r>
          </w:p>
        </w:tc>
        <w:tc>
          <w:tcPr>
            <w:tcW w:w="218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CBA4D48" w14:textId="77777777" w:rsidR="00D5219B" w:rsidRPr="00D5219B" w:rsidRDefault="00D5219B" w:rsidP="00E666CE">
            <w:pPr>
              <w:widowControl w:val="0"/>
              <w:rPr>
                <w:b/>
                <w:bCs/>
              </w:rPr>
            </w:pPr>
            <w:r w:rsidRPr="00D5219B">
              <w:rPr>
                <w:b/>
                <w:bCs/>
              </w:rPr>
              <w:t>Độ phức tạp: Cao</w:t>
            </w:r>
          </w:p>
        </w:tc>
      </w:tr>
      <w:tr w:rsidR="00D5219B" w:rsidRPr="00D5219B" w14:paraId="71DA705B" w14:textId="77777777" w:rsidTr="00AE0AE6">
        <w:trPr>
          <w:trHeight w:val="314"/>
        </w:trPr>
        <w:tc>
          <w:tcPr>
            <w:tcW w:w="401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2A48298" w14:textId="77777777" w:rsidR="00D5219B" w:rsidRPr="00D5219B" w:rsidRDefault="00D5219B" w:rsidP="00E666CE">
            <w:pPr>
              <w:widowControl w:val="0"/>
              <w:rPr>
                <w:b/>
                <w:bCs/>
              </w:rPr>
            </w:pPr>
            <w:r w:rsidRPr="00D5219B">
              <w:rPr>
                <w:b/>
                <w:bCs/>
              </w:rPr>
              <w:t>Mô tả</w:t>
            </w:r>
          </w:p>
        </w:tc>
        <w:tc>
          <w:tcPr>
            <w:tcW w:w="516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C32BF1B" w14:textId="77777777" w:rsidR="00D5219B" w:rsidRPr="00D5219B" w:rsidRDefault="00D5219B" w:rsidP="00E666CE">
            <w:pPr>
              <w:widowControl w:val="0"/>
            </w:pPr>
            <w:r w:rsidRPr="00D5219B">
              <w:t>Chức năng quản lý loại sản phẩm cho phép admin thực hiện thêm, sửa, xóa, cũng như xem loại sản phẩm trong hệ thống.</w:t>
            </w:r>
          </w:p>
        </w:tc>
      </w:tr>
      <w:tr w:rsidR="00D5219B" w:rsidRPr="00D5219B" w14:paraId="034BAC13" w14:textId="77777777" w:rsidTr="00AE0AE6">
        <w:trPr>
          <w:trHeight w:val="705"/>
        </w:trPr>
        <w:tc>
          <w:tcPr>
            <w:tcW w:w="401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4155582" w14:textId="77777777" w:rsidR="00D5219B" w:rsidRPr="00D5219B" w:rsidRDefault="00D5219B" w:rsidP="00E666CE">
            <w:pPr>
              <w:widowControl w:val="0"/>
              <w:rPr>
                <w:b/>
                <w:bCs/>
              </w:rPr>
            </w:pPr>
            <w:r w:rsidRPr="00D5219B">
              <w:rPr>
                <w:b/>
                <w:bCs/>
              </w:rPr>
              <w:t>Tác nhân</w:t>
            </w:r>
          </w:p>
        </w:tc>
        <w:tc>
          <w:tcPr>
            <w:tcW w:w="516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217E3F36" w14:textId="77777777" w:rsidR="00D5219B" w:rsidRPr="00D5219B" w:rsidRDefault="00D5219B" w:rsidP="00E666CE">
            <w:pPr>
              <w:widowControl w:val="0"/>
            </w:pPr>
            <w:r w:rsidRPr="00D5219B">
              <w:t>Admin</w:t>
            </w:r>
          </w:p>
        </w:tc>
      </w:tr>
      <w:tr w:rsidR="00D5219B" w:rsidRPr="00D5219B" w14:paraId="4B660396" w14:textId="77777777" w:rsidTr="00AE0AE6">
        <w:trPr>
          <w:trHeight w:val="339"/>
        </w:trPr>
        <w:tc>
          <w:tcPr>
            <w:tcW w:w="401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91503E3" w14:textId="77777777" w:rsidR="00D5219B" w:rsidRPr="00D5219B" w:rsidRDefault="00D5219B" w:rsidP="00E666CE">
            <w:pPr>
              <w:widowControl w:val="0"/>
              <w:rPr>
                <w:b/>
                <w:bCs/>
              </w:rPr>
            </w:pPr>
            <w:r w:rsidRPr="00D5219B">
              <w:rPr>
                <w:b/>
                <w:bCs/>
              </w:rPr>
              <w:t>Tiền điều kiện</w:t>
            </w:r>
          </w:p>
        </w:tc>
        <w:tc>
          <w:tcPr>
            <w:tcW w:w="516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0642CAAD" w14:textId="77777777" w:rsidR="00D5219B" w:rsidRPr="00D5219B" w:rsidRDefault="00D5219B" w:rsidP="00E666CE">
            <w:pPr>
              <w:widowControl w:val="0"/>
            </w:pPr>
            <w:r w:rsidRPr="00D5219B">
              <w:t>Admin cần phải đăng nhập vào trang admin trước khi sử dụng chức năng.</w:t>
            </w:r>
          </w:p>
        </w:tc>
      </w:tr>
      <w:tr w:rsidR="00B50740" w:rsidRPr="00D5219B" w14:paraId="130E990D" w14:textId="77777777" w:rsidTr="00AE0AE6">
        <w:trPr>
          <w:trHeight w:val="321"/>
        </w:trPr>
        <w:tc>
          <w:tcPr>
            <w:tcW w:w="1993"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3A47DA5" w14:textId="77777777" w:rsidR="00D5219B" w:rsidRPr="00D5219B" w:rsidRDefault="00D5219B" w:rsidP="00E666CE">
            <w:pPr>
              <w:widowControl w:val="0"/>
              <w:rPr>
                <w:b/>
                <w:bCs/>
              </w:rPr>
            </w:pPr>
            <w:r w:rsidRPr="00D5219B">
              <w:rPr>
                <w:b/>
                <w:bCs/>
              </w:rPr>
              <w:t>Hậu điều kiện</w:t>
            </w:r>
          </w:p>
        </w:tc>
        <w:tc>
          <w:tcPr>
            <w:tcW w:w="202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874E1F4" w14:textId="77777777" w:rsidR="00D5219B" w:rsidRPr="00D5219B" w:rsidRDefault="00D5219B" w:rsidP="00E666CE">
            <w:pPr>
              <w:widowControl w:val="0"/>
              <w:rPr>
                <w:b/>
                <w:bCs/>
              </w:rPr>
            </w:pPr>
            <w:r w:rsidRPr="00D5219B">
              <w:rPr>
                <w:b/>
                <w:bCs/>
              </w:rPr>
              <w:t>Thành công</w:t>
            </w:r>
          </w:p>
        </w:tc>
        <w:tc>
          <w:tcPr>
            <w:tcW w:w="516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370D44A1" w14:textId="77777777" w:rsidR="00D5219B" w:rsidRPr="00D5219B" w:rsidRDefault="00D5219B" w:rsidP="00E666CE">
            <w:pPr>
              <w:widowControl w:val="0"/>
            </w:pPr>
            <w:r w:rsidRPr="00D5219B">
              <w:t>Admin thành công thao tác với loại sản phẩm trong hệ thống.</w:t>
            </w:r>
          </w:p>
        </w:tc>
      </w:tr>
      <w:tr w:rsidR="00B50740" w:rsidRPr="00D5219B" w14:paraId="1185807C" w14:textId="77777777" w:rsidTr="00AE0AE6">
        <w:trPr>
          <w:trHeight w:val="290"/>
        </w:trPr>
        <w:tc>
          <w:tcPr>
            <w:tcW w:w="1993" w:type="dxa"/>
            <w:vMerge/>
            <w:vAlign w:val="center"/>
            <w:hideMark/>
          </w:tcPr>
          <w:p w14:paraId="321242EB" w14:textId="77777777" w:rsidR="00D5219B" w:rsidRPr="00D5219B" w:rsidRDefault="00D5219B" w:rsidP="00E666CE">
            <w:pPr>
              <w:widowControl w:val="0"/>
              <w:rPr>
                <w:b/>
                <w:bCs/>
              </w:rPr>
            </w:pPr>
          </w:p>
        </w:tc>
        <w:tc>
          <w:tcPr>
            <w:tcW w:w="202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19DF7E2" w14:textId="77777777" w:rsidR="00D5219B" w:rsidRPr="00D5219B" w:rsidRDefault="00D5219B" w:rsidP="00E666CE">
            <w:pPr>
              <w:widowControl w:val="0"/>
              <w:rPr>
                <w:b/>
                <w:bCs/>
              </w:rPr>
            </w:pPr>
            <w:r w:rsidRPr="00D5219B">
              <w:rPr>
                <w:b/>
                <w:bCs/>
              </w:rPr>
              <w:t>Lỗi</w:t>
            </w:r>
          </w:p>
        </w:tc>
        <w:tc>
          <w:tcPr>
            <w:tcW w:w="516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243B49A8" w14:textId="77777777" w:rsidR="00D5219B" w:rsidRPr="00D5219B" w:rsidRDefault="00D5219B" w:rsidP="00E666CE">
            <w:pPr>
              <w:widowControl w:val="0"/>
            </w:pPr>
            <w:r w:rsidRPr="00D5219B">
              <w:t>Admin quản lý loại sản phẩm thất bại.</w:t>
            </w:r>
          </w:p>
        </w:tc>
      </w:tr>
      <w:tr w:rsidR="00D5219B" w:rsidRPr="00D5219B" w14:paraId="6E3E5EBB" w14:textId="77777777" w:rsidTr="00AE0AE6">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99EDAD8" w14:textId="77777777" w:rsidR="00D5219B" w:rsidRPr="00D5219B" w:rsidRDefault="00D5219B" w:rsidP="00E666CE">
            <w:pPr>
              <w:widowControl w:val="0"/>
              <w:rPr>
                <w:b/>
                <w:bCs/>
              </w:rPr>
            </w:pPr>
            <w:r w:rsidRPr="00D5219B">
              <w:rPr>
                <w:b/>
                <w:bCs/>
              </w:rPr>
              <w:t>ĐẶC TẢ CHỨC NĂNG</w:t>
            </w:r>
          </w:p>
        </w:tc>
      </w:tr>
      <w:tr w:rsidR="00D5219B" w:rsidRPr="00D5219B" w14:paraId="47C5DFE1" w14:textId="77777777" w:rsidTr="00AE0AE6">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9C50E63" w14:textId="77777777" w:rsidR="00D5219B" w:rsidRPr="00D5219B" w:rsidRDefault="00D5219B" w:rsidP="00E666CE">
            <w:pPr>
              <w:widowControl w:val="0"/>
            </w:pPr>
            <w:r w:rsidRPr="00D5219B">
              <w:rPr>
                <w:b/>
                <w:bCs/>
              </w:rPr>
              <w:lastRenderedPageBreak/>
              <w:t>Luồng sự kiện chính/Kịch bản chính</w:t>
            </w:r>
          </w:p>
        </w:tc>
      </w:tr>
      <w:tr w:rsidR="00D5219B" w:rsidRPr="00D5219B" w14:paraId="21C97470" w14:textId="77777777" w:rsidTr="00AE0AE6">
        <w:trPr>
          <w:trHeight w:val="343"/>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BFC9B65" w14:textId="1814331D" w:rsidR="00411B97" w:rsidRDefault="00411B97" w:rsidP="00E666CE">
            <w:pPr>
              <w:widowControl w:val="0"/>
            </w:pPr>
            <w:r>
              <w:t>Chức năng bắt đầu khi admin muốn quản lý loại sản phẩm.</w:t>
            </w:r>
          </w:p>
          <w:p w14:paraId="0D2A9481" w14:textId="4F376A7A" w:rsidR="00D5219B" w:rsidRPr="00D5219B" w:rsidRDefault="00D5219B" w:rsidP="00E666CE">
            <w:pPr>
              <w:pStyle w:val="StyleTr0"/>
              <w:widowControl w:val="0"/>
            </w:pPr>
            <w:r w:rsidRPr="00D5219B">
              <w:t>Admin truy cập vào trang quản lý loại sản phẩm. Hệ thống hiển thị danh sách các loại sản phẩm có trong cơ sở dữ liệu. Danh sách này bao gồm các thông tin như id, tên loại sản phẩm, ảnh loại sản phẩm, và trạng thái.</w:t>
            </w:r>
          </w:p>
          <w:p w14:paraId="358FE391" w14:textId="77777777" w:rsidR="00D5219B" w:rsidRPr="00D5219B" w:rsidRDefault="00D5219B" w:rsidP="00E666CE">
            <w:pPr>
              <w:pStyle w:val="StyleTr0"/>
              <w:widowControl w:val="0"/>
            </w:pPr>
            <w:r w:rsidRPr="00D5219B">
              <w:t xml:space="preserve">Admin nhấp vào một loại sản phẩm trong danh sách để xem thông tin chi tiết về loại sản phẩm đó. Hệ thống sẽ hiển thị thông tin chi tiết bao gồm tên loại sản phẩm, ảnh. </w:t>
            </w:r>
          </w:p>
          <w:p w14:paraId="6C1A0F2F" w14:textId="77777777" w:rsidR="00D5219B" w:rsidRPr="00D5219B" w:rsidRDefault="00D5219B" w:rsidP="00E666CE">
            <w:pPr>
              <w:pStyle w:val="StyleTr0"/>
              <w:widowControl w:val="0"/>
            </w:pPr>
            <w:r w:rsidRPr="00D5219B">
              <w:t>Khi muốn sửa thông tin loại sản phẩm admin sẽ truy cập vào trang thông tin chi tiết sản phẩm. Hệ thống sẽ cho phép thay đổi tên, và ảnh.</w:t>
            </w:r>
          </w:p>
          <w:p w14:paraId="3EC5724A" w14:textId="784752A1" w:rsidR="00D5219B" w:rsidRPr="00D5219B" w:rsidRDefault="00D5219B" w:rsidP="00E666CE">
            <w:pPr>
              <w:pStyle w:val="StyleTr0"/>
              <w:widowControl w:val="0"/>
            </w:pPr>
            <w:r w:rsidRPr="00D5219B">
              <w:t xml:space="preserve">Admin chọn sản phẩm muốn xóa, ấn vào </w:t>
            </w:r>
            <w:r w:rsidR="00411B97">
              <w:rPr>
                <w:noProof/>
              </w:rPr>
              <w:t>icon Xóa</w:t>
            </w:r>
            <w:r w:rsidRPr="00D5219B">
              <w:t>, hệ thống sẽ thực thi xóa sản phẩm.</w:t>
            </w:r>
          </w:p>
          <w:p w14:paraId="37BE503C" w14:textId="3BCD2CDE" w:rsidR="00D5219B" w:rsidRDefault="00D5219B" w:rsidP="00E666CE">
            <w:pPr>
              <w:pStyle w:val="StyleTr0"/>
              <w:widowControl w:val="0"/>
            </w:pPr>
            <w:r w:rsidRPr="00D5219B">
              <w:t xml:space="preserve">Khi admin muốn thêm một sản phẩm mới vào danh sách sản phẩm, bấm nút “Tạo”, hệ thống sẽ yêu cầu nhập gồm tên loại sản phẩm, ảnh loại sản. Sau đó nhấn biểu tượng </w:t>
            </w:r>
            <w:r w:rsidR="00411B97">
              <w:rPr>
                <w:noProof/>
              </w:rPr>
              <w:t>upload</w:t>
            </w:r>
            <w:r w:rsidRPr="00D5219B">
              <w:t>, loại sản phẩm sẽ được</w:t>
            </w:r>
            <w:r w:rsidR="00411B97">
              <w:t xml:space="preserve"> thêm thành công</w:t>
            </w:r>
            <w:r w:rsidRPr="00D5219B">
              <w:t>.</w:t>
            </w:r>
            <w:r w:rsidR="00411B97">
              <w:t xml:space="preserve"> Khi sửa loại sản phẩm hệ thống chạy các luồng tương tự thêm loại sản phẩm.</w:t>
            </w:r>
          </w:p>
          <w:p w14:paraId="0C37A83A" w14:textId="769A8FF3" w:rsidR="00411B97" w:rsidRDefault="00411B97" w:rsidP="00E666CE">
            <w:pPr>
              <w:pStyle w:val="StyleTr0"/>
              <w:widowControl w:val="0"/>
            </w:pPr>
            <w:r>
              <w:t>Hệ thống xác nhận tính hợp lệ của tên loại sản phẩm. Nếu giá trị không hợp lệ thực hiện luồng A.</w:t>
            </w:r>
          </w:p>
          <w:p w14:paraId="1B18CEFD" w14:textId="3D236F5D" w:rsidR="00D5219B" w:rsidRPr="00D5219B" w:rsidRDefault="00411B97" w:rsidP="00E666CE">
            <w:pPr>
              <w:pStyle w:val="StyleTr0"/>
              <w:widowControl w:val="0"/>
            </w:pPr>
            <w:r>
              <w:t>Hệ thống xác nhận tính hợp lệ của hình ảnh sản phẩm. Nếu giá trị không hợp lệ thực hiện luồng A1.</w:t>
            </w:r>
          </w:p>
        </w:tc>
      </w:tr>
      <w:tr w:rsidR="00D5219B" w:rsidRPr="00D5219B" w14:paraId="24E70713" w14:textId="77777777" w:rsidTr="00AE0AE6">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884ACD3" w14:textId="77777777" w:rsidR="00D5219B" w:rsidRPr="00D5219B" w:rsidRDefault="00D5219B" w:rsidP="00E666CE">
            <w:pPr>
              <w:widowControl w:val="0"/>
              <w:rPr>
                <w:b/>
                <w:bCs/>
              </w:rPr>
            </w:pPr>
            <w:r w:rsidRPr="00D5219B">
              <w:rPr>
                <w:b/>
                <w:bCs/>
              </w:rPr>
              <w:t>Luồng sự kiện phát sinh/Kịch bản phát sinh</w:t>
            </w:r>
          </w:p>
        </w:tc>
      </w:tr>
      <w:tr w:rsidR="00411B97" w:rsidRPr="00D5219B" w14:paraId="05E41EB1" w14:textId="77777777" w:rsidTr="00AE0AE6">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E07375F" w14:textId="05BFEA8A" w:rsidR="00411B97" w:rsidRPr="00D5219B" w:rsidRDefault="00411B97" w:rsidP="00E666CE">
            <w:pPr>
              <w:widowControl w:val="0"/>
              <w:rPr>
                <w:b/>
                <w:bCs/>
              </w:rPr>
            </w:pPr>
            <w:r w:rsidRPr="00D5219B">
              <w:rPr>
                <w:b/>
                <w:bCs/>
              </w:rPr>
              <w:t xml:space="preserve">Luồng A: </w:t>
            </w:r>
            <w:r>
              <w:rPr>
                <w:b/>
                <w:bCs/>
              </w:rPr>
              <w:t>Nhập tên loại sản phẩm không hợp lệ</w:t>
            </w:r>
          </w:p>
        </w:tc>
      </w:tr>
      <w:tr w:rsidR="00411B97" w:rsidRPr="00E666CE" w14:paraId="37D13F14" w14:textId="77777777" w:rsidTr="00AE0AE6">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41DB9AAE" w14:textId="77777777" w:rsidR="00411B97" w:rsidRPr="00DA0001" w:rsidRDefault="00411B97" w:rsidP="00E666CE">
            <w:pPr>
              <w:widowControl w:val="0"/>
              <w:rPr>
                <w:lang w:val="vi-VN"/>
              </w:rPr>
            </w:pPr>
            <w:r>
              <w:t>Hệ thống hiển thị thông báo lỗi:</w:t>
            </w:r>
          </w:p>
          <w:p w14:paraId="20C9CF3E" w14:textId="77777777" w:rsidR="00411B97" w:rsidRPr="00A378AA" w:rsidRDefault="00411B97"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tên sản phẩm </w:t>
            </w:r>
            <w:r w:rsidRPr="219C23C9">
              <w:rPr>
                <w:lang w:val="vi-VN"/>
              </w:rPr>
              <w:t>“</w:t>
            </w:r>
            <w:r w:rsidRPr="00E666CE">
              <w:rPr>
                <w:lang w:val="vi-VN"/>
              </w:rPr>
              <w:t>Tên sản phẩm không được để trống</w:t>
            </w:r>
            <w:r w:rsidRPr="219C23C9">
              <w:rPr>
                <w:lang w:val="vi-VN"/>
              </w:rPr>
              <w:t>”</w:t>
            </w:r>
            <w:r w:rsidRPr="00E666CE">
              <w:rPr>
                <w:lang w:val="vi-VN"/>
              </w:rPr>
              <w:t>.</w:t>
            </w:r>
          </w:p>
          <w:p w14:paraId="1B7A245A" w14:textId="20CE0D9E" w:rsidR="00411B97" w:rsidRPr="00E666CE" w:rsidRDefault="00B50740"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loại sản phẩm thêm thành công</w:t>
            </w:r>
            <w:r w:rsidRPr="0049009D">
              <w:rPr>
                <w:lang w:val="vi-VN"/>
              </w:rPr>
              <w:t xml:space="preserve"> nếu các giá trị đều hợp lệ.</w:t>
            </w:r>
          </w:p>
        </w:tc>
      </w:tr>
      <w:tr w:rsidR="00411B97" w:rsidRPr="00D5219B" w14:paraId="407843E5" w14:textId="77777777" w:rsidTr="00AE0AE6">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77E39B1" w14:textId="736EFF6C" w:rsidR="00411B97" w:rsidRPr="00D5219B" w:rsidRDefault="00411B97" w:rsidP="00E666CE">
            <w:pPr>
              <w:widowControl w:val="0"/>
            </w:pPr>
            <w:r w:rsidRPr="00D5219B">
              <w:rPr>
                <w:b/>
                <w:bCs/>
              </w:rPr>
              <w:t>Luồng A</w:t>
            </w:r>
            <w:r w:rsidR="00726BDF">
              <w:rPr>
                <w:b/>
                <w:bCs/>
              </w:rPr>
              <w:t>1</w:t>
            </w:r>
            <w:r w:rsidRPr="00D5219B">
              <w:rPr>
                <w:b/>
                <w:bCs/>
              </w:rPr>
              <w:t xml:space="preserve">: </w:t>
            </w:r>
            <w:r>
              <w:rPr>
                <w:b/>
                <w:bCs/>
              </w:rPr>
              <w:t>Upload ảnh không hợp lệ</w:t>
            </w:r>
          </w:p>
        </w:tc>
      </w:tr>
      <w:tr w:rsidR="00411B97" w:rsidRPr="00E666CE" w14:paraId="0FACD194" w14:textId="77777777" w:rsidTr="00AE0AE6">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F715AE2" w14:textId="77777777" w:rsidR="00411B97" w:rsidRPr="00DA0001" w:rsidRDefault="00411B97" w:rsidP="00E666CE">
            <w:pPr>
              <w:widowControl w:val="0"/>
              <w:rPr>
                <w:lang w:val="vi-VN"/>
              </w:rPr>
            </w:pPr>
            <w:r>
              <w:t>Hệ thống hiển thị thông báo lỗi:</w:t>
            </w:r>
          </w:p>
          <w:p w14:paraId="0AB853EA" w14:textId="48DCCF11" w:rsidR="00411B97" w:rsidRPr="00D90C85" w:rsidRDefault="00411B97"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upload ảnh: </w:t>
            </w:r>
            <w:r w:rsidRPr="219C23C9">
              <w:rPr>
                <w:lang w:val="vi-VN"/>
              </w:rPr>
              <w:t>“</w:t>
            </w:r>
            <w:r w:rsidRPr="00E666CE">
              <w:rPr>
                <w:lang w:val="vi-VN"/>
              </w:rPr>
              <w:t>Ảnh loại sản phẩm không được để trống</w:t>
            </w:r>
            <w:r w:rsidRPr="219C23C9">
              <w:rPr>
                <w:lang w:val="vi-VN"/>
              </w:rPr>
              <w:t>”</w:t>
            </w:r>
            <w:r w:rsidRPr="00E666CE">
              <w:rPr>
                <w:lang w:val="vi-VN"/>
              </w:rPr>
              <w:t>.</w:t>
            </w:r>
          </w:p>
          <w:p w14:paraId="678C6287" w14:textId="7E29913D" w:rsidR="00411B97" w:rsidRPr="00E666CE" w:rsidRDefault="00B50740" w:rsidP="00E666CE">
            <w:pPr>
              <w:widowControl w:val="0"/>
              <w:rPr>
                <w:lang w:val="vi-VN"/>
              </w:rPr>
            </w:pPr>
            <w:r w:rsidRPr="0049009D">
              <w:rPr>
                <w:lang w:val="vi-VN"/>
              </w:rPr>
              <w:lastRenderedPageBreak/>
              <w:t xml:space="preserve">Quá trình kiểm tra tính hợp lệ của các giá trị được thực hiện lại và </w:t>
            </w:r>
            <w:r w:rsidRPr="00E666CE">
              <w:rPr>
                <w:lang w:val="vi-VN"/>
              </w:rPr>
              <w:t>loại sản phẩm thêm thành công</w:t>
            </w:r>
            <w:r w:rsidRPr="0049009D">
              <w:rPr>
                <w:lang w:val="vi-VN"/>
              </w:rPr>
              <w:t xml:space="preserve"> nếu các giá trị đều hợp lệ.</w:t>
            </w:r>
          </w:p>
        </w:tc>
      </w:tr>
      <w:tr w:rsidR="00411B97" w:rsidRPr="00D5219B" w14:paraId="16976EDC" w14:textId="77777777" w:rsidTr="00AE0AE6">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16DA673" w14:textId="77777777" w:rsidR="00411B97" w:rsidRPr="00D5219B" w:rsidRDefault="00411B97" w:rsidP="00E666CE">
            <w:pPr>
              <w:widowControl w:val="0"/>
            </w:pPr>
            <w:r w:rsidRPr="00D5219B">
              <w:rPr>
                <w:b/>
                <w:bCs/>
              </w:rPr>
              <w:lastRenderedPageBreak/>
              <w:t>Giao diện minh họa</w:t>
            </w:r>
          </w:p>
        </w:tc>
      </w:tr>
      <w:tr w:rsidR="00411B97" w:rsidRPr="00D5219B" w14:paraId="5D645566" w14:textId="77777777" w:rsidTr="00AE0AE6">
        <w:trPr>
          <w:trHeight w:val="271"/>
        </w:trPr>
        <w:tc>
          <w:tcPr>
            <w:tcW w:w="918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395F79A" w14:textId="77777777" w:rsidR="00AE0AE6" w:rsidRDefault="00CA4E87" w:rsidP="00E666CE">
            <w:pPr>
              <w:widowControl w:val="0"/>
            </w:pPr>
            <w:r>
              <w:rPr>
                <w:noProof/>
                <w:lang w:val="vi-VN" w:eastAsia="vi-VN"/>
              </w:rPr>
              <w:drawing>
                <wp:inline distT="0" distB="0" distL="0" distR="0" wp14:anchorId="0FBB18DB" wp14:editId="1ABAEC8A">
                  <wp:extent cx="5749637" cy="2756507"/>
                  <wp:effectExtent l="0" t="0" r="3810" b="6350"/>
                  <wp:docPr id="149639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91143" name=""/>
                          <pic:cNvPicPr/>
                        </pic:nvPicPr>
                        <pic:blipFill>
                          <a:blip r:embed="rId47"/>
                          <a:stretch>
                            <a:fillRect/>
                          </a:stretch>
                        </pic:blipFill>
                        <pic:spPr>
                          <a:xfrm>
                            <a:off x="0" y="0"/>
                            <a:ext cx="5752898" cy="2758070"/>
                          </a:xfrm>
                          <a:prstGeom prst="rect">
                            <a:avLst/>
                          </a:prstGeom>
                        </pic:spPr>
                      </pic:pic>
                    </a:graphicData>
                  </a:graphic>
                </wp:inline>
              </w:drawing>
            </w:r>
          </w:p>
          <w:p w14:paraId="4A84A2BF" w14:textId="7EDCA5C6" w:rsidR="00411B97" w:rsidRPr="00EB3328" w:rsidRDefault="00AE0AE6" w:rsidP="00E666CE">
            <w:pPr>
              <w:pStyle w:val="Caption"/>
              <w:widowControl w:val="0"/>
            </w:pPr>
            <w:bookmarkStart w:id="528" w:name="_Toc180279730"/>
            <w:bookmarkStart w:id="529" w:name="_Toc180435410"/>
            <w:r>
              <w:t xml:space="preserve">Hình </w:t>
            </w:r>
            <w:fldSimple w:instr=" STYLEREF 1 \s ">
              <w:r w:rsidR="001C794A">
                <w:rPr>
                  <w:noProof/>
                </w:rPr>
                <w:t>2</w:t>
              </w:r>
            </w:fldSimple>
            <w:r w:rsidR="006B790F">
              <w:t>.</w:t>
            </w:r>
            <w:fldSimple w:instr=" SEQ Hình \* ARABIC \s 1 ">
              <w:r w:rsidR="001C794A">
                <w:rPr>
                  <w:noProof/>
                </w:rPr>
                <w:t>25</w:t>
              </w:r>
            </w:fldSimple>
            <w:r>
              <w:t xml:space="preserve">. </w:t>
            </w:r>
            <w:r w:rsidRPr="00EB3328">
              <w:t>Giao diện danh sách loại sản phẩm</w:t>
            </w:r>
            <w:bookmarkEnd w:id="528"/>
            <w:bookmarkEnd w:id="529"/>
          </w:p>
        </w:tc>
      </w:tr>
    </w:tbl>
    <w:p w14:paraId="0F177B4A" w14:textId="77777777" w:rsidR="00D5219B" w:rsidRPr="00D5219B" w:rsidRDefault="00D5219B" w:rsidP="00E666CE">
      <w:pPr>
        <w:widowControl w:val="0"/>
      </w:pPr>
    </w:p>
    <w:p w14:paraId="6174D195" w14:textId="5E7D1E61" w:rsidR="001B7CB4" w:rsidRDefault="001B7CB4" w:rsidP="00E666CE">
      <w:pPr>
        <w:pStyle w:val="Heading3"/>
        <w:keepNext w:val="0"/>
        <w:widowControl w:val="0"/>
      </w:pPr>
      <w:bookmarkStart w:id="530" w:name="_Toc178930803"/>
      <w:bookmarkStart w:id="531" w:name="_Toc179783201"/>
      <w:bookmarkStart w:id="532" w:name="_Toc180279647"/>
      <w:bookmarkStart w:id="533" w:name="_Toc180503839"/>
      <w:r>
        <w:t xml:space="preserve">UC#11: Quản lý </w:t>
      </w:r>
      <w:r w:rsidR="00C3372E">
        <w:t>nhà hàng</w:t>
      </w:r>
      <w:r>
        <w:t xml:space="preserve"> (Admin)</w:t>
      </w:r>
      <w:bookmarkEnd w:id="530"/>
      <w:bookmarkEnd w:id="531"/>
      <w:bookmarkEnd w:id="532"/>
      <w:bookmarkEnd w:id="533"/>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998"/>
        <w:gridCol w:w="1988"/>
        <w:gridCol w:w="2813"/>
        <w:gridCol w:w="2349"/>
        <w:gridCol w:w="25"/>
      </w:tblGrid>
      <w:tr w:rsidR="00D5219B" w:rsidRPr="00D5219B" w14:paraId="70310916" w14:textId="77777777" w:rsidTr="008A3018">
        <w:trPr>
          <w:gridAfter w:val="1"/>
          <w:wAfter w:w="25" w:type="dxa"/>
          <w:trHeight w:val="728"/>
        </w:trPr>
        <w:tc>
          <w:tcPr>
            <w:tcW w:w="361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20A75A1" w14:textId="77777777" w:rsidR="00D5219B" w:rsidRPr="00D5219B" w:rsidRDefault="00D5219B" w:rsidP="00E666CE">
            <w:pPr>
              <w:widowControl w:val="0"/>
              <w:rPr>
                <w:b/>
                <w:bCs/>
              </w:rPr>
            </w:pPr>
            <w:r w:rsidRPr="00D5219B">
              <w:rPr>
                <w:b/>
                <w:bCs/>
              </w:rPr>
              <w:t>UC#11</w:t>
            </w:r>
          </w:p>
        </w:tc>
        <w:tc>
          <w:tcPr>
            <w:tcW w:w="2813"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64F99E7" w14:textId="7889F9BE" w:rsidR="00D5219B" w:rsidRPr="00D5219B" w:rsidRDefault="00D5219B" w:rsidP="00E666CE">
            <w:pPr>
              <w:widowControl w:val="0"/>
              <w:rPr>
                <w:b/>
                <w:bCs/>
              </w:rPr>
            </w:pPr>
            <w:r w:rsidRPr="00D5219B">
              <w:rPr>
                <w:b/>
                <w:bCs/>
              </w:rPr>
              <w:t xml:space="preserve">Quản lý </w:t>
            </w:r>
            <w:r w:rsidR="00C3372E">
              <w:rPr>
                <w:b/>
                <w:bCs/>
              </w:rPr>
              <w:t>nhà hàng</w:t>
            </w:r>
            <w:r w:rsidRPr="00D5219B">
              <w:rPr>
                <w:b/>
                <w:bCs/>
              </w:rPr>
              <w:t xml:space="preserve"> </w:t>
            </w:r>
          </w:p>
        </w:tc>
        <w:tc>
          <w:tcPr>
            <w:tcW w:w="23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6CFE280" w14:textId="77777777" w:rsidR="00D5219B" w:rsidRPr="00D5219B" w:rsidRDefault="00D5219B" w:rsidP="00E666CE">
            <w:pPr>
              <w:widowControl w:val="0"/>
              <w:rPr>
                <w:b/>
                <w:bCs/>
              </w:rPr>
            </w:pPr>
            <w:r w:rsidRPr="00D5219B">
              <w:rPr>
                <w:b/>
                <w:bCs/>
              </w:rPr>
              <w:t>Độ phức tạp: Cao</w:t>
            </w:r>
          </w:p>
        </w:tc>
      </w:tr>
      <w:tr w:rsidR="00D5219B" w:rsidRPr="00D5219B" w14:paraId="74392AD6" w14:textId="77777777" w:rsidTr="008A3018">
        <w:trPr>
          <w:gridAfter w:val="1"/>
          <w:wAfter w:w="25" w:type="dxa"/>
          <w:trHeight w:val="314"/>
        </w:trPr>
        <w:tc>
          <w:tcPr>
            <w:tcW w:w="361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43680DD" w14:textId="77777777" w:rsidR="00D5219B" w:rsidRPr="00D5219B" w:rsidRDefault="00D5219B" w:rsidP="00E666CE">
            <w:pPr>
              <w:widowControl w:val="0"/>
              <w:rPr>
                <w:b/>
                <w:bCs/>
              </w:rPr>
            </w:pPr>
            <w:r w:rsidRPr="00D5219B">
              <w:rPr>
                <w:b/>
                <w:bCs/>
              </w:rPr>
              <w:t>Mô tả</w:t>
            </w:r>
          </w:p>
        </w:tc>
        <w:tc>
          <w:tcPr>
            <w:tcW w:w="513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59FA591A" w14:textId="6260632D" w:rsidR="00D5219B" w:rsidRPr="00D5219B" w:rsidRDefault="00D5219B" w:rsidP="00E666CE">
            <w:pPr>
              <w:widowControl w:val="0"/>
            </w:pPr>
            <w:r w:rsidRPr="00D5219B">
              <w:t xml:space="preserve">Chức năng quản lý </w:t>
            </w:r>
            <w:r w:rsidR="00C3372E">
              <w:t>nhà hàng</w:t>
            </w:r>
            <w:r w:rsidRPr="00D5219B">
              <w:t xml:space="preserve"> cho phép admin thực hiện thêm, sửa, xóa, cũng như xem các </w:t>
            </w:r>
            <w:r w:rsidR="00C3372E">
              <w:t>nhà hàng</w:t>
            </w:r>
            <w:r w:rsidRPr="00D5219B">
              <w:t xml:space="preserve"> trong hệ thống.</w:t>
            </w:r>
          </w:p>
        </w:tc>
      </w:tr>
      <w:tr w:rsidR="00D5219B" w:rsidRPr="00D5219B" w14:paraId="380BD5EE" w14:textId="77777777" w:rsidTr="008A3018">
        <w:trPr>
          <w:gridAfter w:val="1"/>
          <w:wAfter w:w="25" w:type="dxa"/>
          <w:trHeight w:val="705"/>
        </w:trPr>
        <w:tc>
          <w:tcPr>
            <w:tcW w:w="361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02D3F43" w14:textId="77777777" w:rsidR="00D5219B" w:rsidRPr="00D5219B" w:rsidRDefault="00D5219B" w:rsidP="00E666CE">
            <w:pPr>
              <w:widowControl w:val="0"/>
              <w:rPr>
                <w:b/>
                <w:bCs/>
              </w:rPr>
            </w:pPr>
            <w:r w:rsidRPr="00D5219B">
              <w:rPr>
                <w:b/>
                <w:bCs/>
              </w:rPr>
              <w:t>Tác nhân</w:t>
            </w:r>
          </w:p>
        </w:tc>
        <w:tc>
          <w:tcPr>
            <w:tcW w:w="513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72E0E05A" w14:textId="77777777" w:rsidR="00D5219B" w:rsidRPr="00D5219B" w:rsidRDefault="00D5219B" w:rsidP="00E666CE">
            <w:pPr>
              <w:widowControl w:val="0"/>
            </w:pPr>
            <w:r w:rsidRPr="00D5219B">
              <w:t>Admin</w:t>
            </w:r>
          </w:p>
        </w:tc>
      </w:tr>
      <w:tr w:rsidR="00D5219B" w:rsidRPr="00D5219B" w14:paraId="3661ED04" w14:textId="77777777" w:rsidTr="008A3018">
        <w:trPr>
          <w:gridAfter w:val="1"/>
          <w:wAfter w:w="25" w:type="dxa"/>
          <w:trHeight w:val="339"/>
        </w:trPr>
        <w:tc>
          <w:tcPr>
            <w:tcW w:w="361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91AE168" w14:textId="77777777" w:rsidR="00D5219B" w:rsidRPr="00D5219B" w:rsidRDefault="00D5219B" w:rsidP="00E666CE">
            <w:pPr>
              <w:widowControl w:val="0"/>
              <w:rPr>
                <w:b/>
                <w:bCs/>
              </w:rPr>
            </w:pPr>
            <w:r w:rsidRPr="00D5219B">
              <w:rPr>
                <w:b/>
                <w:bCs/>
              </w:rPr>
              <w:t>Tiền điều kiện</w:t>
            </w:r>
          </w:p>
        </w:tc>
        <w:tc>
          <w:tcPr>
            <w:tcW w:w="513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5746135E" w14:textId="77777777" w:rsidR="00D5219B" w:rsidRPr="00D5219B" w:rsidRDefault="00D5219B" w:rsidP="00E666CE">
            <w:pPr>
              <w:widowControl w:val="0"/>
            </w:pPr>
            <w:r w:rsidRPr="00D5219B">
              <w:t>Admin cần phải đăng nhập vào trang admin trước khi sử dụng chức năng.</w:t>
            </w:r>
          </w:p>
        </w:tc>
      </w:tr>
      <w:tr w:rsidR="00D5219B" w:rsidRPr="00D5219B" w14:paraId="168BF4BC" w14:textId="77777777" w:rsidTr="008A3018">
        <w:trPr>
          <w:gridAfter w:val="1"/>
          <w:wAfter w:w="21" w:type="dxa"/>
          <w:trHeight w:val="321"/>
        </w:trPr>
        <w:tc>
          <w:tcPr>
            <w:tcW w:w="1942"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5CE938F" w14:textId="77777777" w:rsidR="00D5219B" w:rsidRPr="00D5219B" w:rsidRDefault="00D5219B" w:rsidP="00E666CE">
            <w:pPr>
              <w:widowControl w:val="0"/>
              <w:rPr>
                <w:b/>
                <w:bCs/>
              </w:rPr>
            </w:pPr>
            <w:r w:rsidRPr="00D5219B">
              <w:rPr>
                <w:b/>
                <w:bCs/>
              </w:rPr>
              <w:t>Hậu điều kiện</w:t>
            </w: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0FFBE60" w14:textId="77777777" w:rsidR="00D5219B" w:rsidRPr="00D5219B" w:rsidRDefault="00D5219B" w:rsidP="00E666CE">
            <w:pPr>
              <w:widowControl w:val="0"/>
              <w:rPr>
                <w:b/>
                <w:bCs/>
              </w:rPr>
            </w:pPr>
            <w:r w:rsidRPr="00D5219B">
              <w:rPr>
                <w:b/>
                <w:bCs/>
              </w:rPr>
              <w:t>Thành công</w:t>
            </w:r>
          </w:p>
        </w:tc>
        <w:tc>
          <w:tcPr>
            <w:tcW w:w="513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2E373228" w14:textId="1F80DF5A" w:rsidR="00D5219B" w:rsidRPr="00D5219B" w:rsidRDefault="00D5219B" w:rsidP="00E666CE">
            <w:pPr>
              <w:widowControl w:val="0"/>
            </w:pPr>
            <w:r w:rsidRPr="00D5219B">
              <w:t xml:space="preserve">Admin thành công thao tác với thông tin </w:t>
            </w:r>
            <w:r w:rsidR="00C3372E">
              <w:t>nhà hàng</w:t>
            </w:r>
            <w:r w:rsidRPr="00D5219B">
              <w:t xml:space="preserve"> trong hệ thống.</w:t>
            </w:r>
          </w:p>
        </w:tc>
      </w:tr>
      <w:tr w:rsidR="00D5219B" w:rsidRPr="00D5219B" w14:paraId="0A9D5A1A" w14:textId="77777777" w:rsidTr="008A3018">
        <w:trPr>
          <w:gridAfter w:val="1"/>
          <w:wAfter w:w="21" w:type="dxa"/>
          <w:trHeight w:val="290"/>
        </w:trPr>
        <w:tc>
          <w:tcPr>
            <w:tcW w:w="1942" w:type="dxa"/>
            <w:vMerge/>
            <w:vAlign w:val="center"/>
            <w:hideMark/>
          </w:tcPr>
          <w:p w14:paraId="12389FB9" w14:textId="77777777" w:rsidR="00D5219B" w:rsidRPr="00D5219B" w:rsidRDefault="00D5219B" w:rsidP="00E666CE">
            <w:pPr>
              <w:widowControl w:val="0"/>
              <w:rPr>
                <w:b/>
                <w:bCs/>
              </w:rPr>
            </w:pPr>
          </w:p>
        </w:tc>
        <w:tc>
          <w:tcPr>
            <w:tcW w:w="16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154445D" w14:textId="77777777" w:rsidR="00D5219B" w:rsidRPr="00D5219B" w:rsidRDefault="00D5219B" w:rsidP="00E666CE">
            <w:pPr>
              <w:widowControl w:val="0"/>
              <w:rPr>
                <w:b/>
                <w:bCs/>
              </w:rPr>
            </w:pPr>
            <w:r w:rsidRPr="00D5219B">
              <w:rPr>
                <w:b/>
                <w:bCs/>
              </w:rPr>
              <w:t>Lỗi</w:t>
            </w:r>
          </w:p>
        </w:tc>
        <w:tc>
          <w:tcPr>
            <w:tcW w:w="513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38CF7A8E" w14:textId="1901AB3A" w:rsidR="00D5219B" w:rsidRPr="00D5219B" w:rsidRDefault="00D5219B" w:rsidP="00E666CE">
            <w:pPr>
              <w:widowControl w:val="0"/>
            </w:pPr>
            <w:r w:rsidRPr="00D5219B">
              <w:t xml:space="preserve">Admin quản lý </w:t>
            </w:r>
            <w:r w:rsidR="00C3372E">
              <w:t>nhà hàng</w:t>
            </w:r>
            <w:r w:rsidRPr="00D5219B">
              <w:t xml:space="preserve"> thất bại.</w:t>
            </w:r>
          </w:p>
        </w:tc>
      </w:tr>
      <w:tr w:rsidR="00D5219B" w:rsidRPr="00D5219B" w14:paraId="1006D76A"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19659FB" w14:textId="77777777" w:rsidR="00D5219B" w:rsidRPr="00D5219B" w:rsidRDefault="00D5219B" w:rsidP="00E666CE">
            <w:pPr>
              <w:widowControl w:val="0"/>
              <w:rPr>
                <w:b/>
                <w:bCs/>
              </w:rPr>
            </w:pPr>
            <w:r w:rsidRPr="00D5219B">
              <w:rPr>
                <w:b/>
                <w:bCs/>
              </w:rPr>
              <w:t>ĐẶC TẢ CHỨC NĂNG</w:t>
            </w:r>
          </w:p>
        </w:tc>
      </w:tr>
      <w:tr w:rsidR="00D5219B" w:rsidRPr="00D5219B" w14:paraId="40140AF7"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182C031" w14:textId="77777777" w:rsidR="00D5219B" w:rsidRPr="00D5219B" w:rsidRDefault="00D5219B" w:rsidP="00E666CE">
            <w:pPr>
              <w:widowControl w:val="0"/>
            </w:pPr>
            <w:r w:rsidRPr="00D5219B">
              <w:rPr>
                <w:b/>
                <w:bCs/>
              </w:rPr>
              <w:lastRenderedPageBreak/>
              <w:t>Luồng sự kiện chính/Kịch bản chính</w:t>
            </w:r>
          </w:p>
        </w:tc>
      </w:tr>
      <w:tr w:rsidR="00D5219B" w:rsidRPr="00D5219B" w14:paraId="7237FC39" w14:textId="77777777" w:rsidTr="008A3018">
        <w:trPr>
          <w:trHeight w:val="343"/>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7DDD826" w14:textId="68DBF932" w:rsidR="00411B97" w:rsidRDefault="00411B97" w:rsidP="00E666CE">
            <w:pPr>
              <w:widowControl w:val="0"/>
            </w:pPr>
            <w:r>
              <w:t>Chức năng bắt đầu khi admin muốn quản lý loại sản phẩm.</w:t>
            </w:r>
          </w:p>
          <w:p w14:paraId="5BF5869D" w14:textId="66F1DDFB" w:rsidR="00D5219B" w:rsidRPr="00D5219B" w:rsidRDefault="00D5219B" w:rsidP="00E666CE">
            <w:pPr>
              <w:pStyle w:val="StyleTr0"/>
              <w:widowControl w:val="0"/>
            </w:pPr>
            <w:r w:rsidRPr="00D5219B">
              <w:t xml:space="preserve">Admin truy cập vào trang quản lý </w:t>
            </w:r>
            <w:r w:rsidR="00C3372E">
              <w:t>nhà hàng</w:t>
            </w:r>
            <w:r w:rsidRPr="00D5219B">
              <w:t xml:space="preserve">. Hệ thống hiển thị danh sách các </w:t>
            </w:r>
            <w:r w:rsidR="00C3372E">
              <w:t>nhà hàng</w:t>
            </w:r>
            <w:r w:rsidRPr="00D5219B">
              <w:t xml:space="preserve"> có trong cơ sở dữ liệu. Danh sách này bao gồm các thông tin như id, tên </w:t>
            </w:r>
            <w:r w:rsidR="00C3372E">
              <w:t>nhà hàng</w:t>
            </w:r>
            <w:r w:rsidRPr="00D5219B">
              <w:t>, ảnh, đánh giá, khoảng cách, số điện thoại, địa chỉ.</w:t>
            </w:r>
          </w:p>
          <w:p w14:paraId="753A098D" w14:textId="35B273B2" w:rsidR="00D5219B" w:rsidRPr="00D5219B" w:rsidRDefault="00D5219B" w:rsidP="00E666CE">
            <w:pPr>
              <w:pStyle w:val="StyleTr0"/>
              <w:widowControl w:val="0"/>
            </w:pPr>
            <w:r w:rsidRPr="00D5219B">
              <w:t xml:space="preserve">Admin nhấp vào một </w:t>
            </w:r>
            <w:r w:rsidR="00C3372E">
              <w:t>nhà hàng</w:t>
            </w:r>
            <w:r w:rsidRPr="00D5219B">
              <w:t xml:space="preserve"> trong danh sách để xem thông tin chi tiết về </w:t>
            </w:r>
            <w:r w:rsidR="00C3372E">
              <w:t>nhà hàng</w:t>
            </w:r>
            <w:r w:rsidRPr="00D5219B">
              <w:t xml:space="preserve"> đó. Hệ thống sẽ hiển thị thông tin chi tiết bao gồm đánh giá, khoảng cách, số điện thoại, địa chỉ . </w:t>
            </w:r>
          </w:p>
          <w:p w14:paraId="4E8D623A" w14:textId="60EF2048" w:rsidR="00D5219B" w:rsidRPr="00D5219B" w:rsidRDefault="00D5219B" w:rsidP="00E666CE">
            <w:pPr>
              <w:pStyle w:val="StyleTr0"/>
              <w:widowControl w:val="0"/>
            </w:pPr>
            <w:r w:rsidRPr="00D5219B">
              <w:t xml:space="preserve">Khi muốn sửa thông tin </w:t>
            </w:r>
            <w:r w:rsidR="00C3372E">
              <w:t>nhà hàng</w:t>
            </w:r>
            <w:r w:rsidRPr="00D5219B">
              <w:t xml:space="preserve"> admin sẽ truy cập vào trang thông tin chi tiết </w:t>
            </w:r>
            <w:r w:rsidR="00C3372E">
              <w:t>nhà hàng</w:t>
            </w:r>
            <w:r w:rsidRPr="00D5219B">
              <w:t xml:space="preserve">. Hệ thống sẽ cho phép thay đổi tên </w:t>
            </w:r>
            <w:r w:rsidR="00C3372E">
              <w:t>nhà hàng</w:t>
            </w:r>
            <w:r w:rsidRPr="00D5219B">
              <w:t>,  ảnh, địa chỉ quán, số điện thoại, khoảng cách, giờ mở cửa, giờ đóng cửa, mô tả.</w:t>
            </w:r>
          </w:p>
          <w:p w14:paraId="20FE3C97" w14:textId="46E55D06" w:rsidR="00D5219B" w:rsidRPr="00D5219B" w:rsidRDefault="00D5219B" w:rsidP="00E666CE">
            <w:pPr>
              <w:pStyle w:val="StyleTr0"/>
              <w:widowControl w:val="0"/>
            </w:pPr>
            <w:r w:rsidRPr="00D5219B">
              <w:t xml:space="preserve">Admin chọn </w:t>
            </w:r>
            <w:r w:rsidR="00C3372E">
              <w:t>nhà hàng</w:t>
            </w:r>
            <w:r w:rsidRPr="00D5219B">
              <w:t xml:space="preserve"> muốn xóa, ấn vào </w:t>
            </w:r>
            <w:r w:rsidR="00411B97">
              <w:rPr>
                <w:noProof/>
              </w:rPr>
              <w:t>icon Xóa</w:t>
            </w:r>
            <w:r w:rsidRPr="00D5219B">
              <w:t xml:space="preserve">, hệ thống sẽ thực thi xóa </w:t>
            </w:r>
            <w:r w:rsidR="00C3372E">
              <w:t>nhà hàng</w:t>
            </w:r>
            <w:r w:rsidRPr="00D5219B">
              <w:t>.</w:t>
            </w:r>
          </w:p>
          <w:p w14:paraId="54672773" w14:textId="54B234C1" w:rsidR="00D5219B" w:rsidRDefault="00D5219B" w:rsidP="00E666CE">
            <w:pPr>
              <w:pStyle w:val="StyleTr0"/>
              <w:widowControl w:val="0"/>
            </w:pPr>
            <w:r w:rsidRPr="00D5219B">
              <w:t xml:space="preserve">Khi admin muốn thêm một </w:t>
            </w:r>
            <w:r w:rsidR="00C3372E">
              <w:t>nhà hàng</w:t>
            </w:r>
            <w:r w:rsidRPr="00D5219B">
              <w:t xml:space="preserve"> mới vào danh sách </w:t>
            </w:r>
            <w:r w:rsidR="00C3372E">
              <w:t>nhà hàng</w:t>
            </w:r>
            <w:r w:rsidRPr="00D5219B">
              <w:t xml:space="preserve">, bấm nút “Tạo”, tên </w:t>
            </w:r>
            <w:r w:rsidR="00C3372E">
              <w:t>nhà hàng</w:t>
            </w:r>
            <w:r w:rsidRPr="00D5219B">
              <w:t xml:space="preserve">,  ảnh, địa chỉ quán, số điện thoại, khoảng cách, giờ mở cửa, giờ đóng cửa, mô tả. Sau đó nhấn biểu tượng </w:t>
            </w:r>
            <w:r w:rsidR="00411B97">
              <w:rPr>
                <w:noProof/>
              </w:rPr>
              <w:t>upload. Hệ thống kiểm tra tính hợp lệ của thông tin, nếu thông tin hợp lệ thêm nhà hàng thành công, nếu thông tin không hợp lệ</w:t>
            </w:r>
            <w:r w:rsidR="00726BDF">
              <w:rPr>
                <w:noProof/>
              </w:rPr>
              <w:t xml:space="preserve"> hệ thống sẽ hiển thị thông báo lỗi tương ứng.</w:t>
            </w:r>
          </w:p>
          <w:p w14:paraId="5B05EFA3" w14:textId="55FC7233" w:rsidR="00726BDF" w:rsidRDefault="00726BDF" w:rsidP="00E666CE">
            <w:pPr>
              <w:pStyle w:val="StyleCng"/>
              <w:widowControl w:val="0"/>
            </w:pPr>
            <w:r>
              <w:t>Hệ thống xác nhận tính hợp lệ của tên nhà hàng. Nếu giá trị không hợp lệ thực hiện luồng A.</w:t>
            </w:r>
          </w:p>
          <w:p w14:paraId="7FCCA8FF" w14:textId="719FB34E" w:rsidR="00726BDF" w:rsidRDefault="00726BDF" w:rsidP="00E666CE">
            <w:pPr>
              <w:pStyle w:val="StyleCng"/>
              <w:widowControl w:val="0"/>
            </w:pPr>
            <w:r>
              <w:t>Hệ thống xác nhận tính hợp lệ của hình ảnh nhà hàng. Nếu giá trị không hợp lệ thực hiện luồng A1.</w:t>
            </w:r>
          </w:p>
          <w:p w14:paraId="63725815" w14:textId="2BD1AEAA" w:rsidR="00726BDF" w:rsidRDefault="00726BDF" w:rsidP="00E666CE">
            <w:pPr>
              <w:pStyle w:val="StyleCng"/>
              <w:widowControl w:val="0"/>
            </w:pPr>
            <w:r>
              <w:t>Hệ thống xác nhận tính hợp lệ của số điện thoại Nếu giá trị không hợp lệ thực hiện luồng A2.</w:t>
            </w:r>
          </w:p>
          <w:p w14:paraId="26267332" w14:textId="7DFB7A80" w:rsidR="00726BDF" w:rsidRDefault="00726BDF" w:rsidP="00E666CE">
            <w:pPr>
              <w:pStyle w:val="StyleCng"/>
              <w:widowControl w:val="0"/>
            </w:pPr>
            <w:r>
              <w:t>Hệ thống xác nhận tính hợp lệ của khoảng cách nhà hàng. Nếu giá trị không hợp lệ thực hiện luồng A3.</w:t>
            </w:r>
          </w:p>
          <w:p w14:paraId="14614245" w14:textId="64E47A31" w:rsidR="00D5219B" w:rsidRPr="00D5219B" w:rsidRDefault="00726BDF" w:rsidP="00E666CE">
            <w:pPr>
              <w:pStyle w:val="StyleCng"/>
              <w:widowControl w:val="0"/>
            </w:pPr>
            <w:r>
              <w:t>Hệ thống xác nhận tính hợp lệ của giờ hoạt động của cửa hàng. Nếu giá trị không hợp lệ thực hiện luồng A4.</w:t>
            </w:r>
          </w:p>
        </w:tc>
      </w:tr>
      <w:tr w:rsidR="00D5219B" w:rsidRPr="00D5219B" w14:paraId="2957D339"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8D40885" w14:textId="77777777" w:rsidR="00D5219B" w:rsidRPr="00D5219B" w:rsidRDefault="00D5219B" w:rsidP="00E666CE">
            <w:pPr>
              <w:widowControl w:val="0"/>
              <w:rPr>
                <w:b/>
                <w:bCs/>
              </w:rPr>
            </w:pPr>
            <w:r w:rsidRPr="00D5219B">
              <w:rPr>
                <w:b/>
                <w:bCs/>
              </w:rPr>
              <w:t>Luồng sự kiện phát sinh/Kịch bản phát sinh</w:t>
            </w:r>
          </w:p>
        </w:tc>
      </w:tr>
      <w:tr w:rsidR="00726BDF" w:rsidRPr="00D5219B" w14:paraId="574CF91C"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94F03AE" w14:textId="62684DEE" w:rsidR="00726BDF" w:rsidRPr="00D5219B" w:rsidRDefault="00726BDF" w:rsidP="00E666CE">
            <w:pPr>
              <w:widowControl w:val="0"/>
              <w:rPr>
                <w:b/>
                <w:bCs/>
              </w:rPr>
            </w:pPr>
            <w:r w:rsidRPr="00D5219B">
              <w:rPr>
                <w:b/>
                <w:bCs/>
              </w:rPr>
              <w:t xml:space="preserve">Luồng A: </w:t>
            </w:r>
            <w:r>
              <w:rPr>
                <w:b/>
                <w:bCs/>
              </w:rPr>
              <w:t>Nhập tên nhà hàng không hợp lệ</w:t>
            </w:r>
          </w:p>
        </w:tc>
      </w:tr>
      <w:tr w:rsidR="00726BDF" w:rsidRPr="00E666CE" w14:paraId="1FD4F00C"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1C965BAE" w14:textId="77777777" w:rsidR="00726BDF" w:rsidRPr="00DA0001" w:rsidRDefault="00726BDF" w:rsidP="00E666CE">
            <w:pPr>
              <w:widowControl w:val="0"/>
              <w:rPr>
                <w:lang w:val="vi-VN"/>
              </w:rPr>
            </w:pPr>
            <w:r>
              <w:lastRenderedPageBreak/>
              <w:t>Hệ thống hiển thị thông báo lỗi:</w:t>
            </w:r>
          </w:p>
          <w:p w14:paraId="4F47F2CC" w14:textId="1B5F0B13" w:rsidR="00726BDF" w:rsidRPr="00A378AA" w:rsidRDefault="00726BDF"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tên sản phẩm </w:t>
            </w:r>
            <w:r w:rsidRPr="219C23C9">
              <w:rPr>
                <w:lang w:val="vi-VN"/>
              </w:rPr>
              <w:t>“</w:t>
            </w:r>
            <w:r w:rsidRPr="00E666CE">
              <w:rPr>
                <w:lang w:val="vi-VN"/>
              </w:rPr>
              <w:t>Tên nhà hàng không được để trống</w:t>
            </w:r>
            <w:r w:rsidRPr="219C23C9">
              <w:rPr>
                <w:lang w:val="vi-VN"/>
              </w:rPr>
              <w:t>”</w:t>
            </w:r>
            <w:r w:rsidRPr="00E666CE">
              <w:rPr>
                <w:lang w:val="vi-VN"/>
              </w:rPr>
              <w:t>.</w:t>
            </w:r>
          </w:p>
          <w:p w14:paraId="3EFD8B47" w14:textId="3A8AFD34" w:rsidR="00726BDF" w:rsidRPr="00E666CE" w:rsidRDefault="00726BDF" w:rsidP="00E666CE">
            <w:pPr>
              <w:widowControl w:val="0"/>
              <w:rPr>
                <w:lang w:val="vi-VN"/>
              </w:rPr>
            </w:pPr>
            <w:r w:rsidRPr="0049009D">
              <w:rPr>
                <w:lang w:val="vi-VN"/>
              </w:rPr>
              <w:t xml:space="preserve">Quá trình kiểm tra tính hợp lệ của các giá trị được thực hiện lại và </w:t>
            </w:r>
            <w:r w:rsidR="00B50740" w:rsidRPr="00E666CE">
              <w:rPr>
                <w:lang w:val="vi-VN"/>
              </w:rPr>
              <w:t xml:space="preserve">thêm </w:t>
            </w:r>
            <w:r w:rsidRPr="00E666CE">
              <w:rPr>
                <w:lang w:val="vi-VN"/>
              </w:rPr>
              <w:t xml:space="preserve">nhà hàng </w:t>
            </w:r>
            <w:r w:rsidR="00B50740" w:rsidRPr="00E666CE">
              <w:rPr>
                <w:lang w:val="vi-VN"/>
              </w:rPr>
              <w:t xml:space="preserve">thành công </w:t>
            </w:r>
            <w:r w:rsidRPr="0049009D">
              <w:rPr>
                <w:lang w:val="vi-VN"/>
              </w:rPr>
              <w:t>nếu các giá trị đều hợp lệ.</w:t>
            </w:r>
          </w:p>
        </w:tc>
      </w:tr>
      <w:tr w:rsidR="00726BDF" w:rsidRPr="00D5219B" w14:paraId="107A71DE"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52187CD9" w14:textId="5629F69F" w:rsidR="00726BDF" w:rsidRPr="00D5219B" w:rsidRDefault="00726BDF" w:rsidP="00E666CE">
            <w:pPr>
              <w:widowControl w:val="0"/>
            </w:pPr>
            <w:r w:rsidRPr="00D5219B">
              <w:rPr>
                <w:b/>
                <w:bCs/>
              </w:rPr>
              <w:t>Luồng A</w:t>
            </w:r>
            <w:r>
              <w:rPr>
                <w:b/>
                <w:bCs/>
              </w:rPr>
              <w:t>1</w:t>
            </w:r>
            <w:r w:rsidRPr="00D5219B">
              <w:rPr>
                <w:b/>
                <w:bCs/>
              </w:rPr>
              <w:t xml:space="preserve">: </w:t>
            </w:r>
            <w:r>
              <w:rPr>
                <w:b/>
                <w:bCs/>
              </w:rPr>
              <w:t>Upload ảnh không hợp lệ</w:t>
            </w:r>
          </w:p>
        </w:tc>
      </w:tr>
      <w:tr w:rsidR="00726BDF" w:rsidRPr="00E666CE" w14:paraId="353BAB9E"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2E70EC0" w14:textId="77777777" w:rsidR="00726BDF" w:rsidRPr="00DA0001" w:rsidRDefault="00726BDF" w:rsidP="00E666CE">
            <w:pPr>
              <w:widowControl w:val="0"/>
              <w:rPr>
                <w:lang w:val="vi-VN"/>
              </w:rPr>
            </w:pPr>
            <w:r>
              <w:t>Hệ thống hiển thị thông báo lỗi:</w:t>
            </w:r>
          </w:p>
          <w:p w14:paraId="152D9F30" w14:textId="1C216FB7" w:rsidR="00726BDF" w:rsidRPr="00D90C85" w:rsidRDefault="00726BDF"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upload ảnh: </w:t>
            </w:r>
            <w:r w:rsidRPr="219C23C9">
              <w:rPr>
                <w:lang w:val="vi-VN"/>
              </w:rPr>
              <w:t>“</w:t>
            </w:r>
            <w:r w:rsidRPr="00E666CE">
              <w:rPr>
                <w:lang w:val="vi-VN"/>
              </w:rPr>
              <w:t>Ảnh nhà hàng không được để trống</w:t>
            </w:r>
            <w:r w:rsidRPr="219C23C9">
              <w:rPr>
                <w:lang w:val="vi-VN"/>
              </w:rPr>
              <w:t>”</w:t>
            </w:r>
            <w:r w:rsidRPr="00E666CE">
              <w:rPr>
                <w:lang w:val="vi-VN"/>
              </w:rPr>
              <w:t>.</w:t>
            </w:r>
          </w:p>
          <w:p w14:paraId="4282F69D" w14:textId="4FE06883" w:rsidR="00726BDF" w:rsidRPr="00E666CE" w:rsidRDefault="00726BDF"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 xml:space="preserve">nhà hàng chỉ được thêm </w:t>
            </w:r>
            <w:r w:rsidRPr="0049009D">
              <w:rPr>
                <w:lang w:val="vi-VN"/>
              </w:rPr>
              <w:t>nếu các giá trị đều hợp lệ.</w:t>
            </w:r>
          </w:p>
        </w:tc>
      </w:tr>
      <w:tr w:rsidR="00726BDF" w:rsidRPr="00E666CE" w14:paraId="7547E849"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A05A2EA" w14:textId="44F4D9F8" w:rsidR="00726BDF" w:rsidRPr="00E666CE" w:rsidRDefault="00726BDF" w:rsidP="00E666CE">
            <w:pPr>
              <w:widowControl w:val="0"/>
              <w:rPr>
                <w:lang w:val="vi-VN"/>
              </w:rPr>
            </w:pPr>
            <w:r w:rsidRPr="009F7218">
              <w:rPr>
                <w:rFonts w:cs="Times New Roman"/>
                <w:b/>
                <w:lang w:val="vi-VN"/>
              </w:rPr>
              <w:t>Luồng A</w:t>
            </w:r>
            <w:r>
              <w:rPr>
                <w:rFonts w:cs="Times New Roman"/>
                <w:b/>
                <w:lang w:val="vi-VN"/>
              </w:rPr>
              <w:t>2</w:t>
            </w:r>
            <w:r w:rsidRPr="009F7218">
              <w:rPr>
                <w:rFonts w:cs="Times New Roman"/>
                <w:b/>
                <w:lang w:val="vi-VN"/>
              </w:rPr>
              <w:t xml:space="preserve">: Nhập thông tin </w:t>
            </w:r>
            <w:r w:rsidRPr="003E3F74">
              <w:rPr>
                <w:rFonts w:cs="Times New Roman"/>
                <w:b/>
                <w:lang w:val="vi-VN"/>
              </w:rPr>
              <w:t>số điện thoại</w:t>
            </w:r>
            <w:r w:rsidRPr="009F7218">
              <w:rPr>
                <w:rFonts w:cs="Times New Roman"/>
                <w:b/>
                <w:lang w:val="vi-VN"/>
              </w:rPr>
              <w:t xml:space="preserve"> không hợp lệ</w:t>
            </w:r>
          </w:p>
        </w:tc>
      </w:tr>
      <w:tr w:rsidR="00726BDF" w:rsidRPr="00E666CE" w14:paraId="7F95B7D6"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2A0398F" w14:textId="77777777" w:rsidR="00726BDF" w:rsidRPr="00E666CE" w:rsidRDefault="00726BDF" w:rsidP="00E666CE">
            <w:pPr>
              <w:widowControl w:val="0"/>
              <w:rPr>
                <w:lang w:val="vi-VN"/>
              </w:rPr>
            </w:pPr>
            <w:r w:rsidRPr="009F7218">
              <w:rPr>
                <w:lang w:val="vi-VN"/>
              </w:rPr>
              <w:t>Hệ thống hiển thị thông báo lỗi:</w:t>
            </w:r>
          </w:p>
          <w:p w14:paraId="5E43E83A" w14:textId="7BCC59F0" w:rsidR="00726BDF" w:rsidRPr="00726BDF" w:rsidRDefault="00726BDF"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số điện thoại: </w:t>
            </w:r>
            <w:r w:rsidRPr="219C23C9">
              <w:rPr>
                <w:lang w:val="vi-VN"/>
              </w:rPr>
              <w:t>“</w:t>
            </w:r>
            <w:r w:rsidRPr="00E666CE">
              <w:rPr>
                <w:lang w:val="vi-VN"/>
              </w:rPr>
              <w:t>Số điện thoại không được để trống</w:t>
            </w:r>
            <w:r w:rsidRPr="219C23C9">
              <w:rPr>
                <w:lang w:val="vi-VN"/>
              </w:rPr>
              <w:t>”</w:t>
            </w:r>
            <w:r w:rsidRPr="00E666CE">
              <w:rPr>
                <w:lang w:val="vi-VN"/>
              </w:rPr>
              <w:t>.</w:t>
            </w:r>
          </w:p>
          <w:p w14:paraId="77CCE5B5" w14:textId="77777777" w:rsidR="00726BDF" w:rsidRPr="00FD05AF" w:rsidRDefault="00726BDF"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Nhập chữ và kí tự đặc biệt: </w:t>
            </w:r>
            <w:r w:rsidRPr="219C23C9">
              <w:rPr>
                <w:lang w:val="vi-VN"/>
              </w:rPr>
              <w:t>“</w:t>
            </w:r>
            <w:r w:rsidRPr="00E666CE">
              <w:rPr>
                <w:lang w:val="vi-VN"/>
              </w:rPr>
              <w:t>Số điện thoại không hợp lệ.</w:t>
            </w:r>
            <w:r w:rsidRPr="219C23C9">
              <w:rPr>
                <w:lang w:val="vi-VN"/>
              </w:rPr>
              <w:t>”</w:t>
            </w:r>
            <w:r w:rsidRPr="00E666CE">
              <w:rPr>
                <w:lang w:val="vi-VN"/>
              </w:rPr>
              <w:t>.</w:t>
            </w:r>
          </w:p>
          <w:p w14:paraId="0A954AE4" w14:textId="77777777" w:rsidR="00726BDF" w:rsidRPr="00FD05AF" w:rsidRDefault="00726BDF"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Nhập nhỏ hơn 9 số: “Quá ngắn”.</w:t>
            </w:r>
          </w:p>
          <w:p w14:paraId="1C66C34E" w14:textId="77777777" w:rsidR="00726BDF" w:rsidRPr="00474292" w:rsidRDefault="00726BDF"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Nhập lớn hơn 11 số: “Quá dài”.</w:t>
            </w:r>
          </w:p>
          <w:p w14:paraId="7B01653C" w14:textId="7EF0D6AE" w:rsidR="00726BDF" w:rsidRPr="00E666CE" w:rsidRDefault="00B50740"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 xml:space="preserve">nhà hàng chỉ được thêm </w:t>
            </w:r>
            <w:r w:rsidRPr="0049009D">
              <w:rPr>
                <w:lang w:val="vi-VN"/>
              </w:rPr>
              <w:t>nếu các giá trị đều hợp lệ.</w:t>
            </w:r>
          </w:p>
        </w:tc>
      </w:tr>
      <w:tr w:rsidR="00726BDF" w:rsidRPr="00E666CE" w14:paraId="3043DB0C"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77A28136" w14:textId="2BCA9875" w:rsidR="00726BDF" w:rsidRPr="00E666CE" w:rsidRDefault="00726BDF" w:rsidP="00E666CE">
            <w:pPr>
              <w:widowControl w:val="0"/>
              <w:rPr>
                <w:lang w:val="vi-VN"/>
              </w:rPr>
            </w:pPr>
            <w:r w:rsidRPr="009F7218">
              <w:rPr>
                <w:rFonts w:cs="Times New Roman"/>
                <w:b/>
                <w:lang w:val="vi-VN"/>
              </w:rPr>
              <w:t>Luồng A</w:t>
            </w:r>
            <w:r>
              <w:rPr>
                <w:rFonts w:cs="Times New Roman"/>
                <w:b/>
                <w:lang w:val="vi-VN"/>
              </w:rPr>
              <w:t>3</w:t>
            </w:r>
            <w:r w:rsidRPr="009F7218">
              <w:rPr>
                <w:rFonts w:cs="Times New Roman"/>
                <w:b/>
                <w:lang w:val="vi-VN"/>
              </w:rPr>
              <w:t xml:space="preserve">: Nhập thông tin </w:t>
            </w:r>
            <w:r w:rsidRPr="00E666CE">
              <w:rPr>
                <w:rFonts w:cs="Times New Roman"/>
                <w:b/>
                <w:lang w:val="vi-VN"/>
              </w:rPr>
              <w:t xml:space="preserve">khoảng cách nhà hàng </w:t>
            </w:r>
            <w:r w:rsidRPr="009F7218">
              <w:rPr>
                <w:rFonts w:cs="Times New Roman"/>
                <w:b/>
                <w:lang w:val="vi-VN"/>
              </w:rPr>
              <w:t>không hợp lệ</w:t>
            </w:r>
          </w:p>
        </w:tc>
      </w:tr>
      <w:tr w:rsidR="00726BDF" w:rsidRPr="00E666CE" w14:paraId="172825E8"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32B36DA" w14:textId="77777777" w:rsidR="00726BDF" w:rsidRPr="00E666CE" w:rsidRDefault="00726BDF" w:rsidP="00E666CE">
            <w:pPr>
              <w:widowControl w:val="0"/>
              <w:rPr>
                <w:lang w:val="vi-VN"/>
              </w:rPr>
            </w:pPr>
            <w:r w:rsidRPr="009F7218">
              <w:rPr>
                <w:lang w:val="vi-VN"/>
              </w:rPr>
              <w:t>Hệ thống hiển thị thông báo lỗi:</w:t>
            </w:r>
          </w:p>
          <w:p w14:paraId="5F13912C" w14:textId="17218DA5" w:rsidR="00B50740" w:rsidRPr="00B50740" w:rsidRDefault="00B50740"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khoảng cách: </w:t>
            </w:r>
            <w:r w:rsidRPr="219C23C9">
              <w:rPr>
                <w:lang w:val="vi-VN"/>
              </w:rPr>
              <w:t>“</w:t>
            </w:r>
            <w:r w:rsidRPr="00E666CE">
              <w:rPr>
                <w:lang w:val="vi-VN"/>
              </w:rPr>
              <w:t>Khoảng cách không được để trống</w:t>
            </w:r>
            <w:r w:rsidRPr="219C23C9">
              <w:rPr>
                <w:lang w:val="vi-VN"/>
              </w:rPr>
              <w:t>”</w:t>
            </w:r>
            <w:r w:rsidRPr="00E666CE">
              <w:rPr>
                <w:lang w:val="vi-VN"/>
              </w:rPr>
              <w:t>.</w:t>
            </w:r>
          </w:p>
          <w:p w14:paraId="6BE42A3A" w14:textId="6B177814" w:rsidR="00726BDF" w:rsidRPr="00FD05AF" w:rsidRDefault="00726BDF"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Nhập chữ và kí tự đặc biệt: </w:t>
            </w:r>
            <w:r w:rsidRPr="219C23C9">
              <w:rPr>
                <w:lang w:val="vi-VN"/>
              </w:rPr>
              <w:t>“</w:t>
            </w:r>
            <w:r w:rsidRPr="00E666CE">
              <w:rPr>
                <w:lang w:val="vi-VN"/>
              </w:rPr>
              <w:t>Khoảng cách chỉ bao gồm số”.</w:t>
            </w:r>
          </w:p>
          <w:p w14:paraId="7419A6FD" w14:textId="679C2A5A" w:rsidR="00726BDF" w:rsidRPr="00E666CE" w:rsidRDefault="00726BDF"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 xml:space="preserve">nhà hàng chỉ được thêm </w:t>
            </w:r>
            <w:r w:rsidRPr="0049009D">
              <w:rPr>
                <w:lang w:val="vi-VN"/>
              </w:rPr>
              <w:t>nếu các giá trị đều hợp lệ.</w:t>
            </w:r>
          </w:p>
        </w:tc>
      </w:tr>
      <w:tr w:rsidR="00726BDF" w:rsidRPr="00E666CE" w14:paraId="19905F8A"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1EC57E70" w14:textId="4983DBCC" w:rsidR="00726BDF" w:rsidRPr="00E666CE" w:rsidRDefault="00726BDF" w:rsidP="00E666CE">
            <w:pPr>
              <w:widowControl w:val="0"/>
              <w:rPr>
                <w:lang w:val="vi-VN"/>
              </w:rPr>
            </w:pPr>
            <w:r w:rsidRPr="009F7218">
              <w:rPr>
                <w:rFonts w:cs="Times New Roman"/>
                <w:b/>
                <w:lang w:val="vi-VN"/>
              </w:rPr>
              <w:t>Luồng A</w:t>
            </w:r>
            <w:r w:rsidRPr="00E666CE">
              <w:rPr>
                <w:rFonts w:cs="Times New Roman"/>
                <w:b/>
                <w:lang w:val="vi-VN"/>
              </w:rPr>
              <w:t>4</w:t>
            </w:r>
            <w:r w:rsidRPr="009F7218">
              <w:rPr>
                <w:rFonts w:cs="Times New Roman"/>
                <w:b/>
                <w:lang w:val="vi-VN"/>
              </w:rPr>
              <w:t xml:space="preserve">: Nhập thông tin </w:t>
            </w:r>
            <w:r w:rsidRPr="00E666CE">
              <w:rPr>
                <w:rFonts w:cs="Times New Roman"/>
                <w:b/>
                <w:lang w:val="vi-VN"/>
              </w:rPr>
              <w:t xml:space="preserve">giờ hoạt động nhà hàng </w:t>
            </w:r>
            <w:r w:rsidRPr="009F7218">
              <w:rPr>
                <w:rFonts w:cs="Times New Roman"/>
                <w:b/>
                <w:lang w:val="vi-VN"/>
              </w:rPr>
              <w:t>không hợp lệ</w:t>
            </w:r>
          </w:p>
        </w:tc>
      </w:tr>
      <w:tr w:rsidR="00726BDF" w:rsidRPr="00E666CE" w14:paraId="3608294E"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753E698" w14:textId="77777777" w:rsidR="00726BDF" w:rsidRPr="00E666CE" w:rsidRDefault="00726BDF" w:rsidP="00E666CE">
            <w:pPr>
              <w:widowControl w:val="0"/>
              <w:rPr>
                <w:lang w:val="vi-VN"/>
              </w:rPr>
            </w:pPr>
            <w:r w:rsidRPr="009F7218">
              <w:rPr>
                <w:lang w:val="vi-VN"/>
              </w:rPr>
              <w:t>Hệ thống hiển thị thông báo lỗi:</w:t>
            </w:r>
          </w:p>
          <w:p w14:paraId="04375E19" w14:textId="2D1020A4" w:rsidR="00B50740" w:rsidRPr="00B50740" w:rsidRDefault="00B50740"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giờ hoạt động: </w:t>
            </w:r>
            <w:r w:rsidRPr="219C23C9">
              <w:rPr>
                <w:lang w:val="vi-VN"/>
              </w:rPr>
              <w:t>“</w:t>
            </w:r>
            <w:r w:rsidRPr="00E666CE">
              <w:rPr>
                <w:lang w:val="vi-VN"/>
              </w:rPr>
              <w:t>Giờ hoạt động không được để trống</w:t>
            </w:r>
            <w:r w:rsidRPr="219C23C9">
              <w:rPr>
                <w:lang w:val="vi-VN"/>
              </w:rPr>
              <w:t>”</w:t>
            </w:r>
            <w:r w:rsidRPr="00E666CE">
              <w:rPr>
                <w:lang w:val="vi-VN"/>
              </w:rPr>
              <w:t>.</w:t>
            </w:r>
          </w:p>
          <w:p w14:paraId="18C2514D" w14:textId="062B76CB" w:rsidR="00726BDF" w:rsidRPr="00FD05AF" w:rsidRDefault="00726BDF"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Nhập chữ và kí tự đặc biệt: </w:t>
            </w:r>
            <w:r w:rsidRPr="219C23C9">
              <w:rPr>
                <w:lang w:val="vi-VN"/>
              </w:rPr>
              <w:t>“</w:t>
            </w:r>
            <w:r w:rsidRPr="00E666CE">
              <w:rPr>
                <w:lang w:val="vi-VN"/>
              </w:rPr>
              <w:t>Giờ hoạt động</w:t>
            </w:r>
            <w:r w:rsidR="00B50740" w:rsidRPr="00E666CE">
              <w:rPr>
                <w:lang w:val="vi-VN"/>
              </w:rPr>
              <w:t xml:space="preserve"> không hợp lệ. Nhập định dạng </w:t>
            </w:r>
            <w:r w:rsidR="00B50740" w:rsidRPr="00E666CE">
              <w:rPr>
                <w:lang w:val="vi-VN"/>
              </w:rPr>
              <w:lastRenderedPageBreak/>
              <w:t>hh:mm</w:t>
            </w:r>
            <w:r w:rsidRPr="00E666CE">
              <w:rPr>
                <w:lang w:val="vi-VN"/>
              </w:rPr>
              <w:t>”.</w:t>
            </w:r>
          </w:p>
          <w:p w14:paraId="0CD3D7BD" w14:textId="71B5C904" w:rsidR="00726BDF" w:rsidRPr="00E666CE" w:rsidRDefault="00726BDF" w:rsidP="00E666CE">
            <w:pPr>
              <w:widowControl w:val="0"/>
              <w:rPr>
                <w:lang w:val="vi-VN"/>
              </w:rPr>
            </w:pPr>
            <w:r w:rsidRPr="0049009D">
              <w:rPr>
                <w:lang w:val="vi-VN"/>
              </w:rPr>
              <w:t xml:space="preserve">Quá trình kiểm tra tính hợp lệ của các giá trị được thực hiện lại và </w:t>
            </w:r>
            <w:r w:rsidRPr="00E666CE">
              <w:rPr>
                <w:lang w:val="vi-VN"/>
              </w:rPr>
              <w:t xml:space="preserve">nhà hàng chỉ được thêm </w:t>
            </w:r>
            <w:r w:rsidRPr="0049009D">
              <w:rPr>
                <w:lang w:val="vi-VN"/>
              </w:rPr>
              <w:t>nếu các giá trị đều hợp lệ.</w:t>
            </w:r>
          </w:p>
        </w:tc>
      </w:tr>
      <w:tr w:rsidR="00726BDF" w:rsidRPr="00D5219B" w14:paraId="5B3B0470"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709BA40" w14:textId="2BF3E61D" w:rsidR="00726BDF" w:rsidRPr="00ED71BA" w:rsidRDefault="00726BDF" w:rsidP="00E666CE">
            <w:pPr>
              <w:widowControl w:val="0"/>
              <w:rPr>
                <w:b/>
                <w:bCs/>
              </w:rPr>
            </w:pPr>
            <w:r w:rsidRPr="00D5219B">
              <w:rPr>
                <w:b/>
                <w:bCs/>
              </w:rPr>
              <w:lastRenderedPageBreak/>
              <w:t>Giao diện minh họa</w:t>
            </w:r>
          </w:p>
        </w:tc>
      </w:tr>
      <w:tr w:rsidR="00726BDF" w:rsidRPr="00D5219B" w14:paraId="4E19BF57" w14:textId="77777777" w:rsidTr="008A3018">
        <w:trPr>
          <w:trHeight w:val="271"/>
        </w:trPr>
        <w:tc>
          <w:tcPr>
            <w:tcW w:w="8767"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5D8B802E" w14:textId="77777777" w:rsidR="005E1AFA" w:rsidRDefault="00CA4E87" w:rsidP="00E666CE">
            <w:pPr>
              <w:widowControl w:val="0"/>
            </w:pPr>
            <w:r>
              <w:rPr>
                <w:noProof/>
                <w:lang w:val="vi-VN" w:eastAsia="vi-VN"/>
              </w:rPr>
              <w:drawing>
                <wp:inline distT="0" distB="0" distL="0" distR="0" wp14:anchorId="28E22DF2" wp14:editId="057966BA">
                  <wp:extent cx="5654580" cy="2722419"/>
                  <wp:effectExtent l="0" t="0" r="3810" b="1905"/>
                  <wp:docPr id="124504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47704" name=""/>
                          <pic:cNvPicPr/>
                        </pic:nvPicPr>
                        <pic:blipFill>
                          <a:blip r:embed="rId48"/>
                          <a:stretch>
                            <a:fillRect/>
                          </a:stretch>
                        </pic:blipFill>
                        <pic:spPr>
                          <a:xfrm>
                            <a:off x="0" y="0"/>
                            <a:ext cx="5655719" cy="2722967"/>
                          </a:xfrm>
                          <a:prstGeom prst="rect">
                            <a:avLst/>
                          </a:prstGeom>
                        </pic:spPr>
                      </pic:pic>
                    </a:graphicData>
                  </a:graphic>
                </wp:inline>
              </w:drawing>
            </w:r>
          </w:p>
          <w:p w14:paraId="26094E9E" w14:textId="3A126638" w:rsidR="00CA4E87" w:rsidRPr="00A1799F" w:rsidRDefault="005E1AFA" w:rsidP="00E666CE">
            <w:pPr>
              <w:pStyle w:val="Caption"/>
              <w:widowControl w:val="0"/>
            </w:pPr>
            <w:bookmarkStart w:id="534" w:name="_Toc180279731"/>
            <w:bookmarkStart w:id="535" w:name="_Toc180435411"/>
            <w:r>
              <w:t xml:space="preserve">Hình </w:t>
            </w:r>
            <w:fldSimple w:instr=" STYLEREF 1 \s ">
              <w:r w:rsidR="001C794A">
                <w:rPr>
                  <w:noProof/>
                </w:rPr>
                <w:t>2</w:t>
              </w:r>
            </w:fldSimple>
            <w:r w:rsidR="006B790F">
              <w:t>.</w:t>
            </w:r>
            <w:fldSimple w:instr=" SEQ Hình \* ARABIC \s 1 ">
              <w:r w:rsidR="001C794A">
                <w:rPr>
                  <w:noProof/>
                </w:rPr>
                <w:t>26</w:t>
              </w:r>
            </w:fldSimple>
            <w:r>
              <w:t xml:space="preserve">. </w:t>
            </w:r>
            <w:r w:rsidRPr="00A1799F">
              <w:t>Giao diện danh sách nhà hàng</w:t>
            </w:r>
            <w:bookmarkEnd w:id="534"/>
            <w:bookmarkEnd w:id="535"/>
          </w:p>
        </w:tc>
      </w:tr>
    </w:tbl>
    <w:p w14:paraId="5FDB33CD" w14:textId="77777777" w:rsidR="00D5219B" w:rsidRPr="00D5219B" w:rsidRDefault="00D5219B" w:rsidP="00E666CE">
      <w:pPr>
        <w:widowControl w:val="0"/>
      </w:pPr>
    </w:p>
    <w:p w14:paraId="64F3A460" w14:textId="5E6FB7F3" w:rsidR="001B7CB4" w:rsidRPr="00E666CE" w:rsidRDefault="001B7CB4" w:rsidP="00E666CE">
      <w:pPr>
        <w:pStyle w:val="Heading3"/>
        <w:keepNext w:val="0"/>
        <w:widowControl w:val="0"/>
        <w:rPr>
          <w:lang w:val="fr-FR"/>
        </w:rPr>
      </w:pPr>
      <w:bookmarkStart w:id="536" w:name="_Toc178930804"/>
      <w:bookmarkStart w:id="537" w:name="_Toc179783202"/>
      <w:bookmarkStart w:id="538" w:name="_Toc180279648"/>
      <w:bookmarkStart w:id="539" w:name="_Toc180503840"/>
      <w:r w:rsidRPr="00E666CE">
        <w:rPr>
          <w:lang w:val="fr-FR"/>
        </w:rPr>
        <w:t>UC#12: Quản lý ưu đãi (Admin)</w:t>
      </w:r>
      <w:bookmarkEnd w:id="536"/>
      <w:bookmarkEnd w:id="537"/>
      <w:bookmarkEnd w:id="538"/>
      <w:bookmarkEnd w:id="539"/>
    </w:p>
    <w:tbl>
      <w:tblPr>
        <w:tblW w:w="935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42"/>
        <w:gridCol w:w="1850"/>
        <w:gridCol w:w="3128"/>
        <w:gridCol w:w="2330"/>
      </w:tblGrid>
      <w:tr w:rsidR="00B50740" w:rsidRPr="00D5219B" w14:paraId="76B9A0F4" w14:textId="77777777" w:rsidTr="00805AB3">
        <w:trPr>
          <w:trHeight w:val="728"/>
        </w:trPr>
        <w:tc>
          <w:tcPr>
            <w:tcW w:w="389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C88A407" w14:textId="77777777" w:rsidR="00B50740" w:rsidRPr="00D5219B" w:rsidRDefault="00B50740" w:rsidP="00E666CE">
            <w:pPr>
              <w:widowControl w:val="0"/>
              <w:rPr>
                <w:b/>
                <w:bCs/>
              </w:rPr>
            </w:pPr>
            <w:r w:rsidRPr="00D5219B">
              <w:rPr>
                <w:b/>
                <w:bCs/>
              </w:rPr>
              <w:t>UC#09</w:t>
            </w:r>
          </w:p>
        </w:tc>
        <w:tc>
          <w:tcPr>
            <w:tcW w:w="312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1096267" w14:textId="3A4695BD" w:rsidR="00B50740" w:rsidRPr="00D5219B" w:rsidRDefault="00B50740" w:rsidP="00E666CE">
            <w:pPr>
              <w:widowControl w:val="0"/>
              <w:rPr>
                <w:b/>
                <w:bCs/>
              </w:rPr>
            </w:pPr>
            <w:r w:rsidRPr="00D5219B">
              <w:rPr>
                <w:b/>
                <w:bCs/>
              </w:rPr>
              <w:t xml:space="preserve">Quản lý </w:t>
            </w:r>
            <w:r>
              <w:rPr>
                <w:b/>
                <w:bCs/>
              </w:rPr>
              <w:t>ưu đãi</w:t>
            </w:r>
          </w:p>
        </w:tc>
        <w:tc>
          <w:tcPr>
            <w:tcW w:w="23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010FCA9" w14:textId="77777777" w:rsidR="00B50740" w:rsidRPr="00D5219B" w:rsidRDefault="00B50740" w:rsidP="00E666CE">
            <w:pPr>
              <w:widowControl w:val="0"/>
              <w:rPr>
                <w:b/>
                <w:bCs/>
              </w:rPr>
            </w:pPr>
            <w:r w:rsidRPr="00D5219B">
              <w:rPr>
                <w:b/>
                <w:bCs/>
              </w:rPr>
              <w:t>Độ phức tạp: Cao</w:t>
            </w:r>
          </w:p>
        </w:tc>
      </w:tr>
      <w:tr w:rsidR="00B50740" w:rsidRPr="00D5219B" w14:paraId="1068F7D2" w14:textId="77777777" w:rsidTr="00805AB3">
        <w:trPr>
          <w:trHeight w:val="314"/>
        </w:trPr>
        <w:tc>
          <w:tcPr>
            <w:tcW w:w="389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A60AE5F" w14:textId="77777777" w:rsidR="00B50740" w:rsidRPr="00D5219B" w:rsidRDefault="00B50740" w:rsidP="00E666CE">
            <w:pPr>
              <w:widowControl w:val="0"/>
              <w:rPr>
                <w:b/>
                <w:bCs/>
              </w:rPr>
            </w:pPr>
            <w:r w:rsidRPr="00D5219B">
              <w:rPr>
                <w:b/>
                <w:bCs/>
              </w:rPr>
              <w:t>Mô tả</w:t>
            </w:r>
          </w:p>
        </w:tc>
        <w:tc>
          <w:tcPr>
            <w:tcW w:w="545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7A0E448E" w14:textId="532C612E" w:rsidR="00B50740" w:rsidRPr="00D5219B" w:rsidRDefault="00B50740" w:rsidP="00E666CE">
            <w:pPr>
              <w:widowControl w:val="0"/>
            </w:pPr>
            <w:r w:rsidRPr="00D5219B">
              <w:t xml:space="preserve">Chức năng quản lý </w:t>
            </w:r>
            <w:r w:rsidRPr="00B50740">
              <w:t xml:space="preserve">ưu đãi </w:t>
            </w:r>
            <w:r w:rsidRPr="00D5219B">
              <w:t xml:space="preserve">cho phép admin thực hiện thêm, sửa, xóa, cũng như xem </w:t>
            </w:r>
            <w:r w:rsidR="00CA0C4A" w:rsidRPr="00B50740">
              <w:t>ưu đãi</w:t>
            </w:r>
            <w:r w:rsidR="00CA0C4A" w:rsidRPr="00D5219B">
              <w:t xml:space="preserve"> </w:t>
            </w:r>
            <w:r w:rsidRPr="00D5219B">
              <w:t>trong hệ thống.</w:t>
            </w:r>
          </w:p>
        </w:tc>
      </w:tr>
      <w:tr w:rsidR="00B50740" w:rsidRPr="00D5219B" w14:paraId="5A2E2F94" w14:textId="77777777" w:rsidTr="00805AB3">
        <w:trPr>
          <w:trHeight w:val="705"/>
        </w:trPr>
        <w:tc>
          <w:tcPr>
            <w:tcW w:w="389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5F7ED10" w14:textId="77777777" w:rsidR="00B50740" w:rsidRPr="00D5219B" w:rsidRDefault="00B50740" w:rsidP="00E666CE">
            <w:pPr>
              <w:widowControl w:val="0"/>
              <w:rPr>
                <w:b/>
                <w:bCs/>
              </w:rPr>
            </w:pPr>
            <w:r w:rsidRPr="00D5219B">
              <w:rPr>
                <w:b/>
                <w:bCs/>
              </w:rPr>
              <w:t>Tác nhân</w:t>
            </w:r>
          </w:p>
        </w:tc>
        <w:tc>
          <w:tcPr>
            <w:tcW w:w="545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334E3403" w14:textId="77777777" w:rsidR="00B50740" w:rsidRPr="00D5219B" w:rsidRDefault="00B50740" w:rsidP="00E666CE">
            <w:pPr>
              <w:widowControl w:val="0"/>
            </w:pPr>
            <w:r w:rsidRPr="00D5219B">
              <w:t>Admin</w:t>
            </w:r>
          </w:p>
        </w:tc>
      </w:tr>
      <w:tr w:rsidR="00B50740" w:rsidRPr="00D5219B" w14:paraId="701A7C99" w14:textId="77777777" w:rsidTr="00805AB3">
        <w:trPr>
          <w:trHeight w:val="339"/>
        </w:trPr>
        <w:tc>
          <w:tcPr>
            <w:tcW w:w="3892"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8E42E76" w14:textId="77777777" w:rsidR="00B50740" w:rsidRPr="00D5219B" w:rsidRDefault="00B50740" w:rsidP="00E666CE">
            <w:pPr>
              <w:widowControl w:val="0"/>
              <w:rPr>
                <w:b/>
                <w:bCs/>
              </w:rPr>
            </w:pPr>
            <w:r w:rsidRPr="00D5219B">
              <w:rPr>
                <w:b/>
                <w:bCs/>
              </w:rPr>
              <w:t>Tiền điều kiện</w:t>
            </w:r>
          </w:p>
        </w:tc>
        <w:tc>
          <w:tcPr>
            <w:tcW w:w="545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24D73BB6" w14:textId="77777777" w:rsidR="00B50740" w:rsidRPr="00D5219B" w:rsidRDefault="00B50740" w:rsidP="00E666CE">
            <w:pPr>
              <w:widowControl w:val="0"/>
            </w:pPr>
            <w:r w:rsidRPr="00D5219B">
              <w:t>Admin cần phải đăng nhập vào trang admin trước khi sử dụng chức năng.</w:t>
            </w:r>
          </w:p>
        </w:tc>
      </w:tr>
      <w:tr w:rsidR="00B50740" w:rsidRPr="00D5219B" w14:paraId="3CFFE434" w14:textId="77777777" w:rsidTr="00805AB3">
        <w:trPr>
          <w:trHeight w:val="321"/>
        </w:trPr>
        <w:tc>
          <w:tcPr>
            <w:tcW w:w="2042"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32ADE5C" w14:textId="77777777" w:rsidR="00B50740" w:rsidRPr="00D5219B" w:rsidRDefault="00B50740" w:rsidP="00E666CE">
            <w:pPr>
              <w:widowControl w:val="0"/>
              <w:rPr>
                <w:b/>
                <w:bCs/>
              </w:rPr>
            </w:pPr>
            <w:r w:rsidRPr="00D5219B">
              <w:rPr>
                <w:b/>
                <w:bCs/>
              </w:rPr>
              <w:t>Hậu điều kiện</w:t>
            </w:r>
          </w:p>
        </w:tc>
        <w:tc>
          <w:tcPr>
            <w:tcW w:w="1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EA15519" w14:textId="77777777" w:rsidR="00B50740" w:rsidRPr="00D5219B" w:rsidRDefault="00B50740" w:rsidP="00E666CE">
            <w:pPr>
              <w:widowControl w:val="0"/>
              <w:rPr>
                <w:b/>
                <w:bCs/>
              </w:rPr>
            </w:pPr>
            <w:r w:rsidRPr="00D5219B">
              <w:rPr>
                <w:b/>
                <w:bCs/>
              </w:rPr>
              <w:t>Thành công</w:t>
            </w:r>
          </w:p>
        </w:tc>
        <w:tc>
          <w:tcPr>
            <w:tcW w:w="545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E4A8C93" w14:textId="19B59714" w:rsidR="00B50740" w:rsidRPr="00D5219B" w:rsidRDefault="00B50740" w:rsidP="00E666CE">
            <w:pPr>
              <w:widowControl w:val="0"/>
            </w:pPr>
            <w:r w:rsidRPr="00D5219B">
              <w:t xml:space="preserve">Admin thành công thao tác với </w:t>
            </w:r>
            <w:r w:rsidRPr="00B50740">
              <w:t>ưu đãi</w:t>
            </w:r>
            <w:r w:rsidRPr="00D5219B">
              <w:t xml:space="preserve"> trong hệ thống.</w:t>
            </w:r>
          </w:p>
        </w:tc>
      </w:tr>
      <w:tr w:rsidR="00B50740" w:rsidRPr="00D5219B" w14:paraId="63038878" w14:textId="77777777" w:rsidTr="00805AB3">
        <w:trPr>
          <w:trHeight w:val="290"/>
        </w:trPr>
        <w:tc>
          <w:tcPr>
            <w:tcW w:w="2042" w:type="dxa"/>
            <w:vMerge/>
            <w:vAlign w:val="center"/>
            <w:hideMark/>
          </w:tcPr>
          <w:p w14:paraId="3FE28205" w14:textId="77777777" w:rsidR="00B50740" w:rsidRPr="00D5219B" w:rsidRDefault="00B50740" w:rsidP="00E666CE">
            <w:pPr>
              <w:widowControl w:val="0"/>
              <w:rPr>
                <w:b/>
                <w:bCs/>
              </w:rPr>
            </w:pPr>
          </w:p>
        </w:tc>
        <w:tc>
          <w:tcPr>
            <w:tcW w:w="18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FA2DF91" w14:textId="77777777" w:rsidR="00B50740" w:rsidRPr="00D5219B" w:rsidRDefault="00B50740" w:rsidP="00E666CE">
            <w:pPr>
              <w:widowControl w:val="0"/>
              <w:rPr>
                <w:b/>
                <w:bCs/>
              </w:rPr>
            </w:pPr>
            <w:r w:rsidRPr="00D5219B">
              <w:rPr>
                <w:b/>
                <w:bCs/>
              </w:rPr>
              <w:t>Lỗi</w:t>
            </w:r>
          </w:p>
        </w:tc>
        <w:tc>
          <w:tcPr>
            <w:tcW w:w="5458"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5667B124" w14:textId="1D868E2D" w:rsidR="00B50740" w:rsidRPr="00D5219B" w:rsidRDefault="00B50740" w:rsidP="00E666CE">
            <w:pPr>
              <w:widowControl w:val="0"/>
            </w:pPr>
            <w:r w:rsidRPr="00D5219B">
              <w:t xml:space="preserve">Admin quản lý </w:t>
            </w:r>
            <w:r w:rsidR="00CA0C4A" w:rsidRPr="00B50740">
              <w:t>ưu đãi</w:t>
            </w:r>
            <w:r w:rsidR="00CA0C4A" w:rsidRPr="00D5219B">
              <w:t xml:space="preserve"> </w:t>
            </w:r>
            <w:r w:rsidRPr="00D5219B">
              <w:t>thất bại.</w:t>
            </w:r>
          </w:p>
        </w:tc>
      </w:tr>
      <w:tr w:rsidR="00B50740" w:rsidRPr="00D5219B" w14:paraId="5C97E06A"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9974DFF" w14:textId="77777777" w:rsidR="00B50740" w:rsidRPr="00D5219B" w:rsidRDefault="00B50740" w:rsidP="00E666CE">
            <w:pPr>
              <w:widowControl w:val="0"/>
              <w:rPr>
                <w:b/>
                <w:bCs/>
              </w:rPr>
            </w:pPr>
            <w:r w:rsidRPr="00D5219B">
              <w:rPr>
                <w:b/>
                <w:bCs/>
              </w:rPr>
              <w:t>ĐẶC TẢ CHỨC NĂNG</w:t>
            </w:r>
          </w:p>
        </w:tc>
      </w:tr>
      <w:tr w:rsidR="00B50740" w:rsidRPr="00D5219B" w14:paraId="2D7E6395"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98925DD" w14:textId="77777777" w:rsidR="00B50740" w:rsidRPr="00D5219B" w:rsidRDefault="00B50740" w:rsidP="00E666CE">
            <w:pPr>
              <w:widowControl w:val="0"/>
            </w:pPr>
            <w:r w:rsidRPr="00D5219B">
              <w:rPr>
                <w:b/>
                <w:bCs/>
              </w:rPr>
              <w:lastRenderedPageBreak/>
              <w:t>Luồng sự kiện chính/Kịch bản chính</w:t>
            </w:r>
          </w:p>
        </w:tc>
      </w:tr>
      <w:tr w:rsidR="00B50740" w:rsidRPr="00D5219B" w14:paraId="14D03ADF" w14:textId="77777777" w:rsidTr="00805AB3">
        <w:trPr>
          <w:trHeight w:val="343"/>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4BF0BDD" w14:textId="0AC9C7F5" w:rsidR="00B50740" w:rsidRDefault="00B50740" w:rsidP="00E666CE">
            <w:pPr>
              <w:widowControl w:val="0"/>
            </w:pPr>
            <w:r>
              <w:t xml:space="preserve">Chức năng bắt đầu khi admin muốn quản lý </w:t>
            </w:r>
            <w:r w:rsidR="00CA0C4A">
              <w:t>ưu đãi</w:t>
            </w:r>
            <w:r>
              <w:t>.</w:t>
            </w:r>
          </w:p>
          <w:p w14:paraId="10371B18" w14:textId="6CB59AE7" w:rsidR="00B50740" w:rsidRPr="00D5219B" w:rsidRDefault="00B50740" w:rsidP="00E666CE">
            <w:pPr>
              <w:pStyle w:val="StyleTr0"/>
              <w:widowControl w:val="0"/>
            </w:pPr>
            <w:r w:rsidRPr="00D5219B">
              <w:t xml:space="preserve">Admin truy cập vào trang quản lý </w:t>
            </w:r>
            <w:r w:rsidR="00CA0C4A">
              <w:t>ưu đãi</w:t>
            </w:r>
            <w:r w:rsidRPr="00D5219B">
              <w:t xml:space="preserve">. Hệ thống hiển thị danh sách các </w:t>
            </w:r>
            <w:r w:rsidR="00CA0C4A">
              <w:t>ưu đãi</w:t>
            </w:r>
            <w:r w:rsidRPr="00D5219B">
              <w:t xml:space="preserve"> có trong cơ sở dữ liệu. Danh sách này bao gồm các thông tin như id, tên </w:t>
            </w:r>
            <w:r w:rsidR="00CA0C4A">
              <w:t>ưu đãi</w:t>
            </w:r>
            <w:r w:rsidRPr="00D5219B">
              <w:t xml:space="preserve">, thuộc về </w:t>
            </w:r>
            <w:r>
              <w:t>nhà hàng</w:t>
            </w:r>
            <w:r w:rsidRPr="00D5219B">
              <w:t>, mô tả, giá, và trạng thái.</w:t>
            </w:r>
          </w:p>
          <w:p w14:paraId="2D171A39" w14:textId="6DC31E35" w:rsidR="00B50740" w:rsidRPr="00D5219B" w:rsidRDefault="00B50740" w:rsidP="00E666CE">
            <w:pPr>
              <w:pStyle w:val="StyleTr0"/>
              <w:widowControl w:val="0"/>
            </w:pPr>
            <w:r w:rsidRPr="00D5219B">
              <w:t xml:space="preserve">Admin </w:t>
            </w:r>
            <w:r>
              <w:t xml:space="preserve">chọn </w:t>
            </w:r>
            <w:r w:rsidRPr="00D5219B">
              <w:t xml:space="preserve">một </w:t>
            </w:r>
            <w:r w:rsidR="00CA0C4A">
              <w:t>ưu đãi</w:t>
            </w:r>
            <w:r w:rsidRPr="00D5219B">
              <w:t xml:space="preserve"> trong danh sách để xem thông tin chi tiết về </w:t>
            </w:r>
            <w:r w:rsidR="00CA0C4A">
              <w:t>ưu đãi</w:t>
            </w:r>
            <w:r w:rsidRPr="00D5219B">
              <w:t xml:space="preserve"> đó. Hệ thống sẽ hiển thị thông tin chi tiết bao gồm tên </w:t>
            </w:r>
            <w:r w:rsidR="00CA0C4A">
              <w:t>ưu đãi</w:t>
            </w:r>
            <w:r w:rsidRPr="00D5219B">
              <w:t xml:space="preserve">, mô tả, giá, hình ảnh, </w:t>
            </w:r>
            <w:r w:rsidR="00CA0C4A">
              <w:t>ưu đãi</w:t>
            </w:r>
            <w:r w:rsidRPr="00D5219B">
              <w:t xml:space="preserve">, thuộc về </w:t>
            </w:r>
            <w:r>
              <w:t>nhà hàng</w:t>
            </w:r>
            <w:r w:rsidRPr="00D5219B">
              <w:t>.</w:t>
            </w:r>
          </w:p>
          <w:p w14:paraId="6A55C084" w14:textId="6C5CB439" w:rsidR="00B50740" w:rsidRPr="00D5219B" w:rsidRDefault="00B50740" w:rsidP="00E666CE">
            <w:pPr>
              <w:pStyle w:val="StyleTr0"/>
              <w:widowControl w:val="0"/>
            </w:pPr>
            <w:r w:rsidRPr="00D5219B">
              <w:t xml:space="preserve">Khi muốn sửa thông tin </w:t>
            </w:r>
            <w:r w:rsidR="00CA0C4A">
              <w:t>ưu đãi</w:t>
            </w:r>
            <w:r w:rsidRPr="00D5219B">
              <w:t xml:space="preserve"> admin sẽ truy cập vào trang thông tin chi tiết </w:t>
            </w:r>
            <w:r w:rsidR="00CA0C4A">
              <w:t>ưu đãi</w:t>
            </w:r>
            <w:r w:rsidRPr="00D5219B">
              <w:t xml:space="preserve">. Hệ thống sẽ cho phép thay đổi tên, mô tả, giá, hình ảnh, </w:t>
            </w:r>
            <w:r w:rsidR="00CA0C4A">
              <w:t>ưu đãi</w:t>
            </w:r>
            <w:r w:rsidRPr="00D5219B">
              <w:t xml:space="preserve">, thuộc về </w:t>
            </w:r>
            <w:r>
              <w:t>nhà hàng</w:t>
            </w:r>
            <w:r w:rsidRPr="00D5219B">
              <w:t>.</w:t>
            </w:r>
          </w:p>
          <w:p w14:paraId="76C7708D" w14:textId="2A349134" w:rsidR="00B50740" w:rsidRPr="00D5219B" w:rsidRDefault="00B50740" w:rsidP="00E666CE">
            <w:pPr>
              <w:pStyle w:val="StyleTr0"/>
              <w:widowControl w:val="0"/>
            </w:pPr>
            <w:r w:rsidRPr="00D5219B">
              <w:t xml:space="preserve">Admin chọn </w:t>
            </w:r>
            <w:r w:rsidR="00CA0C4A">
              <w:t>ưu đãi</w:t>
            </w:r>
            <w:r w:rsidRPr="00D5219B">
              <w:t xml:space="preserve"> muốn xóa, ấn vào biểu tượng xóa </w:t>
            </w:r>
            <w:r w:rsidR="00CA0C4A">
              <w:t>ưu đãi</w:t>
            </w:r>
            <w:r w:rsidRPr="00D5219B">
              <w:t xml:space="preserve">, hệ thống sẽ thực thi xóa </w:t>
            </w:r>
            <w:r w:rsidR="00CA0C4A">
              <w:t>ưu đãi</w:t>
            </w:r>
            <w:r w:rsidRPr="00D5219B">
              <w:t>.</w:t>
            </w:r>
          </w:p>
          <w:p w14:paraId="5C35C0F0" w14:textId="066BE28F" w:rsidR="00B50740" w:rsidRDefault="00B50740" w:rsidP="00E666CE">
            <w:pPr>
              <w:pStyle w:val="StyleTr0"/>
              <w:widowControl w:val="0"/>
            </w:pPr>
            <w:r w:rsidRPr="00D5219B">
              <w:t xml:space="preserve">Khi admin muốn thêm một </w:t>
            </w:r>
            <w:r w:rsidR="00CA0C4A">
              <w:t>ưu đãi</w:t>
            </w:r>
            <w:r w:rsidRPr="00D5219B">
              <w:t xml:space="preserve"> mới vào danh sách </w:t>
            </w:r>
            <w:r w:rsidR="00CA0C4A">
              <w:t>ưu đãi</w:t>
            </w:r>
            <w:r w:rsidRPr="00D5219B">
              <w:t xml:space="preserve">, bấm nút “Tạo”, hệ thống hiển thị lên form thông tin </w:t>
            </w:r>
            <w:r w:rsidR="00CA0C4A">
              <w:t>ưu đãi</w:t>
            </w:r>
            <w:r w:rsidRPr="00D5219B">
              <w:t xml:space="preserve"> và yêu cầu nhập tên, mô tả, giá, hình ảnh, </w:t>
            </w:r>
            <w:r w:rsidR="00CA0C4A">
              <w:t>ưu đãi</w:t>
            </w:r>
            <w:r w:rsidRPr="00D5219B">
              <w:t xml:space="preserve">, thuộc về </w:t>
            </w:r>
            <w:r>
              <w:t>nhà hàng</w:t>
            </w:r>
            <w:r w:rsidRPr="00D5219B">
              <w:t xml:space="preserve"> nào. Sau đó nhấn biểu tượng tạo </w:t>
            </w:r>
            <w:r w:rsidR="00CA0C4A">
              <w:t>ưu đãi</w:t>
            </w:r>
            <w:r w:rsidRPr="00D5219B">
              <w:t>.</w:t>
            </w:r>
            <w:r>
              <w:t xml:space="preserve"> Khi sửa </w:t>
            </w:r>
            <w:r w:rsidR="00CA0C4A">
              <w:t>ưu đãi</w:t>
            </w:r>
            <w:r>
              <w:t xml:space="preserve"> hệ thống chạy các luồng tương tự thêm </w:t>
            </w:r>
            <w:r w:rsidR="00CA0C4A">
              <w:t>ưu đãi</w:t>
            </w:r>
            <w:r>
              <w:t>.</w:t>
            </w:r>
          </w:p>
          <w:p w14:paraId="1537B0CD" w14:textId="55849B71" w:rsidR="00B50740" w:rsidRDefault="00B50740" w:rsidP="00E666CE">
            <w:pPr>
              <w:pStyle w:val="StyleCng"/>
              <w:widowControl w:val="0"/>
            </w:pPr>
            <w:r>
              <w:t xml:space="preserve">Hệ thống xác nhận tính hợp lệ của tên </w:t>
            </w:r>
            <w:r w:rsidR="00CA0C4A">
              <w:t>ưu đãi</w:t>
            </w:r>
            <w:r>
              <w:t>. Nếu giá trị không hợp lệ thực hiện luồng A.</w:t>
            </w:r>
          </w:p>
          <w:p w14:paraId="14865462" w14:textId="12E6C45D" w:rsidR="00B50740" w:rsidRDefault="00B50740" w:rsidP="00E666CE">
            <w:pPr>
              <w:pStyle w:val="StyleCng"/>
              <w:widowControl w:val="0"/>
            </w:pPr>
            <w:r>
              <w:t xml:space="preserve">Hệ thống xác nhận tính hợp lệ của giá </w:t>
            </w:r>
            <w:r w:rsidR="00CA0C4A">
              <w:t>ưu đãi</w:t>
            </w:r>
            <w:r>
              <w:t>. Nếu giá trị không hợp lệ thực hiện luồng A1.</w:t>
            </w:r>
          </w:p>
          <w:p w14:paraId="005FF804" w14:textId="5A5E3110" w:rsidR="00B50740" w:rsidRDefault="00B50740" w:rsidP="00E666CE">
            <w:pPr>
              <w:pStyle w:val="StyleCng"/>
              <w:widowControl w:val="0"/>
            </w:pPr>
            <w:r>
              <w:t xml:space="preserve">Hệ thống xác nhận tính hợp lệ của hình ảnh </w:t>
            </w:r>
            <w:r w:rsidR="00CA0C4A">
              <w:t>ưu đãi</w:t>
            </w:r>
            <w:r>
              <w:t>. Nếu giá trị không hợp lệ thực hiện luồng A2.</w:t>
            </w:r>
          </w:p>
          <w:p w14:paraId="7CBA5EB5" w14:textId="1EF611E9" w:rsidR="00B50740" w:rsidRPr="00D5219B" w:rsidRDefault="00B50740" w:rsidP="00E666CE">
            <w:pPr>
              <w:pStyle w:val="StyleCng"/>
              <w:widowControl w:val="0"/>
            </w:pPr>
            <w:r>
              <w:t xml:space="preserve">Hệ thống xác nhận tính hợp lệ của </w:t>
            </w:r>
            <w:r w:rsidR="00CA0C4A">
              <w:t>ưu đãi</w:t>
            </w:r>
            <w:r>
              <w:t>. Nếu giá trị không hợp lệ thực hiện luồng A3.</w:t>
            </w:r>
          </w:p>
        </w:tc>
      </w:tr>
      <w:tr w:rsidR="00B50740" w:rsidRPr="00D5219B" w14:paraId="2D41EA76"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36F3B48" w14:textId="77777777" w:rsidR="00B50740" w:rsidRPr="00D5219B" w:rsidRDefault="00B50740" w:rsidP="00E666CE">
            <w:pPr>
              <w:widowControl w:val="0"/>
              <w:rPr>
                <w:b/>
                <w:bCs/>
              </w:rPr>
            </w:pPr>
            <w:r w:rsidRPr="00D5219B">
              <w:rPr>
                <w:b/>
                <w:bCs/>
              </w:rPr>
              <w:t>Luồng sự kiện phát sinh/Kịch bản phát sinh</w:t>
            </w:r>
          </w:p>
        </w:tc>
      </w:tr>
      <w:tr w:rsidR="00B50740" w:rsidRPr="00D5219B" w14:paraId="432EF33D"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4CC7846" w14:textId="4070313C" w:rsidR="00B50740" w:rsidRPr="00D5219B" w:rsidRDefault="00B50740" w:rsidP="00E666CE">
            <w:pPr>
              <w:widowControl w:val="0"/>
              <w:rPr>
                <w:b/>
              </w:rPr>
            </w:pPr>
            <w:r w:rsidRPr="00D5219B">
              <w:rPr>
                <w:b/>
                <w:bCs/>
              </w:rPr>
              <w:t xml:space="preserve">Luồng A: </w:t>
            </w:r>
            <w:r>
              <w:rPr>
                <w:b/>
                <w:bCs/>
              </w:rPr>
              <w:t xml:space="preserve">Nhập tên </w:t>
            </w:r>
            <w:r w:rsidR="00CA0C4A">
              <w:rPr>
                <w:b/>
                <w:bCs/>
              </w:rPr>
              <w:t>ưu đãi</w:t>
            </w:r>
            <w:r>
              <w:rPr>
                <w:b/>
                <w:bCs/>
              </w:rPr>
              <w:t xml:space="preserve"> không hợp lệ</w:t>
            </w:r>
          </w:p>
        </w:tc>
      </w:tr>
      <w:tr w:rsidR="00B50740" w:rsidRPr="00E666CE" w14:paraId="3E5CBF67"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7B3654E1" w14:textId="77777777" w:rsidR="00B50740" w:rsidRPr="00DA0001" w:rsidRDefault="00B50740" w:rsidP="00E666CE">
            <w:pPr>
              <w:widowControl w:val="0"/>
              <w:rPr>
                <w:lang w:val="vi-VN"/>
              </w:rPr>
            </w:pPr>
            <w:r>
              <w:t>Hệ thống hiển thị thông báo lỗi:</w:t>
            </w:r>
          </w:p>
          <w:p w14:paraId="6E634741" w14:textId="6153955D" w:rsidR="00B50740" w:rsidRPr="00A378AA" w:rsidRDefault="00B50740"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tên </w:t>
            </w:r>
            <w:r w:rsidR="00CA0C4A" w:rsidRPr="00E666CE">
              <w:rPr>
                <w:lang w:val="vi-VN"/>
              </w:rPr>
              <w:t>ưu đãi</w:t>
            </w:r>
            <w:r w:rsidRPr="00E666CE">
              <w:rPr>
                <w:lang w:val="vi-VN"/>
              </w:rPr>
              <w:t xml:space="preserve"> </w:t>
            </w:r>
            <w:r w:rsidRPr="219C23C9">
              <w:rPr>
                <w:lang w:val="vi-VN"/>
              </w:rPr>
              <w:t>“</w:t>
            </w:r>
            <w:r w:rsidRPr="00E666CE">
              <w:rPr>
                <w:lang w:val="vi-VN"/>
              </w:rPr>
              <w:t xml:space="preserve">Tên </w:t>
            </w:r>
            <w:r w:rsidR="00CA0C4A" w:rsidRPr="00E666CE">
              <w:rPr>
                <w:lang w:val="vi-VN"/>
              </w:rPr>
              <w:t>ưu đãi</w:t>
            </w:r>
            <w:r w:rsidRPr="00E666CE">
              <w:rPr>
                <w:lang w:val="vi-VN"/>
              </w:rPr>
              <w:t xml:space="preserve"> không được để trống</w:t>
            </w:r>
            <w:r w:rsidRPr="219C23C9">
              <w:rPr>
                <w:lang w:val="vi-VN"/>
              </w:rPr>
              <w:t>”</w:t>
            </w:r>
            <w:r w:rsidRPr="00E666CE">
              <w:rPr>
                <w:lang w:val="vi-VN"/>
              </w:rPr>
              <w:t>.</w:t>
            </w:r>
          </w:p>
          <w:p w14:paraId="71B16AD7" w14:textId="3A61F643" w:rsidR="00B50740" w:rsidRPr="00E666CE" w:rsidRDefault="00B50740" w:rsidP="00E666CE">
            <w:pPr>
              <w:widowControl w:val="0"/>
              <w:rPr>
                <w:lang w:val="vi-VN"/>
              </w:rPr>
            </w:pPr>
            <w:r w:rsidRPr="0049009D">
              <w:rPr>
                <w:lang w:val="vi-VN"/>
              </w:rPr>
              <w:t xml:space="preserve">Quá trình kiểm tra tính hợp lệ của các giá trị được thực hiện lại và </w:t>
            </w:r>
            <w:r w:rsidR="00CA0C4A" w:rsidRPr="00E666CE">
              <w:rPr>
                <w:lang w:val="vi-VN"/>
              </w:rPr>
              <w:t>ưu đãi</w:t>
            </w:r>
            <w:r w:rsidRPr="00E666CE">
              <w:rPr>
                <w:lang w:val="vi-VN"/>
              </w:rPr>
              <w:t xml:space="preserve"> thêm thành </w:t>
            </w:r>
            <w:r w:rsidRPr="00E666CE">
              <w:rPr>
                <w:lang w:val="vi-VN"/>
              </w:rPr>
              <w:lastRenderedPageBreak/>
              <w:t>công</w:t>
            </w:r>
            <w:r w:rsidRPr="0049009D">
              <w:rPr>
                <w:lang w:val="vi-VN"/>
              </w:rPr>
              <w:t xml:space="preserve"> nếu các giá trị đều hợp lệ.</w:t>
            </w:r>
          </w:p>
        </w:tc>
      </w:tr>
      <w:tr w:rsidR="00B50740" w:rsidRPr="00E666CE" w14:paraId="18D72857"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0727B1A8" w14:textId="0888D5A2" w:rsidR="00B50740" w:rsidRPr="00E666CE" w:rsidRDefault="00B50740" w:rsidP="00E666CE">
            <w:pPr>
              <w:widowControl w:val="0"/>
              <w:rPr>
                <w:lang w:val="vi-VN"/>
              </w:rPr>
            </w:pPr>
            <w:r w:rsidRPr="00E666CE">
              <w:rPr>
                <w:b/>
                <w:bCs/>
                <w:lang w:val="vi-VN"/>
              </w:rPr>
              <w:lastRenderedPageBreak/>
              <w:t xml:space="preserve">Luồng A1: Nhập giá </w:t>
            </w:r>
            <w:r w:rsidR="00CA0C4A" w:rsidRPr="00E666CE">
              <w:rPr>
                <w:b/>
                <w:bCs/>
                <w:lang w:val="vi-VN"/>
              </w:rPr>
              <w:t>ưu đãi</w:t>
            </w:r>
            <w:r w:rsidRPr="00E666CE">
              <w:rPr>
                <w:b/>
                <w:bCs/>
                <w:lang w:val="vi-VN"/>
              </w:rPr>
              <w:t xml:space="preserve"> không hợp lệ</w:t>
            </w:r>
          </w:p>
        </w:tc>
      </w:tr>
      <w:tr w:rsidR="00B50740" w:rsidRPr="00E666CE" w14:paraId="4ECB65AF"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1334ED3" w14:textId="77777777" w:rsidR="00B50740" w:rsidRPr="00DA0001" w:rsidRDefault="00B50740" w:rsidP="00E666CE">
            <w:pPr>
              <w:widowControl w:val="0"/>
              <w:rPr>
                <w:lang w:val="vi-VN"/>
              </w:rPr>
            </w:pPr>
            <w:r w:rsidRPr="00E666CE">
              <w:rPr>
                <w:lang w:val="vi-VN"/>
              </w:rPr>
              <w:t>Hệ thống hiển thị thông báo lỗi:</w:t>
            </w:r>
          </w:p>
          <w:p w14:paraId="7863B77C" w14:textId="2CC8BC8A" w:rsidR="00B50740" w:rsidRPr="00D90C85" w:rsidRDefault="00B50740"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nhập giá </w:t>
            </w:r>
            <w:r w:rsidR="00CA0C4A" w:rsidRPr="00E666CE">
              <w:rPr>
                <w:lang w:val="vi-VN"/>
              </w:rPr>
              <w:t>ưu đãi</w:t>
            </w:r>
            <w:r w:rsidRPr="00E666CE">
              <w:rPr>
                <w:lang w:val="vi-VN"/>
              </w:rPr>
              <w:t xml:space="preserve">: </w:t>
            </w:r>
            <w:r w:rsidRPr="219C23C9">
              <w:rPr>
                <w:lang w:val="vi-VN"/>
              </w:rPr>
              <w:t>“</w:t>
            </w:r>
            <w:r w:rsidRPr="00E666CE">
              <w:rPr>
                <w:lang w:val="vi-VN"/>
              </w:rPr>
              <w:t xml:space="preserve">Giá </w:t>
            </w:r>
            <w:r w:rsidR="00CA0C4A" w:rsidRPr="00E666CE">
              <w:rPr>
                <w:lang w:val="vi-VN"/>
              </w:rPr>
              <w:t>ưu đãi</w:t>
            </w:r>
            <w:r w:rsidRPr="00E666CE">
              <w:rPr>
                <w:lang w:val="vi-VN"/>
              </w:rPr>
              <w:t xml:space="preserve"> không được để trống</w:t>
            </w:r>
            <w:r w:rsidRPr="219C23C9">
              <w:rPr>
                <w:lang w:val="vi-VN"/>
              </w:rPr>
              <w:t>”</w:t>
            </w:r>
            <w:r w:rsidRPr="00E666CE">
              <w:rPr>
                <w:lang w:val="vi-VN"/>
              </w:rPr>
              <w:t>.</w:t>
            </w:r>
          </w:p>
          <w:p w14:paraId="24831126" w14:textId="0BC44354" w:rsidR="00B50740" w:rsidRPr="00D90C85" w:rsidRDefault="00B50740" w:rsidP="00E666CE">
            <w:pPr>
              <w:pStyle w:val="Tru"/>
              <w:widowControl w:val="0"/>
              <w:tabs>
                <w:tab w:val="clear" w:pos="567"/>
                <w:tab w:val="num" w:pos="851"/>
              </w:tabs>
              <w:spacing w:line="288" w:lineRule="auto"/>
              <w:ind w:left="851" w:right="0" w:hanging="284"/>
              <w:contextualSpacing w:val="0"/>
              <w:rPr>
                <w:lang w:val="vi-VN"/>
              </w:rPr>
            </w:pPr>
            <w:r>
              <w:rPr>
                <w:lang w:val="vi-VN"/>
              </w:rPr>
              <w:t xml:space="preserve">Nhập </w:t>
            </w:r>
            <w:r w:rsidRPr="00E666CE">
              <w:rPr>
                <w:lang w:val="vi-VN"/>
              </w:rPr>
              <w:t xml:space="preserve">chữ, kí tự đặc biệt: “Giá </w:t>
            </w:r>
            <w:r w:rsidR="00CA0C4A" w:rsidRPr="00E666CE">
              <w:rPr>
                <w:lang w:val="vi-VN"/>
              </w:rPr>
              <w:t>ưu đãi</w:t>
            </w:r>
            <w:r w:rsidRPr="00E666CE">
              <w:rPr>
                <w:lang w:val="vi-VN"/>
              </w:rPr>
              <w:t xml:space="preserve"> chỉ bao gồm chữ số”.</w:t>
            </w:r>
          </w:p>
          <w:p w14:paraId="5335B772" w14:textId="55AAEC38" w:rsidR="00B50740" w:rsidRPr="00E666CE" w:rsidRDefault="00B50740" w:rsidP="00E666CE">
            <w:pPr>
              <w:widowControl w:val="0"/>
              <w:rPr>
                <w:lang w:val="vi-VN"/>
              </w:rPr>
            </w:pPr>
            <w:r w:rsidRPr="0049009D">
              <w:rPr>
                <w:lang w:val="vi-VN"/>
              </w:rPr>
              <w:t xml:space="preserve">Quá trình kiểm tra tính hợp lệ của các giá trị được thực hiện lại và </w:t>
            </w:r>
            <w:r w:rsidR="00CA0C4A" w:rsidRPr="00E666CE">
              <w:rPr>
                <w:lang w:val="vi-VN"/>
              </w:rPr>
              <w:t>ưu đãi</w:t>
            </w:r>
            <w:r w:rsidRPr="00E666CE">
              <w:rPr>
                <w:lang w:val="vi-VN"/>
              </w:rPr>
              <w:t xml:space="preserve"> thêm thành công</w:t>
            </w:r>
            <w:r w:rsidRPr="0049009D">
              <w:rPr>
                <w:lang w:val="vi-VN"/>
              </w:rPr>
              <w:t xml:space="preserve"> nếu các giá trị đều hợp lệ.</w:t>
            </w:r>
          </w:p>
        </w:tc>
      </w:tr>
      <w:tr w:rsidR="00B50740" w:rsidRPr="00D5219B" w14:paraId="25B4BB95"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6C08B92C" w14:textId="77777777" w:rsidR="00B50740" w:rsidRDefault="00B50740" w:rsidP="00E666CE">
            <w:pPr>
              <w:widowControl w:val="0"/>
            </w:pPr>
            <w:r w:rsidRPr="00D5219B">
              <w:rPr>
                <w:b/>
                <w:bCs/>
              </w:rPr>
              <w:t>Luồng A</w:t>
            </w:r>
            <w:r>
              <w:rPr>
                <w:b/>
                <w:bCs/>
              </w:rPr>
              <w:t>2</w:t>
            </w:r>
            <w:r w:rsidRPr="00D5219B">
              <w:rPr>
                <w:b/>
                <w:bCs/>
              </w:rPr>
              <w:t xml:space="preserve">: </w:t>
            </w:r>
            <w:r>
              <w:rPr>
                <w:b/>
                <w:bCs/>
              </w:rPr>
              <w:t>Upload ảnh không hợp lệ</w:t>
            </w:r>
          </w:p>
        </w:tc>
      </w:tr>
      <w:tr w:rsidR="00B50740" w:rsidRPr="00E666CE" w14:paraId="4FD86F2C"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18CFA81" w14:textId="77777777" w:rsidR="00B50740" w:rsidRPr="00DA0001" w:rsidRDefault="00B50740" w:rsidP="00E666CE">
            <w:pPr>
              <w:widowControl w:val="0"/>
              <w:rPr>
                <w:lang w:val="vi-VN"/>
              </w:rPr>
            </w:pPr>
            <w:r>
              <w:t>Hệ thống hiển thị thông báo lỗi:</w:t>
            </w:r>
          </w:p>
          <w:p w14:paraId="3872E342" w14:textId="201872A1" w:rsidR="00B50740" w:rsidRPr="00D90C85" w:rsidRDefault="00B50740"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upload ảnh: </w:t>
            </w:r>
            <w:r w:rsidRPr="219C23C9">
              <w:rPr>
                <w:lang w:val="vi-VN"/>
              </w:rPr>
              <w:t>“</w:t>
            </w:r>
            <w:r w:rsidRPr="00E666CE">
              <w:rPr>
                <w:lang w:val="vi-VN"/>
              </w:rPr>
              <w:t xml:space="preserve">Ảnh </w:t>
            </w:r>
            <w:r w:rsidR="00CA0C4A" w:rsidRPr="00E666CE">
              <w:rPr>
                <w:lang w:val="vi-VN"/>
              </w:rPr>
              <w:t>ưu đãi</w:t>
            </w:r>
            <w:r w:rsidRPr="00E666CE">
              <w:rPr>
                <w:lang w:val="vi-VN"/>
              </w:rPr>
              <w:t xml:space="preserve"> không được để trống</w:t>
            </w:r>
            <w:r w:rsidRPr="219C23C9">
              <w:rPr>
                <w:lang w:val="vi-VN"/>
              </w:rPr>
              <w:t>”</w:t>
            </w:r>
            <w:r w:rsidRPr="00E666CE">
              <w:rPr>
                <w:lang w:val="vi-VN"/>
              </w:rPr>
              <w:t>.</w:t>
            </w:r>
          </w:p>
          <w:p w14:paraId="2A851DE4" w14:textId="3D767070" w:rsidR="00B50740" w:rsidRPr="00E666CE" w:rsidRDefault="00B50740" w:rsidP="00E666CE">
            <w:pPr>
              <w:widowControl w:val="0"/>
              <w:rPr>
                <w:lang w:val="vi-VN"/>
              </w:rPr>
            </w:pPr>
            <w:r w:rsidRPr="0049009D">
              <w:rPr>
                <w:lang w:val="vi-VN"/>
              </w:rPr>
              <w:t xml:space="preserve">Quá trình kiểm tra tính hợp lệ của các giá trị được thực hiện lại và </w:t>
            </w:r>
            <w:r w:rsidR="00CA0C4A" w:rsidRPr="00E666CE">
              <w:rPr>
                <w:lang w:val="vi-VN"/>
              </w:rPr>
              <w:t>ưu đãi</w:t>
            </w:r>
            <w:r w:rsidRPr="00E666CE">
              <w:rPr>
                <w:lang w:val="vi-VN"/>
              </w:rPr>
              <w:t xml:space="preserve"> thêm thành công</w:t>
            </w:r>
            <w:r w:rsidRPr="0049009D">
              <w:rPr>
                <w:lang w:val="vi-VN"/>
              </w:rPr>
              <w:t xml:space="preserve"> nếu các giá trị đều hợp lệ.</w:t>
            </w:r>
          </w:p>
        </w:tc>
      </w:tr>
      <w:tr w:rsidR="00B50740" w:rsidRPr="00E666CE" w14:paraId="1F15ADA3"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tcPr>
          <w:p w14:paraId="3D2DBF6E" w14:textId="3752A1C2" w:rsidR="00B50740" w:rsidRPr="00E666CE" w:rsidRDefault="00B50740" w:rsidP="00E666CE">
            <w:pPr>
              <w:widowControl w:val="0"/>
              <w:rPr>
                <w:lang w:val="vi-VN"/>
              </w:rPr>
            </w:pPr>
            <w:r w:rsidRPr="00E666CE">
              <w:rPr>
                <w:b/>
                <w:bCs/>
                <w:lang w:val="vi-VN"/>
              </w:rPr>
              <w:t xml:space="preserve">Luồng A3: Nhập </w:t>
            </w:r>
            <w:r w:rsidR="00CA0C4A" w:rsidRPr="00E666CE">
              <w:rPr>
                <w:b/>
                <w:bCs/>
                <w:lang w:val="vi-VN"/>
              </w:rPr>
              <w:t>ưu đãi</w:t>
            </w:r>
            <w:r w:rsidRPr="00E666CE">
              <w:rPr>
                <w:b/>
                <w:bCs/>
                <w:lang w:val="vi-VN"/>
              </w:rPr>
              <w:t xml:space="preserve"> không hợp lệ</w:t>
            </w:r>
          </w:p>
        </w:tc>
      </w:tr>
      <w:tr w:rsidR="00B50740" w:rsidRPr="00E666CE" w14:paraId="1AED4F29"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DB3156B" w14:textId="77777777" w:rsidR="00B50740" w:rsidRPr="00DA0001" w:rsidRDefault="00B50740" w:rsidP="00E666CE">
            <w:pPr>
              <w:widowControl w:val="0"/>
              <w:rPr>
                <w:lang w:val="vi-VN"/>
              </w:rPr>
            </w:pPr>
            <w:r w:rsidRPr="00E666CE">
              <w:rPr>
                <w:lang w:val="vi-VN"/>
              </w:rPr>
              <w:t>Hệ thống hiển thị thông báo lỗi:</w:t>
            </w:r>
          </w:p>
          <w:p w14:paraId="7A495D1E" w14:textId="3FCA8A1C" w:rsidR="00B50740" w:rsidRPr="00D90C85" w:rsidRDefault="00B50740" w:rsidP="00E666CE">
            <w:pPr>
              <w:pStyle w:val="Tru"/>
              <w:widowControl w:val="0"/>
              <w:tabs>
                <w:tab w:val="clear" w:pos="567"/>
                <w:tab w:val="num" w:pos="851"/>
              </w:tabs>
              <w:spacing w:line="288" w:lineRule="auto"/>
              <w:ind w:left="851" w:right="0" w:hanging="284"/>
              <w:contextualSpacing w:val="0"/>
              <w:rPr>
                <w:lang w:val="vi-VN"/>
              </w:rPr>
            </w:pPr>
            <w:r w:rsidRPr="00E666CE">
              <w:rPr>
                <w:lang w:val="vi-VN"/>
              </w:rPr>
              <w:t xml:space="preserve">Không chọn </w:t>
            </w:r>
            <w:r w:rsidR="00CA0C4A" w:rsidRPr="00E666CE">
              <w:rPr>
                <w:lang w:val="vi-VN"/>
              </w:rPr>
              <w:t>ưu đãi</w:t>
            </w:r>
            <w:r w:rsidRPr="00E666CE">
              <w:rPr>
                <w:lang w:val="vi-VN"/>
              </w:rPr>
              <w:t xml:space="preserve">: </w:t>
            </w:r>
            <w:r w:rsidRPr="219C23C9">
              <w:rPr>
                <w:lang w:val="vi-VN"/>
              </w:rPr>
              <w:t>“</w:t>
            </w:r>
            <w:r w:rsidR="00CA0C4A">
              <w:rPr>
                <w:lang w:val="vi-VN"/>
              </w:rPr>
              <w:t>Ưu đãi</w:t>
            </w:r>
            <w:r w:rsidRPr="00E666CE">
              <w:rPr>
                <w:lang w:val="vi-VN"/>
              </w:rPr>
              <w:t xml:space="preserve"> không được để trống</w:t>
            </w:r>
            <w:r w:rsidRPr="219C23C9">
              <w:rPr>
                <w:lang w:val="vi-VN"/>
              </w:rPr>
              <w:t>”</w:t>
            </w:r>
            <w:r w:rsidRPr="00E666CE">
              <w:rPr>
                <w:lang w:val="vi-VN"/>
              </w:rPr>
              <w:t>.</w:t>
            </w:r>
          </w:p>
          <w:p w14:paraId="6B865164" w14:textId="1A183F53" w:rsidR="00B50740" w:rsidRPr="00E666CE" w:rsidRDefault="00B50740" w:rsidP="00E666CE">
            <w:pPr>
              <w:widowControl w:val="0"/>
              <w:rPr>
                <w:lang w:val="vi-VN"/>
              </w:rPr>
            </w:pPr>
            <w:r w:rsidRPr="0049009D">
              <w:rPr>
                <w:lang w:val="vi-VN"/>
              </w:rPr>
              <w:t xml:space="preserve">Quá trình kiểm tra tính hợp lệ của các giá trị được thực hiện lại và </w:t>
            </w:r>
            <w:r w:rsidR="00CA0C4A" w:rsidRPr="00E666CE">
              <w:rPr>
                <w:lang w:val="vi-VN"/>
              </w:rPr>
              <w:t>ưu đãi</w:t>
            </w:r>
            <w:r w:rsidRPr="00E666CE">
              <w:rPr>
                <w:lang w:val="vi-VN"/>
              </w:rPr>
              <w:t xml:space="preserve"> thêm thành công</w:t>
            </w:r>
            <w:r w:rsidRPr="0049009D">
              <w:rPr>
                <w:lang w:val="vi-VN"/>
              </w:rPr>
              <w:t xml:space="preserve"> nếu các giá trị đều hợp lệ.</w:t>
            </w:r>
          </w:p>
        </w:tc>
      </w:tr>
      <w:tr w:rsidR="00B50740" w:rsidRPr="00D5219B" w14:paraId="04CF1704"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D0285AE" w14:textId="77777777" w:rsidR="00B50740" w:rsidRPr="00D5219B" w:rsidRDefault="00B50740" w:rsidP="00E666CE">
            <w:pPr>
              <w:widowControl w:val="0"/>
            </w:pPr>
            <w:r w:rsidRPr="00D5219B">
              <w:rPr>
                <w:b/>
                <w:bCs/>
              </w:rPr>
              <w:t>Giao diện minh họa</w:t>
            </w:r>
          </w:p>
        </w:tc>
      </w:tr>
      <w:tr w:rsidR="00B50740" w:rsidRPr="00D5219B" w14:paraId="3CC15D0C" w14:textId="77777777" w:rsidTr="00805AB3">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29578255" w14:textId="77777777" w:rsidR="00805AB3" w:rsidRDefault="005A4ABA" w:rsidP="00E666CE">
            <w:pPr>
              <w:widowControl w:val="0"/>
              <w:jc w:val="center"/>
            </w:pPr>
            <w:r>
              <w:rPr>
                <w:noProof/>
                <w:lang w:val="vi-VN" w:eastAsia="vi-VN"/>
              </w:rPr>
              <w:drawing>
                <wp:inline distT="0" distB="0" distL="0" distR="0" wp14:anchorId="79FF3486" wp14:editId="46D9FCB4">
                  <wp:extent cx="5295331" cy="2520589"/>
                  <wp:effectExtent l="0" t="0" r="635" b="0"/>
                  <wp:docPr id="163348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87761" name=""/>
                          <pic:cNvPicPr/>
                        </pic:nvPicPr>
                        <pic:blipFill>
                          <a:blip r:embed="rId49"/>
                          <a:stretch>
                            <a:fillRect/>
                          </a:stretch>
                        </pic:blipFill>
                        <pic:spPr>
                          <a:xfrm>
                            <a:off x="0" y="0"/>
                            <a:ext cx="5316297" cy="2530569"/>
                          </a:xfrm>
                          <a:prstGeom prst="rect">
                            <a:avLst/>
                          </a:prstGeom>
                        </pic:spPr>
                      </pic:pic>
                    </a:graphicData>
                  </a:graphic>
                </wp:inline>
              </w:drawing>
            </w:r>
          </w:p>
          <w:p w14:paraId="17B2ADC7" w14:textId="569756C0" w:rsidR="00CA4E87" w:rsidRPr="00A1799F" w:rsidRDefault="00805AB3" w:rsidP="00E666CE">
            <w:pPr>
              <w:pStyle w:val="Caption"/>
              <w:widowControl w:val="0"/>
            </w:pPr>
            <w:bookmarkStart w:id="540" w:name="_Toc180279732"/>
            <w:bookmarkStart w:id="541" w:name="_Toc180435412"/>
            <w:r>
              <w:t xml:space="preserve">Hình </w:t>
            </w:r>
            <w:fldSimple w:instr=" STYLEREF 1 \s ">
              <w:r w:rsidR="001C794A">
                <w:rPr>
                  <w:noProof/>
                </w:rPr>
                <w:t>2</w:t>
              </w:r>
            </w:fldSimple>
            <w:r w:rsidR="006B790F">
              <w:t>.</w:t>
            </w:r>
            <w:fldSimple w:instr=" SEQ Hình \* ARABIC \s 1 ">
              <w:r w:rsidR="001C794A">
                <w:rPr>
                  <w:noProof/>
                </w:rPr>
                <w:t>27</w:t>
              </w:r>
            </w:fldSimple>
            <w:r>
              <w:t xml:space="preserve">. </w:t>
            </w:r>
            <w:r w:rsidRPr="00A1799F">
              <w:t>Giao diện danh sách mã giảm giá</w:t>
            </w:r>
            <w:bookmarkEnd w:id="540"/>
            <w:bookmarkEnd w:id="541"/>
          </w:p>
        </w:tc>
      </w:tr>
    </w:tbl>
    <w:p w14:paraId="4B422C35" w14:textId="77777777" w:rsidR="00CA7271" w:rsidRPr="00CA7271" w:rsidRDefault="00CA7271" w:rsidP="00E666CE">
      <w:pPr>
        <w:widowControl w:val="0"/>
      </w:pPr>
    </w:p>
    <w:p w14:paraId="74DAF3D3" w14:textId="476D2431" w:rsidR="001B7CB4" w:rsidRDefault="001B7CB4" w:rsidP="00E666CE">
      <w:pPr>
        <w:pStyle w:val="Heading3"/>
        <w:keepNext w:val="0"/>
        <w:widowControl w:val="0"/>
      </w:pPr>
      <w:bookmarkStart w:id="542" w:name="_Toc178930805"/>
      <w:bookmarkStart w:id="543" w:name="_Toc179783203"/>
      <w:bookmarkStart w:id="544" w:name="_Toc180279649"/>
      <w:bookmarkStart w:id="545" w:name="_Toc180503841"/>
      <w:r>
        <w:t>UC#13: Quản lý khách hàng (Admin)</w:t>
      </w:r>
      <w:bookmarkEnd w:id="542"/>
      <w:bookmarkEnd w:id="543"/>
      <w:bookmarkEnd w:id="544"/>
      <w:bookmarkEnd w:id="545"/>
    </w:p>
    <w:tbl>
      <w:tblPr>
        <w:tblW w:w="0" w:type="auto"/>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850"/>
        <w:gridCol w:w="2444"/>
        <w:gridCol w:w="2901"/>
        <w:gridCol w:w="2155"/>
      </w:tblGrid>
      <w:tr w:rsidR="00C81A21" w:rsidRPr="00D5219B" w14:paraId="576BEC1E" w14:textId="77777777" w:rsidTr="00C81A21">
        <w:trPr>
          <w:trHeight w:val="728"/>
        </w:trPr>
        <w:tc>
          <w:tcPr>
            <w:tcW w:w="429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B623969" w14:textId="77777777" w:rsidR="00C81A21" w:rsidRPr="00D5219B" w:rsidRDefault="00C81A21" w:rsidP="00E666CE">
            <w:pPr>
              <w:widowControl w:val="0"/>
              <w:rPr>
                <w:b/>
                <w:bCs/>
              </w:rPr>
            </w:pPr>
            <w:r w:rsidRPr="00D5219B">
              <w:rPr>
                <w:b/>
                <w:bCs/>
              </w:rPr>
              <w:t>UC#11</w:t>
            </w:r>
          </w:p>
        </w:tc>
        <w:tc>
          <w:tcPr>
            <w:tcW w:w="290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2412930" w14:textId="47661ED0" w:rsidR="00C81A21" w:rsidRPr="00D5219B" w:rsidRDefault="00C81A21" w:rsidP="00E666CE">
            <w:pPr>
              <w:widowControl w:val="0"/>
              <w:rPr>
                <w:b/>
                <w:bCs/>
              </w:rPr>
            </w:pPr>
            <w:r w:rsidRPr="00D5219B">
              <w:rPr>
                <w:b/>
                <w:bCs/>
              </w:rPr>
              <w:t xml:space="preserve">Quản lý </w:t>
            </w:r>
            <w:r>
              <w:rPr>
                <w:b/>
                <w:bCs/>
              </w:rPr>
              <w:t>khách hàng</w:t>
            </w:r>
            <w:r w:rsidRPr="00D5219B">
              <w:rPr>
                <w:b/>
                <w:bCs/>
              </w:rPr>
              <w:t xml:space="preserve"> </w:t>
            </w:r>
          </w:p>
        </w:tc>
        <w:tc>
          <w:tcPr>
            <w:tcW w:w="215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8D6118B" w14:textId="77777777" w:rsidR="00C81A21" w:rsidRPr="00D5219B" w:rsidRDefault="00C81A21" w:rsidP="00E666CE">
            <w:pPr>
              <w:widowControl w:val="0"/>
              <w:rPr>
                <w:b/>
                <w:bCs/>
              </w:rPr>
            </w:pPr>
            <w:r w:rsidRPr="00D5219B">
              <w:rPr>
                <w:b/>
                <w:bCs/>
              </w:rPr>
              <w:t>Độ phức tạp: Cao</w:t>
            </w:r>
          </w:p>
        </w:tc>
      </w:tr>
      <w:tr w:rsidR="00C81A21" w:rsidRPr="00D5219B" w14:paraId="014BE1B4" w14:textId="77777777" w:rsidTr="00C81A21">
        <w:trPr>
          <w:trHeight w:val="314"/>
        </w:trPr>
        <w:tc>
          <w:tcPr>
            <w:tcW w:w="429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24E26F1" w14:textId="77777777" w:rsidR="00C81A21" w:rsidRPr="00D5219B" w:rsidRDefault="00C81A21" w:rsidP="00E666CE">
            <w:pPr>
              <w:widowControl w:val="0"/>
              <w:rPr>
                <w:b/>
                <w:bCs/>
              </w:rPr>
            </w:pPr>
            <w:r w:rsidRPr="00D5219B">
              <w:rPr>
                <w:b/>
                <w:bCs/>
              </w:rPr>
              <w:t>Mô tả</w:t>
            </w:r>
          </w:p>
        </w:tc>
        <w:tc>
          <w:tcPr>
            <w:tcW w:w="505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B38E8E7" w14:textId="58F1F72A" w:rsidR="00C81A21" w:rsidRPr="00D5219B" w:rsidRDefault="00C81A21" w:rsidP="00E666CE">
            <w:pPr>
              <w:widowControl w:val="0"/>
            </w:pPr>
            <w:r w:rsidRPr="00D5219B">
              <w:t xml:space="preserve">Chức năng quản lý </w:t>
            </w:r>
            <w:r>
              <w:t>khách hàng</w:t>
            </w:r>
            <w:r w:rsidRPr="00D5219B">
              <w:t xml:space="preserve"> cho phép admin thực hiện </w:t>
            </w:r>
            <w:r>
              <w:t>xem danh sách, xem chi tiết và xóa khách hàng trong hệ thống.</w:t>
            </w:r>
          </w:p>
        </w:tc>
      </w:tr>
      <w:tr w:rsidR="00C81A21" w:rsidRPr="00D5219B" w14:paraId="056781B6" w14:textId="77777777" w:rsidTr="00C81A21">
        <w:trPr>
          <w:trHeight w:val="705"/>
        </w:trPr>
        <w:tc>
          <w:tcPr>
            <w:tcW w:w="429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71E6C90" w14:textId="77777777" w:rsidR="00C81A21" w:rsidRPr="00D5219B" w:rsidRDefault="00C81A21" w:rsidP="00E666CE">
            <w:pPr>
              <w:widowControl w:val="0"/>
              <w:rPr>
                <w:b/>
                <w:bCs/>
              </w:rPr>
            </w:pPr>
            <w:r w:rsidRPr="00D5219B">
              <w:rPr>
                <w:b/>
                <w:bCs/>
              </w:rPr>
              <w:t>Tác nhân</w:t>
            </w:r>
          </w:p>
        </w:tc>
        <w:tc>
          <w:tcPr>
            <w:tcW w:w="505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4537B6AA" w14:textId="77777777" w:rsidR="00C81A21" w:rsidRPr="00D5219B" w:rsidRDefault="00C81A21" w:rsidP="00E666CE">
            <w:pPr>
              <w:widowControl w:val="0"/>
            </w:pPr>
            <w:r w:rsidRPr="00D5219B">
              <w:t>Admin</w:t>
            </w:r>
          </w:p>
        </w:tc>
      </w:tr>
      <w:tr w:rsidR="00C81A21" w:rsidRPr="00D5219B" w14:paraId="5424572F" w14:textId="77777777" w:rsidTr="00C81A21">
        <w:trPr>
          <w:trHeight w:val="339"/>
        </w:trPr>
        <w:tc>
          <w:tcPr>
            <w:tcW w:w="4294"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EE7D072" w14:textId="77777777" w:rsidR="00C81A21" w:rsidRPr="00D5219B" w:rsidRDefault="00C81A21" w:rsidP="00E666CE">
            <w:pPr>
              <w:widowControl w:val="0"/>
              <w:rPr>
                <w:b/>
                <w:bCs/>
              </w:rPr>
            </w:pPr>
            <w:r w:rsidRPr="00D5219B">
              <w:rPr>
                <w:b/>
                <w:bCs/>
              </w:rPr>
              <w:t>Tiền điều kiện</w:t>
            </w:r>
          </w:p>
        </w:tc>
        <w:tc>
          <w:tcPr>
            <w:tcW w:w="505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4E34A17F" w14:textId="77777777" w:rsidR="00C81A21" w:rsidRPr="00D5219B" w:rsidRDefault="00C81A21" w:rsidP="00E666CE">
            <w:pPr>
              <w:widowControl w:val="0"/>
            </w:pPr>
            <w:r w:rsidRPr="00D5219B">
              <w:t>Admin cần phải đăng nhập vào trang admin trước khi sử dụng chức năng.</w:t>
            </w:r>
          </w:p>
        </w:tc>
      </w:tr>
      <w:tr w:rsidR="00C81A21" w:rsidRPr="00D5219B" w14:paraId="0F24F06D" w14:textId="77777777" w:rsidTr="00C81A21">
        <w:trPr>
          <w:trHeight w:val="321"/>
        </w:trPr>
        <w:tc>
          <w:tcPr>
            <w:tcW w:w="1850"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1317BF2" w14:textId="77777777" w:rsidR="00C81A21" w:rsidRPr="00D5219B" w:rsidRDefault="00C81A21" w:rsidP="00E666CE">
            <w:pPr>
              <w:widowControl w:val="0"/>
              <w:rPr>
                <w:b/>
                <w:bCs/>
              </w:rPr>
            </w:pPr>
            <w:r w:rsidRPr="00D5219B">
              <w:rPr>
                <w:b/>
                <w:bCs/>
              </w:rPr>
              <w:t>Hậu điều kiện</w:t>
            </w:r>
          </w:p>
        </w:tc>
        <w:tc>
          <w:tcPr>
            <w:tcW w:w="244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26CAC89" w14:textId="77777777" w:rsidR="00C81A21" w:rsidRPr="00D5219B" w:rsidRDefault="00C81A21" w:rsidP="00E666CE">
            <w:pPr>
              <w:widowControl w:val="0"/>
              <w:rPr>
                <w:b/>
                <w:bCs/>
              </w:rPr>
            </w:pPr>
            <w:r w:rsidRPr="00D5219B">
              <w:rPr>
                <w:b/>
                <w:bCs/>
              </w:rPr>
              <w:t>Thành công</w:t>
            </w:r>
          </w:p>
        </w:tc>
        <w:tc>
          <w:tcPr>
            <w:tcW w:w="505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0E23D166" w14:textId="0E28EA9B" w:rsidR="00C81A21" w:rsidRPr="00D5219B" w:rsidRDefault="00C81A21" w:rsidP="00E666CE">
            <w:pPr>
              <w:widowControl w:val="0"/>
            </w:pPr>
            <w:r w:rsidRPr="00D5219B">
              <w:t xml:space="preserve">Admin thành công thao tác với thông tin </w:t>
            </w:r>
            <w:r>
              <w:t>khách hàng</w:t>
            </w:r>
            <w:r w:rsidRPr="00D5219B">
              <w:t xml:space="preserve"> trong hệ thống.</w:t>
            </w:r>
          </w:p>
        </w:tc>
      </w:tr>
      <w:tr w:rsidR="00C81A21" w:rsidRPr="00D5219B" w14:paraId="6E3A14AD" w14:textId="77777777" w:rsidTr="00C81A21">
        <w:trPr>
          <w:trHeight w:val="290"/>
        </w:trPr>
        <w:tc>
          <w:tcPr>
            <w:tcW w:w="1850" w:type="dxa"/>
            <w:vMerge/>
            <w:vAlign w:val="center"/>
            <w:hideMark/>
          </w:tcPr>
          <w:p w14:paraId="17284C2F" w14:textId="77777777" w:rsidR="00C81A21" w:rsidRPr="00D5219B" w:rsidRDefault="00C81A21" w:rsidP="00E666CE">
            <w:pPr>
              <w:widowControl w:val="0"/>
              <w:rPr>
                <w:b/>
                <w:bCs/>
              </w:rPr>
            </w:pPr>
          </w:p>
        </w:tc>
        <w:tc>
          <w:tcPr>
            <w:tcW w:w="2444"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FFF5E98" w14:textId="77777777" w:rsidR="00C81A21" w:rsidRPr="00D5219B" w:rsidRDefault="00C81A21" w:rsidP="00E666CE">
            <w:pPr>
              <w:widowControl w:val="0"/>
              <w:rPr>
                <w:b/>
                <w:bCs/>
              </w:rPr>
            </w:pPr>
            <w:r w:rsidRPr="00D5219B">
              <w:rPr>
                <w:b/>
                <w:bCs/>
              </w:rPr>
              <w:t>Lỗi</w:t>
            </w:r>
          </w:p>
        </w:tc>
        <w:tc>
          <w:tcPr>
            <w:tcW w:w="5056"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02DCDDEA" w14:textId="36FF8FE8" w:rsidR="00C81A21" w:rsidRPr="00D5219B" w:rsidRDefault="00C81A21" w:rsidP="00E666CE">
            <w:pPr>
              <w:widowControl w:val="0"/>
            </w:pPr>
            <w:r w:rsidRPr="00D5219B">
              <w:t xml:space="preserve">Admin quản lý </w:t>
            </w:r>
            <w:r>
              <w:t>khách hàng</w:t>
            </w:r>
            <w:r w:rsidRPr="00D5219B">
              <w:t xml:space="preserve"> thất bại.</w:t>
            </w:r>
          </w:p>
        </w:tc>
      </w:tr>
      <w:tr w:rsidR="00C81A21" w:rsidRPr="00D5219B" w14:paraId="13497BD1" w14:textId="77777777" w:rsidTr="00E666CE">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538134E" w14:textId="77777777" w:rsidR="00C81A21" w:rsidRPr="00D5219B" w:rsidRDefault="00C81A21" w:rsidP="00E666CE">
            <w:pPr>
              <w:widowControl w:val="0"/>
              <w:rPr>
                <w:b/>
                <w:bCs/>
              </w:rPr>
            </w:pPr>
            <w:r w:rsidRPr="00D5219B">
              <w:rPr>
                <w:b/>
                <w:bCs/>
              </w:rPr>
              <w:t>ĐẶC TẢ CHỨC NĂNG</w:t>
            </w:r>
          </w:p>
        </w:tc>
      </w:tr>
      <w:tr w:rsidR="00C81A21" w:rsidRPr="00D5219B" w14:paraId="2FAE5EAE" w14:textId="77777777" w:rsidTr="00E666CE">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51FCAA9" w14:textId="77777777" w:rsidR="00C81A21" w:rsidRPr="00D5219B" w:rsidRDefault="00C81A21" w:rsidP="00E666CE">
            <w:pPr>
              <w:widowControl w:val="0"/>
            </w:pPr>
            <w:r w:rsidRPr="00D5219B">
              <w:rPr>
                <w:b/>
                <w:bCs/>
              </w:rPr>
              <w:t>Luồng sự kiện chính/Kịch bản chính</w:t>
            </w:r>
          </w:p>
        </w:tc>
      </w:tr>
      <w:tr w:rsidR="00C81A21" w:rsidRPr="00D5219B" w14:paraId="5A9723DF" w14:textId="77777777" w:rsidTr="00E666CE">
        <w:trPr>
          <w:trHeight w:val="343"/>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F731645" w14:textId="77777777" w:rsidR="00C81A21" w:rsidRDefault="00C81A21" w:rsidP="00E666CE">
            <w:pPr>
              <w:widowControl w:val="0"/>
            </w:pPr>
            <w:r>
              <w:t>Chức năng bắt đầu khi admin muốn quản lý loại sản phẩm.</w:t>
            </w:r>
          </w:p>
          <w:p w14:paraId="0D2A45D6" w14:textId="5B491E6E" w:rsidR="00C81A21" w:rsidRPr="00D5219B" w:rsidRDefault="00C81A21" w:rsidP="00E666CE">
            <w:pPr>
              <w:pStyle w:val="StyleTr0"/>
              <w:widowControl w:val="0"/>
            </w:pPr>
            <w:r w:rsidRPr="00D5219B">
              <w:t xml:space="preserve">Admin truy cập vào trang quản lý </w:t>
            </w:r>
            <w:r>
              <w:t>khách hàng</w:t>
            </w:r>
            <w:r w:rsidRPr="00D5219B">
              <w:t xml:space="preserve">. Hệ thống hiển thị danh sách các </w:t>
            </w:r>
            <w:r>
              <w:t>khách hàng</w:t>
            </w:r>
            <w:r w:rsidRPr="00D5219B">
              <w:t xml:space="preserve"> có trong cơ sở dữ liệu. Danh sách này bao gồm các thông tin như id, tên </w:t>
            </w:r>
            <w:r>
              <w:t>khách hàng</w:t>
            </w:r>
            <w:r w:rsidRPr="00D5219B">
              <w:t>, ảnh, đánh giá, khoảng cách, số điện thoại, địa chỉ.</w:t>
            </w:r>
          </w:p>
          <w:p w14:paraId="29C5E462" w14:textId="0F82296E" w:rsidR="00C81A21" w:rsidRPr="00D5219B" w:rsidRDefault="00C81A21" w:rsidP="00E666CE">
            <w:pPr>
              <w:pStyle w:val="StyleTr0"/>
              <w:widowControl w:val="0"/>
            </w:pPr>
            <w:r w:rsidRPr="00D5219B">
              <w:t xml:space="preserve">Admin nhấp vào một </w:t>
            </w:r>
            <w:r>
              <w:t>khách hàng</w:t>
            </w:r>
            <w:r w:rsidRPr="00D5219B">
              <w:t xml:space="preserve"> trong danh sách để xem thông tin chi tiết về </w:t>
            </w:r>
            <w:r>
              <w:t>khách hàng</w:t>
            </w:r>
            <w:r w:rsidRPr="00D5219B">
              <w:t xml:space="preserve"> đó. Hệ thống sẽ hiển thị thông tin chi tiết bao gồm đánh giá, khoảng cách, số điện thoại, địa chỉ . </w:t>
            </w:r>
          </w:p>
          <w:p w14:paraId="5E43656E" w14:textId="2D52C40E" w:rsidR="00C81A21" w:rsidRPr="00D5219B" w:rsidRDefault="00C81A21" w:rsidP="00E666CE">
            <w:pPr>
              <w:pStyle w:val="StyleTr0"/>
              <w:widowControl w:val="0"/>
            </w:pPr>
            <w:r w:rsidRPr="00D5219B">
              <w:t xml:space="preserve">Admin chọn </w:t>
            </w:r>
            <w:r>
              <w:t>khách hàng</w:t>
            </w:r>
            <w:r w:rsidRPr="00D5219B">
              <w:t xml:space="preserve"> muốn xóa, ấn vào </w:t>
            </w:r>
            <w:r>
              <w:rPr>
                <w:noProof/>
              </w:rPr>
              <w:t>icon Xóa</w:t>
            </w:r>
            <w:r w:rsidRPr="00D5219B">
              <w:t xml:space="preserve">, hệ thống sẽ thực thi xóa </w:t>
            </w:r>
            <w:r>
              <w:t>khách hàng và thực hiện luồng A.</w:t>
            </w:r>
          </w:p>
        </w:tc>
      </w:tr>
      <w:tr w:rsidR="00C81A21" w:rsidRPr="00D5219B" w14:paraId="2D19BA69" w14:textId="77777777" w:rsidTr="00E666CE">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34805F7" w14:textId="77777777" w:rsidR="00C81A21" w:rsidRPr="00D5219B" w:rsidRDefault="00C81A21" w:rsidP="00E666CE">
            <w:pPr>
              <w:widowControl w:val="0"/>
              <w:rPr>
                <w:b/>
                <w:bCs/>
              </w:rPr>
            </w:pPr>
            <w:r w:rsidRPr="00D5219B">
              <w:rPr>
                <w:b/>
                <w:bCs/>
              </w:rPr>
              <w:t>Luồng sự kiện phát sinh/Kịch bản phát sinh</w:t>
            </w:r>
          </w:p>
        </w:tc>
      </w:tr>
      <w:tr w:rsidR="00C81A21" w:rsidRPr="00D5219B" w14:paraId="5D46A21A" w14:textId="77777777" w:rsidTr="00E666CE">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F11145A" w14:textId="4A4426CB" w:rsidR="00C81A21" w:rsidRPr="00D5219B" w:rsidRDefault="00C81A21" w:rsidP="00E666CE">
            <w:pPr>
              <w:widowControl w:val="0"/>
              <w:rPr>
                <w:b/>
                <w:bCs/>
              </w:rPr>
            </w:pPr>
            <w:r w:rsidRPr="00D5219B">
              <w:rPr>
                <w:b/>
                <w:bCs/>
              </w:rPr>
              <w:t xml:space="preserve">Luồng A: </w:t>
            </w:r>
            <w:r>
              <w:rPr>
                <w:b/>
                <w:bCs/>
              </w:rPr>
              <w:t>Nhập tên khách hàng không hợp lệ</w:t>
            </w:r>
          </w:p>
        </w:tc>
      </w:tr>
      <w:tr w:rsidR="00C81A21" w:rsidRPr="00D5219B" w14:paraId="212524F6" w14:textId="77777777" w:rsidTr="00C81A21">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9085EAF" w14:textId="1A4CD960" w:rsidR="00C81A21" w:rsidRPr="00C81A21" w:rsidRDefault="00C81A21" w:rsidP="00E666CE">
            <w:pPr>
              <w:widowControl w:val="0"/>
            </w:pPr>
            <w:r>
              <w:t>Hệ thống hiển thị thông báo: “Xóa khách hàng thành công”.</w:t>
            </w:r>
          </w:p>
        </w:tc>
      </w:tr>
      <w:tr w:rsidR="00C81A21" w:rsidRPr="00D5219B" w14:paraId="067E4283" w14:textId="77777777" w:rsidTr="00E666CE">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7D58C8F" w14:textId="77777777" w:rsidR="00C81A21" w:rsidRPr="00ED71BA" w:rsidRDefault="00C81A21" w:rsidP="00E666CE">
            <w:pPr>
              <w:widowControl w:val="0"/>
              <w:rPr>
                <w:b/>
                <w:bCs/>
              </w:rPr>
            </w:pPr>
            <w:r w:rsidRPr="00D5219B">
              <w:rPr>
                <w:b/>
                <w:bCs/>
              </w:rPr>
              <w:lastRenderedPageBreak/>
              <w:t>Giao diện minh họa</w:t>
            </w:r>
          </w:p>
        </w:tc>
      </w:tr>
      <w:tr w:rsidR="00C81A21" w:rsidRPr="00D5219B" w14:paraId="51C65FA6" w14:textId="77777777" w:rsidTr="00E666CE">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C4F4F8F" w14:textId="77777777" w:rsidR="009A245A" w:rsidRDefault="005C4791" w:rsidP="00E666CE">
            <w:pPr>
              <w:widowControl w:val="0"/>
            </w:pPr>
            <w:r>
              <w:rPr>
                <w:noProof/>
                <w:lang w:val="vi-VN" w:eastAsia="vi-VN"/>
              </w:rPr>
              <w:drawing>
                <wp:inline distT="0" distB="0" distL="0" distR="0" wp14:anchorId="04B15281" wp14:editId="6B346507">
                  <wp:extent cx="5751747" cy="2092271"/>
                  <wp:effectExtent l="0" t="0" r="1905" b="3810"/>
                  <wp:docPr id="32554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49280" name=""/>
                          <pic:cNvPicPr/>
                        </pic:nvPicPr>
                        <pic:blipFill>
                          <a:blip r:embed="rId50"/>
                          <a:stretch>
                            <a:fillRect/>
                          </a:stretch>
                        </pic:blipFill>
                        <pic:spPr>
                          <a:xfrm>
                            <a:off x="0" y="0"/>
                            <a:ext cx="5773932" cy="2100341"/>
                          </a:xfrm>
                          <a:prstGeom prst="rect">
                            <a:avLst/>
                          </a:prstGeom>
                        </pic:spPr>
                      </pic:pic>
                    </a:graphicData>
                  </a:graphic>
                </wp:inline>
              </w:drawing>
            </w:r>
          </w:p>
          <w:p w14:paraId="34CA5908" w14:textId="7D803DB8" w:rsidR="005C4791" w:rsidRPr="00722905" w:rsidRDefault="009A245A" w:rsidP="00E666CE">
            <w:pPr>
              <w:pStyle w:val="Caption"/>
              <w:widowControl w:val="0"/>
            </w:pPr>
            <w:bookmarkStart w:id="546" w:name="_Toc180279733"/>
            <w:bookmarkStart w:id="547" w:name="_Toc180435413"/>
            <w:r>
              <w:t xml:space="preserve">Hình </w:t>
            </w:r>
            <w:fldSimple w:instr=" STYLEREF 1 \s ">
              <w:r w:rsidR="001C794A">
                <w:rPr>
                  <w:noProof/>
                </w:rPr>
                <w:t>2</w:t>
              </w:r>
            </w:fldSimple>
            <w:r w:rsidR="006B790F">
              <w:t>.</w:t>
            </w:r>
            <w:fldSimple w:instr=" SEQ Hình \* ARABIC \s 1 ">
              <w:r w:rsidR="001C794A">
                <w:rPr>
                  <w:noProof/>
                </w:rPr>
                <w:t>28</w:t>
              </w:r>
            </w:fldSimple>
            <w:r>
              <w:t xml:space="preserve">. </w:t>
            </w:r>
            <w:r w:rsidRPr="00722905">
              <w:t>Giao diện danh sách khách hàng</w:t>
            </w:r>
            <w:bookmarkEnd w:id="546"/>
            <w:bookmarkEnd w:id="547"/>
          </w:p>
        </w:tc>
      </w:tr>
    </w:tbl>
    <w:p w14:paraId="307FA178" w14:textId="4293B11E" w:rsidR="00C81A21" w:rsidRDefault="001A4A54" w:rsidP="00E666CE">
      <w:pPr>
        <w:pStyle w:val="Heading3"/>
        <w:keepNext w:val="0"/>
        <w:widowControl w:val="0"/>
      </w:pPr>
      <w:bookmarkStart w:id="548" w:name="_Toc179783204"/>
      <w:bookmarkStart w:id="549" w:name="_Toc180279650"/>
      <w:bookmarkStart w:id="550" w:name="_Toc180503842"/>
      <w:r>
        <w:t>UC#14: Quản lý</w:t>
      </w:r>
      <w:r w:rsidR="00DE6577">
        <w:t xml:space="preserve"> </w:t>
      </w:r>
      <w:r w:rsidR="005C4791">
        <w:t>đơn hàng</w:t>
      </w:r>
      <w:bookmarkEnd w:id="548"/>
      <w:r w:rsidR="00D8714E">
        <w:t xml:space="preserve"> (Admin)</w:t>
      </w:r>
      <w:bookmarkEnd w:id="549"/>
      <w:bookmarkEnd w:id="550"/>
    </w:p>
    <w:tbl>
      <w:tblPr>
        <w:tblW w:w="935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879"/>
        <w:gridCol w:w="1833"/>
        <w:gridCol w:w="3566"/>
        <w:gridCol w:w="2072"/>
      </w:tblGrid>
      <w:tr w:rsidR="005C4791" w:rsidRPr="00D5219B" w14:paraId="316F6793" w14:textId="77777777" w:rsidTr="0095169D">
        <w:trPr>
          <w:trHeight w:val="728"/>
        </w:trPr>
        <w:tc>
          <w:tcPr>
            <w:tcW w:w="336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0764B488" w14:textId="77777777" w:rsidR="005C4791" w:rsidRPr="00D5219B" w:rsidRDefault="005C4791" w:rsidP="00E666CE">
            <w:pPr>
              <w:widowControl w:val="0"/>
              <w:rPr>
                <w:b/>
                <w:bCs/>
              </w:rPr>
            </w:pPr>
            <w:r w:rsidRPr="00D5219B">
              <w:rPr>
                <w:b/>
                <w:bCs/>
              </w:rPr>
              <w:t>UC#09</w:t>
            </w:r>
          </w:p>
        </w:tc>
        <w:tc>
          <w:tcPr>
            <w:tcW w:w="397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D6E7EE0" w14:textId="43CDADDF" w:rsidR="005C4791" w:rsidRPr="00D5219B" w:rsidRDefault="005C4791" w:rsidP="00E666CE">
            <w:pPr>
              <w:widowControl w:val="0"/>
              <w:rPr>
                <w:b/>
                <w:bCs/>
              </w:rPr>
            </w:pPr>
            <w:r w:rsidRPr="00D5219B">
              <w:rPr>
                <w:b/>
                <w:bCs/>
              </w:rPr>
              <w:t xml:space="preserve">Quản lý </w:t>
            </w:r>
            <w:r>
              <w:rPr>
                <w:b/>
                <w:bCs/>
              </w:rPr>
              <w:t>đơn hàng</w:t>
            </w:r>
          </w:p>
        </w:tc>
        <w:tc>
          <w:tcPr>
            <w:tcW w:w="201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3063D6D" w14:textId="77777777" w:rsidR="005C4791" w:rsidRPr="00D5219B" w:rsidRDefault="005C4791" w:rsidP="00E666CE">
            <w:pPr>
              <w:widowControl w:val="0"/>
              <w:rPr>
                <w:b/>
                <w:bCs/>
              </w:rPr>
            </w:pPr>
            <w:r w:rsidRPr="00D5219B">
              <w:rPr>
                <w:b/>
                <w:bCs/>
              </w:rPr>
              <w:t>Độ phức tạp: Cao</w:t>
            </w:r>
          </w:p>
        </w:tc>
      </w:tr>
      <w:tr w:rsidR="005C4791" w:rsidRPr="00D5219B" w14:paraId="08F8BEC0" w14:textId="77777777" w:rsidTr="0095169D">
        <w:trPr>
          <w:trHeight w:val="314"/>
        </w:trPr>
        <w:tc>
          <w:tcPr>
            <w:tcW w:w="336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9E5383D" w14:textId="77777777" w:rsidR="005C4791" w:rsidRPr="00D5219B" w:rsidRDefault="005C4791" w:rsidP="00E666CE">
            <w:pPr>
              <w:widowControl w:val="0"/>
              <w:rPr>
                <w:b/>
                <w:bCs/>
              </w:rPr>
            </w:pPr>
            <w:r w:rsidRPr="00D5219B">
              <w:rPr>
                <w:b/>
                <w:bCs/>
              </w:rPr>
              <w:t>Mô tả</w:t>
            </w:r>
          </w:p>
        </w:tc>
        <w:tc>
          <w:tcPr>
            <w:tcW w:w="598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09AB3ABB" w14:textId="4F27FFCF" w:rsidR="005C4791" w:rsidRPr="00D5219B" w:rsidRDefault="005C4791" w:rsidP="00E666CE">
            <w:pPr>
              <w:widowControl w:val="0"/>
            </w:pPr>
            <w:r w:rsidRPr="00D5219B">
              <w:t xml:space="preserve">Chức năng quản lý </w:t>
            </w:r>
            <w:r>
              <w:t xml:space="preserve">đơn hàng </w:t>
            </w:r>
            <w:r w:rsidRPr="00D5219B">
              <w:t xml:space="preserve">cho phép </w:t>
            </w:r>
            <w:r>
              <w:t>xem danh sách đơn hàng theo trạng thái và cập nhật trạng thái đơn hàng.</w:t>
            </w:r>
          </w:p>
        </w:tc>
      </w:tr>
      <w:tr w:rsidR="005C4791" w:rsidRPr="00D5219B" w14:paraId="481D4A62" w14:textId="77777777" w:rsidTr="0095169D">
        <w:trPr>
          <w:trHeight w:val="705"/>
        </w:trPr>
        <w:tc>
          <w:tcPr>
            <w:tcW w:w="336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49BA82AC" w14:textId="77777777" w:rsidR="005C4791" w:rsidRPr="00D5219B" w:rsidRDefault="005C4791" w:rsidP="00E666CE">
            <w:pPr>
              <w:widowControl w:val="0"/>
              <w:rPr>
                <w:b/>
                <w:bCs/>
              </w:rPr>
            </w:pPr>
            <w:r w:rsidRPr="00D5219B">
              <w:rPr>
                <w:b/>
                <w:bCs/>
              </w:rPr>
              <w:t>Tác nhân</w:t>
            </w:r>
          </w:p>
        </w:tc>
        <w:tc>
          <w:tcPr>
            <w:tcW w:w="598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1333DFCC" w14:textId="77777777" w:rsidR="005C4791" w:rsidRPr="00D5219B" w:rsidRDefault="005C4791" w:rsidP="00E666CE">
            <w:pPr>
              <w:widowControl w:val="0"/>
            </w:pPr>
            <w:r w:rsidRPr="00D5219B">
              <w:t>Admin</w:t>
            </w:r>
          </w:p>
        </w:tc>
      </w:tr>
      <w:tr w:rsidR="005C4791" w:rsidRPr="00D5219B" w14:paraId="4A3E5B65" w14:textId="77777777" w:rsidTr="0095169D">
        <w:trPr>
          <w:trHeight w:val="339"/>
        </w:trPr>
        <w:tc>
          <w:tcPr>
            <w:tcW w:w="3361"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6BB7110" w14:textId="77777777" w:rsidR="005C4791" w:rsidRPr="00D5219B" w:rsidRDefault="005C4791" w:rsidP="00E666CE">
            <w:pPr>
              <w:widowControl w:val="0"/>
              <w:rPr>
                <w:b/>
                <w:bCs/>
              </w:rPr>
            </w:pPr>
            <w:r w:rsidRPr="00D5219B">
              <w:rPr>
                <w:b/>
                <w:bCs/>
              </w:rPr>
              <w:t>Tiền điều kiện</w:t>
            </w:r>
          </w:p>
        </w:tc>
        <w:tc>
          <w:tcPr>
            <w:tcW w:w="598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7FED3605" w14:textId="77777777" w:rsidR="005C4791" w:rsidRPr="00D5219B" w:rsidRDefault="005C4791" w:rsidP="00E666CE">
            <w:pPr>
              <w:widowControl w:val="0"/>
            </w:pPr>
            <w:r w:rsidRPr="00D5219B">
              <w:t>Admin cần phải đăng nhập vào trang admin trước khi sử dụng chức năng.</w:t>
            </w:r>
          </w:p>
        </w:tc>
      </w:tr>
      <w:tr w:rsidR="005C4791" w:rsidRPr="00D5219B" w14:paraId="2835A1DE" w14:textId="77777777" w:rsidTr="0095169D">
        <w:trPr>
          <w:trHeight w:val="321"/>
        </w:trPr>
        <w:tc>
          <w:tcPr>
            <w:tcW w:w="1843" w:type="dxa"/>
            <w:vMerge w:val="restart"/>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5451C04" w14:textId="77777777" w:rsidR="005C4791" w:rsidRPr="00D5219B" w:rsidRDefault="005C4791" w:rsidP="00E666CE">
            <w:pPr>
              <w:widowControl w:val="0"/>
              <w:rPr>
                <w:b/>
                <w:bCs/>
              </w:rPr>
            </w:pPr>
            <w:r w:rsidRPr="00D5219B">
              <w:rPr>
                <w:b/>
                <w:bCs/>
              </w:rPr>
              <w:t>Hậu điều kiện</w:t>
            </w:r>
          </w:p>
        </w:tc>
        <w:tc>
          <w:tcPr>
            <w:tcW w:w="15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575095A0" w14:textId="77777777" w:rsidR="005C4791" w:rsidRPr="00D5219B" w:rsidRDefault="005C4791" w:rsidP="00E666CE">
            <w:pPr>
              <w:widowControl w:val="0"/>
              <w:rPr>
                <w:b/>
                <w:bCs/>
              </w:rPr>
            </w:pPr>
            <w:r w:rsidRPr="00D5219B">
              <w:rPr>
                <w:b/>
                <w:bCs/>
              </w:rPr>
              <w:t>Thành công</w:t>
            </w:r>
          </w:p>
        </w:tc>
        <w:tc>
          <w:tcPr>
            <w:tcW w:w="598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4989029A" w14:textId="2BF64828" w:rsidR="005C4791" w:rsidRPr="00D5219B" w:rsidRDefault="005C4791" w:rsidP="00E666CE">
            <w:pPr>
              <w:widowControl w:val="0"/>
            </w:pPr>
            <w:r w:rsidRPr="00D5219B">
              <w:t>Admin thành công thao tác với</w:t>
            </w:r>
            <w:r>
              <w:t xml:space="preserve"> đơn hàng</w:t>
            </w:r>
            <w:r w:rsidRPr="00D5219B">
              <w:t xml:space="preserve"> trong hệ thống.</w:t>
            </w:r>
          </w:p>
        </w:tc>
      </w:tr>
      <w:tr w:rsidR="005C4791" w:rsidRPr="00D5219B" w14:paraId="34A1B2A5" w14:textId="77777777" w:rsidTr="0095169D">
        <w:trPr>
          <w:trHeight w:val="290"/>
        </w:trPr>
        <w:tc>
          <w:tcPr>
            <w:tcW w:w="1843" w:type="dxa"/>
            <w:vMerge/>
            <w:vAlign w:val="center"/>
            <w:hideMark/>
          </w:tcPr>
          <w:p w14:paraId="2C8F85E9" w14:textId="77777777" w:rsidR="005C4791" w:rsidRPr="00D5219B" w:rsidRDefault="005C4791" w:rsidP="00E666CE">
            <w:pPr>
              <w:widowControl w:val="0"/>
              <w:rPr>
                <w:b/>
                <w:bCs/>
              </w:rPr>
            </w:pPr>
          </w:p>
        </w:tc>
        <w:tc>
          <w:tcPr>
            <w:tcW w:w="151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19110155" w14:textId="77777777" w:rsidR="005C4791" w:rsidRPr="00D5219B" w:rsidRDefault="005C4791" w:rsidP="00E666CE">
            <w:pPr>
              <w:widowControl w:val="0"/>
              <w:rPr>
                <w:b/>
                <w:bCs/>
              </w:rPr>
            </w:pPr>
            <w:r w:rsidRPr="00D5219B">
              <w:rPr>
                <w:b/>
                <w:bCs/>
              </w:rPr>
              <w:t>Lỗi</w:t>
            </w:r>
          </w:p>
        </w:tc>
        <w:tc>
          <w:tcPr>
            <w:tcW w:w="5989"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3C6CCA82" w14:textId="2A495426" w:rsidR="005C4791" w:rsidRPr="00D5219B" w:rsidRDefault="005C4791" w:rsidP="00E666CE">
            <w:pPr>
              <w:widowControl w:val="0"/>
            </w:pPr>
            <w:r w:rsidRPr="00D5219B">
              <w:t xml:space="preserve">Admin quản lý </w:t>
            </w:r>
            <w:r>
              <w:t xml:space="preserve">đơn hàng </w:t>
            </w:r>
            <w:r w:rsidRPr="00D5219B">
              <w:t>thất bại.</w:t>
            </w:r>
          </w:p>
        </w:tc>
      </w:tr>
      <w:tr w:rsidR="005C4791" w:rsidRPr="00D5219B" w14:paraId="0D696EAD" w14:textId="77777777" w:rsidTr="008E1671">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3A4F407B" w14:textId="77777777" w:rsidR="005C4791" w:rsidRPr="00D5219B" w:rsidRDefault="005C4791" w:rsidP="00E666CE">
            <w:pPr>
              <w:widowControl w:val="0"/>
              <w:rPr>
                <w:b/>
                <w:bCs/>
              </w:rPr>
            </w:pPr>
            <w:r w:rsidRPr="00D5219B">
              <w:rPr>
                <w:b/>
                <w:bCs/>
              </w:rPr>
              <w:t>ĐẶC TẢ CHỨC NĂNG</w:t>
            </w:r>
          </w:p>
        </w:tc>
      </w:tr>
      <w:tr w:rsidR="005C4791" w:rsidRPr="00D5219B" w14:paraId="2490F7CF" w14:textId="77777777" w:rsidTr="008E1671">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20C79AF9" w14:textId="77777777" w:rsidR="005C4791" w:rsidRPr="00D5219B" w:rsidRDefault="005C4791" w:rsidP="00E666CE">
            <w:pPr>
              <w:widowControl w:val="0"/>
            </w:pPr>
            <w:r w:rsidRPr="00D5219B">
              <w:rPr>
                <w:b/>
                <w:bCs/>
              </w:rPr>
              <w:t>Luồng sự kiện chính/Kịch bản chính</w:t>
            </w:r>
          </w:p>
        </w:tc>
      </w:tr>
      <w:tr w:rsidR="005C4791" w:rsidRPr="00D5219B" w14:paraId="123109C0" w14:textId="77777777" w:rsidTr="008E1671">
        <w:trPr>
          <w:trHeight w:val="343"/>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687F8043" w14:textId="491E5ABA" w:rsidR="005C4791" w:rsidRDefault="005C4791" w:rsidP="00E666CE">
            <w:pPr>
              <w:widowControl w:val="0"/>
            </w:pPr>
            <w:r>
              <w:t>Chức năng bắt đầu khi admin muốn quản lý đơn hàng</w:t>
            </w:r>
          </w:p>
          <w:p w14:paraId="7E686FCA" w14:textId="3E1F3DB3" w:rsidR="005C4791" w:rsidRPr="00D5219B" w:rsidRDefault="005C4791" w:rsidP="00E666CE">
            <w:pPr>
              <w:pStyle w:val="StyleTr0"/>
              <w:widowControl w:val="0"/>
            </w:pPr>
            <w:r w:rsidRPr="00D5219B">
              <w:t xml:space="preserve">Admin truy cập vào trang quản lý </w:t>
            </w:r>
            <w:r>
              <w:t>đơn hàng</w:t>
            </w:r>
            <w:r w:rsidRPr="00D5219B">
              <w:t>. Hệ thống hiển thị danh sách các</w:t>
            </w:r>
            <w:r>
              <w:t xml:space="preserve"> đơn hàng</w:t>
            </w:r>
            <w:r w:rsidRPr="00D5219B">
              <w:t xml:space="preserve"> có trong cơ sở dữ liệu. Danh sách này bao gồm các thông tin như id, </w:t>
            </w:r>
            <w:r>
              <w:t xml:space="preserve">người đặt, mã đơn, phí ship, tổng đơn hàng và thời gian tạo đơn </w:t>
            </w:r>
          </w:p>
          <w:p w14:paraId="78417829" w14:textId="77777777" w:rsidR="008E1671" w:rsidRDefault="005C4791" w:rsidP="00E666CE">
            <w:pPr>
              <w:pStyle w:val="StyleTr0"/>
              <w:widowControl w:val="0"/>
            </w:pPr>
            <w:r w:rsidRPr="00D5219B">
              <w:lastRenderedPageBreak/>
              <w:t xml:space="preserve">Admin </w:t>
            </w:r>
            <w:r>
              <w:t xml:space="preserve">chọn </w:t>
            </w:r>
            <w:r w:rsidRPr="00D5219B">
              <w:t xml:space="preserve">một sản phẩm trong danh sách để xem thông tin chi tiết về sản phẩm đó. Hệ thống sẽ hiển thị thông tin chi tiết </w:t>
            </w:r>
            <w:r w:rsidR="008E1671">
              <w:t xml:space="preserve">của đơn hàng. </w:t>
            </w:r>
          </w:p>
          <w:p w14:paraId="238A782D" w14:textId="346D738B" w:rsidR="005C4791" w:rsidRPr="00D5219B" w:rsidRDefault="008E1671" w:rsidP="00E666CE">
            <w:pPr>
              <w:pStyle w:val="StyleTr0"/>
              <w:widowControl w:val="0"/>
            </w:pPr>
            <w:r>
              <w:t>Admin có thể chuyển đổi trạng thái đơn hàng. Khi đó hệ thống thực hiện luồng A.</w:t>
            </w:r>
          </w:p>
        </w:tc>
      </w:tr>
      <w:tr w:rsidR="005C4791" w:rsidRPr="00D5219B" w14:paraId="57BCA0A6" w14:textId="77777777" w:rsidTr="008E1671">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E4FD573" w14:textId="77777777" w:rsidR="005C4791" w:rsidRPr="00D5219B" w:rsidRDefault="005C4791" w:rsidP="00E666CE">
            <w:pPr>
              <w:widowControl w:val="0"/>
              <w:rPr>
                <w:b/>
                <w:bCs/>
              </w:rPr>
            </w:pPr>
            <w:r w:rsidRPr="00D5219B">
              <w:rPr>
                <w:b/>
                <w:bCs/>
              </w:rPr>
              <w:lastRenderedPageBreak/>
              <w:t>Luồng sự kiện phát sinh/Kịch bản phát sinh</w:t>
            </w:r>
          </w:p>
        </w:tc>
      </w:tr>
      <w:tr w:rsidR="005C4791" w:rsidRPr="00D5219B" w14:paraId="1A906198" w14:textId="77777777" w:rsidTr="008E1671">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7A6BF484" w14:textId="77777777" w:rsidR="005C4791" w:rsidRPr="00D5219B" w:rsidRDefault="005C4791" w:rsidP="00E666CE">
            <w:pPr>
              <w:widowControl w:val="0"/>
              <w:rPr>
                <w:b/>
              </w:rPr>
            </w:pPr>
            <w:r w:rsidRPr="00D5219B">
              <w:rPr>
                <w:b/>
                <w:bCs/>
              </w:rPr>
              <w:t xml:space="preserve">Luồng A: </w:t>
            </w:r>
            <w:r>
              <w:rPr>
                <w:b/>
                <w:bCs/>
              </w:rPr>
              <w:t>Nhập tên sản phẩm không hợp lệ</w:t>
            </w:r>
          </w:p>
        </w:tc>
      </w:tr>
      <w:tr w:rsidR="005C4791" w:rsidRPr="00D5219B" w14:paraId="24C2B4BC" w14:textId="77777777" w:rsidTr="008E1671">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hideMark/>
          </w:tcPr>
          <w:p w14:paraId="0E286D71" w14:textId="6A8C8E5B" w:rsidR="005C4791" w:rsidRPr="00A378AA" w:rsidRDefault="005C4791" w:rsidP="00E666CE">
            <w:pPr>
              <w:widowControl w:val="0"/>
              <w:rPr>
                <w:lang w:val="vi-VN"/>
              </w:rPr>
            </w:pPr>
            <w:r>
              <w:t>Hệ thống hiển thị thông báo</w:t>
            </w:r>
            <w:r w:rsidR="008E1671">
              <w:t xml:space="preserve"> cập nhật trạng thái hóa đơn thành công: </w:t>
            </w:r>
            <w:r w:rsidRPr="219C23C9">
              <w:rPr>
                <w:lang w:val="vi-VN"/>
              </w:rPr>
              <w:t>“</w:t>
            </w:r>
            <w:r w:rsidR="008E1671">
              <w:t>Sửa hóa đơn thành công”.</w:t>
            </w:r>
          </w:p>
          <w:p w14:paraId="3FFB3F93" w14:textId="1393B52D" w:rsidR="005C4791" w:rsidRPr="00D5219B" w:rsidRDefault="005C4791" w:rsidP="00E666CE">
            <w:pPr>
              <w:widowControl w:val="0"/>
            </w:pPr>
          </w:p>
        </w:tc>
      </w:tr>
      <w:tr w:rsidR="005C4791" w:rsidRPr="00D5219B" w14:paraId="0CA13C9B" w14:textId="77777777" w:rsidTr="008E1671">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D9E2F3" w:themeFill="accent1" w:themeFillTint="33"/>
            <w:vAlign w:val="center"/>
            <w:hideMark/>
          </w:tcPr>
          <w:p w14:paraId="65FF4259" w14:textId="77777777" w:rsidR="005C4791" w:rsidRPr="00D5219B" w:rsidRDefault="005C4791" w:rsidP="00E666CE">
            <w:pPr>
              <w:widowControl w:val="0"/>
            </w:pPr>
            <w:r w:rsidRPr="00D5219B">
              <w:rPr>
                <w:b/>
                <w:bCs/>
              </w:rPr>
              <w:t>Giao diện minh họa</w:t>
            </w:r>
          </w:p>
        </w:tc>
      </w:tr>
      <w:tr w:rsidR="005C4791" w:rsidRPr="00D5219B" w14:paraId="18A36C6A" w14:textId="77777777" w:rsidTr="008E1671">
        <w:trPr>
          <w:trHeight w:val="271"/>
        </w:trPr>
        <w:tc>
          <w:tcPr>
            <w:tcW w:w="935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vAlign w:val="center"/>
          </w:tcPr>
          <w:p w14:paraId="7573FB62" w14:textId="77777777" w:rsidR="005866CD" w:rsidRDefault="005C4791" w:rsidP="00E666CE">
            <w:pPr>
              <w:widowControl w:val="0"/>
            </w:pPr>
            <w:r>
              <w:rPr>
                <w:noProof/>
                <w:lang w:val="vi-VN" w:eastAsia="vi-VN"/>
              </w:rPr>
              <w:drawing>
                <wp:inline distT="0" distB="0" distL="0" distR="0" wp14:anchorId="6042EE2E" wp14:editId="2749480B">
                  <wp:extent cx="5805917" cy="2789695"/>
                  <wp:effectExtent l="0" t="0" r="4445" b="0"/>
                  <wp:docPr id="162800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09433" name=""/>
                          <pic:cNvPicPr/>
                        </pic:nvPicPr>
                        <pic:blipFill>
                          <a:blip r:embed="rId51"/>
                          <a:stretch>
                            <a:fillRect/>
                          </a:stretch>
                        </pic:blipFill>
                        <pic:spPr>
                          <a:xfrm>
                            <a:off x="0" y="0"/>
                            <a:ext cx="5809026" cy="2791189"/>
                          </a:xfrm>
                          <a:prstGeom prst="rect">
                            <a:avLst/>
                          </a:prstGeom>
                        </pic:spPr>
                      </pic:pic>
                    </a:graphicData>
                  </a:graphic>
                </wp:inline>
              </w:drawing>
            </w:r>
          </w:p>
          <w:p w14:paraId="51B49ACC" w14:textId="4C415BD7" w:rsidR="005C4791" w:rsidRPr="00F079ED" w:rsidRDefault="005866CD" w:rsidP="00E666CE">
            <w:pPr>
              <w:pStyle w:val="Caption"/>
              <w:widowControl w:val="0"/>
            </w:pPr>
            <w:bookmarkStart w:id="551" w:name="_Toc180279734"/>
            <w:bookmarkStart w:id="552" w:name="_Toc180435414"/>
            <w:r>
              <w:t xml:space="preserve">Hình </w:t>
            </w:r>
            <w:fldSimple w:instr=" STYLEREF 1 \s ">
              <w:r w:rsidR="001C794A">
                <w:rPr>
                  <w:noProof/>
                </w:rPr>
                <w:t>2</w:t>
              </w:r>
            </w:fldSimple>
            <w:r w:rsidR="006B790F">
              <w:t>.</w:t>
            </w:r>
            <w:fldSimple w:instr=" SEQ Hình \* ARABIC \s 1 ">
              <w:r w:rsidR="001C794A">
                <w:rPr>
                  <w:noProof/>
                </w:rPr>
                <w:t>29</w:t>
              </w:r>
            </w:fldSimple>
            <w:r>
              <w:t xml:space="preserve">. </w:t>
            </w:r>
            <w:r w:rsidRPr="00722905">
              <w:t>Giao diện danh sách đơn hàng</w:t>
            </w:r>
            <w:bookmarkEnd w:id="551"/>
            <w:bookmarkEnd w:id="552"/>
          </w:p>
        </w:tc>
      </w:tr>
    </w:tbl>
    <w:p w14:paraId="7C313900" w14:textId="77777777" w:rsidR="005C4791" w:rsidRPr="005C4791" w:rsidRDefault="005C4791" w:rsidP="00E666CE">
      <w:pPr>
        <w:widowControl w:val="0"/>
      </w:pPr>
    </w:p>
    <w:p w14:paraId="0B516FD4" w14:textId="77777777" w:rsidR="005C4791" w:rsidRPr="005C4791" w:rsidRDefault="005C4791" w:rsidP="00E666CE">
      <w:pPr>
        <w:widowControl w:val="0"/>
      </w:pPr>
    </w:p>
    <w:p w14:paraId="778D4789" w14:textId="43A9A0C3" w:rsidR="001B7CB4" w:rsidRDefault="001B7CB4" w:rsidP="00E666CE">
      <w:pPr>
        <w:pStyle w:val="Heading1"/>
        <w:keepNext w:val="0"/>
        <w:widowControl w:val="0"/>
      </w:pPr>
      <w:bookmarkStart w:id="553" w:name="_Toc178930806"/>
      <w:bookmarkStart w:id="554" w:name="_Toc179783205"/>
      <w:bookmarkStart w:id="555" w:name="_Toc180279651"/>
      <w:bookmarkStart w:id="556" w:name="_Toc180503843"/>
      <w:r>
        <w:lastRenderedPageBreak/>
        <w:t>Thiết kế hệ thống</w:t>
      </w:r>
      <w:bookmarkEnd w:id="553"/>
      <w:bookmarkEnd w:id="554"/>
      <w:bookmarkEnd w:id="555"/>
      <w:bookmarkEnd w:id="556"/>
    </w:p>
    <w:p w14:paraId="5A4E2A90" w14:textId="7B3ECEA7" w:rsidR="00D8714E" w:rsidRDefault="00D8714E" w:rsidP="00E666CE">
      <w:pPr>
        <w:pStyle w:val="Heading2"/>
        <w:keepNext w:val="0"/>
        <w:widowControl w:val="0"/>
      </w:pPr>
      <w:bookmarkStart w:id="557" w:name="_Toc180279652"/>
      <w:bookmarkStart w:id="558" w:name="_Toc180503844"/>
      <w:r>
        <w:t>Thiết kế các chức năng</w:t>
      </w:r>
      <w:bookmarkEnd w:id="557"/>
      <w:bookmarkEnd w:id="558"/>
    </w:p>
    <w:p w14:paraId="042DC3B2" w14:textId="77777777" w:rsidR="00D8714E" w:rsidRDefault="00D8714E" w:rsidP="00E666CE">
      <w:pPr>
        <w:pStyle w:val="StyleTr0"/>
        <w:widowControl w:val="0"/>
      </w:pPr>
      <w:r>
        <w:t>Đăng kí</w:t>
      </w:r>
    </w:p>
    <w:p w14:paraId="6AB941B4" w14:textId="77777777" w:rsidR="00D8714E" w:rsidRDefault="00D8714E" w:rsidP="00E666CE">
      <w:pPr>
        <w:pStyle w:val="StyleTr0"/>
        <w:widowControl w:val="0"/>
      </w:pPr>
      <w:r>
        <w:t>Đăng nhập</w:t>
      </w:r>
    </w:p>
    <w:p w14:paraId="601A7F83" w14:textId="77777777" w:rsidR="00D8714E" w:rsidRDefault="00D8714E" w:rsidP="00E666CE">
      <w:pPr>
        <w:pStyle w:val="StyleTr0"/>
        <w:widowControl w:val="0"/>
      </w:pPr>
      <w:r>
        <w:t>Đăng xuất</w:t>
      </w:r>
    </w:p>
    <w:p w14:paraId="739ABEB8" w14:textId="77777777" w:rsidR="00D8714E" w:rsidRDefault="00D8714E" w:rsidP="00E666CE">
      <w:pPr>
        <w:pStyle w:val="StyleTr0"/>
        <w:widowControl w:val="0"/>
      </w:pPr>
      <w:r>
        <w:t>Quản lý thông tin người dùng</w:t>
      </w:r>
    </w:p>
    <w:p w14:paraId="12939BE5" w14:textId="77777777" w:rsidR="00D8714E" w:rsidRDefault="00D8714E" w:rsidP="00E666CE">
      <w:pPr>
        <w:pStyle w:val="StyleTr0"/>
        <w:widowControl w:val="0"/>
      </w:pPr>
      <w:r>
        <w:t>Quản lý giỏ hàng</w:t>
      </w:r>
    </w:p>
    <w:p w14:paraId="43D06E31" w14:textId="77777777" w:rsidR="00D8714E" w:rsidRDefault="00D8714E" w:rsidP="00E666CE">
      <w:pPr>
        <w:pStyle w:val="StyleTr0"/>
        <w:widowControl w:val="0"/>
      </w:pPr>
      <w:r>
        <w:t>Quản lý đơn mua</w:t>
      </w:r>
    </w:p>
    <w:p w14:paraId="2E202B03" w14:textId="77777777" w:rsidR="00D8714E" w:rsidRDefault="00D8714E" w:rsidP="00E666CE">
      <w:pPr>
        <w:pStyle w:val="StyleTr0"/>
        <w:widowControl w:val="0"/>
      </w:pPr>
      <w:r>
        <w:t>Tìm kiếm</w:t>
      </w:r>
    </w:p>
    <w:p w14:paraId="231EEA6F" w14:textId="77777777" w:rsidR="00D8714E" w:rsidRDefault="00D8714E" w:rsidP="00E666CE">
      <w:pPr>
        <w:pStyle w:val="StyleTr0"/>
        <w:widowControl w:val="0"/>
      </w:pPr>
      <w:r>
        <w:t>Đặt hàng</w:t>
      </w:r>
    </w:p>
    <w:p w14:paraId="74145DB7" w14:textId="77777777" w:rsidR="00D8714E" w:rsidRDefault="00D8714E" w:rsidP="00E666CE">
      <w:pPr>
        <w:pStyle w:val="StyleTr0"/>
        <w:widowControl w:val="0"/>
      </w:pPr>
      <w:r>
        <w:t>Quản lý sản phẩm (Admin)</w:t>
      </w:r>
    </w:p>
    <w:p w14:paraId="4C5C3AED" w14:textId="77777777" w:rsidR="00D8714E" w:rsidRDefault="00D8714E" w:rsidP="00E666CE">
      <w:pPr>
        <w:pStyle w:val="StyleTr0"/>
        <w:widowControl w:val="0"/>
      </w:pPr>
      <w:r>
        <w:t>Quản lý loại sản phẩm (Admin)</w:t>
      </w:r>
    </w:p>
    <w:p w14:paraId="094D8346" w14:textId="77777777" w:rsidR="00D8714E" w:rsidRDefault="00D8714E" w:rsidP="00E666CE">
      <w:pPr>
        <w:pStyle w:val="StyleTr0"/>
        <w:widowControl w:val="0"/>
      </w:pPr>
      <w:r>
        <w:t>Quản lý nhà hàng (Admin)</w:t>
      </w:r>
    </w:p>
    <w:p w14:paraId="7DB1BA7D" w14:textId="77777777" w:rsidR="00D8714E" w:rsidRPr="00E666CE" w:rsidRDefault="00D8714E" w:rsidP="00E666CE">
      <w:pPr>
        <w:pStyle w:val="StyleTr0"/>
        <w:widowControl w:val="0"/>
        <w:rPr>
          <w:lang w:val="fr-FR"/>
        </w:rPr>
      </w:pPr>
      <w:r w:rsidRPr="00E666CE">
        <w:rPr>
          <w:lang w:val="fr-FR"/>
        </w:rPr>
        <w:t>Quản lý ưu đãi (Admin)</w:t>
      </w:r>
    </w:p>
    <w:p w14:paraId="264C581B" w14:textId="77777777" w:rsidR="00D8714E" w:rsidRDefault="00D8714E" w:rsidP="00E666CE">
      <w:pPr>
        <w:pStyle w:val="StyleTr0"/>
        <w:widowControl w:val="0"/>
      </w:pPr>
      <w:r>
        <w:t>Quản lý khách hàng (Admin)</w:t>
      </w:r>
    </w:p>
    <w:p w14:paraId="59DCBFAD" w14:textId="77777777" w:rsidR="00D8714E" w:rsidRPr="00D8714E" w:rsidRDefault="00D8714E" w:rsidP="00E666CE">
      <w:pPr>
        <w:pStyle w:val="StyleTr0"/>
        <w:widowControl w:val="0"/>
      </w:pPr>
      <w:r>
        <w:t>Quản lý đơn hàng (Admin)</w:t>
      </w:r>
    </w:p>
    <w:p w14:paraId="13F04903" w14:textId="0D596B03" w:rsidR="00E666CE" w:rsidRDefault="00E666CE">
      <w:pPr>
        <w:spacing w:before="0" w:after="160" w:line="259" w:lineRule="auto"/>
        <w:jc w:val="left"/>
      </w:pPr>
      <w:r>
        <w:br w:type="page"/>
      </w:r>
    </w:p>
    <w:p w14:paraId="46670E86" w14:textId="77777777" w:rsidR="00D8714E" w:rsidRDefault="00D8714E" w:rsidP="00E666CE">
      <w:pPr>
        <w:pStyle w:val="Heading2"/>
        <w:keepNext w:val="0"/>
        <w:widowControl w:val="0"/>
      </w:pPr>
      <w:bookmarkStart w:id="559" w:name="_Toc178930812"/>
      <w:bookmarkStart w:id="560" w:name="_Toc179783211"/>
      <w:bookmarkStart w:id="561" w:name="_Toc180279653"/>
      <w:bookmarkStart w:id="562" w:name="_Toc180503845"/>
      <w:r>
        <w:lastRenderedPageBreak/>
        <w:t>Biểu đồ tuần tự</w:t>
      </w:r>
      <w:bookmarkEnd w:id="559"/>
      <w:bookmarkEnd w:id="560"/>
      <w:bookmarkEnd w:id="561"/>
      <w:bookmarkEnd w:id="562"/>
    </w:p>
    <w:p w14:paraId="7AA50C3C" w14:textId="77777777" w:rsidR="00D8714E" w:rsidRDefault="00D8714E" w:rsidP="00E666CE">
      <w:pPr>
        <w:pStyle w:val="Heading3"/>
        <w:keepNext w:val="0"/>
        <w:widowControl w:val="0"/>
      </w:pPr>
      <w:bookmarkStart w:id="563" w:name="_Toc178930813"/>
      <w:bookmarkStart w:id="564" w:name="_Toc179783212"/>
      <w:bookmarkStart w:id="565" w:name="_Toc180279654"/>
      <w:bookmarkStart w:id="566" w:name="_Toc180503846"/>
      <w:r>
        <w:t>Biểu đồ tuần tự chức năng đăng kí</w:t>
      </w:r>
      <w:bookmarkEnd w:id="563"/>
      <w:bookmarkEnd w:id="564"/>
      <w:bookmarkEnd w:id="565"/>
      <w:bookmarkEnd w:id="566"/>
    </w:p>
    <w:p w14:paraId="27783033" w14:textId="77777777" w:rsidR="007260A3" w:rsidRDefault="00D8714E" w:rsidP="00E666CE">
      <w:pPr>
        <w:widowControl w:val="0"/>
      </w:pPr>
      <w:r>
        <w:rPr>
          <w:noProof/>
          <w:lang w:val="vi-VN" w:eastAsia="vi-VN"/>
        </w:rPr>
        <w:drawing>
          <wp:inline distT="0" distB="0" distL="0" distR="0" wp14:anchorId="4F2946D9" wp14:editId="7D8FD7FB">
            <wp:extent cx="5940425" cy="5490210"/>
            <wp:effectExtent l="0" t="0" r="3175" b="0"/>
            <wp:docPr id="2132061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61265" name="Picture 2132061265"/>
                    <pic:cNvPicPr/>
                  </pic:nvPicPr>
                  <pic:blipFill>
                    <a:blip r:embed="rId52">
                      <a:extLst>
                        <a:ext uri="{28A0092B-C50C-407E-A947-70E740481C1C}">
                          <a14:useLocalDpi xmlns:a14="http://schemas.microsoft.com/office/drawing/2010/main" val="0"/>
                        </a:ext>
                      </a:extLst>
                    </a:blip>
                    <a:stretch>
                      <a:fillRect/>
                    </a:stretch>
                  </pic:blipFill>
                  <pic:spPr>
                    <a:xfrm>
                      <a:off x="0" y="0"/>
                      <a:ext cx="5940425" cy="5490210"/>
                    </a:xfrm>
                    <a:prstGeom prst="rect">
                      <a:avLst/>
                    </a:prstGeom>
                  </pic:spPr>
                </pic:pic>
              </a:graphicData>
            </a:graphic>
          </wp:inline>
        </w:drawing>
      </w:r>
    </w:p>
    <w:p w14:paraId="28D346AB" w14:textId="0FE7AA5F" w:rsidR="00E666CE" w:rsidRDefault="007260A3" w:rsidP="00E666CE">
      <w:pPr>
        <w:pStyle w:val="Caption"/>
        <w:widowControl w:val="0"/>
      </w:pPr>
      <w:bookmarkStart w:id="567" w:name="_Toc180279735"/>
      <w:bookmarkStart w:id="568" w:name="_Toc180435415"/>
      <w:r>
        <w:t xml:space="preserve">Hình </w:t>
      </w:r>
      <w:fldSimple w:instr=" STYLEREF 1 \s ">
        <w:r w:rsidR="001C794A">
          <w:rPr>
            <w:noProof/>
          </w:rPr>
          <w:t>3</w:t>
        </w:r>
      </w:fldSimple>
      <w:r w:rsidR="006B790F">
        <w:t>.</w:t>
      </w:r>
      <w:fldSimple w:instr=" SEQ Hình \* ARABIC \s 1 ">
        <w:r w:rsidR="001C794A">
          <w:rPr>
            <w:noProof/>
          </w:rPr>
          <w:t>1</w:t>
        </w:r>
      </w:fldSimple>
      <w:r>
        <w:t xml:space="preserve">. </w:t>
      </w:r>
      <w:r w:rsidRPr="00346BBB">
        <w:t>Biểu đồ tuần tự chức năng đăng kí</w:t>
      </w:r>
      <w:bookmarkEnd w:id="567"/>
      <w:bookmarkEnd w:id="568"/>
    </w:p>
    <w:p w14:paraId="6A04E0A2" w14:textId="77777777" w:rsidR="00E666CE" w:rsidRDefault="00E666CE">
      <w:pPr>
        <w:spacing w:before="0" w:after="160" w:line="259" w:lineRule="auto"/>
        <w:jc w:val="left"/>
        <w:rPr>
          <w:iCs/>
          <w:szCs w:val="18"/>
        </w:rPr>
      </w:pPr>
      <w:r>
        <w:br w:type="page"/>
      </w:r>
    </w:p>
    <w:p w14:paraId="70445EF3" w14:textId="77777777" w:rsidR="00D8714E" w:rsidRDefault="00D8714E" w:rsidP="00E666CE">
      <w:pPr>
        <w:pStyle w:val="Heading3"/>
        <w:keepNext w:val="0"/>
        <w:widowControl w:val="0"/>
      </w:pPr>
      <w:bookmarkStart w:id="569" w:name="_Hlk178250087"/>
      <w:bookmarkStart w:id="570" w:name="_Toc178930814"/>
      <w:bookmarkStart w:id="571" w:name="_Toc179783213"/>
      <w:bookmarkStart w:id="572" w:name="_Toc180279655"/>
      <w:bookmarkStart w:id="573" w:name="_Toc180503847"/>
      <w:r>
        <w:lastRenderedPageBreak/>
        <w:t>Biểu đồ tuần tự chức năng</w:t>
      </w:r>
      <w:bookmarkEnd w:id="569"/>
      <w:r>
        <w:t xml:space="preserve"> đăng nhập</w:t>
      </w:r>
      <w:bookmarkEnd w:id="570"/>
      <w:bookmarkEnd w:id="571"/>
      <w:bookmarkEnd w:id="572"/>
      <w:bookmarkEnd w:id="573"/>
    </w:p>
    <w:p w14:paraId="5A2E742A" w14:textId="77777777" w:rsidR="007260A3" w:rsidRDefault="00D8714E" w:rsidP="00E666CE">
      <w:pPr>
        <w:widowControl w:val="0"/>
        <w:jc w:val="center"/>
      </w:pPr>
      <w:r>
        <w:rPr>
          <w:noProof/>
          <w:lang w:val="vi-VN" w:eastAsia="vi-VN"/>
        </w:rPr>
        <w:drawing>
          <wp:inline distT="0" distB="0" distL="0" distR="0" wp14:anchorId="125DC0A2" wp14:editId="31B3B17D">
            <wp:extent cx="5940425" cy="4340225"/>
            <wp:effectExtent l="0" t="0" r="3175" b="3175"/>
            <wp:docPr id="1203380819"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80819" name="Picture 8" descr="A diagram of a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0425" cy="4340225"/>
                    </a:xfrm>
                    <a:prstGeom prst="rect">
                      <a:avLst/>
                    </a:prstGeom>
                  </pic:spPr>
                </pic:pic>
              </a:graphicData>
            </a:graphic>
          </wp:inline>
        </w:drawing>
      </w:r>
    </w:p>
    <w:p w14:paraId="09FB932E" w14:textId="7FBCD45B" w:rsidR="00D8714E" w:rsidRDefault="007260A3" w:rsidP="00E666CE">
      <w:pPr>
        <w:pStyle w:val="Caption"/>
        <w:widowControl w:val="0"/>
      </w:pPr>
      <w:bookmarkStart w:id="574" w:name="_Toc180279736"/>
      <w:bookmarkStart w:id="575" w:name="_Toc180435416"/>
      <w:r>
        <w:t xml:space="preserve">Hình </w:t>
      </w:r>
      <w:fldSimple w:instr=" STYLEREF 1 \s ">
        <w:r w:rsidR="001C794A">
          <w:rPr>
            <w:noProof/>
          </w:rPr>
          <w:t>3</w:t>
        </w:r>
      </w:fldSimple>
      <w:r w:rsidR="006B790F">
        <w:t>.</w:t>
      </w:r>
      <w:fldSimple w:instr=" SEQ Hình \* ARABIC \s 1 ">
        <w:r w:rsidR="001C794A">
          <w:rPr>
            <w:noProof/>
          </w:rPr>
          <w:t>2</w:t>
        </w:r>
      </w:fldSimple>
      <w:r>
        <w:t xml:space="preserve">. </w:t>
      </w:r>
      <w:r w:rsidRPr="00346BBB">
        <w:t>Biểu đồ tuần tự chức năng đăng nhập</w:t>
      </w:r>
      <w:bookmarkEnd w:id="574"/>
      <w:bookmarkEnd w:id="575"/>
    </w:p>
    <w:p w14:paraId="1AB29063" w14:textId="77777777" w:rsidR="00D8714E" w:rsidRDefault="00D8714E" w:rsidP="00E666CE">
      <w:pPr>
        <w:pStyle w:val="Heading3"/>
        <w:keepNext w:val="0"/>
        <w:widowControl w:val="0"/>
      </w:pPr>
      <w:bookmarkStart w:id="576" w:name="_Toc178930815"/>
      <w:bookmarkStart w:id="577" w:name="_Toc179783214"/>
      <w:bookmarkStart w:id="578" w:name="_Toc180279656"/>
      <w:bookmarkStart w:id="579" w:name="_Toc180503848"/>
      <w:r>
        <w:t>Biểu đồ tuần tự chức năng đăng xuất</w:t>
      </w:r>
      <w:bookmarkEnd w:id="576"/>
      <w:bookmarkEnd w:id="577"/>
      <w:bookmarkEnd w:id="578"/>
      <w:bookmarkEnd w:id="579"/>
    </w:p>
    <w:p w14:paraId="7C0727D4" w14:textId="77777777" w:rsidR="007260A3" w:rsidRDefault="00D8714E" w:rsidP="00E666CE">
      <w:pPr>
        <w:widowControl w:val="0"/>
        <w:jc w:val="center"/>
      </w:pPr>
      <w:r>
        <w:rPr>
          <w:noProof/>
          <w:lang w:val="vi-VN" w:eastAsia="vi-VN"/>
        </w:rPr>
        <w:drawing>
          <wp:inline distT="0" distB="0" distL="0" distR="0" wp14:anchorId="55ACC972" wp14:editId="60B90DBA">
            <wp:extent cx="5940425" cy="2212975"/>
            <wp:effectExtent l="0" t="0" r="3175" b="0"/>
            <wp:docPr id="2061051908"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1908" name="Picture 5"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0425" cy="2212975"/>
                    </a:xfrm>
                    <a:prstGeom prst="rect">
                      <a:avLst/>
                    </a:prstGeom>
                  </pic:spPr>
                </pic:pic>
              </a:graphicData>
            </a:graphic>
          </wp:inline>
        </w:drawing>
      </w:r>
    </w:p>
    <w:p w14:paraId="4F59D731" w14:textId="48D891FB" w:rsidR="00E666CE" w:rsidRDefault="007260A3" w:rsidP="00E666CE">
      <w:pPr>
        <w:pStyle w:val="Caption"/>
        <w:widowControl w:val="0"/>
      </w:pPr>
      <w:bookmarkStart w:id="580" w:name="_Toc180279737"/>
      <w:bookmarkStart w:id="581" w:name="_Toc180435417"/>
      <w:r>
        <w:t xml:space="preserve">Hình </w:t>
      </w:r>
      <w:fldSimple w:instr=" STYLEREF 1 \s ">
        <w:r w:rsidR="001C794A">
          <w:rPr>
            <w:noProof/>
          </w:rPr>
          <w:t>3</w:t>
        </w:r>
      </w:fldSimple>
      <w:r w:rsidR="006B790F">
        <w:t>.</w:t>
      </w:r>
      <w:fldSimple w:instr=" SEQ Hình \* ARABIC \s 1 ">
        <w:r w:rsidR="001C794A">
          <w:rPr>
            <w:noProof/>
          </w:rPr>
          <w:t>3</w:t>
        </w:r>
      </w:fldSimple>
      <w:r>
        <w:t xml:space="preserve">. </w:t>
      </w:r>
      <w:r w:rsidRPr="00346BBB">
        <w:t>Biểu đồ tuần tự chức năng đăng xuất</w:t>
      </w:r>
      <w:bookmarkEnd w:id="580"/>
      <w:bookmarkEnd w:id="581"/>
    </w:p>
    <w:p w14:paraId="7DFC00FE" w14:textId="77777777" w:rsidR="00E666CE" w:rsidRDefault="00E666CE">
      <w:pPr>
        <w:spacing w:before="0" w:after="160" w:line="259" w:lineRule="auto"/>
        <w:jc w:val="left"/>
        <w:rPr>
          <w:iCs/>
          <w:szCs w:val="18"/>
        </w:rPr>
      </w:pPr>
      <w:r>
        <w:br w:type="page"/>
      </w:r>
    </w:p>
    <w:p w14:paraId="7CF74AE0" w14:textId="77777777" w:rsidR="00D8714E" w:rsidRDefault="00D8714E" w:rsidP="00E666CE">
      <w:pPr>
        <w:pStyle w:val="Heading3"/>
        <w:keepNext w:val="0"/>
        <w:widowControl w:val="0"/>
      </w:pPr>
      <w:bookmarkStart w:id="582" w:name="_Toc178930816"/>
      <w:bookmarkStart w:id="583" w:name="_Toc179783215"/>
      <w:bookmarkStart w:id="584" w:name="_Toc180279657"/>
      <w:bookmarkStart w:id="585" w:name="_Toc180503849"/>
      <w:r>
        <w:lastRenderedPageBreak/>
        <w:t>Biểu đồ tuần tự chức năng quản lý thông tin người dùng</w:t>
      </w:r>
      <w:bookmarkEnd w:id="582"/>
      <w:bookmarkEnd w:id="583"/>
      <w:bookmarkEnd w:id="584"/>
      <w:bookmarkEnd w:id="585"/>
    </w:p>
    <w:p w14:paraId="69986DC1" w14:textId="77777777" w:rsidR="007260A3" w:rsidRDefault="00D8714E" w:rsidP="00E666CE">
      <w:pPr>
        <w:widowControl w:val="0"/>
        <w:jc w:val="center"/>
      </w:pPr>
      <w:r>
        <w:rPr>
          <w:noProof/>
          <w:lang w:val="vi-VN" w:eastAsia="vi-VN"/>
        </w:rPr>
        <w:drawing>
          <wp:inline distT="0" distB="0" distL="0" distR="0" wp14:anchorId="36508751" wp14:editId="4A63F3BC">
            <wp:extent cx="5940425" cy="4401820"/>
            <wp:effectExtent l="0" t="0" r="3175" b="0"/>
            <wp:docPr id="481121073"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21073" name="Picture 9" descr="A diagram of a 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0425" cy="4401820"/>
                    </a:xfrm>
                    <a:prstGeom prst="rect">
                      <a:avLst/>
                    </a:prstGeom>
                  </pic:spPr>
                </pic:pic>
              </a:graphicData>
            </a:graphic>
          </wp:inline>
        </w:drawing>
      </w:r>
    </w:p>
    <w:p w14:paraId="36005CBA" w14:textId="261FEBD7" w:rsidR="00E666CE" w:rsidRDefault="007260A3" w:rsidP="00E666CE">
      <w:pPr>
        <w:pStyle w:val="Caption"/>
        <w:widowControl w:val="0"/>
      </w:pPr>
      <w:bookmarkStart w:id="586" w:name="_Toc180279738"/>
      <w:bookmarkStart w:id="587" w:name="_Toc180435418"/>
      <w:r>
        <w:t xml:space="preserve">Hình </w:t>
      </w:r>
      <w:fldSimple w:instr=" STYLEREF 1 \s ">
        <w:r w:rsidR="001C794A">
          <w:rPr>
            <w:noProof/>
          </w:rPr>
          <w:t>3</w:t>
        </w:r>
      </w:fldSimple>
      <w:r w:rsidR="006B790F">
        <w:t>.</w:t>
      </w:r>
      <w:fldSimple w:instr=" SEQ Hình \* ARABIC \s 1 ">
        <w:r w:rsidR="001C794A">
          <w:rPr>
            <w:noProof/>
          </w:rPr>
          <w:t>4</w:t>
        </w:r>
      </w:fldSimple>
      <w:r>
        <w:t xml:space="preserve">. </w:t>
      </w:r>
      <w:r w:rsidRPr="00346BBB">
        <w:t>Biểu đồ tuần tự chức năng quản lý thông tin người dùng</w:t>
      </w:r>
      <w:bookmarkEnd w:id="586"/>
      <w:bookmarkEnd w:id="587"/>
    </w:p>
    <w:p w14:paraId="6DBFA1AD" w14:textId="77777777" w:rsidR="00E666CE" w:rsidRDefault="00E666CE">
      <w:pPr>
        <w:spacing w:before="0" w:after="160" w:line="259" w:lineRule="auto"/>
        <w:jc w:val="left"/>
        <w:rPr>
          <w:iCs/>
          <w:szCs w:val="18"/>
        </w:rPr>
      </w:pPr>
      <w:r>
        <w:br w:type="page"/>
      </w:r>
    </w:p>
    <w:p w14:paraId="4F11272A" w14:textId="77777777" w:rsidR="00D8714E" w:rsidRDefault="00D8714E" w:rsidP="00E666CE">
      <w:pPr>
        <w:pStyle w:val="Heading3"/>
        <w:keepNext w:val="0"/>
        <w:widowControl w:val="0"/>
      </w:pPr>
      <w:bookmarkStart w:id="588" w:name="_Toc178930817"/>
      <w:bookmarkStart w:id="589" w:name="_Toc179783216"/>
      <w:bookmarkStart w:id="590" w:name="_Toc180279658"/>
      <w:bookmarkStart w:id="591" w:name="_Hlk179632764"/>
      <w:bookmarkStart w:id="592" w:name="_Toc180503850"/>
      <w:r>
        <w:lastRenderedPageBreak/>
        <w:t>Biểu đồ tuần tự chức năng quản lý giỏ hàng</w:t>
      </w:r>
      <w:bookmarkEnd w:id="588"/>
      <w:bookmarkEnd w:id="589"/>
      <w:bookmarkEnd w:id="590"/>
      <w:bookmarkEnd w:id="592"/>
    </w:p>
    <w:bookmarkEnd w:id="591"/>
    <w:p w14:paraId="27526EF9" w14:textId="77777777" w:rsidR="00E81DAE" w:rsidRDefault="00D8714E" w:rsidP="00E666CE">
      <w:pPr>
        <w:widowControl w:val="0"/>
        <w:jc w:val="center"/>
      </w:pPr>
      <w:r>
        <w:rPr>
          <w:noProof/>
          <w:lang w:val="vi-VN" w:eastAsia="vi-VN"/>
        </w:rPr>
        <w:drawing>
          <wp:inline distT="0" distB="0" distL="0" distR="0" wp14:anchorId="778A4DCF" wp14:editId="0FD7E83A">
            <wp:extent cx="5940425" cy="6050280"/>
            <wp:effectExtent l="0" t="0" r="3175" b="7620"/>
            <wp:docPr id="2120183324"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83324" name="Picture 11" descr="A diagram of a projec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0425" cy="6050280"/>
                    </a:xfrm>
                    <a:prstGeom prst="rect">
                      <a:avLst/>
                    </a:prstGeom>
                  </pic:spPr>
                </pic:pic>
              </a:graphicData>
            </a:graphic>
          </wp:inline>
        </w:drawing>
      </w:r>
    </w:p>
    <w:p w14:paraId="6018636D" w14:textId="09AF5F76" w:rsidR="00E666CE" w:rsidRDefault="00E81DAE" w:rsidP="00E666CE">
      <w:pPr>
        <w:pStyle w:val="Caption"/>
        <w:widowControl w:val="0"/>
      </w:pPr>
      <w:bookmarkStart w:id="593" w:name="_Toc180279739"/>
      <w:bookmarkStart w:id="594" w:name="_Toc180435419"/>
      <w:r>
        <w:t xml:space="preserve">Hình </w:t>
      </w:r>
      <w:fldSimple w:instr=" STYLEREF 1 \s ">
        <w:r w:rsidR="001C794A">
          <w:rPr>
            <w:noProof/>
          </w:rPr>
          <w:t>3</w:t>
        </w:r>
      </w:fldSimple>
      <w:r w:rsidR="006B790F">
        <w:t>.</w:t>
      </w:r>
      <w:fldSimple w:instr=" SEQ Hình \* ARABIC \s 1 ">
        <w:r w:rsidR="001C794A">
          <w:rPr>
            <w:noProof/>
          </w:rPr>
          <w:t>5</w:t>
        </w:r>
      </w:fldSimple>
      <w:r>
        <w:t xml:space="preserve">. </w:t>
      </w:r>
      <w:r w:rsidRPr="00346BBB">
        <w:t>Biểu đồ tuần tự chức năng quản lý giỏ hàng</w:t>
      </w:r>
      <w:bookmarkEnd w:id="593"/>
      <w:bookmarkEnd w:id="594"/>
    </w:p>
    <w:p w14:paraId="654BDDB4" w14:textId="77777777" w:rsidR="00E666CE" w:rsidRDefault="00E666CE">
      <w:pPr>
        <w:spacing w:before="0" w:after="160" w:line="259" w:lineRule="auto"/>
        <w:jc w:val="left"/>
        <w:rPr>
          <w:iCs/>
          <w:szCs w:val="18"/>
        </w:rPr>
      </w:pPr>
      <w:r>
        <w:br w:type="page"/>
      </w:r>
    </w:p>
    <w:p w14:paraId="1EAB9D4C" w14:textId="77777777" w:rsidR="00D8714E" w:rsidRDefault="00D8714E" w:rsidP="00E666CE">
      <w:pPr>
        <w:pStyle w:val="Heading3"/>
        <w:keepNext w:val="0"/>
        <w:widowControl w:val="0"/>
      </w:pPr>
      <w:bookmarkStart w:id="595" w:name="_Toc178930818"/>
      <w:bookmarkStart w:id="596" w:name="_Toc179783217"/>
      <w:bookmarkStart w:id="597" w:name="_Toc180279659"/>
      <w:bookmarkStart w:id="598" w:name="_Hlk180277568"/>
      <w:bookmarkStart w:id="599" w:name="_Toc180503851"/>
      <w:r>
        <w:lastRenderedPageBreak/>
        <w:t>Biểu đồ tuần tự chức năng đơn mua</w:t>
      </w:r>
      <w:bookmarkEnd w:id="595"/>
      <w:bookmarkEnd w:id="596"/>
      <w:bookmarkEnd w:id="597"/>
      <w:bookmarkEnd w:id="599"/>
    </w:p>
    <w:bookmarkEnd w:id="598"/>
    <w:p w14:paraId="2A0D07E7" w14:textId="77777777" w:rsidR="00D45BC8" w:rsidRDefault="00D8714E" w:rsidP="00E666CE">
      <w:pPr>
        <w:widowControl w:val="0"/>
        <w:jc w:val="center"/>
      </w:pPr>
      <w:r>
        <w:rPr>
          <w:noProof/>
          <w:lang w:val="vi-VN" w:eastAsia="vi-VN"/>
        </w:rPr>
        <w:drawing>
          <wp:inline distT="0" distB="0" distL="0" distR="0" wp14:anchorId="68F4AD71" wp14:editId="478976AA">
            <wp:extent cx="5677469" cy="4231854"/>
            <wp:effectExtent l="0" t="0" r="0" b="0"/>
            <wp:docPr id="1779229642" name="Picture 2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29642" name="Picture 22" descr="A diagram of a work flow&#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679987" cy="4233731"/>
                    </a:xfrm>
                    <a:prstGeom prst="rect">
                      <a:avLst/>
                    </a:prstGeom>
                  </pic:spPr>
                </pic:pic>
              </a:graphicData>
            </a:graphic>
          </wp:inline>
        </w:drawing>
      </w:r>
    </w:p>
    <w:p w14:paraId="38BE2867" w14:textId="2D446159" w:rsidR="00D8714E" w:rsidRDefault="00D45BC8" w:rsidP="00E666CE">
      <w:pPr>
        <w:pStyle w:val="Caption"/>
        <w:widowControl w:val="0"/>
      </w:pPr>
      <w:bookmarkStart w:id="600" w:name="_Toc180279740"/>
      <w:bookmarkStart w:id="601" w:name="_Toc180435420"/>
      <w:r>
        <w:t xml:space="preserve">Hình </w:t>
      </w:r>
      <w:fldSimple w:instr=" STYLEREF 1 \s ">
        <w:r w:rsidR="001C794A">
          <w:rPr>
            <w:noProof/>
          </w:rPr>
          <w:t>3</w:t>
        </w:r>
      </w:fldSimple>
      <w:r w:rsidR="006B790F">
        <w:t>.</w:t>
      </w:r>
      <w:fldSimple w:instr=" SEQ Hình \* ARABIC \s 1 ">
        <w:r w:rsidR="001C794A">
          <w:rPr>
            <w:noProof/>
          </w:rPr>
          <w:t>6</w:t>
        </w:r>
      </w:fldSimple>
      <w:r>
        <w:t xml:space="preserve">. </w:t>
      </w:r>
      <w:r w:rsidR="00943B79" w:rsidRPr="00943B79">
        <w:t>Biểu đồ tuần tự chức năng đơn mua</w:t>
      </w:r>
      <w:bookmarkEnd w:id="600"/>
      <w:bookmarkEnd w:id="601"/>
    </w:p>
    <w:p w14:paraId="6FBDE602" w14:textId="77777777" w:rsidR="00D8714E" w:rsidRDefault="00D8714E" w:rsidP="00E666CE">
      <w:pPr>
        <w:pStyle w:val="Heading3"/>
        <w:keepNext w:val="0"/>
        <w:widowControl w:val="0"/>
      </w:pPr>
      <w:bookmarkStart w:id="602" w:name="_Toc178930819"/>
      <w:bookmarkStart w:id="603" w:name="_Toc179783218"/>
      <w:bookmarkStart w:id="604" w:name="_Toc180279660"/>
      <w:bookmarkStart w:id="605" w:name="_Toc180503852"/>
      <w:r>
        <w:t>Biểu đồ tuần tự chức năng tìm kiếm</w:t>
      </w:r>
      <w:bookmarkEnd w:id="602"/>
      <w:bookmarkEnd w:id="603"/>
      <w:bookmarkEnd w:id="604"/>
      <w:bookmarkEnd w:id="605"/>
    </w:p>
    <w:p w14:paraId="4008AFF8" w14:textId="77777777" w:rsidR="000E429E" w:rsidRDefault="00D8714E" w:rsidP="00E666CE">
      <w:pPr>
        <w:widowControl w:val="0"/>
        <w:jc w:val="center"/>
      </w:pPr>
      <w:r>
        <w:rPr>
          <w:noProof/>
          <w:lang w:val="vi-VN" w:eastAsia="vi-VN"/>
        </w:rPr>
        <w:drawing>
          <wp:inline distT="0" distB="0" distL="0" distR="0" wp14:anchorId="0514597D" wp14:editId="78B9BCC4">
            <wp:extent cx="5940425" cy="3473450"/>
            <wp:effectExtent l="0" t="0" r="3175" b="0"/>
            <wp:docPr id="1850213047"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13047" name="Picture 13" descr="A diagram of a projec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0425" cy="3473450"/>
                    </a:xfrm>
                    <a:prstGeom prst="rect">
                      <a:avLst/>
                    </a:prstGeom>
                  </pic:spPr>
                </pic:pic>
              </a:graphicData>
            </a:graphic>
          </wp:inline>
        </w:drawing>
      </w:r>
    </w:p>
    <w:p w14:paraId="632DD289" w14:textId="12D68163" w:rsidR="00D8714E" w:rsidRDefault="000E429E" w:rsidP="00E666CE">
      <w:pPr>
        <w:pStyle w:val="Caption"/>
        <w:widowControl w:val="0"/>
      </w:pPr>
      <w:bookmarkStart w:id="606" w:name="_Toc180279741"/>
      <w:bookmarkStart w:id="607" w:name="_Toc180435421"/>
      <w:r>
        <w:t xml:space="preserve">Hình </w:t>
      </w:r>
      <w:fldSimple w:instr=" STYLEREF 1 \s ">
        <w:r w:rsidR="001C794A">
          <w:rPr>
            <w:noProof/>
          </w:rPr>
          <w:t>3</w:t>
        </w:r>
      </w:fldSimple>
      <w:r w:rsidR="006B790F">
        <w:t>.</w:t>
      </w:r>
      <w:fldSimple w:instr=" SEQ Hình \* ARABIC \s 1 ">
        <w:r w:rsidR="001C794A">
          <w:rPr>
            <w:noProof/>
          </w:rPr>
          <w:t>7</w:t>
        </w:r>
      </w:fldSimple>
      <w:r>
        <w:t xml:space="preserve">. </w:t>
      </w:r>
      <w:r w:rsidRPr="006503C7">
        <w:t>Biểu đồ tuần tự chức năng tìm kiếm</w:t>
      </w:r>
      <w:bookmarkEnd w:id="606"/>
      <w:bookmarkEnd w:id="607"/>
    </w:p>
    <w:p w14:paraId="4E3DB3DB" w14:textId="77777777" w:rsidR="00D8714E" w:rsidRDefault="00D8714E" w:rsidP="00E666CE">
      <w:pPr>
        <w:pStyle w:val="Heading3"/>
        <w:keepNext w:val="0"/>
        <w:widowControl w:val="0"/>
      </w:pPr>
      <w:bookmarkStart w:id="608" w:name="_Toc178930820"/>
      <w:bookmarkStart w:id="609" w:name="_Toc179783219"/>
      <w:bookmarkStart w:id="610" w:name="_Toc180279661"/>
      <w:bookmarkStart w:id="611" w:name="_Toc180503853"/>
      <w:r>
        <w:lastRenderedPageBreak/>
        <w:t>Biểu đồ tuần tự chức năng đặt hàng</w:t>
      </w:r>
      <w:bookmarkEnd w:id="608"/>
      <w:bookmarkEnd w:id="609"/>
      <w:bookmarkEnd w:id="610"/>
      <w:bookmarkEnd w:id="611"/>
    </w:p>
    <w:p w14:paraId="10078B0B" w14:textId="77777777" w:rsidR="00E90595" w:rsidRDefault="00D8714E" w:rsidP="00E666CE">
      <w:pPr>
        <w:widowControl w:val="0"/>
        <w:jc w:val="center"/>
      </w:pPr>
      <w:r>
        <w:rPr>
          <w:noProof/>
          <w:lang w:val="vi-VN" w:eastAsia="vi-VN"/>
        </w:rPr>
        <w:drawing>
          <wp:inline distT="0" distB="0" distL="0" distR="0" wp14:anchorId="088B996D" wp14:editId="6E89A590">
            <wp:extent cx="5099050" cy="8393961"/>
            <wp:effectExtent l="0" t="0" r="6350" b="7620"/>
            <wp:docPr id="1907530082" name="Picture 16"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30082" name="Picture 16" descr="A black and white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104633" cy="8403152"/>
                    </a:xfrm>
                    <a:prstGeom prst="rect">
                      <a:avLst/>
                    </a:prstGeom>
                  </pic:spPr>
                </pic:pic>
              </a:graphicData>
            </a:graphic>
          </wp:inline>
        </w:drawing>
      </w:r>
    </w:p>
    <w:p w14:paraId="3029C595" w14:textId="407C56E0" w:rsidR="00D8714E" w:rsidRDefault="00E90595" w:rsidP="00E666CE">
      <w:pPr>
        <w:pStyle w:val="Caption"/>
        <w:widowControl w:val="0"/>
      </w:pPr>
      <w:bookmarkStart w:id="612" w:name="_Toc180279742"/>
      <w:bookmarkStart w:id="613" w:name="_Toc180435422"/>
      <w:r>
        <w:t xml:space="preserve">Hình </w:t>
      </w:r>
      <w:fldSimple w:instr=" STYLEREF 1 \s ">
        <w:r w:rsidR="001C794A">
          <w:rPr>
            <w:noProof/>
          </w:rPr>
          <w:t>3</w:t>
        </w:r>
      </w:fldSimple>
      <w:r w:rsidR="006B790F">
        <w:t>.</w:t>
      </w:r>
      <w:fldSimple w:instr=" SEQ Hình \* ARABIC \s 1 ">
        <w:r w:rsidR="001C794A">
          <w:rPr>
            <w:noProof/>
          </w:rPr>
          <w:t>8</w:t>
        </w:r>
      </w:fldSimple>
      <w:r>
        <w:t xml:space="preserve">. </w:t>
      </w:r>
      <w:r w:rsidRPr="00EF02E4">
        <w:t>Biểu đồ tuần tự chức năng đặt hàng</w:t>
      </w:r>
      <w:bookmarkEnd w:id="612"/>
      <w:bookmarkEnd w:id="613"/>
    </w:p>
    <w:p w14:paraId="4DCAD0F8" w14:textId="77777777" w:rsidR="00D8714E" w:rsidRPr="00D61CF1" w:rsidRDefault="00D8714E" w:rsidP="00E666CE">
      <w:pPr>
        <w:widowControl w:val="0"/>
      </w:pPr>
    </w:p>
    <w:p w14:paraId="78BF9B7F" w14:textId="77777777" w:rsidR="00D8714E" w:rsidRDefault="00D8714E" w:rsidP="00E666CE">
      <w:pPr>
        <w:pStyle w:val="Heading3"/>
        <w:keepNext w:val="0"/>
        <w:widowControl w:val="0"/>
      </w:pPr>
      <w:bookmarkStart w:id="614" w:name="_Toc178930821"/>
      <w:bookmarkStart w:id="615" w:name="_Toc179783220"/>
      <w:bookmarkStart w:id="616" w:name="_Toc180279662"/>
      <w:bookmarkStart w:id="617" w:name="_Toc180503854"/>
      <w:r>
        <w:t>Biểu đồ tuần tự chức năng quản lý sản phẩm (Admin)</w:t>
      </w:r>
      <w:bookmarkEnd w:id="614"/>
      <w:bookmarkEnd w:id="615"/>
      <w:bookmarkEnd w:id="616"/>
      <w:bookmarkEnd w:id="617"/>
    </w:p>
    <w:p w14:paraId="75793306" w14:textId="77777777" w:rsidR="00E90595" w:rsidRDefault="00D8714E" w:rsidP="00E666CE">
      <w:pPr>
        <w:widowControl w:val="0"/>
        <w:jc w:val="center"/>
      </w:pPr>
      <w:r>
        <w:rPr>
          <w:noProof/>
          <w:lang w:val="vi-VN" w:eastAsia="vi-VN"/>
        </w:rPr>
        <w:drawing>
          <wp:inline distT="0" distB="0" distL="0" distR="0" wp14:anchorId="31A183A5" wp14:editId="1C440E03">
            <wp:extent cx="5940425" cy="4650105"/>
            <wp:effectExtent l="0" t="0" r="3175" b="0"/>
            <wp:docPr id="585927672"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7672" name="Picture 20" descr="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0425" cy="4650105"/>
                    </a:xfrm>
                    <a:prstGeom prst="rect">
                      <a:avLst/>
                    </a:prstGeom>
                  </pic:spPr>
                </pic:pic>
              </a:graphicData>
            </a:graphic>
          </wp:inline>
        </w:drawing>
      </w:r>
    </w:p>
    <w:p w14:paraId="69BD5C6F" w14:textId="4AD55B0A" w:rsidR="00D8714E" w:rsidRDefault="00E90595" w:rsidP="00E666CE">
      <w:pPr>
        <w:pStyle w:val="Caption"/>
        <w:widowControl w:val="0"/>
      </w:pPr>
      <w:bookmarkStart w:id="618" w:name="_Toc180279743"/>
      <w:bookmarkStart w:id="619" w:name="_Toc180435423"/>
      <w:r>
        <w:t xml:space="preserve">Hình </w:t>
      </w:r>
      <w:fldSimple w:instr=" STYLEREF 1 \s ">
        <w:r w:rsidR="001C794A">
          <w:rPr>
            <w:noProof/>
          </w:rPr>
          <w:t>3</w:t>
        </w:r>
      </w:fldSimple>
      <w:r w:rsidR="006B790F">
        <w:t>.</w:t>
      </w:r>
      <w:fldSimple w:instr=" SEQ Hình \* ARABIC \s 1 ">
        <w:r w:rsidR="001C794A">
          <w:rPr>
            <w:noProof/>
          </w:rPr>
          <w:t>9</w:t>
        </w:r>
      </w:fldSimple>
      <w:r>
        <w:t xml:space="preserve">. </w:t>
      </w:r>
      <w:r w:rsidRPr="00EF02E4">
        <w:t>Biểu đồ tuần tự chức năng thêm mới sản phẩm</w:t>
      </w:r>
      <w:bookmarkEnd w:id="618"/>
      <w:bookmarkEnd w:id="619"/>
    </w:p>
    <w:p w14:paraId="208FED8F" w14:textId="582D59DF" w:rsidR="00D8714E" w:rsidRPr="00EF02E4" w:rsidRDefault="00D8714E" w:rsidP="00E666CE">
      <w:pPr>
        <w:pStyle w:val="Caption"/>
        <w:widowControl w:val="0"/>
        <w:jc w:val="both"/>
      </w:pPr>
    </w:p>
    <w:p w14:paraId="69EC9865" w14:textId="77777777" w:rsidR="004D6160" w:rsidRDefault="00D8714E" w:rsidP="00E666CE">
      <w:pPr>
        <w:widowControl w:val="0"/>
        <w:jc w:val="center"/>
      </w:pPr>
      <w:r>
        <w:rPr>
          <w:noProof/>
          <w:lang w:val="vi-VN" w:eastAsia="vi-VN"/>
        </w:rPr>
        <w:lastRenderedPageBreak/>
        <w:drawing>
          <wp:inline distT="0" distB="0" distL="0" distR="0" wp14:anchorId="79DA3DFC" wp14:editId="4488F5E4">
            <wp:extent cx="5940425" cy="4650105"/>
            <wp:effectExtent l="0" t="0" r="3175" b="0"/>
            <wp:docPr id="1729683557"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83557" name="Picture 21" descr="A diagram of a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0425" cy="4650105"/>
                    </a:xfrm>
                    <a:prstGeom prst="rect">
                      <a:avLst/>
                    </a:prstGeom>
                  </pic:spPr>
                </pic:pic>
              </a:graphicData>
            </a:graphic>
          </wp:inline>
        </w:drawing>
      </w:r>
    </w:p>
    <w:p w14:paraId="325C9FFB" w14:textId="68C01713" w:rsidR="00D8714E" w:rsidRDefault="004D6160" w:rsidP="00E666CE">
      <w:pPr>
        <w:pStyle w:val="Caption"/>
        <w:widowControl w:val="0"/>
      </w:pPr>
      <w:bookmarkStart w:id="620" w:name="_Toc180279744"/>
      <w:bookmarkStart w:id="621" w:name="_Toc180435424"/>
      <w:r>
        <w:t xml:space="preserve">Hình </w:t>
      </w:r>
      <w:fldSimple w:instr=" STYLEREF 1 \s ">
        <w:r w:rsidR="001C794A">
          <w:rPr>
            <w:noProof/>
          </w:rPr>
          <w:t>3</w:t>
        </w:r>
      </w:fldSimple>
      <w:r w:rsidR="006B790F">
        <w:t>.</w:t>
      </w:r>
      <w:fldSimple w:instr=" SEQ Hình \* ARABIC \s 1 ">
        <w:r w:rsidR="001C794A">
          <w:rPr>
            <w:noProof/>
          </w:rPr>
          <w:t>10</w:t>
        </w:r>
      </w:fldSimple>
      <w:r>
        <w:t xml:space="preserve">. </w:t>
      </w:r>
      <w:r w:rsidRPr="00EF02E4">
        <w:t>Biểu đồ tuần tự chức năng cập nhật sản phẩm</w:t>
      </w:r>
      <w:bookmarkEnd w:id="620"/>
      <w:bookmarkEnd w:id="621"/>
    </w:p>
    <w:p w14:paraId="26722306" w14:textId="77777777" w:rsidR="00D8714E" w:rsidRPr="00EF02E4" w:rsidRDefault="00D8714E" w:rsidP="00E666CE">
      <w:pPr>
        <w:widowControl w:val="0"/>
      </w:pPr>
    </w:p>
    <w:p w14:paraId="1FEB76D5" w14:textId="77777777" w:rsidR="004D6160" w:rsidRDefault="00D8714E" w:rsidP="00E666CE">
      <w:pPr>
        <w:widowControl w:val="0"/>
        <w:jc w:val="center"/>
      </w:pPr>
      <w:r>
        <w:rPr>
          <w:noProof/>
          <w:lang w:val="vi-VN" w:eastAsia="vi-VN"/>
        </w:rPr>
        <w:drawing>
          <wp:inline distT="0" distB="0" distL="0" distR="0" wp14:anchorId="554E03B8" wp14:editId="2CF18628">
            <wp:extent cx="5940425" cy="2414905"/>
            <wp:effectExtent l="0" t="0" r="3175" b="4445"/>
            <wp:docPr id="1909094184" name="Picture 19" descr="A diagram of a w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94184" name="Picture 19" descr="A diagram of a wind&#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0425" cy="2414905"/>
                    </a:xfrm>
                    <a:prstGeom prst="rect">
                      <a:avLst/>
                    </a:prstGeom>
                  </pic:spPr>
                </pic:pic>
              </a:graphicData>
            </a:graphic>
          </wp:inline>
        </w:drawing>
      </w:r>
    </w:p>
    <w:p w14:paraId="03B6518F" w14:textId="47363B08" w:rsidR="00E666CE" w:rsidRDefault="004D6160" w:rsidP="00E666CE">
      <w:pPr>
        <w:pStyle w:val="Caption"/>
        <w:widowControl w:val="0"/>
      </w:pPr>
      <w:bookmarkStart w:id="622" w:name="_Toc180279745"/>
      <w:bookmarkStart w:id="623" w:name="_Toc180435425"/>
      <w:r>
        <w:t xml:space="preserve">Hình </w:t>
      </w:r>
      <w:fldSimple w:instr=" STYLEREF 1 \s ">
        <w:r w:rsidR="001C794A">
          <w:rPr>
            <w:noProof/>
          </w:rPr>
          <w:t>3</w:t>
        </w:r>
      </w:fldSimple>
      <w:r w:rsidR="006B790F">
        <w:t>.</w:t>
      </w:r>
      <w:fldSimple w:instr=" SEQ Hình \* ARABIC \s 1 ">
        <w:r w:rsidR="001C794A">
          <w:rPr>
            <w:noProof/>
          </w:rPr>
          <w:t>11</w:t>
        </w:r>
      </w:fldSimple>
      <w:r>
        <w:t>. Biểu đồ tuần tự chức năng xóa sản phẩm</w:t>
      </w:r>
      <w:bookmarkEnd w:id="622"/>
      <w:bookmarkEnd w:id="623"/>
    </w:p>
    <w:p w14:paraId="7D168D8E" w14:textId="77777777" w:rsidR="00E666CE" w:rsidRDefault="00E666CE">
      <w:pPr>
        <w:spacing w:before="0" w:after="160" w:line="259" w:lineRule="auto"/>
        <w:jc w:val="left"/>
        <w:rPr>
          <w:iCs/>
          <w:szCs w:val="18"/>
        </w:rPr>
      </w:pPr>
      <w:r>
        <w:br w:type="page"/>
      </w:r>
    </w:p>
    <w:p w14:paraId="7A2ADF77" w14:textId="77777777" w:rsidR="00D8714E" w:rsidRDefault="00D8714E" w:rsidP="00E666CE">
      <w:pPr>
        <w:pStyle w:val="Heading3"/>
        <w:keepNext w:val="0"/>
        <w:widowControl w:val="0"/>
      </w:pPr>
      <w:bookmarkStart w:id="624" w:name="_Toc178930822"/>
      <w:bookmarkStart w:id="625" w:name="_Toc179783221"/>
      <w:bookmarkStart w:id="626" w:name="_Toc180279663"/>
      <w:bookmarkStart w:id="627" w:name="_Toc180503855"/>
      <w:r>
        <w:lastRenderedPageBreak/>
        <w:t>Biểu đồ tuần tự chức năng quản lý loại sản phẩm (Admin)</w:t>
      </w:r>
      <w:bookmarkEnd w:id="624"/>
      <w:bookmarkEnd w:id="625"/>
      <w:bookmarkEnd w:id="626"/>
      <w:bookmarkEnd w:id="627"/>
    </w:p>
    <w:p w14:paraId="59CBD150" w14:textId="77777777" w:rsidR="00D8714E" w:rsidRPr="00470BD9" w:rsidRDefault="00D8714E" w:rsidP="00E666CE">
      <w:pPr>
        <w:pStyle w:val="DoanVB"/>
        <w:widowControl w:val="0"/>
        <w:rPr>
          <w:lang w:val="en-US"/>
        </w:rPr>
      </w:pPr>
      <w:r w:rsidRPr="00470BD9">
        <w:t xml:space="preserve">Biểu đồ tuần tự chức năng quản lý </w:t>
      </w:r>
      <w:r>
        <w:rPr>
          <w:lang w:val="en-US"/>
        </w:rPr>
        <w:t xml:space="preserve">loại sản phẩm </w:t>
      </w:r>
      <w:r w:rsidRPr="00470BD9">
        <w:t xml:space="preserve">được thực hiện giống biểu đồ tuần tự chức năng quản lý </w:t>
      </w:r>
      <w:r>
        <w:rPr>
          <w:lang w:val="en-US"/>
        </w:rPr>
        <w:t>sản phẩm.</w:t>
      </w:r>
    </w:p>
    <w:p w14:paraId="7B29D847" w14:textId="77777777" w:rsidR="00D8714E" w:rsidRDefault="00D8714E" w:rsidP="00E666CE">
      <w:pPr>
        <w:pStyle w:val="Heading3"/>
        <w:keepNext w:val="0"/>
        <w:widowControl w:val="0"/>
      </w:pPr>
      <w:bookmarkStart w:id="628" w:name="_Toc178930823"/>
      <w:bookmarkStart w:id="629" w:name="_Toc179783222"/>
      <w:bookmarkStart w:id="630" w:name="_Toc180279664"/>
      <w:bookmarkStart w:id="631" w:name="_Toc180503856"/>
      <w:r>
        <w:t>Biểu đồ tuần tự chức năng quản lý nhà hàng (Admin)</w:t>
      </w:r>
      <w:bookmarkEnd w:id="628"/>
      <w:bookmarkEnd w:id="629"/>
      <w:bookmarkEnd w:id="630"/>
      <w:bookmarkEnd w:id="631"/>
    </w:p>
    <w:p w14:paraId="0F5B236B" w14:textId="77777777" w:rsidR="00D8714E" w:rsidRPr="00D61CF1" w:rsidRDefault="00D8714E" w:rsidP="00E666CE">
      <w:pPr>
        <w:pStyle w:val="DoanVB"/>
        <w:widowControl w:val="0"/>
      </w:pPr>
      <w:r w:rsidRPr="00470BD9">
        <w:t>Biểu đồ tuần tự chức năng quản lý loại sản phẩm được thực hiện giống biểu đồ tuần tự chức năng quản lý sản phẩm.</w:t>
      </w:r>
    </w:p>
    <w:p w14:paraId="366A6AA8" w14:textId="77777777" w:rsidR="00D8714E" w:rsidRPr="00E666CE" w:rsidRDefault="00D8714E" w:rsidP="00E666CE">
      <w:pPr>
        <w:pStyle w:val="Heading3"/>
        <w:keepNext w:val="0"/>
        <w:widowControl w:val="0"/>
        <w:rPr>
          <w:lang w:val="vi-VN"/>
        </w:rPr>
      </w:pPr>
      <w:bookmarkStart w:id="632" w:name="_Toc178930824"/>
      <w:bookmarkStart w:id="633" w:name="_Toc179783223"/>
      <w:bookmarkStart w:id="634" w:name="_Toc180279665"/>
      <w:bookmarkStart w:id="635" w:name="_Toc180503857"/>
      <w:r w:rsidRPr="00E666CE">
        <w:rPr>
          <w:lang w:val="vi-VN"/>
        </w:rPr>
        <w:t>Biểu đồ tuần tự chức năng quản lý ưu đãi (Admin)</w:t>
      </w:r>
      <w:bookmarkEnd w:id="632"/>
      <w:bookmarkEnd w:id="633"/>
      <w:bookmarkEnd w:id="634"/>
      <w:bookmarkEnd w:id="635"/>
    </w:p>
    <w:p w14:paraId="2B8A7E02" w14:textId="77777777" w:rsidR="00D8714E" w:rsidRPr="00E666CE" w:rsidRDefault="00D8714E" w:rsidP="00E666CE">
      <w:pPr>
        <w:pStyle w:val="DoanVB"/>
        <w:widowControl w:val="0"/>
      </w:pPr>
      <w:r w:rsidRPr="00470BD9">
        <w:t xml:space="preserve">Biểu đồ tuần tự chức năng quản </w:t>
      </w:r>
      <w:r w:rsidRPr="00E666CE">
        <w:t xml:space="preserve">lý ưu đãi </w:t>
      </w:r>
      <w:r w:rsidRPr="00470BD9">
        <w:t xml:space="preserve">được thực hiện giống biểu đồ tuần tự chức năng quản lý </w:t>
      </w:r>
      <w:r w:rsidRPr="00E666CE">
        <w:t>sản phẩm.</w:t>
      </w:r>
    </w:p>
    <w:p w14:paraId="7B10D76F" w14:textId="77777777" w:rsidR="00D8714E" w:rsidRPr="00E666CE" w:rsidRDefault="00D8714E" w:rsidP="00E666CE">
      <w:pPr>
        <w:pStyle w:val="Heading3"/>
        <w:keepNext w:val="0"/>
        <w:widowControl w:val="0"/>
        <w:rPr>
          <w:lang w:val="vi-VN"/>
        </w:rPr>
      </w:pPr>
      <w:bookmarkStart w:id="636" w:name="_Toc178930825"/>
      <w:bookmarkStart w:id="637" w:name="_Toc179783224"/>
      <w:bookmarkStart w:id="638" w:name="_Toc180279666"/>
      <w:bookmarkStart w:id="639" w:name="_Toc180503858"/>
      <w:r w:rsidRPr="00E666CE">
        <w:rPr>
          <w:lang w:val="vi-VN"/>
        </w:rPr>
        <w:t>Biểu đồ tuần tự chức năng quản lý khách hàng (Admin)</w:t>
      </w:r>
      <w:bookmarkEnd w:id="636"/>
      <w:bookmarkEnd w:id="637"/>
      <w:bookmarkEnd w:id="638"/>
      <w:bookmarkEnd w:id="639"/>
    </w:p>
    <w:p w14:paraId="11E850A0" w14:textId="77777777" w:rsidR="00E97923" w:rsidRDefault="00D8714E" w:rsidP="00E666CE">
      <w:pPr>
        <w:widowControl w:val="0"/>
        <w:jc w:val="center"/>
      </w:pPr>
      <w:r>
        <w:rPr>
          <w:noProof/>
          <w:lang w:val="vi-VN" w:eastAsia="vi-VN"/>
        </w:rPr>
        <w:drawing>
          <wp:inline distT="0" distB="0" distL="0" distR="0" wp14:anchorId="48B47DFA" wp14:editId="330AF8A6">
            <wp:extent cx="5940425" cy="3529965"/>
            <wp:effectExtent l="0" t="0" r="3175" b="0"/>
            <wp:docPr id="5599616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61677" name="Picture 23"/>
                    <pic:cNvPicPr/>
                  </pic:nvPicPr>
                  <pic:blipFill>
                    <a:blip r:embed="rId63">
                      <a:extLst>
                        <a:ext uri="{28A0092B-C50C-407E-A947-70E740481C1C}">
                          <a14:useLocalDpi xmlns:a14="http://schemas.microsoft.com/office/drawing/2010/main" val="0"/>
                        </a:ext>
                      </a:extLst>
                    </a:blip>
                    <a:stretch>
                      <a:fillRect/>
                    </a:stretch>
                  </pic:blipFill>
                  <pic:spPr>
                    <a:xfrm>
                      <a:off x="0" y="0"/>
                      <a:ext cx="5940425" cy="3529965"/>
                    </a:xfrm>
                    <a:prstGeom prst="rect">
                      <a:avLst/>
                    </a:prstGeom>
                  </pic:spPr>
                </pic:pic>
              </a:graphicData>
            </a:graphic>
          </wp:inline>
        </w:drawing>
      </w:r>
    </w:p>
    <w:p w14:paraId="5063B28E" w14:textId="2E3889BF" w:rsidR="00E666CE" w:rsidRDefault="00E97923" w:rsidP="00E666CE">
      <w:pPr>
        <w:pStyle w:val="Caption"/>
        <w:widowControl w:val="0"/>
      </w:pPr>
      <w:bookmarkStart w:id="640" w:name="_Toc180279746"/>
      <w:bookmarkStart w:id="641" w:name="_Toc180435426"/>
      <w:r>
        <w:t xml:space="preserve">Hình </w:t>
      </w:r>
      <w:fldSimple w:instr=" STYLEREF 1 \s ">
        <w:r w:rsidR="001C794A">
          <w:rPr>
            <w:noProof/>
          </w:rPr>
          <w:t>3</w:t>
        </w:r>
      </w:fldSimple>
      <w:r w:rsidR="006B790F">
        <w:t>.</w:t>
      </w:r>
      <w:fldSimple w:instr=" SEQ Hình \* ARABIC \s 1 ">
        <w:r w:rsidR="001C794A">
          <w:rPr>
            <w:noProof/>
          </w:rPr>
          <w:t>12</w:t>
        </w:r>
      </w:fldSimple>
      <w:r>
        <w:t xml:space="preserve">. </w:t>
      </w:r>
      <w:r w:rsidRPr="00ED5634">
        <w:t>Biểu đồ tuần tự chức năng quản lý khách hàng</w:t>
      </w:r>
      <w:bookmarkEnd w:id="640"/>
      <w:bookmarkEnd w:id="641"/>
    </w:p>
    <w:p w14:paraId="1ED3DA40" w14:textId="77777777" w:rsidR="00E666CE" w:rsidRDefault="00E666CE">
      <w:pPr>
        <w:spacing w:before="0" w:after="160" w:line="259" w:lineRule="auto"/>
        <w:jc w:val="left"/>
        <w:rPr>
          <w:iCs/>
          <w:szCs w:val="18"/>
        </w:rPr>
      </w:pPr>
      <w:r>
        <w:br w:type="page"/>
      </w:r>
    </w:p>
    <w:p w14:paraId="1BC5C941" w14:textId="77777777" w:rsidR="00D8714E" w:rsidRDefault="00D8714E" w:rsidP="00E666CE">
      <w:pPr>
        <w:pStyle w:val="Heading3"/>
        <w:keepNext w:val="0"/>
        <w:widowControl w:val="0"/>
      </w:pPr>
      <w:bookmarkStart w:id="642" w:name="_Hlk179633354"/>
      <w:bookmarkStart w:id="643" w:name="_Toc179783225"/>
      <w:bookmarkStart w:id="644" w:name="_Toc180279667"/>
      <w:bookmarkStart w:id="645" w:name="_Toc180503859"/>
      <w:r>
        <w:lastRenderedPageBreak/>
        <w:t xml:space="preserve">Biểu đồ tuần tự chức năng quản lý hóa đơn </w:t>
      </w:r>
      <w:bookmarkEnd w:id="642"/>
      <w:r>
        <w:t>(Admin)</w:t>
      </w:r>
      <w:bookmarkEnd w:id="643"/>
      <w:bookmarkEnd w:id="644"/>
      <w:bookmarkEnd w:id="645"/>
    </w:p>
    <w:p w14:paraId="6FC2970B" w14:textId="77777777" w:rsidR="00E97923" w:rsidRDefault="00D8714E" w:rsidP="00E666CE">
      <w:pPr>
        <w:widowControl w:val="0"/>
      </w:pPr>
      <w:r>
        <w:rPr>
          <w:noProof/>
          <w:lang w:val="vi-VN" w:eastAsia="vi-VN"/>
        </w:rPr>
        <w:drawing>
          <wp:inline distT="0" distB="0" distL="0" distR="0" wp14:anchorId="0FD8DCB6" wp14:editId="3D9E8250">
            <wp:extent cx="5472752" cy="3270781"/>
            <wp:effectExtent l="0" t="0" r="0" b="6350"/>
            <wp:docPr id="263894291"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94291" name="Picture 27" descr="A diagram of a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77050" cy="3273349"/>
                    </a:xfrm>
                    <a:prstGeom prst="rect">
                      <a:avLst/>
                    </a:prstGeom>
                  </pic:spPr>
                </pic:pic>
              </a:graphicData>
            </a:graphic>
          </wp:inline>
        </w:drawing>
      </w:r>
    </w:p>
    <w:p w14:paraId="0DC68A06" w14:textId="1F21E07E" w:rsidR="00D8714E" w:rsidRPr="00E97923" w:rsidRDefault="00E97923" w:rsidP="00E666CE">
      <w:pPr>
        <w:pStyle w:val="Caption"/>
        <w:widowControl w:val="0"/>
      </w:pPr>
      <w:bookmarkStart w:id="646" w:name="_Toc180279747"/>
      <w:bookmarkStart w:id="647" w:name="_Toc180435427"/>
      <w:r>
        <w:t xml:space="preserve">Hình </w:t>
      </w:r>
      <w:fldSimple w:instr=" STYLEREF 1 \s ">
        <w:r w:rsidR="001C794A">
          <w:rPr>
            <w:noProof/>
          </w:rPr>
          <w:t>3</w:t>
        </w:r>
      </w:fldSimple>
      <w:r w:rsidR="006B790F">
        <w:t>.</w:t>
      </w:r>
      <w:fldSimple w:instr=" SEQ Hình \* ARABIC \s 1 ">
        <w:r w:rsidR="001C794A">
          <w:rPr>
            <w:noProof/>
          </w:rPr>
          <w:t>13</w:t>
        </w:r>
      </w:fldSimple>
      <w:r>
        <w:t xml:space="preserve">. </w:t>
      </w:r>
      <w:r w:rsidRPr="00ED5634">
        <w:t>Biểu đồ tuần tự chức năng quản lý hóa đơn</w:t>
      </w:r>
      <w:bookmarkEnd w:id="646"/>
      <w:bookmarkEnd w:id="647"/>
    </w:p>
    <w:p w14:paraId="0FA997D5" w14:textId="4090DB8C" w:rsidR="00D8714E" w:rsidRPr="00D8714E" w:rsidRDefault="00D8714E" w:rsidP="00E666CE">
      <w:pPr>
        <w:pStyle w:val="Caption"/>
        <w:widowControl w:val="0"/>
      </w:pPr>
    </w:p>
    <w:p w14:paraId="690D758B" w14:textId="77777777" w:rsidR="00B86261" w:rsidRDefault="00B86261" w:rsidP="00E666CE">
      <w:pPr>
        <w:pStyle w:val="Heading2"/>
        <w:keepNext w:val="0"/>
        <w:widowControl w:val="0"/>
      </w:pPr>
      <w:bookmarkStart w:id="648" w:name="_Toc178930807"/>
      <w:bookmarkStart w:id="649" w:name="_Toc179664550"/>
      <w:bookmarkStart w:id="650" w:name="_Toc180279668"/>
      <w:bookmarkStart w:id="651" w:name="_Toc180503860"/>
      <w:r>
        <w:t>Thiết kế cơ sở dữ liệu</w:t>
      </w:r>
      <w:bookmarkEnd w:id="648"/>
      <w:bookmarkEnd w:id="649"/>
      <w:bookmarkEnd w:id="650"/>
      <w:bookmarkEnd w:id="651"/>
    </w:p>
    <w:p w14:paraId="446337E1" w14:textId="77777777" w:rsidR="00B86261" w:rsidRDefault="00B86261" w:rsidP="00E666CE">
      <w:pPr>
        <w:pStyle w:val="Heading3"/>
        <w:keepNext w:val="0"/>
        <w:widowControl w:val="0"/>
      </w:pPr>
      <w:bookmarkStart w:id="652" w:name="_Toc178930808"/>
      <w:bookmarkStart w:id="653" w:name="_Toc179664551"/>
      <w:bookmarkStart w:id="654" w:name="_Toc180279669"/>
      <w:bookmarkStart w:id="655" w:name="_Toc180503861"/>
      <w:r>
        <w:t>Lược đồ cơ sở dữ liệu</w:t>
      </w:r>
      <w:bookmarkEnd w:id="652"/>
      <w:bookmarkEnd w:id="653"/>
      <w:bookmarkEnd w:id="654"/>
      <w:bookmarkEnd w:id="655"/>
    </w:p>
    <w:p w14:paraId="3F9ABBB7" w14:textId="77777777" w:rsidR="000D4F31" w:rsidRDefault="00B86261" w:rsidP="00E666CE">
      <w:pPr>
        <w:widowControl w:val="0"/>
        <w:jc w:val="center"/>
      </w:pPr>
      <w:r>
        <w:rPr>
          <w:noProof/>
          <w:lang w:val="vi-VN" w:eastAsia="vi-VN"/>
        </w:rPr>
        <w:drawing>
          <wp:inline distT="0" distB="0" distL="0" distR="0" wp14:anchorId="4123824D" wp14:editId="33D25889">
            <wp:extent cx="5349716" cy="3862317"/>
            <wp:effectExtent l="0" t="0" r="3810" b="5080"/>
            <wp:docPr id="64858434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84342" name="Picture 2"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364795" cy="3873204"/>
                    </a:xfrm>
                    <a:prstGeom prst="rect">
                      <a:avLst/>
                    </a:prstGeom>
                  </pic:spPr>
                </pic:pic>
              </a:graphicData>
            </a:graphic>
          </wp:inline>
        </w:drawing>
      </w:r>
    </w:p>
    <w:p w14:paraId="5C2C5CEE" w14:textId="3A58E0E4" w:rsidR="00B86261" w:rsidRDefault="000D4F31" w:rsidP="00E666CE">
      <w:pPr>
        <w:pStyle w:val="Caption"/>
        <w:widowControl w:val="0"/>
      </w:pPr>
      <w:bookmarkStart w:id="656" w:name="_Toc180279748"/>
      <w:bookmarkStart w:id="657" w:name="_Toc180435428"/>
      <w:r>
        <w:t xml:space="preserve">Hình </w:t>
      </w:r>
      <w:fldSimple w:instr=" STYLEREF 1 \s ">
        <w:r w:rsidR="001C794A">
          <w:rPr>
            <w:noProof/>
          </w:rPr>
          <w:t>3</w:t>
        </w:r>
      </w:fldSimple>
      <w:r w:rsidR="006B790F">
        <w:t>.</w:t>
      </w:r>
      <w:fldSimple w:instr=" SEQ Hình \* ARABIC \s 1 ">
        <w:r w:rsidR="001C794A">
          <w:rPr>
            <w:noProof/>
          </w:rPr>
          <w:t>14</w:t>
        </w:r>
      </w:fldSimple>
      <w:r>
        <w:t xml:space="preserve">. </w:t>
      </w:r>
      <w:r w:rsidRPr="00722905">
        <w:t>Lược đồ cơ sở dữ liệu</w:t>
      </w:r>
      <w:bookmarkEnd w:id="656"/>
      <w:bookmarkEnd w:id="657"/>
    </w:p>
    <w:p w14:paraId="2CF60F66" w14:textId="77777777" w:rsidR="00B86261" w:rsidRDefault="00B86261" w:rsidP="00E666CE">
      <w:pPr>
        <w:pStyle w:val="Heading3"/>
        <w:keepNext w:val="0"/>
        <w:widowControl w:val="0"/>
      </w:pPr>
      <w:bookmarkStart w:id="658" w:name="_Toc178930809"/>
      <w:bookmarkStart w:id="659" w:name="_Toc179664552"/>
      <w:bookmarkStart w:id="660" w:name="_Toc180279670"/>
      <w:bookmarkStart w:id="661" w:name="_Toc178930811"/>
      <w:bookmarkStart w:id="662" w:name="_Toc180503862"/>
      <w:r>
        <w:lastRenderedPageBreak/>
        <w:t>Danh sách các bảng trong cơ sở dữ liệu</w:t>
      </w:r>
      <w:bookmarkEnd w:id="658"/>
      <w:bookmarkEnd w:id="659"/>
      <w:bookmarkEnd w:id="660"/>
      <w:bookmarkEnd w:id="662"/>
    </w:p>
    <w:p w14:paraId="76B975F9" w14:textId="78315215" w:rsidR="00B86261" w:rsidRDefault="00B86261" w:rsidP="00E666CE">
      <w:pPr>
        <w:pStyle w:val="Caption"/>
        <w:widowControl w:val="0"/>
      </w:pPr>
      <w:bookmarkStart w:id="663" w:name="_Toc179664733"/>
      <w:bookmarkStart w:id="664" w:name="_Toc180279806"/>
      <w:bookmarkStart w:id="665" w:name="_Toc180435490"/>
      <w:r>
        <w:t xml:space="preserve">Bảng </w:t>
      </w:r>
      <w:fldSimple w:instr=" STYLEREF 1 \s ">
        <w:r w:rsidR="001C794A">
          <w:rPr>
            <w:noProof/>
          </w:rPr>
          <w:t>3</w:t>
        </w:r>
      </w:fldSimple>
      <w:r>
        <w:t>.</w:t>
      </w:r>
      <w:fldSimple w:instr=" SEQ Bảng \* ARABIC \s 1 ">
        <w:r w:rsidR="001C794A">
          <w:rPr>
            <w:noProof/>
          </w:rPr>
          <w:t>1</w:t>
        </w:r>
      </w:fldSimple>
      <w:r>
        <w:t xml:space="preserve">. </w:t>
      </w:r>
      <w:r w:rsidRPr="00BD2B4C">
        <w:t>Danh sách các bảng trong cơ sở dữ liệu</w:t>
      </w:r>
      <w:bookmarkEnd w:id="663"/>
      <w:bookmarkEnd w:id="664"/>
      <w:bookmarkEnd w:id="665"/>
    </w:p>
    <w:tbl>
      <w:tblPr>
        <w:tblW w:w="8730" w:type="dxa"/>
        <w:tblInd w:w="355" w:type="dxa"/>
        <w:tblLayout w:type="fixed"/>
        <w:tblCellMar>
          <w:top w:w="15" w:type="dxa"/>
          <w:left w:w="15" w:type="dxa"/>
          <w:bottom w:w="15" w:type="dxa"/>
          <w:right w:w="15" w:type="dxa"/>
        </w:tblCellMar>
        <w:tblLook w:val="04A0" w:firstRow="1" w:lastRow="0" w:firstColumn="1" w:lastColumn="0" w:noHBand="0" w:noVBand="1"/>
      </w:tblPr>
      <w:tblGrid>
        <w:gridCol w:w="720"/>
        <w:gridCol w:w="2430"/>
        <w:gridCol w:w="5580"/>
      </w:tblGrid>
      <w:tr w:rsidR="00B86261" w:rsidRPr="0085453A" w14:paraId="58A06E76" w14:textId="77777777" w:rsidTr="00E666CE">
        <w:trPr>
          <w:tblHeader/>
        </w:trPr>
        <w:tc>
          <w:tcPr>
            <w:tcW w:w="72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vAlign w:val="center"/>
            <w:hideMark/>
          </w:tcPr>
          <w:p w14:paraId="43EFBAF5" w14:textId="77777777" w:rsidR="00B86261" w:rsidRPr="0085453A" w:rsidRDefault="00B86261" w:rsidP="00E666CE">
            <w:pPr>
              <w:widowControl w:val="0"/>
              <w:jc w:val="center"/>
              <w:rPr>
                <w:b/>
                <w:bCs/>
                <w:color w:val="000000"/>
              </w:rPr>
            </w:pPr>
            <w:r w:rsidRPr="0085453A">
              <w:rPr>
                <w:b/>
                <w:bCs/>
                <w:color w:val="000000"/>
              </w:rPr>
              <w:t>STT</w:t>
            </w:r>
          </w:p>
        </w:tc>
        <w:tc>
          <w:tcPr>
            <w:tcW w:w="243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vAlign w:val="center"/>
            <w:hideMark/>
          </w:tcPr>
          <w:p w14:paraId="5EE41940" w14:textId="77777777" w:rsidR="00B86261" w:rsidRPr="0085453A" w:rsidRDefault="00B86261" w:rsidP="00E666CE">
            <w:pPr>
              <w:widowControl w:val="0"/>
              <w:jc w:val="center"/>
              <w:rPr>
                <w:b/>
                <w:bCs/>
                <w:color w:val="000000"/>
              </w:rPr>
            </w:pPr>
            <w:r w:rsidRPr="0085453A">
              <w:rPr>
                <w:b/>
                <w:bCs/>
                <w:color w:val="000000"/>
              </w:rPr>
              <w:t>Tên bảng</w:t>
            </w:r>
          </w:p>
        </w:tc>
        <w:tc>
          <w:tcPr>
            <w:tcW w:w="5580"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vAlign w:val="center"/>
            <w:hideMark/>
          </w:tcPr>
          <w:p w14:paraId="6FA99AB1" w14:textId="77777777" w:rsidR="00B86261" w:rsidRPr="0085453A" w:rsidRDefault="00B86261" w:rsidP="00E666CE">
            <w:pPr>
              <w:widowControl w:val="0"/>
              <w:jc w:val="center"/>
              <w:rPr>
                <w:b/>
                <w:bCs/>
                <w:color w:val="000000"/>
              </w:rPr>
            </w:pPr>
            <w:r w:rsidRPr="0085453A">
              <w:rPr>
                <w:b/>
                <w:bCs/>
                <w:color w:val="000000"/>
              </w:rPr>
              <w:t>Ý nghĩa</w:t>
            </w:r>
          </w:p>
        </w:tc>
      </w:tr>
      <w:tr w:rsidR="00B86261" w:rsidRPr="0085453A" w14:paraId="7F8E2BC5" w14:textId="77777777" w:rsidTr="00E666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BA8FF1" w14:textId="77777777" w:rsidR="00B86261" w:rsidRPr="0085453A" w:rsidRDefault="00B86261" w:rsidP="00E666CE">
            <w:pPr>
              <w:pStyle w:val="ListParagraph"/>
              <w:widowControl w:val="0"/>
              <w:numPr>
                <w:ilvl w:val="0"/>
                <w:numId w:val="16"/>
              </w:numPr>
              <w:spacing w:line="288" w:lineRule="auto"/>
              <w:ind w:left="504"/>
              <w:rPr>
                <w:b/>
                <w:bCs/>
                <w:color w:val="000000"/>
              </w:rPr>
            </w:pP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30D9AF" w14:textId="77777777" w:rsidR="00B86261" w:rsidRPr="0085453A" w:rsidRDefault="00B86261" w:rsidP="00E666CE">
            <w:pPr>
              <w:widowControl w:val="0"/>
              <w:jc w:val="left"/>
              <w:rPr>
                <w:color w:val="000000"/>
              </w:rPr>
            </w:pPr>
            <w:r>
              <w:t>account</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BCCD8" w14:textId="77777777" w:rsidR="00B86261" w:rsidRPr="0085453A" w:rsidRDefault="00B86261" w:rsidP="00E666CE">
            <w:pPr>
              <w:widowControl w:val="0"/>
              <w:jc w:val="left"/>
              <w:rPr>
                <w:color w:val="000000"/>
              </w:rPr>
            </w:pPr>
            <w:r>
              <w:t>Lưu thông tin người dùng thông thường trên trang web.</w:t>
            </w:r>
          </w:p>
        </w:tc>
      </w:tr>
      <w:tr w:rsidR="00B86261" w:rsidRPr="0085453A" w14:paraId="5D5CC626" w14:textId="77777777" w:rsidTr="00E666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321258" w14:textId="77777777" w:rsidR="00B86261" w:rsidRPr="0085453A" w:rsidRDefault="00B86261" w:rsidP="00E666CE">
            <w:pPr>
              <w:pStyle w:val="ListParagraph"/>
              <w:widowControl w:val="0"/>
              <w:numPr>
                <w:ilvl w:val="0"/>
                <w:numId w:val="16"/>
              </w:numPr>
              <w:spacing w:line="288" w:lineRule="auto"/>
              <w:ind w:left="504"/>
              <w:rPr>
                <w:b/>
                <w:bCs/>
                <w:color w:val="000000"/>
              </w:rPr>
            </w:pP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F6620D" w14:textId="77777777" w:rsidR="00B86261" w:rsidRDefault="00B86261" w:rsidP="00E666CE">
            <w:pPr>
              <w:widowControl w:val="0"/>
              <w:jc w:val="left"/>
            </w:pPr>
            <w:r>
              <w:t>user_role</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C93BE" w14:textId="77777777" w:rsidR="00B86261" w:rsidRDefault="00B86261" w:rsidP="00E666CE">
            <w:pPr>
              <w:widowControl w:val="0"/>
              <w:jc w:val="left"/>
            </w:pPr>
            <w:r>
              <w:t>Bảng trung gian biểu diễn mối quan hệ giữa role và account</w:t>
            </w:r>
          </w:p>
        </w:tc>
      </w:tr>
      <w:tr w:rsidR="00B86261" w:rsidRPr="0085453A" w14:paraId="48F9EFA3" w14:textId="77777777" w:rsidTr="00E666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A8FBF" w14:textId="77777777" w:rsidR="00B86261" w:rsidRPr="0085453A" w:rsidRDefault="00B86261" w:rsidP="00E666CE">
            <w:pPr>
              <w:pStyle w:val="ListParagraph"/>
              <w:widowControl w:val="0"/>
              <w:numPr>
                <w:ilvl w:val="0"/>
                <w:numId w:val="16"/>
              </w:numPr>
              <w:spacing w:line="288" w:lineRule="auto"/>
              <w:ind w:left="504"/>
              <w:rPr>
                <w:b/>
                <w:bCs/>
                <w:color w:val="000000"/>
              </w:rPr>
            </w:pP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97A76" w14:textId="77777777" w:rsidR="00B86261" w:rsidRPr="0085453A" w:rsidRDefault="00B86261" w:rsidP="00E666CE">
            <w:pPr>
              <w:widowControl w:val="0"/>
              <w:jc w:val="left"/>
              <w:rPr>
                <w:color w:val="000000"/>
              </w:rPr>
            </w:pPr>
            <w:r w:rsidRPr="00B06FD1">
              <w:rPr>
                <w:color w:val="000000"/>
              </w:rPr>
              <w:t xml:space="preserve">role </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BE62C" w14:textId="77777777" w:rsidR="00B86261" w:rsidRPr="0085453A" w:rsidRDefault="00B86261" w:rsidP="00E666CE">
            <w:pPr>
              <w:widowControl w:val="0"/>
              <w:jc w:val="left"/>
              <w:rPr>
                <w:color w:val="000000"/>
              </w:rPr>
            </w:pPr>
            <w:r>
              <w:rPr>
                <w:color w:val="000000"/>
              </w:rPr>
              <w:t>L</w:t>
            </w:r>
            <w:r w:rsidRPr="00B06FD1">
              <w:rPr>
                <w:color w:val="000000"/>
              </w:rPr>
              <w:t>ưu thông tin quyền của người dùng thông thường trên trang web</w:t>
            </w:r>
          </w:p>
        </w:tc>
      </w:tr>
      <w:tr w:rsidR="00B86261" w:rsidRPr="0085453A" w14:paraId="5E865741" w14:textId="77777777" w:rsidTr="00E666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B2F42" w14:textId="77777777" w:rsidR="00B86261" w:rsidRPr="0085453A" w:rsidRDefault="00B86261" w:rsidP="00E666CE">
            <w:pPr>
              <w:pStyle w:val="ListParagraph"/>
              <w:widowControl w:val="0"/>
              <w:numPr>
                <w:ilvl w:val="0"/>
                <w:numId w:val="16"/>
              </w:numPr>
              <w:spacing w:line="288" w:lineRule="auto"/>
              <w:ind w:left="504"/>
              <w:rPr>
                <w:b/>
                <w:bCs/>
                <w:color w:val="000000"/>
              </w:rPr>
            </w:pP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0D829" w14:textId="77777777" w:rsidR="00B86261" w:rsidRPr="0085453A" w:rsidRDefault="00B86261" w:rsidP="00E666CE">
            <w:pPr>
              <w:widowControl w:val="0"/>
              <w:jc w:val="left"/>
              <w:rPr>
                <w:color w:val="000000"/>
              </w:rPr>
            </w:pPr>
            <w:r w:rsidRPr="00B06FD1">
              <w:rPr>
                <w:color w:val="000000"/>
              </w:rPr>
              <w:t>restaurant</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166ED" w14:textId="77777777" w:rsidR="00B86261" w:rsidRPr="0085453A" w:rsidRDefault="00B86261" w:rsidP="00E666CE">
            <w:pPr>
              <w:widowControl w:val="0"/>
              <w:jc w:val="left"/>
              <w:rPr>
                <w:color w:val="000000"/>
              </w:rPr>
            </w:pPr>
            <w:r>
              <w:rPr>
                <w:color w:val="000000"/>
              </w:rPr>
              <w:t>L</w:t>
            </w:r>
            <w:r w:rsidRPr="00B06FD1">
              <w:rPr>
                <w:color w:val="000000"/>
              </w:rPr>
              <w:t>ưu thông tin nhà hàng trên trang web</w:t>
            </w:r>
            <w:r w:rsidRPr="0085453A">
              <w:rPr>
                <w:color w:val="000000"/>
              </w:rPr>
              <w:t>.</w:t>
            </w:r>
          </w:p>
        </w:tc>
      </w:tr>
      <w:tr w:rsidR="00B86261" w:rsidRPr="0085453A" w14:paraId="3217CBCB" w14:textId="77777777" w:rsidTr="00E666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E4B8D" w14:textId="77777777" w:rsidR="00B86261" w:rsidRPr="0085453A" w:rsidRDefault="00B86261" w:rsidP="00E666CE">
            <w:pPr>
              <w:pStyle w:val="ListParagraph"/>
              <w:widowControl w:val="0"/>
              <w:numPr>
                <w:ilvl w:val="0"/>
                <w:numId w:val="16"/>
              </w:numPr>
              <w:spacing w:line="288" w:lineRule="auto"/>
              <w:ind w:left="504"/>
              <w:rPr>
                <w:b/>
                <w:bCs/>
                <w:color w:val="000000"/>
              </w:rPr>
            </w:pP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5527E" w14:textId="77777777" w:rsidR="00B86261" w:rsidRPr="0085453A" w:rsidRDefault="00B86261" w:rsidP="00E666CE">
            <w:pPr>
              <w:widowControl w:val="0"/>
              <w:jc w:val="left"/>
              <w:rPr>
                <w:color w:val="000000"/>
              </w:rPr>
            </w:pPr>
            <w:r w:rsidRPr="00B06FD1">
              <w:rPr>
                <w:color w:val="000000"/>
              </w:rPr>
              <w:t>food</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A5F53" w14:textId="77777777" w:rsidR="00B86261" w:rsidRPr="0085453A" w:rsidRDefault="00B86261" w:rsidP="00E666CE">
            <w:pPr>
              <w:widowControl w:val="0"/>
              <w:jc w:val="left"/>
              <w:rPr>
                <w:color w:val="000000"/>
              </w:rPr>
            </w:pPr>
            <w:r>
              <w:rPr>
                <w:color w:val="000000"/>
              </w:rPr>
              <w:t>L</w:t>
            </w:r>
            <w:r w:rsidRPr="00B06FD1">
              <w:rPr>
                <w:color w:val="000000"/>
              </w:rPr>
              <w:t>ưu thông tin món ăn trên trang web</w:t>
            </w:r>
          </w:p>
        </w:tc>
      </w:tr>
      <w:tr w:rsidR="00B86261" w:rsidRPr="0085453A" w14:paraId="1DEF662A" w14:textId="77777777" w:rsidTr="00E666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20003" w14:textId="77777777" w:rsidR="00B86261" w:rsidRPr="0085453A" w:rsidRDefault="00B86261" w:rsidP="00E666CE">
            <w:pPr>
              <w:pStyle w:val="ListParagraph"/>
              <w:widowControl w:val="0"/>
              <w:numPr>
                <w:ilvl w:val="0"/>
                <w:numId w:val="16"/>
              </w:numPr>
              <w:spacing w:line="288" w:lineRule="auto"/>
              <w:ind w:left="504"/>
              <w:rPr>
                <w:b/>
                <w:bCs/>
                <w:color w:val="000000"/>
              </w:rPr>
            </w:pP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7680E" w14:textId="77777777" w:rsidR="00B86261" w:rsidRPr="0085453A" w:rsidRDefault="00B86261" w:rsidP="00E666CE">
            <w:pPr>
              <w:widowControl w:val="0"/>
              <w:jc w:val="left"/>
              <w:rPr>
                <w:color w:val="000000"/>
              </w:rPr>
            </w:pPr>
            <w:r w:rsidRPr="00B06FD1">
              <w:rPr>
                <w:color w:val="000000"/>
              </w:rPr>
              <w:t>type_food</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FA952" w14:textId="77777777" w:rsidR="00B86261" w:rsidRPr="00B06FD1" w:rsidRDefault="00B86261" w:rsidP="00E666CE">
            <w:pPr>
              <w:pStyle w:val="Styletr"/>
              <w:widowControl w:val="0"/>
              <w:numPr>
                <w:ilvl w:val="0"/>
                <w:numId w:val="0"/>
              </w:numPr>
              <w:rPr>
                <w:lang w:val="en-US"/>
              </w:rPr>
            </w:pPr>
            <w:r>
              <w:rPr>
                <w:lang w:val="en-US"/>
              </w:rPr>
              <w:t>L</w:t>
            </w:r>
            <w:r>
              <w:t>ưu thông tin kiểu món ăn trên trang web</w:t>
            </w:r>
          </w:p>
        </w:tc>
      </w:tr>
      <w:tr w:rsidR="00B86261" w:rsidRPr="0085453A" w14:paraId="0478A368" w14:textId="77777777" w:rsidTr="00E666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2F15A7" w14:textId="77777777" w:rsidR="00B86261" w:rsidRPr="0085453A" w:rsidRDefault="00B86261" w:rsidP="00E666CE">
            <w:pPr>
              <w:pStyle w:val="ListParagraph"/>
              <w:widowControl w:val="0"/>
              <w:numPr>
                <w:ilvl w:val="0"/>
                <w:numId w:val="16"/>
              </w:numPr>
              <w:spacing w:line="288" w:lineRule="auto"/>
              <w:ind w:left="504"/>
              <w:rPr>
                <w:b/>
                <w:bCs/>
                <w:color w:val="000000"/>
              </w:rPr>
            </w:pP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E6A95" w14:textId="77777777" w:rsidR="00B86261" w:rsidRPr="0085453A" w:rsidRDefault="00B86261" w:rsidP="00E666CE">
            <w:pPr>
              <w:widowControl w:val="0"/>
              <w:jc w:val="left"/>
              <w:rPr>
                <w:color w:val="000000"/>
              </w:rPr>
            </w:pPr>
            <w:r>
              <w:rPr>
                <w:color w:val="000000"/>
              </w:rPr>
              <w:t>bill</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B9179" w14:textId="77777777" w:rsidR="00B86261" w:rsidRPr="0085453A" w:rsidRDefault="00B86261" w:rsidP="00E666CE">
            <w:pPr>
              <w:widowControl w:val="0"/>
              <w:jc w:val="left"/>
              <w:rPr>
                <w:color w:val="000000"/>
              </w:rPr>
            </w:pPr>
            <w:r>
              <w:rPr>
                <w:color w:val="000000"/>
              </w:rPr>
              <w:t xml:space="preserve">Lưu </w:t>
            </w:r>
            <w:r w:rsidRPr="00B06FD1">
              <w:rPr>
                <w:color w:val="000000"/>
              </w:rPr>
              <w:t>thông</w:t>
            </w:r>
            <w:r>
              <w:rPr>
                <w:color w:val="000000"/>
              </w:rPr>
              <w:t xml:space="preserve"> đơn đặt hàng</w:t>
            </w:r>
            <w:r w:rsidRPr="00B06FD1">
              <w:rPr>
                <w:color w:val="000000"/>
              </w:rPr>
              <w:t xml:space="preserve"> trên trang web</w:t>
            </w:r>
          </w:p>
        </w:tc>
      </w:tr>
      <w:tr w:rsidR="00B86261" w:rsidRPr="0085453A" w14:paraId="15039EAE" w14:textId="77777777" w:rsidTr="00E666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17518" w14:textId="77777777" w:rsidR="00B86261" w:rsidRPr="0085453A" w:rsidRDefault="00B86261" w:rsidP="00E666CE">
            <w:pPr>
              <w:pStyle w:val="ListParagraph"/>
              <w:widowControl w:val="0"/>
              <w:numPr>
                <w:ilvl w:val="0"/>
                <w:numId w:val="16"/>
              </w:numPr>
              <w:spacing w:line="288" w:lineRule="auto"/>
              <w:ind w:left="504"/>
              <w:rPr>
                <w:b/>
                <w:bCs/>
                <w:color w:val="000000"/>
              </w:rPr>
            </w:pP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95E8EB" w14:textId="77777777" w:rsidR="00B86261" w:rsidRPr="0085453A" w:rsidRDefault="00B86261" w:rsidP="00E666CE">
            <w:pPr>
              <w:widowControl w:val="0"/>
              <w:jc w:val="left"/>
              <w:rPr>
                <w:color w:val="000000"/>
              </w:rPr>
            </w:pPr>
            <w:r>
              <w:rPr>
                <w:color w:val="000000"/>
              </w:rPr>
              <w:t>bill_d</w:t>
            </w:r>
            <w:r w:rsidRPr="00B06FD1">
              <w:rPr>
                <w:color w:val="000000"/>
              </w:rPr>
              <w:t>etail</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558FC" w14:textId="77777777" w:rsidR="00B86261" w:rsidRPr="0085453A" w:rsidRDefault="00B86261" w:rsidP="00E666CE">
            <w:pPr>
              <w:widowControl w:val="0"/>
              <w:rPr>
                <w:color w:val="000000"/>
              </w:rPr>
            </w:pPr>
            <w:r>
              <w:rPr>
                <w:color w:val="000000"/>
              </w:rPr>
              <w:t>L</w:t>
            </w:r>
            <w:r w:rsidRPr="00B06FD1">
              <w:rPr>
                <w:color w:val="000000"/>
              </w:rPr>
              <w:t xml:space="preserve">ưu thông tin </w:t>
            </w:r>
            <w:r>
              <w:rPr>
                <w:color w:val="000000"/>
              </w:rPr>
              <w:t xml:space="preserve">chi tiết đơn đặt </w:t>
            </w:r>
            <w:r w:rsidRPr="00B06FD1">
              <w:rPr>
                <w:color w:val="000000"/>
              </w:rPr>
              <w:t>trên trang web</w:t>
            </w:r>
          </w:p>
        </w:tc>
      </w:tr>
      <w:tr w:rsidR="00B86261" w:rsidRPr="0085453A" w14:paraId="1870BB7C" w14:textId="77777777" w:rsidTr="00E666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B38AD" w14:textId="77777777" w:rsidR="00B86261" w:rsidRPr="0085453A" w:rsidRDefault="00B86261" w:rsidP="00E666CE">
            <w:pPr>
              <w:pStyle w:val="ListParagraph"/>
              <w:widowControl w:val="0"/>
              <w:numPr>
                <w:ilvl w:val="0"/>
                <w:numId w:val="16"/>
              </w:numPr>
              <w:spacing w:line="288" w:lineRule="auto"/>
              <w:ind w:left="504"/>
              <w:rPr>
                <w:b/>
                <w:bCs/>
                <w:color w:val="000000"/>
              </w:rPr>
            </w:pP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EA18EB" w14:textId="77777777" w:rsidR="00B86261" w:rsidRPr="0085453A" w:rsidRDefault="00B86261" w:rsidP="00E666CE">
            <w:pPr>
              <w:widowControl w:val="0"/>
              <w:jc w:val="left"/>
              <w:rPr>
                <w:color w:val="000000"/>
              </w:rPr>
            </w:pPr>
            <w:r w:rsidRPr="00B06FD1">
              <w:rPr>
                <w:color w:val="000000"/>
              </w:rPr>
              <w:t>voucher</w:t>
            </w:r>
          </w:p>
        </w:tc>
        <w:tc>
          <w:tcPr>
            <w:tcW w:w="5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AC191" w14:textId="77777777" w:rsidR="00B86261" w:rsidRPr="00B06FD1" w:rsidRDefault="00B86261" w:rsidP="00E666CE">
            <w:pPr>
              <w:pStyle w:val="Styletr"/>
              <w:widowControl w:val="0"/>
              <w:numPr>
                <w:ilvl w:val="0"/>
                <w:numId w:val="0"/>
              </w:numPr>
              <w:rPr>
                <w:lang w:val="en-US"/>
              </w:rPr>
            </w:pPr>
            <w:r>
              <w:rPr>
                <w:lang w:val="en-US"/>
              </w:rPr>
              <w:t>L</w:t>
            </w:r>
            <w:r>
              <w:t>ưu thông tin kiểu mã ưu đãi trên trang web</w:t>
            </w:r>
          </w:p>
        </w:tc>
      </w:tr>
    </w:tbl>
    <w:p w14:paraId="37D5356D" w14:textId="60C6DE2D" w:rsidR="00E666CE" w:rsidRDefault="00E666CE" w:rsidP="00E666CE">
      <w:pPr>
        <w:widowControl w:val="0"/>
      </w:pPr>
    </w:p>
    <w:p w14:paraId="484658C9" w14:textId="77777777" w:rsidR="00E666CE" w:rsidRDefault="00E666CE">
      <w:pPr>
        <w:spacing w:before="0" w:after="160" w:line="259" w:lineRule="auto"/>
        <w:jc w:val="left"/>
      </w:pPr>
      <w:r>
        <w:br w:type="page"/>
      </w:r>
    </w:p>
    <w:p w14:paraId="096F64FA" w14:textId="77777777" w:rsidR="00B86261" w:rsidRDefault="00B86261" w:rsidP="00E666CE">
      <w:pPr>
        <w:pStyle w:val="Heading3"/>
        <w:keepNext w:val="0"/>
        <w:widowControl w:val="0"/>
      </w:pPr>
      <w:bookmarkStart w:id="666" w:name="_Toc178930810"/>
      <w:bookmarkStart w:id="667" w:name="_Toc179664553"/>
      <w:bookmarkStart w:id="668" w:name="_Toc180279671"/>
      <w:bookmarkStart w:id="669" w:name="_Toc180503863"/>
      <w:r>
        <w:lastRenderedPageBreak/>
        <w:t>Chi tiết các bảng trong cơ sở dữ liệu</w:t>
      </w:r>
      <w:bookmarkEnd w:id="666"/>
      <w:bookmarkEnd w:id="667"/>
      <w:bookmarkEnd w:id="668"/>
      <w:bookmarkEnd w:id="669"/>
    </w:p>
    <w:p w14:paraId="11817E26" w14:textId="77777777" w:rsidR="00B86261" w:rsidRDefault="00B86261" w:rsidP="00E666CE">
      <w:pPr>
        <w:pStyle w:val="Heading4"/>
        <w:keepNext w:val="0"/>
        <w:widowControl w:val="0"/>
        <w:numPr>
          <w:ilvl w:val="0"/>
          <w:numId w:val="19"/>
        </w:numPr>
        <w:ind w:left="1282"/>
      </w:pPr>
      <w:r>
        <w:t xml:space="preserve">Bảng account </w:t>
      </w:r>
    </w:p>
    <w:p w14:paraId="2FD13B8B" w14:textId="7169B809" w:rsidR="00B86261" w:rsidRDefault="00B86261" w:rsidP="00E666CE">
      <w:pPr>
        <w:pStyle w:val="Caption"/>
        <w:widowControl w:val="0"/>
      </w:pPr>
      <w:bookmarkStart w:id="670" w:name="_Toc179664734"/>
      <w:bookmarkStart w:id="671" w:name="_Toc180279807"/>
      <w:bookmarkStart w:id="672" w:name="_Toc180435491"/>
      <w:r>
        <w:t xml:space="preserve">Bảng </w:t>
      </w:r>
      <w:fldSimple w:instr=" STYLEREF 1 \s ">
        <w:r w:rsidR="001C794A">
          <w:rPr>
            <w:noProof/>
          </w:rPr>
          <w:t>3</w:t>
        </w:r>
      </w:fldSimple>
      <w:r>
        <w:t>.</w:t>
      </w:r>
      <w:fldSimple w:instr=" SEQ Bảng \* ARABIC \s 1 ">
        <w:r w:rsidR="001C794A">
          <w:rPr>
            <w:noProof/>
          </w:rPr>
          <w:t>2</w:t>
        </w:r>
      </w:fldSimple>
      <w:r>
        <w:t xml:space="preserve">. </w:t>
      </w:r>
      <w:r w:rsidRPr="00BD2B4C">
        <w:t>Lưu thông tin người dùng thông thường trên trang web</w:t>
      </w:r>
      <w:bookmarkEnd w:id="670"/>
      <w:bookmarkEnd w:id="671"/>
      <w:bookmarkEnd w:id="672"/>
    </w:p>
    <w:tbl>
      <w:tblPr>
        <w:tblW w:w="9420" w:type="dxa"/>
        <w:tblBorders>
          <w:top w:val="single" w:sz="8" w:space="0" w:color="000000" w:themeColor="text1"/>
          <w:left w:val="single" w:sz="8" w:space="0" w:color="000000" w:themeColor="text1"/>
          <w:bottom w:val="single" w:sz="8" w:space="0" w:color="000000" w:themeColor="text1"/>
          <w:right w:val="single" w:sz="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00B86261" w:rsidRPr="00A72D7A" w14:paraId="4F6B7D3B" w14:textId="77777777" w:rsidTr="00E666CE">
        <w:trPr>
          <w:tblHeader/>
        </w:trPr>
        <w:tc>
          <w:tcPr>
            <w:tcW w:w="67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08E5FEC5"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7A6B72AD"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071B5003"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3DD92BA0"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00B86261" w:rsidRPr="00895514" w14:paraId="2727C787"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9B00DAF"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209D6D5"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E835E33"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14:paraId="40C1CCE7"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5DE95DA" w14:textId="77777777" w:rsidR="00B86261" w:rsidRPr="00895514"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người dùng</w:t>
            </w:r>
          </w:p>
        </w:tc>
      </w:tr>
      <w:tr w:rsidR="00B86261" w:rsidRPr="00895514" w14:paraId="48AEFA63"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C1E5F22"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347410"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created_by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B558C6A"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BF88910" w14:textId="77777777" w:rsidR="00B86261" w:rsidRPr="44346709"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Bản ghi được tạo bởi ai</w:t>
            </w:r>
          </w:p>
        </w:tc>
      </w:tr>
      <w:tr w:rsidR="00B86261" w:rsidRPr="00895514" w14:paraId="0096196F"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BC87E0E"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598D3F9"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create_date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308DF15"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Date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6630A7C" w14:textId="77777777" w:rsidR="00B86261" w:rsidRPr="44346709"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Ngày tạo bản ghi</w:t>
            </w:r>
          </w:p>
        </w:tc>
      </w:tr>
      <w:tr w:rsidR="00B86261" w:rsidRPr="00895514" w14:paraId="16BB24C7"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95A5765"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9D78DA4"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status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D61AAA7"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boolean</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6DC9133" w14:textId="77777777" w:rsidR="00B86261" w:rsidRPr="44346709"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Trạng thái hoạt động</w:t>
            </w:r>
          </w:p>
        </w:tc>
      </w:tr>
      <w:tr w:rsidR="00B86261" w:rsidRPr="00895514" w14:paraId="51392343"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47E9234"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6BB994D"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account_name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5F4F299"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10B7FF8" w14:textId="77777777" w:rsidR="00B86261" w:rsidRPr="00895514"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Tên </w:t>
            </w:r>
            <w:r>
              <w:rPr>
                <w:rFonts w:eastAsia="Times New Roman" w:cs="Times New Roman"/>
                <w:color w:val="212529"/>
                <w:sz w:val="24"/>
                <w:szCs w:val="24"/>
              </w:rPr>
              <w:t>người dùng</w:t>
            </w:r>
          </w:p>
        </w:tc>
      </w:tr>
      <w:tr w:rsidR="00B86261" w:rsidRPr="00895514" w14:paraId="51BBB5DA"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80A96D6"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9494CE2"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sdt</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C175C55"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73E07BC"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Số điện thoại</w:t>
            </w:r>
          </w:p>
        </w:tc>
      </w:tr>
      <w:tr w:rsidR="00B86261" w:rsidRPr="00895514" w14:paraId="631D1690"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93C3E05"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72406C8"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img_user</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C24ECA5"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F971C14"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Ảnh đại diện</w:t>
            </w:r>
          </w:p>
        </w:tc>
      </w:tr>
      <w:tr w:rsidR="00B86261" w:rsidRPr="00895514" w14:paraId="03F33C23"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DF77058"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89DDE99"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username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B716C85"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95D1B74"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Mã người dùng</w:t>
            </w:r>
            <w:r w:rsidRPr="00797584">
              <w:rPr>
                <w:rFonts w:eastAsia="Times New Roman" w:cs="Times New Roman"/>
                <w:color w:val="212529"/>
                <w:sz w:val="24"/>
                <w:szCs w:val="24"/>
              </w:rPr>
              <w:t xml:space="preserve"> </w:t>
            </w:r>
          </w:p>
        </w:tc>
      </w:tr>
      <w:tr w:rsidR="00B86261" w:rsidRPr="00895514" w14:paraId="3FB3BD5F"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556BC18"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9</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B7AB319" w14:textId="77777777" w:rsidR="00B86261" w:rsidRPr="00797584" w:rsidRDefault="00B86261" w:rsidP="00E666CE">
            <w:pPr>
              <w:widowControl w:val="0"/>
              <w:spacing w:line="240" w:lineRule="auto"/>
              <w:jc w:val="center"/>
              <w:rPr>
                <w:rFonts w:eastAsia="Times New Roman" w:cs="Times New Roman"/>
                <w:color w:val="212529"/>
                <w:sz w:val="24"/>
                <w:szCs w:val="24"/>
              </w:rPr>
            </w:pPr>
            <w:r>
              <w:rPr>
                <w:rStyle w:val="normaltextrun"/>
                <w:bdr w:val="none" w:sz="0" w:space="0" w:color="auto" w:frame="1"/>
              </w:rPr>
              <w:t>password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D357968"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77F74E2" w14:textId="77777777" w:rsidR="00B86261" w:rsidRPr="00797584" w:rsidRDefault="00B86261" w:rsidP="00E666CE">
            <w:pPr>
              <w:widowControl w:val="0"/>
              <w:spacing w:line="240" w:lineRule="auto"/>
              <w:jc w:val="left"/>
              <w:rPr>
                <w:rFonts w:eastAsia="Times New Roman" w:cs="Times New Roman"/>
                <w:color w:val="212529"/>
                <w:sz w:val="24"/>
                <w:szCs w:val="24"/>
              </w:rPr>
            </w:pPr>
            <w:r>
              <w:rPr>
                <w:rStyle w:val="normaltextrun"/>
                <w:shd w:val="clear" w:color="auto" w:fill="FFFFFF"/>
              </w:rPr>
              <w:t>Mật khẩu người dùng</w:t>
            </w:r>
          </w:p>
        </w:tc>
      </w:tr>
      <w:tr w:rsidR="00B86261" w:rsidRPr="00895514" w14:paraId="267D572F"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D74B2FC"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10</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10366B5" w14:textId="77777777" w:rsidR="00B86261" w:rsidRDefault="00B86261" w:rsidP="00E666CE">
            <w:pPr>
              <w:widowControl w:val="0"/>
              <w:spacing w:line="240" w:lineRule="auto"/>
              <w:jc w:val="center"/>
              <w:rPr>
                <w:rStyle w:val="normaltextrun"/>
                <w:bdr w:val="none" w:sz="0" w:space="0" w:color="auto" w:frame="1"/>
              </w:rPr>
            </w:pPr>
            <w:r>
              <w:rPr>
                <w:rStyle w:val="normaltextrun"/>
                <w:bdr w:val="none" w:sz="0" w:space="0" w:color="auto" w:frame="1"/>
              </w:rPr>
              <w:t>email</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A87FCA7"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DF476C5" w14:textId="77777777" w:rsidR="00B86261" w:rsidRDefault="00B86261" w:rsidP="00E666CE">
            <w:pPr>
              <w:widowControl w:val="0"/>
              <w:spacing w:line="240" w:lineRule="auto"/>
              <w:jc w:val="left"/>
              <w:rPr>
                <w:rStyle w:val="normaltextrun"/>
                <w:shd w:val="clear" w:color="auto" w:fill="FFFFFF"/>
              </w:rPr>
            </w:pPr>
            <w:r>
              <w:rPr>
                <w:rStyle w:val="normaltextrun"/>
                <w:shd w:val="clear" w:color="auto" w:fill="FFFFFF"/>
              </w:rPr>
              <w:t>Email của người dùng</w:t>
            </w:r>
          </w:p>
        </w:tc>
      </w:tr>
    </w:tbl>
    <w:p w14:paraId="3186640B" w14:textId="77777777" w:rsidR="00B86261" w:rsidRDefault="00B86261" w:rsidP="00E666CE">
      <w:pPr>
        <w:pStyle w:val="Heading4"/>
        <w:keepNext w:val="0"/>
        <w:widowControl w:val="0"/>
      </w:pPr>
      <w:r w:rsidRPr="00CA7271">
        <w:t xml:space="preserve">Bảng </w:t>
      </w:r>
      <w:r>
        <w:t>user_</w:t>
      </w:r>
      <w:r w:rsidRPr="00CA7271">
        <w:t xml:space="preserve">role </w:t>
      </w:r>
    </w:p>
    <w:p w14:paraId="4822DE46" w14:textId="5C29302F" w:rsidR="00B86261" w:rsidRDefault="00B86261" w:rsidP="00E666CE">
      <w:pPr>
        <w:pStyle w:val="Caption"/>
        <w:widowControl w:val="0"/>
      </w:pPr>
      <w:bookmarkStart w:id="673" w:name="_Toc179664735"/>
      <w:bookmarkStart w:id="674" w:name="_Toc180279808"/>
      <w:bookmarkStart w:id="675" w:name="_Toc180435492"/>
      <w:r>
        <w:t xml:space="preserve">Bảng </w:t>
      </w:r>
      <w:fldSimple w:instr=" STYLEREF 1 \s ">
        <w:r w:rsidR="001C794A">
          <w:rPr>
            <w:noProof/>
          </w:rPr>
          <w:t>3</w:t>
        </w:r>
      </w:fldSimple>
      <w:r>
        <w:t>.</w:t>
      </w:r>
      <w:fldSimple w:instr=" SEQ Bảng \* ARABIC \s 1 ">
        <w:r w:rsidR="001C794A">
          <w:rPr>
            <w:noProof/>
          </w:rPr>
          <w:t>3</w:t>
        </w:r>
      </w:fldSimple>
      <w:r>
        <w:t xml:space="preserve">. </w:t>
      </w:r>
      <w:r w:rsidRPr="00ED49D3">
        <w:t>Bảng trung gian biểu diễn mối quan hệ giữa role và account</w:t>
      </w:r>
      <w:bookmarkEnd w:id="673"/>
      <w:bookmarkEnd w:id="674"/>
      <w:bookmarkEnd w:id="675"/>
    </w:p>
    <w:tbl>
      <w:tblPr>
        <w:tblW w:w="9420" w:type="dxa"/>
        <w:tblBorders>
          <w:top w:val="single" w:sz="8" w:space="0" w:color="000000" w:themeColor="text1"/>
          <w:left w:val="single" w:sz="8" w:space="0" w:color="000000" w:themeColor="text1"/>
          <w:bottom w:val="single" w:sz="8" w:space="0" w:color="000000" w:themeColor="text1"/>
          <w:right w:val="single" w:sz="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00B86261" w:rsidRPr="00A72D7A" w14:paraId="35F3E3F8" w14:textId="77777777" w:rsidTr="00E666CE">
        <w:trPr>
          <w:tblHeader/>
        </w:trPr>
        <w:tc>
          <w:tcPr>
            <w:tcW w:w="67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7CB5FFBD"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6D20ED78"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2342FF85"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5C514C95"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00B86261" w:rsidRPr="00895514" w14:paraId="67B3B70F"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87D73E3"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FD3C0A7"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user_id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992A3CD"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14:paraId="39A2E735"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98CC022" w14:textId="77777777" w:rsidR="00B86261" w:rsidRPr="00895514"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quyền</w:t>
            </w:r>
          </w:p>
        </w:tc>
      </w:tr>
      <w:tr w:rsidR="00B86261" w:rsidRPr="00895514" w14:paraId="3379A97A" w14:textId="77777777" w:rsidTr="0035468F">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82AB10"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3E9853D"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role_id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0A95BE3"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14:paraId="3C36EE6E"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265B912" w14:textId="77777777" w:rsidR="00B86261" w:rsidRPr="44346709"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người dùng</w:t>
            </w:r>
          </w:p>
        </w:tc>
      </w:tr>
      <w:tr w:rsidR="00E666CE" w:rsidRPr="00895514" w14:paraId="056F5873" w14:textId="77777777" w:rsidTr="0035468F">
        <w:tc>
          <w:tcPr>
            <w:tcW w:w="674" w:type="dxa"/>
            <w:tcBorders>
              <w:top w:val="outset" w:sz="6" w:space="0" w:color="auto"/>
              <w:left w:val="nil"/>
              <w:bottom w:val="nil"/>
              <w:right w:val="nil"/>
            </w:tcBorders>
            <w:shd w:val="clear" w:color="auto" w:fill="FFFFFF" w:themeFill="background1"/>
            <w:vAlign w:val="center"/>
          </w:tcPr>
          <w:p w14:paraId="3B363FAF" w14:textId="77777777" w:rsidR="00E666CE" w:rsidRDefault="00E666CE" w:rsidP="00E666CE">
            <w:pPr>
              <w:widowControl w:val="0"/>
              <w:spacing w:line="240" w:lineRule="auto"/>
              <w:jc w:val="center"/>
              <w:rPr>
                <w:rFonts w:eastAsia="Times New Roman" w:cs="Times New Roman"/>
                <w:color w:val="212529"/>
                <w:sz w:val="24"/>
                <w:szCs w:val="24"/>
              </w:rPr>
            </w:pPr>
          </w:p>
          <w:p w14:paraId="230EAA1A" w14:textId="77777777" w:rsidR="0035468F" w:rsidRDefault="0035468F" w:rsidP="00E666CE">
            <w:pPr>
              <w:widowControl w:val="0"/>
              <w:spacing w:line="240" w:lineRule="auto"/>
              <w:jc w:val="center"/>
              <w:rPr>
                <w:rFonts w:eastAsia="Times New Roman" w:cs="Times New Roman"/>
                <w:color w:val="212529"/>
                <w:sz w:val="24"/>
                <w:szCs w:val="24"/>
              </w:rPr>
            </w:pPr>
          </w:p>
          <w:p w14:paraId="0ECACE49" w14:textId="77777777" w:rsidR="0035468F" w:rsidRDefault="0035468F" w:rsidP="00E666CE">
            <w:pPr>
              <w:widowControl w:val="0"/>
              <w:spacing w:line="240" w:lineRule="auto"/>
              <w:jc w:val="center"/>
              <w:rPr>
                <w:rFonts w:eastAsia="Times New Roman" w:cs="Times New Roman"/>
                <w:color w:val="212529"/>
                <w:sz w:val="24"/>
                <w:szCs w:val="24"/>
              </w:rPr>
            </w:pPr>
          </w:p>
          <w:p w14:paraId="603BFA50" w14:textId="77777777" w:rsidR="0035468F" w:rsidRDefault="0035468F" w:rsidP="00E666CE">
            <w:pPr>
              <w:widowControl w:val="0"/>
              <w:spacing w:line="240" w:lineRule="auto"/>
              <w:jc w:val="center"/>
              <w:rPr>
                <w:rFonts w:eastAsia="Times New Roman" w:cs="Times New Roman"/>
                <w:color w:val="212529"/>
                <w:sz w:val="24"/>
                <w:szCs w:val="24"/>
              </w:rPr>
            </w:pPr>
          </w:p>
          <w:p w14:paraId="60FCE7E2" w14:textId="2FB8D123" w:rsidR="0035468F" w:rsidRDefault="0035468F" w:rsidP="00E666CE">
            <w:pPr>
              <w:widowControl w:val="0"/>
              <w:spacing w:line="240" w:lineRule="auto"/>
              <w:jc w:val="center"/>
              <w:rPr>
                <w:rFonts w:eastAsia="Times New Roman" w:cs="Times New Roman"/>
                <w:color w:val="212529"/>
                <w:sz w:val="24"/>
                <w:szCs w:val="24"/>
              </w:rPr>
            </w:pPr>
          </w:p>
        </w:tc>
        <w:tc>
          <w:tcPr>
            <w:tcW w:w="2012" w:type="dxa"/>
            <w:tcBorders>
              <w:top w:val="outset" w:sz="6" w:space="0" w:color="auto"/>
              <w:left w:val="nil"/>
              <w:bottom w:val="nil"/>
              <w:right w:val="nil"/>
            </w:tcBorders>
            <w:shd w:val="clear" w:color="auto" w:fill="FFFFFF" w:themeFill="background1"/>
            <w:vAlign w:val="center"/>
          </w:tcPr>
          <w:p w14:paraId="6158B6F2" w14:textId="77777777" w:rsidR="00E666CE" w:rsidRDefault="00E666CE" w:rsidP="00E666CE">
            <w:pPr>
              <w:widowControl w:val="0"/>
              <w:spacing w:line="240" w:lineRule="auto"/>
              <w:jc w:val="center"/>
              <w:rPr>
                <w:rFonts w:eastAsia="Times New Roman" w:cs="Times New Roman"/>
                <w:color w:val="212529"/>
                <w:sz w:val="24"/>
                <w:szCs w:val="24"/>
              </w:rPr>
            </w:pPr>
          </w:p>
        </w:tc>
        <w:tc>
          <w:tcPr>
            <w:tcW w:w="1720" w:type="dxa"/>
            <w:tcBorders>
              <w:top w:val="outset" w:sz="6" w:space="0" w:color="auto"/>
              <w:left w:val="nil"/>
              <w:bottom w:val="nil"/>
              <w:right w:val="nil"/>
            </w:tcBorders>
            <w:shd w:val="clear" w:color="auto" w:fill="FFFFFF" w:themeFill="background1"/>
            <w:vAlign w:val="center"/>
          </w:tcPr>
          <w:p w14:paraId="4D35A8F9" w14:textId="77777777" w:rsidR="00E666CE" w:rsidRDefault="00E666CE" w:rsidP="00E666CE">
            <w:pPr>
              <w:widowControl w:val="0"/>
              <w:spacing w:line="240" w:lineRule="auto"/>
              <w:jc w:val="center"/>
              <w:rPr>
                <w:rFonts w:eastAsia="Times New Roman" w:cs="Times New Roman"/>
                <w:color w:val="212529"/>
                <w:sz w:val="24"/>
                <w:szCs w:val="24"/>
              </w:rPr>
            </w:pPr>
          </w:p>
          <w:p w14:paraId="128915C3" w14:textId="77777777" w:rsidR="006648ED" w:rsidRDefault="006648ED" w:rsidP="00E666CE">
            <w:pPr>
              <w:widowControl w:val="0"/>
              <w:spacing w:line="240" w:lineRule="auto"/>
              <w:jc w:val="center"/>
              <w:rPr>
                <w:rFonts w:eastAsia="Times New Roman" w:cs="Times New Roman"/>
                <w:color w:val="212529"/>
                <w:sz w:val="24"/>
                <w:szCs w:val="24"/>
              </w:rPr>
            </w:pPr>
          </w:p>
          <w:p w14:paraId="05A81C6B" w14:textId="77777777" w:rsidR="006648ED" w:rsidRDefault="006648ED" w:rsidP="00E666CE">
            <w:pPr>
              <w:widowControl w:val="0"/>
              <w:spacing w:line="240" w:lineRule="auto"/>
              <w:jc w:val="center"/>
              <w:rPr>
                <w:rFonts w:eastAsia="Times New Roman" w:cs="Times New Roman"/>
                <w:color w:val="212529"/>
                <w:sz w:val="24"/>
                <w:szCs w:val="24"/>
              </w:rPr>
            </w:pPr>
          </w:p>
          <w:p w14:paraId="56C0F979" w14:textId="77777777" w:rsidR="006648ED" w:rsidRDefault="006648ED" w:rsidP="00E666CE">
            <w:pPr>
              <w:widowControl w:val="0"/>
              <w:spacing w:line="240" w:lineRule="auto"/>
              <w:jc w:val="center"/>
              <w:rPr>
                <w:rFonts w:eastAsia="Times New Roman" w:cs="Times New Roman"/>
                <w:color w:val="212529"/>
                <w:sz w:val="24"/>
                <w:szCs w:val="24"/>
              </w:rPr>
            </w:pPr>
          </w:p>
          <w:p w14:paraId="006B9FBD" w14:textId="77777777" w:rsidR="006648ED" w:rsidRDefault="006648ED" w:rsidP="00E666CE">
            <w:pPr>
              <w:widowControl w:val="0"/>
              <w:spacing w:line="240" w:lineRule="auto"/>
              <w:jc w:val="center"/>
              <w:rPr>
                <w:rFonts w:eastAsia="Times New Roman" w:cs="Times New Roman"/>
                <w:color w:val="212529"/>
                <w:sz w:val="24"/>
                <w:szCs w:val="24"/>
              </w:rPr>
            </w:pPr>
          </w:p>
          <w:p w14:paraId="236F46B2" w14:textId="763C3FE1" w:rsidR="006648ED" w:rsidRPr="44346709" w:rsidRDefault="006648ED" w:rsidP="00E666CE">
            <w:pPr>
              <w:widowControl w:val="0"/>
              <w:spacing w:line="240" w:lineRule="auto"/>
              <w:jc w:val="center"/>
              <w:rPr>
                <w:rFonts w:eastAsia="Times New Roman" w:cs="Times New Roman"/>
                <w:color w:val="212529"/>
                <w:sz w:val="24"/>
                <w:szCs w:val="24"/>
              </w:rPr>
            </w:pPr>
          </w:p>
        </w:tc>
        <w:tc>
          <w:tcPr>
            <w:tcW w:w="5014" w:type="dxa"/>
            <w:tcBorders>
              <w:top w:val="outset" w:sz="6" w:space="0" w:color="auto"/>
              <w:left w:val="nil"/>
              <w:bottom w:val="nil"/>
              <w:right w:val="nil"/>
            </w:tcBorders>
            <w:shd w:val="clear" w:color="auto" w:fill="FFFFFF" w:themeFill="background1"/>
            <w:vAlign w:val="center"/>
          </w:tcPr>
          <w:p w14:paraId="7EF7D9E6" w14:textId="77777777" w:rsidR="00E666CE" w:rsidRPr="44346709" w:rsidRDefault="00E666CE" w:rsidP="00E666CE">
            <w:pPr>
              <w:widowControl w:val="0"/>
              <w:spacing w:line="240" w:lineRule="auto"/>
              <w:jc w:val="left"/>
              <w:rPr>
                <w:rFonts w:eastAsia="Times New Roman" w:cs="Times New Roman"/>
                <w:color w:val="212529"/>
                <w:sz w:val="24"/>
                <w:szCs w:val="24"/>
              </w:rPr>
            </w:pPr>
          </w:p>
        </w:tc>
      </w:tr>
    </w:tbl>
    <w:p w14:paraId="5D67812A" w14:textId="77777777" w:rsidR="00B86261" w:rsidRPr="00CA7271" w:rsidRDefault="00B86261" w:rsidP="00E666CE">
      <w:pPr>
        <w:pStyle w:val="Heading4"/>
        <w:keepNext w:val="0"/>
        <w:widowControl w:val="0"/>
      </w:pPr>
      <w:r w:rsidRPr="00CA7271">
        <w:lastRenderedPageBreak/>
        <w:t xml:space="preserve">Bảng role </w:t>
      </w:r>
    </w:p>
    <w:p w14:paraId="66D30BE9" w14:textId="61516824" w:rsidR="00B86261" w:rsidRDefault="00B86261" w:rsidP="00E666CE">
      <w:pPr>
        <w:pStyle w:val="Caption"/>
        <w:widowControl w:val="0"/>
      </w:pPr>
      <w:bookmarkStart w:id="676" w:name="_Toc179664736"/>
      <w:bookmarkStart w:id="677" w:name="_Toc180279809"/>
      <w:bookmarkStart w:id="678" w:name="_Toc180435493"/>
      <w:r>
        <w:t xml:space="preserve">Bảng </w:t>
      </w:r>
      <w:fldSimple w:instr=" STYLEREF 1 \s ">
        <w:r w:rsidR="001C794A">
          <w:rPr>
            <w:noProof/>
          </w:rPr>
          <w:t>3</w:t>
        </w:r>
      </w:fldSimple>
      <w:r>
        <w:t>.</w:t>
      </w:r>
      <w:fldSimple w:instr=" SEQ Bảng \* ARABIC \s 1 ">
        <w:r w:rsidR="001C794A">
          <w:rPr>
            <w:noProof/>
          </w:rPr>
          <w:t>4</w:t>
        </w:r>
      </w:fldSimple>
      <w:r>
        <w:t xml:space="preserve">. </w:t>
      </w:r>
      <w:r w:rsidRPr="00ED49D3">
        <w:t>Lưu thông tin quyền của người dùng thông thường trên trang web</w:t>
      </w:r>
      <w:bookmarkEnd w:id="676"/>
      <w:bookmarkEnd w:id="677"/>
      <w:bookmarkEnd w:id="678"/>
    </w:p>
    <w:tbl>
      <w:tblPr>
        <w:tblW w:w="9420" w:type="dxa"/>
        <w:tblBorders>
          <w:top w:val="single" w:sz="8" w:space="0" w:color="000000" w:themeColor="text1"/>
          <w:left w:val="single" w:sz="8" w:space="0" w:color="000000" w:themeColor="text1"/>
          <w:bottom w:val="single" w:sz="8" w:space="0" w:color="000000" w:themeColor="text1"/>
          <w:right w:val="single" w:sz="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00B86261" w:rsidRPr="00A72D7A" w14:paraId="56917EE4" w14:textId="77777777" w:rsidTr="00E666CE">
        <w:trPr>
          <w:tblHeader/>
        </w:trPr>
        <w:tc>
          <w:tcPr>
            <w:tcW w:w="67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497CD9D0"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55BCD72E"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4897D8A7"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045F4973"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00B86261" w:rsidRPr="00895514" w14:paraId="45C3C887"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6BDE0EC"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D6A8D62"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BBEC5A9"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14:paraId="40B1D529"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14B6DE6" w14:textId="77777777" w:rsidR="00B86261" w:rsidRPr="00895514"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quyền</w:t>
            </w:r>
          </w:p>
        </w:tc>
      </w:tr>
      <w:tr w:rsidR="00B86261" w:rsidRPr="00895514" w14:paraId="7104661D"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2F0B0D3"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6BC3C0F"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created_by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E58E823"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CE6BA5" w14:textId="77777777" w:rsidR="00B86261" w:rsidRPr="44346709"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Bản ghi được tạo bởi ai</w:t>
            </w:r>
          </w:p>
        </w:tc>
      </w:tr>
      <w:tr w:rsidR="00B86261" w:rsidRPr="00895514" w14:paraId="467F3D2D"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0CE6A2F"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9CC6C76"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create_date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269A71C"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Date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A3CB883" w14:textId="77777777" w:rsidR="00B86261" w:rsidRPr="44346709"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Ngày tạo bản ghi</w:t>
            </w:r>
          </w:p>
        </w:tc>
      </w:tr>
      <w:tr w:rsidR="00B86261" w:rsidRPr="00895514" w14:paraId="46A15AA1"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A5ABB0C"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5C66AB7"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status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7F8C087"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boolean</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CFED0EA" w14:textId="77777777" w:rsidR="00B86261" w:rsidRPr="44346709"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Trạng thái hoạt động</w:t>
            </w:r>
          </w:p>
        </w:tc>
      </w:tr>
      <w:tr w:rsidR="00B86261" w:rsidRPr="00895514" w14:paraId="53CBAA21"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71EA01D"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CF15945"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authority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1FA72A6"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00D2831" w14:textId="77777777" w:rsidR="00B86261" w:rsidRPr="00895514"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Tên </w:t>
            </w:r>
            <w:r>
              <w:rPr>
                <w:rFonts w:eastAsia="Times New Roman" w:cs="Times New Roman"/>
                <w:color w:val="212529"/>
                <w:sz w:val="24"/>
                <w:szCs w:val="24"/>
              </w:rPr>
              <w:t>quyền</w:t>
            </w:r>
          </w:p>
        </w:tc>
      </w:tr>
    </w:tbl>
    <w:p w14:paraId="474A9505" w14:textId="77777777" w:rsidR="00B86261" w:rsidRDefault="00B86261" w:rsidP="006648ED">
      <w:pPr>
        <w:pStyle w:val="Heading4"/>
        <w:keepNext w:val="0"/>
        <w:widowControl w:val="0"/>
        <w:spacing w:before="0" w:after="0"/>
      </w:pPr>
      <w:r>
        <w:t xml:space="preserve">Bảng restaurant </w:t>
      </w:r>
    </w:p>
    <w:p w14:paraId="1343C346" w14:textId="019E793A" w:rsidR="00B86261" w:rsidRDefault="00B86261" w:rsidP="006648ED">
      <w:pPr>
        <w:pStyle w:val="Caption"/>
        <w:widowControl w:val="0"/>
        <w:spacing w:before="0" w:after="0"/>
      </w:pPr>
      <w:bookmarkStart w:id="679" w:name="_Toc179664737"/>
      <w:bookmarkStart w:id="680" w:name="_Toc180279810"/>
      <w:bookmarkStart w:id="681" w:name="_Toc180435494"/>
      <w:r>
        <w:t xml:space="preserve">Bảng </w:t>
      </w:r>
      <w:fldSimple w:instr=" STYLEREF 1 \s ">
        <w:r w:rsidR="001C794A">
          <w:rPr>
            <w:noProof/>
          </w:rPr>
          <w:t>3</w:t>
        </w:r>
      </w:fldSimple>
      <w:r>
        <w:t>.</w:t>
      </w:r>
      <w:fldSimple w:instr=" SEQ Bảng \* ARABIC \s 1 ">
        <w:r w:rsidR="001C794A">
          <w:rPr>
            <w:noProof/>
          </w:rPr>
          <w:t>5</w:t>
        </w:r>
      </w:fldSimple>
      <w:r>
        <w:t xml:space="preserve">. </w:t>
      </w:r>
      <w:r w:rsidRPr="00C929F9">
        <w:t>Lưu thông tin nhà hàng trên trang web</w:t>
      </w:r>
      <w:bookmarkEnd w:id="679"/>
      <w:bookmarkEnd w:id="680"/>
      <w:bookmarkEnd w:id="681"/>
    </w:p>
    <w:tbl>
      <w:tblPr>
        <w:tblW w:w="9420" w:type="dxa"/>
        <w:tblBorders>
          <w:top w:val="single" w:sz="8" w:space="0" w:color="000000" w:themeColor="text1"/>
          <w:left w:val="single" w:sz="8" w:space="0" w:color="000000" w:themeColor="text1"/>
          <w:bottom w:val="single" w:sz="8" w:space="0" w:color="000000" w:themeColor="text1"/>
          <w:right w:val="single" w:sz="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00B86261" w:rsidRPr="00A72D7A" w14:paraId="7C4330C6" w14:textId="77777777" w:rsidTr="00E666CE">
        <w:trPr>
          <w:tblHeader/>
        </w:trPr>
        <w:tc>
          <w:tcPr>
            <w:tcW w:w="67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29A721D5" w14:textId="77777777" w:rsidR="00B86261" w:rsidRPr="00A72D7A" w:rsidRDefault="00B86261" w:rsidP="0035468F">
            <w:pPr>
              <w:widowControl w:val="0"/>
              <w:spacing w:before="60" w:after="60"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0BC9B436" w14:textId="77777777" w:rsidR="00B86261" w:rsidRPr="00A72D7A" w:rsidRDefault="00B86261" w:rsidP="0035468F">
            <w:pPr>
              <w:widowControl w:val="0"/>
              <w:spacing w:before="60" w:after="60"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54132833" w14:textId="77777777" w:rsidR="00B86261" w:rsidRPr="00A72D7A" w:rsidRDefault="00B86261" w:rsidP="0035468F">
            <w:pPr>
              <w:widowControl w:val="0"/>
              <w:spacing w:before="60" w:after="60"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7DFA0949" w14:textId="77777777" w:rsidR="00B86261" w:rsidRPr="00A72D7A" w:rsidRDefault="00B86261" w:rsidP="0035468F">
            <w:pPr>
              <w:widowControl w:val="0"/>
              <w:spacing w:before="60" w:after="60"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00B86261" w:rsidRPr="00895514" w14:paraId="52D42764"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8B3147D"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925E34A"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D8D6C97"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14:paraId="458BCD79"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F567506" w14:textId="77777777" w:rsidR="00B86261" w:rsidRPr="00895514" w:rsidRDefault="00B86261" w:rsidP="0035468F">
            <w:pPr>
              <w:widowControl w:val="0"/>
              <w:spacing w:before="60" w:after="60"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nhà hàng</w:t>
            </w:r>
          </w:p>
        </w:tc>
      </w:tr>
      <w:tr w:rsidR="00B86261" w:rsidRPr="00895514" w14:paraId="296470A2"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FF81AB8"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C25D431" w14:textId="77777777" w:rsidR="00B86261" w:rsidRPr="00EB21E9" w:rsidRDefault="00B86261" w:rsidP="0035468F">
            <w:pPr>
              <w:widowControl w:val="0"/>
              <w:spacing w:before="60" w:after="60" w:line="240" w:lineRule="auto"/>
              <w:jc w:val="center"/>
              <w:rPr>
                <w:rFonts w:cs="Times New Roman"/>
                <w:color w:val="000000"/>
                <w:sz w:val="24"/>
                <w:szCs w:val="24"/>
                <w:shd w:val="clear" w:color="auto" w:fill="FBFBFB"/>
              </w:rPr>
            </w:pPr>
            <w:r>
              <w:rPr>
                <w:rFonts w:eastAsia="Times New Roman" w:cs="Times New Roman"/>
                <w:color w:val="212529"/>
                <w:sz w:val="24"/>
                <w:szCs w:val="24"/>
              </w:rPr>
              <w:t>created_by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24A435A"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606AE95" w14:textId="77777777" w:rsidR="00B86261" w:rsidRDefault="00B86261" w:rsidP="0035468F">
            <w:pPr>
              <w:widowControl w:val="0"/>
              <w:spacing w:before="60" w:after="60" w:line="240" w:lineRule="auto"/>
              <w:jc w:val="left"/>
              <w:rPr>
                <w:rFonts w:eastAsia="Times New Roman" w:cs="Times New Roman"/>
                <w:color w:val="212529"/>
                <w:sz w:val="24"/>
                <w:szCs w:val="24"/>
              </w:rPr>
            </w:pPr>
            <w:r>
              <w:rPr>
                <w:rFonts w:eastAsia="Times New Roman" w:cs="Times New Roman"/>
                <w:color w:val="212529"/>
                <w:sz w:val="24"/>
                <w:szCs w:val="24"/>
              </w:rPr>
              <w:t>Bản ghi được tạo bởi ai</w:t>
            </w:r>
          </w:p>
        </w:tc>
      </w:tr>
      <w:tr w:rsidR="00B86261" w:rsidRPr="00895514" w14:paraId="1EC8CCCA"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D41BCEA"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DF90A1E" w14:textId="77777777" w:rsidR="00B86261" w:rsidRPr="00EB21E9" w:rsidRDefault="00B86261" w:rsidP="0035468F">
            <w:pPr>
              <w:widowControl w:val="0"/>
              <w:spacing w:before="60" w:after="60" w:line="240" w:lineRule="auto"/>
              <w:jc w:val="center"/>
              <w:rPr>
                <w:rFonts w:cs="Times New Roman"/>
                <w:color w:val="000000"/>
                <w:sz w:val="24"/>
                <w:szCs w:val="24"/>
                <w:shd w:val="clear" w:color="auto" w:fill="FBFBFB"/>
              </w:rPr>
            </w:pPr>
            <w:r>
              <w:rPr>
                <w:rFonts w:eastAsia="Times New Roman" w:cs="Times New Roman"/>
                <w:color w:val="212529"/>
                <w:sz w:val="24"/>
                <w:szCs w:val="24"/>
              </w:rPr>
              <w:t>create_date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605E1B6"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Date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AB0E186" w14:textId="77777777" w:rsidR="00B86261" w:rsidRDefault="00B86261" w:rsidP="0035468F">
            <w:pPr>
              <w:widowControl w:val="0"/>
              <w:spacing w:before="60" w:after="60" w:line="240" w:lineRule="auto"/>
              <w:jc w:val="left"/>
              <w:rPr>
                <w:rFonts w:eastAsia="Times New Roman" w:cs="Times New Roman"/>
                <w:color w:val="212529"/>
                <w:sz w:val="24"/>
                <w:szCs w:val="24"/>
              </w:rPr>
            </w:pPr>
            <w:r>
              <w:rPr>
                <w:rFonts w:eastAsia="Times New Roman" w:cs="Times New Roman"/>
                <w:color w:val="212529"/>
                <w:sz w:val="24"/>
                <w:szCs w:val="24"/>
              </w:rPr>
              <w:t>Ngày tạo bản ghi</w:t>
            </w:r>
          </w:p>
        </w:tc>
      </w:tr>
      <w:tr w:rsidR="00B86261" w:rsidRPr="00895514" w14:paraId="25DA7598"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8652592"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B5F10C0" w14:textId="77777777" w:rsidR="00B86261" w:rsidRPr="00EB21E9" w:rsidRDefault="00B86261" w:rsidP="0035468F">
            <w:pPr>
              <w:widowControl w:val="0"/>
              <w:spacing w:before="60" w:after="60" w:line="240" w:lineRule="auto"/>
              <w:jc w:val="center"/>
              <w:rPr>
                <w:rFonts w:cs="Times New Roman"/>
                <w:color w:val="000000"/>
                <w:sz w:val="24"/>
                <w:szCs w:val="24"/>
                <w:shd w:val="clear" w:color="auto" w:fill="FBFBFB"/>
              </w:rPr>
            </w:pPr>
            <w:r>
              <w:rPr>
                <w:rFonts w:eastAsia="Times New Roman" w:cs="Times New Roman"/>
                <w:color w:val="212529"/>
                <w:sz w:val="24"/>
                <w:szCs w:val="24"/>
              </w:rPr>
              <w:t>status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912973B"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boolean</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940611E" w14:textId="77777777" w:rsidR="00B86261" w:rsidRDefault="00B86261" w:rsidP="0035468F">
            <w:pPr>
              <w:widowControl w:val="0"/>
              <w:spacing w:before="60" w:after="60" w:line="240" w:lineRule="auto"/>
              <w:jc w:val="left"/>
              <w:rPr>
                <w:rFonts w:eastAsia="Times New Roman" w:cs="Times New Roman"/>
                <w:color w:val="212529"/>
                <w:sz w:val="24"/>
                <w:szCs w:val="24"/>
              </w:rPr>
            </w:pPr>
            <w:r>
              <w:rPr>
                <w:rFonts w:eastAsia="Times New Roman" w:cs="Times New Roman"/>
                <w:color w:val="212529"/>
                <w:sz w:val="24"/>
                <w:szCs w:val="24"/>
              </w:rPr>
              <w:t>Trạng thái hoạt động</w:t>
            </w:r>
          </w:p>
        </w:tc>
      </w:tr>
      <w:tr w:rsidR="00B86261" w:rsidRPr="00895514" w14:paraId="5EC7421D"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8DE1CD0"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C04342D"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sidRPr="00EB21E9">
              <w:rPr>
                <w:rFonts w:cs="Times New Roman"/>
                <w:color w:val="000000"/>
                <w:sz w:val="24"/>
                <w:szCs w:val="24"/>
                <w:shd w:val="clear" w:color="auto" w:fill="FBFBFB"/>
              </w:rPr>
              <w:t>detail</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852694F"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C9EAFB3" w14:textId="77777777" w:rsidR="00B86261" w:rsidRPr="00895514" w:rsidRDefault="00B86261" w:rsidP="0035468F">
            <w:pPr>
              <w:widowControl w:val="0"/>
              <w:spacing w:before="60" w:after="60" w:line="240" w:lineRule="auto"/>
              <w:jc w:val="left"/>
              <w:rPr>
                <w:rFonts w:eastAsia="Times New Roman" w:cs="Times New Roman"/>
                <w:color w:val="212529"/>
                <w:sz w:val="24"/>
                <w:szCs w:val="24"/>
              </w:rPr>
            </w:pPr>
            <w:r>
              <w:rPr>
                <w:rFonts w:eastAsia="Times New Roman" w:cs="Times New Roman"/>
                <w:color w:val="212529"/>
                <w:sz w:val="24"/>
                <w:szCs w:val="24"/>
              </w:rPr>
              <w:t>Mô tả về nhà hàng</w:t>
            </w:r>
          </w:p>
        </w:tc>
      </w:tr>
      <w:tr w:rsidR="00B86261" w:rsidRPr="00895514" w14:paraId="3198F4B9"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D403571"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34F00E6"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sidRPr="00EB21E9">
              <w:rPr>
                <w:rFonts w:cs="Times New Roman"/>
                <w:color w:val="000000"/>
                <w:sz w:val="24"/>
                <w:szCs w:val="24"/>
                <w:shd w:val="clear" w:color="auto" w:fill="FBFBFB"/>
              </w:rPr>
              <w:t>time_close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8E25105"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D4B0203" w14:textId="77777777" w:rsidR="00B86261" w:rsidRPr="00895514" w:rsidRDefault="00B86261" w:rsidP="0035468F">
            <w:pPr>
              <w:widowControl w:val="0"/>
              <w:spacing w:before="60" w:after="60" w:line="240" w:lineRule="auto"/>
              <w:jc w:val="left"/>
              <w:rPr>
                <w:rFonts w:eastAsia="Times New Roman" w:cs="Times New Roman"/>
                <w:color w:val="212529"/>
                <w:sz w:val="24"/>
                <w:szCs w:val="24"/>
              </w:rPr>
            </w:pPr>
            <w:r>
              <w:rPr>
                <w:rFonts w:eastAsia="Times New Roman" w:cs="Times New Roman"/>
                <w:color w:val="212529"/>
                <w:sz w:val="24"/>
                <w:szCs w:val="24"/>
              </w:rPr>
              <w:t>Thời gian đóng cửa</w:t>
            </w:r>
          </w:p>
        </w:tc>
      </w:tr>
      <w:tr w:rsidR="00B86261" w:rsidRPr="00895514" w14:paraId="13D0A514"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3F1298F"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5D4304F"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sidRPr="00EB21E9">
              <w:rPr>
                <w:rFonts w:cs="Times New Roman"/>
                <w:color w:val="000000"/>
                <w:sz w:val="24"/>
                <w:szCs w:val="24"/>
                <w:shd w:val="clear" w:color="auto" w:fill="FBFBFB"/>
              </w:rPr>
              <w:t>time_start</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84E2CFB" w14:textId="77777777" w:rsidR="00B86261" w:rsidRPr="00895514"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A204A57" w14:textId="77777777" w:rsidR="00B86261" w:rsidRPr="00895514" w:rsidRDefault="00B86261" w:rsidP="0035468F">
            <w:pPr>
              <w:widowControl w:val="0"/>
              <w:spacing w:before="60" w:after="60" w:line="240" w:lineRule="auto"/>
              <w:jc w:val="left"/>
              <w:rPr>
                <w:rFonts w:eastAsia="Times New Roman" w:cs="Times New Roman"/>
                <w:color w:val="212529"/>
                <w:sz w:val="24"/>
                <w:szCs w:val="24"/>
              </w:rPr>
            </w:pPr>
            <w:r>
              <w:rPr>
                <w:rFonts w:eastAsia="Times New Roman" w:cs="Times New Roman"/>
                <w:color w:val="212529"/>
                <w:sz w:val="24"/>
                <w:szCs w:val="24"/>
              </w:rPr>
              <w:t>Thời gian mở cửa</w:t>
            </w:r>
          </w:p>
        </w:tc>
      </w:tr>
      <w:tr w:rsidR="00B86261" w:rsidRPr="00797584" w14:paraId="7F8D8FF5"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659AFF4"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9C00C9D" w14:textId="77777777" w:rsidR="00B86261" w:rsidRPr="00797584" w:rsidRDefault="00B86261" w:rsidP="0035468F">
            <w:pPr>
              <w:widowControl w:val="0"/>
              <w:spacing w:before="60" w:after="60" w:line="240" w:lineRule="auto"/>
              <w:jc w:val="center"/>
              <w:rPr>
                <w:rFonts w:eastAsia="Times New Roman" w:cs="Times New Roman"/>
                <w:color w:val="212529"/>
                <w:sz w:val="24"/>
                <w:szCs w:val="24"/>
              </w:rPr>
            </w:pPr>
            <w:r w:rsidRPr="00EB21E9">
              <w:rPr>
                <w:rFonts w:cs="Times New Roman"/>
                <w:color w:val="000000"/>
                <w:sz w:val="24"/>
                <w:szCs w:val="24"/>
                <w:shd w:val="clear" w:color="auto" w:fill="FBFBFB"/>
              </w:rPr>
              <w:t>phone_number</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7B0CF3B"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50AEF5D" w14:textId="77777777" w:rsidR="00B86261" w:rsidRPr="00797584" w:rsidRDefault="00B86261" w:rsidP="0035468F">
            <w:pPr>
              <w:widowControl w:val="0"/>
              <w:spacing w:before="60" w:after="60" w:line="240" w:lineRule="auto"/>
              <w:jc w:val="left"/>
              <w:rPr>
                <w:rFonts w:eastAsia="Times New Roman" w:cs="Times New Roman"/>
                <w:color w:val="212529"/>
                <w:sz w:val="24"/>
                <w:szCs w:val="24"/>
              </w:rPr>
            </w:pPr>
            <w:r>
              <w:rPr>
                <w:rStyle w:val="normaltextrun"/>
                <w:shd w:val="clear" w:color="auto" w:fill="FFFFFF"/>
              </w:rPr>
              <w:t>Số điện thoại nhà hàng</w:t>
            </w:r>
          </w:p>
        </w:tc>
      </w:tr>
      <w:tr w:rsidR="00B86261" w:rsidRPr="00797584" w14:paraId="2D4C0409"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D8ADA6" w14:textId="77777777" w:rsidR="00B86261"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9</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78ABF0D" w14:textId="77777777" w:rsidR="00B86261" w:rsidRPr="00EB21E9" w:rsidRDefault="00B86261" w:rsidP="0035468F">
            <w:pPr>
              <w:widowControl w:val="0"/>
              <w:spacing w:before="60" w:after="60"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restaurant_name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0D03867"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F10A9BA" w14:textId="77777777" w:rsidR="00B86261" w:rsidRDefault="00B86261" w:rsidP="0035468F">
            <w:pPr>
              <w:widowControl w:val="0"/>
              <w:spacing w:before="60" w:after="60" w:line="240" w:lineRule="auto"/>
              <w:jc w:val="left"/>
              <w:rPr>
                <w:rStyle w:val="normaltextrun"/>
                <w:shd w:val="clear" w:color="auto" w:fill="FFFFFF"/>
              </w:rPr>
            </w:pPr>
            <w:r>
              <w:rPr>
                <w:rStyle w:val="normaltextrun"/>
                <w:shd w:val="clear" w:color="auto" w:fill="FFFFFF"/>
              </w:rPr>
              <w:t>Tên nhà hàng</w:t>
            </w:r>
          </w:p>
        </w:tc>
      </w:tr>
      <w:tr w:rsidR="00B86261" w:rsidRPr="00797584" w14:paraId="7AEB3924"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843A157" w14:textId="77777777" w:rsidR="00B86261"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10</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59158CE" w14:textId="77777777" w:rsidR="00B86261" w:rsidRPr="00EB21E9" w:rsidRDefault="00B86261" w:rsidP="0035468F">
            <w:pPr>
              <w:widowControl w:val="0"/>
              <w:spacing w:before="60" w:after="60"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quantity_sold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4089447"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82D3F88" w14:textId="77777777" w:rsidR="00B86261" w:rsidRDefault="00B86261" w:rsidP="0035468F">
            <w:pPr>
              <w:widowControl w:val="0"/>
              <w:spacing w:before="60" w:after="60" w:line="240" w:lineRule="auto"/>
              <w:jc w:val="left"/>
              <w:rPr>
                <w:rStyle w:val="normaltextrun"/>
                <w:shd w:val="clear" w:color="auto" w:fill="FFFFFF"/>
              </w:rPr>
            </w:pPr>
            <w:r>
              <w:rPr>
                <w:rStyle w:val="normaltextrun"/>
                <w:shd w:val="clear" w:color="auto" w:fill="FFFFFF"/>
              </w:rPr>
              <w:t>Số lượng đã bán</w:t>
            </w:r>
          </w:p>
        </w:tc>
      </w:tr>
      <w:tr w:rsidR="00B86261" w:rsidRPr="00797584" w14:paraId="79050BAE"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CFC1A48" w14:textId="77777777" w:rsidR="00B86261"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11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E890DE7" w14:textId="77777777" w:rsidR="00B86261" w:rsidRPr="00EB21E9" w:rsidRDefault="00B86261" w:rsidP="0035468F">
            <w:pPr>
              <w:widowControl w:val="0"/>
              <w:spacing w:before="60" w:after="60"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img_res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AE73747"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34068E6" w14:textId="77777777" w:rsidR="00B86261" w:rsidRDefault="00B86261" w:rsidP="0035468F">
            <w:pPr>
              <w:widowControl w:val="0"/>
              <w:spacing w:before="60" w:after="60" w:line="240" w:lineRule="auto"/>
              <w:jc w:val="left"/>
              <w:rPr>
                <w:rStyle w:val="normaltextrun"/>
                <w:shd w:val="clear" w:color="auto" w:fill="FFFFFF"/>
              </w:rPr>
            </w:pPr>
            <w:r>
              <w:rPr>
                <w:rStyle w:val="normaltextrun"/>
                <w:shd w:val="clear" w:color="auto" w:fill="FFFFFF"/>
              </w:rPr>
              <w:t>Ảnh nhà hàng</w:t>
            </w:r>
          </w:p>
        </w:tc>
      </w:tr>
      <w:tr w:rsidR="00B86261" w:rsidRPr="00797584" w14:paraId="4F931FE8"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19E0107" w14:textId="77777777" w:rsidR="00B86261"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12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59A5C42" w14:textId="77777777" w:rsidR="00B86261" w:rsidRPr="00EB21E9" w:rsidRDefault="00B86261" w:rsidP="0035468F">
            <w:pPr>
              <w:widowControl w:val="0"/>
              <w:spacing w:before="60" w:after="60"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distance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DD22D55"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Double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3222286" w14:textId="77777777" w:rsidR="00B86261" w:rsidRDefault="00B86261" w:rsidP="0035468F">
            <w:pPr>
              <w:widowControl w:val="0"/>
              <w:spacing w:before="60" w:after="60" w:line="240" w:lineRule="auto"/>
              <w:jc w:val="left"/>
              <w:rPr>
                <w:rStyle w:val="normaltextrun"/>
                <w:shd w:val="clear" w:color="auto" w:fill="FFFFFF"/>
              </w:rPr>
            </w:pPr>
            <w:r>
              <w:rPr>
                <w:rStyle w:val="normaltextrun"/>
                <w:shd w:val="clear" w:color="auto" w:fill="FFFFFF"/>
              </w:rPr>
              <w:t>Khoảng cách nhà hàng đến trường Đại học Thăng Long</w:t>
            </w:r>
          </w:p>
        </w:tc>
      </w:tr>
      <w:tr w:rsidR="00B86261" w:rsidRPr="00797584" w14:paraId="6D604B17"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A3BEE15" w14:textId="77777777" w:rsidR="00B86261"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13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299490" w14:textId="77777777" w:rsidR="00B86261" w:rsidRPr="00EB21E9" w:rsidRDefault="00B86261" w:rsidP="0035468F">
            <w:pPr>
              <w:widowControl w:val="0"/>
              <w:spacing w:before="60" w:after="60" w:line="240" w:lineRule="auto"/>
              <w:jc w:val="center"/>
              <w:rPr>
                <w:rFonts w:cs="Times New Roman"/>
                <w:color w:val="000000"/>
                <w:sz w:val="24"/>
                <w:szCs w:val="24"/>
                <w:shd w:val="clear" w:color="auto" w:fill="FBFBFB"/>
              </w:rPr>
            </w:pPr>
            <w:r w:rsidRPr="00EB21E9">
              <w:rPr>
                <w:rFonts w:cs="Times New Roman"/>
                <w:color w:val="000000"/>
                <w:sz w:val="24"/>
                <w:szCs w:val="24"/>
                <w:shd w:val="clear" w:color="auto" w:fill="FBFBFB"/>
              </w:rPr>
              <w:t>address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E353898"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AC908B7" w14:textId="77777777" w:rsidR="00B86261" w:rsidRDefault="00B86261" w:rsidP="0035468F">
            <w:pPr>
              <w:widowControl w:val="0"/>
              <w:spacing w:before="60" w:after="60" w:line="240" w:lineRule="auto"/>
              <w:jc w:val="left"/>
              <w:rPr>
                <w:rStyle w:val="normaltextrun"/>
                <w:shd w:val="clear" w:color="auto" w:fill="FFFFFF"/>
              </w:rPr>
            </w:pPr>
            <w:r>
              <w:rPr>
                <w:rStyle w:val="normaltextrun"/>
                <w:shd w:val="clear" w:color="auto" w:fill="FFFFFF"/>
              </w:rPr>
              <w:t>Địa chỉ nhà hàng</w:t>
            </w:r>
          </w:p>
        </w:tc>
      </w:tr>
      <w:tr w:rsidR="00B86261" w:rsidRPr="00797584" w14:paraId="2F240B66" w14:textId="77777777" w:rsidTr="0035468F">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22D9FCD" w14:textId="77777777" w:rsidR="00B86261"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14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B584B6C" w14:textId="77777777" w:rsidR="00B86261" w:rsidRPr="00EB21E9" w:rsidRDefault="00B86261" w:rsidP="0035468F">
            <w:pPr>
              <w:widowControl w:val="0"/>
              <w:spacing w:before="60" w:after="60"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star</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55240CF" w14:textId="77777777" w:rsidR="00B86261" w:rsidRPr="44346709" w:rsidRDefault="00B86261" w:rsidP="0035468F">
            <w:pPr>
              <w:widowControl w:val="0"/>
              <w:spacing w:before="60" w:after="60"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F8CFF1F" w14:textId="77777777" w:rsidR="00B86261" w:rsidRDefault="00B86261" w:rsidP="0035468F">
            <w:pPr>
              <w:widowControl w:val="0"/>
              <w:spacing w:before="60" w:after="60" w:line="240" w:lineRule="auto"/>
              <w:jc w:val="left"/>
              <w:rPr>
                <w:rStyle w:val="normaltextrun"/>
                <w:shd w:val="clear" w:color="auto" w:fill="FFFFFF"/>
              </w:rPr>
            </w:pPr>
            <w:r>
              <w:rPr>
                <w:rStyle w:val="normaltextrun"/>
                <w:shd w:val="clear" w:color="auto" w:fill="FFFFFF"/>
              </w:rPr>
              <w:t xml:space="preserve"> Sao đánh giá nhàng</w:t>
            </w:r>
          </w:p>
        </w:tc>
      </w:tr>
      <w:tr w:rsidR="0035468F" w:rsidRPr="00797584" w14:paraId="36186258" w14:textId="77777777" w:rsidTr="0035468F">
        <w:tc>
          <w:tcPr>
            <w:tcW w:w="674" w:type="dxa"/>
            <w:tcBorders>
              <w:top w:val="outset" w:sz="6" w:space="0" w:color="auto"/>
              <w:left w:val="nil"/>
              <w:bottom w:val="nil"/>
              <w:right w:val="nil"/>
            </w:tcBorders>
            <w:shd w:val="clear" w:color="auto" w:fill="FFFFFF" w:themeFill="background1"/>
            <w:vAlign w:val="center"/>
          </w:tcPr>
          <w:p w14:paraId="65615F2B" w14:textId="77777777" w:rsidR="0035468F" w:rsidRDefault="0035468F" w:rsidP="0035468F">
            <w:pPr>
              <w:widowControl w:val="0"/>
              <w:spacing w:before="60" w:after="60" w:line="240" w:lineRule="auto"/>
              <w:jc w:val="center"/>
              <w:rPr>
                <w:rFonts w:eastAsia="Times New Roman" w:cs="Times New Roman"/>
                <w:color w:val="212529"/>
                <w:sz w:val="24"/>
                <w:szCs w:val="24"/>
              </w:rPr>
            </w:pPr>
          </w:p>
          <w:p w14:paraId="1F377046" w14:textId="77777777" w:rsidR="0035468F" w:rsidRDefault="0035468F" w:rsidP="0035468F">
            <w:pPr>
              <w:widowControl w:val="0"/>
              <w:spacing w:before="60" w:after="60" w:line="240" w:lineRule="auto"/>
              <w:jc w:val="center"/>
              <w:rPr>
                <w:rFonts w:eastAsia="Times New Roman" w:cs="Times New Roman"/>
                <w:color w:val="212529"/>
                <w:sz w:val="24"/>
                <w:szCs w:val="24"/>
              </w:rPr>
            </w:pPr>
          </w:p>
          <w:p w14:paraId="38DFF587" w14:textId="77777777" w:rsidR="0035468F" w:rsidRDefault="0035468F" w:rsidP="0035468F">
            <w:pPr>
              <w:widowControl w:val="0"/>
              <w:spacing w:before="60" w:after="60" w:line="240" w:lineRule="auto"/>
              <w:jc w:val="center"/>
              <w:rPr>
                <w:rFonts w:eastAsia="Times New Roman" w:cs="Times New Roman"/>
                <w:color w:val="212529"/>
                <w:sz w:val="24"/>
                <w:szCs w:val="24"/>
              </w:rPr>
            </w:pPr>
          </w:p>
          <w:p w14:paraId="049D0953" w14:textId="6DA39D8C" w:rsidR="0035468F" w:rsidRDefault="0035468F" w:rsidP="0035468F">
            <w:pPr>
              <w:widowControl w:val="0"/>
              <w:spacing w:before="60" w:after="60" w:line="240" w:lineRule="auto"/>
              <w:jc w:val="center"/>
              <w:rPr>
                <w:rFonts w:eastAsia="Times New Roman" w:cs="Times New Roman"/>
                <w:color w:val="212529"/>
                <w:sz w:val="24"/>
                <w:szCs w:val="24"/>
              </w:rPr>
            </w:pPr>
          </w:p>
        </w:tc>
        <w:tc>
          <w:tcPr>
            <w:tcW w:w="2012" w:type="dxa"/>
            <w:tcBorders>
              <w:top w:val="outset" w:sz="6" w:space="0" w:color="auto"/>
              <w:left w:val="nil"/>
              <w:bottom w:val="nil"/>
              <w:right w:val="nil"/>
            </w:tcBorders>
            <w:shd w:val="clear" w:color="auto" w:fill="FFFFFF" w:themeFill="background1"/>
            <w:vAlign w:val="center"/>
          </w:tcPr>
          <w:p w14:paraId="177B69E8" w14:textId="77777777" w:rsidR="0035468F" w:rsidRDefault="0035468F" w:rsidP="0035468F">
            <w:pPr>
              <w:widowControl w:val="0"/>
              <w:spacing w:before="60" w:after="60" w:line="240" w:lineRule="auto"/>
              <w:jc w:val="center"/>
              <w:rPr>
                <w:rFonts w:cs="Times New Roman"/>
                <w:color w:val="000000"/>
                <w:sz w:val="24"/>
                <w:szCs w:val="24"/>
                <w:shd w:val="clear" w:color="auto" w:fill="FBFBFB"/>
              </w:rPr>
            </w:pPr>
          </w:p>
        </w:tc>
        <w:tc>
          <w:tcPr>
            <w:tcW w:w="1720" w:type="dxa"/>
            <w:tcBorders>
              <w:top w:val="outset" w:sz="6" w:space="0" w:color="auto"/>
              <w:left w:val="nil"/>
              <w:bottom w:val="nil"/>
              <w:right w:val="nil"/>
            </w:tcBorders>
            <w:shd w:val="clear" w:color="auto" w:fill="FFFFFF" w:themeFill="background1"/>
            <w:vAlign w:val="center"/>
          </w:tcPr>
          <w:p w14:paraId="749A97F5" w14:textId="77777777" w:rsidR="0035468F" w:rsidRDefault="0035468F" w:rsidP="0035468F">
            <w:pPr>
              <w:widowControl w:val="0"/>
              <w:spacing w:before="60" w:after="60" w:line="240" w:lineRule="auto"/>
              <w:jc w:val="center"/>
              <w:rPr>
                <w:rFonts w:eastAsia="Times New Roman" w:cs="Times New Roman"/>
                <w:color w:val="212529"/>
                <w:sz w:val="24"/>
                <w:szCs w:val="24"/>
              </w:rPr>
            </w:pPr>
          </w:p>
        </w:tc>
        <w:tc>
          <w:tcPr>
            <w:tcW w:w="5014" w:type="dxa"/>
            <w:tcBorders>
              <w:top w:val="outset" w:sz="6" w:space="0" w:color="auto"/>
              <w:left w:val="nil"/>
              <w:bottom w:val="nil"/>
              <w:right w:val="nil"/>
            </w:tcBorders>
            <w:shd w:val="clear" w:color="auto" w:fill="FFFFFF" w:themeFill="background1"/>
            <w:vAlign w:val="center"/>
          </w:tcPr>
          <w:p w14:paraId="69C4986C" w14:textId="77777777" w:rsidR="0035468F" w:rsidRDefault="0035468F" w:rsidP="0035468F">
            <w:pPr>
              <w:widowControl w:val="0"/>
              <w:spacing w:before="60" w:after="60" w:line="240" w:lineRule="auto"/>
              <w:jc w:val="left"/>
              <w:rPr>
                <w:rStyle w:val="normaltextrun"/>
                <w:shd w:val="clear" w:color="auto" w:fill="FFFFFF"/>
              </w:rPr>
            </w:pPr>
          </w:p>
        </w:tc>
      </w:tr>
    </w:tbl>
    <w:p w14:paraId="14D6184E" w14:textId="77777777" w:rsidR="00B86261" w:rsidRDefault="00B86261" w:rsidP="00E666CE">
      <w:pPr>
        <w:pStyle w:val="Heading4"/>
        <w:keepNext w:val="0"/>
        <w:widowControl w:val="0"/>
      </w:pPr>
      <w:r>
        <w:lastRenderedPageBreak/>
        <w:t xml:space="preserve">Bảng food </w:t>
      </w:r>
    </w:p>
    <w:p w14:paraId="746F306A" w14:textId="543EB445" w:rsidR="00B86261" w:rsidRDefault="00B86261" w:rsidP="00E666CE">
      <w:pPr>
        <w:pStyle w:val="Caption"/>
        <w:widowControl w:val="0"/>
      </w:pPr>
      <w:bookmarkStart w:id="682" w:name="_Toc179664738"/>
      <w:bookmarkStart w:id="683" w:name="_Toc180279811"/>
      <w:bookmarkStart w:id="684" w:name="_Toc180435495"/>
      <w:r>
        <w:t xml:space="preserve">Bảng </w:t>
      </w:r>
      <w:fldSimple w:instr=" STYLEREF 1 \s ">
        <w:r w:rsidR="001C794A">
          <w:rPr>
            <w:noProof/>
          </w:rPr>
          <w:t>3</w:t>
        </w:r>
      </w:fldSimple>
      <w:r>
        <w:t>.</w:t>
      </w:r>
      <w:fldSimple w:instr=" SEQ Bảng \* ARABIC \s 1 ">
        <w:r w:rsidR="001C794A">
          <w:rPr>
            <w:noProof/>
          </w:rPr>
          <w:t>6</w:t>
        </w:r>
      </w:fldSimple>
      <w:r>
        <w:t xml:space="preserve">. </w:t>
      </w:r>
      <w:r w:rsidRPr="00C929F9">
        <w:t>Lưu thông tin món ăn trên trang web</w:t>
      </w:r>
      <w:bookmarkEnd w:id="682"/>
      <w:bookmarkEnd w:id="683"/>
      <w:bookmarkEnd w:id="684"/>
    </w:p>
    <w:tbl>
      <w:tblPr>
        <w:tblW w:w="9420" w:type="dxa"/>
        <w:tblBorders>
          <w:top w:val="single" w:sz="8" w:space="0" w:color="000000" w:themeColor="text1"/>
          <w:left w:val="single" w:sz="8" w:space="0" w:color="000000" w:themeColor="text1"/>
          <w:bottom w:val="single" w:sz="8" w:space="0" w:color="000000" w:themeColor="text1"/>
          <w:right w:val="single" w:sz="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673"/>
        <w:gridCol w:w="2109"/>
        <w:gridCol w:w="1638"/>
        <w:gridCol w:w="5000"/>
      </w:tblGrid>
      <w:tr w:rsidR="00B86261" w:rsidRPr="00A72D7A" w14:paraId="412BA40B" w14:textId="77777777" w:rsidTr="00E666CE">
        <w:trPr>
          <w:tblHeader/>
        </w:trPr>
        <w:tc>
          <w:tcPr>
            <w:tcW w:w="673"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68A148AB" w14:textId="77777777" w:rsidR="00B86261" w:rsidRPr="00FF0E38" w:rsidRDefault="00B86261" w:rsidP="00E666CE">
            <w:pPr>
              <w:widowControl w:val="0"/>
              <w:spacing w:line="240" w:lineRule="auto"/>
              <w:jc w:val="center"/>
              <w:rPr>
                <w:rFonts w:eastAsia="Times New Roman" w:cs="Times New Roman"/>
                <w:b/>
                <w:bCs/>
                <w:color w:val="212529"/>
                <w:sz w:val="24"/>
                <w:szCs w:val="24"/>
              </w:rPr>
            </w:pPr>
            <w:r w:rsidRPr="00FF0E38">
              <w:rPr>
                <w:rFonts w:eastAsia="Times New Roman" w:cs="Times New Roman"/>
                <w:b/>
                <w:bCs/>
                <w:color w:val="212529"/>
                <w:sz w:val="24"/>
                <w:szCs w:val="24"/>
              </w:rPr>
              <w:t>STT</w:t>
            </w:r>
          </w:p>
        </w:tc>
        <w:tc>
          <w:tcPr>
            <w:tcW w:w="2109"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0E6DB332" w14:textId="77777777" w:rsidR="00B86261" w:rsidRPr="00FF0E38" w:rsidRDefault="00B86261" w:rsidP="00E666CE">
            <w:pPr>
              <w:widowControl w:val="0"/>
              <w:spacing w:line="240" w:lineRule="auto"/>
              <w:jc w:val="center"/>
              <w:rPr>
                <w:rFonts w:eastAsia="Times New Roman" w:cs="Times New Roman"/>
                <w:b/>
                <w:bCs/>
                <w:color w:val="212529"/>
                <w:sz w:val="24"/>
                <w:szCs w:val="24"/>
              </w:rPr>
            </w:pPr>
            <w:r w:rsidRPr="00FF0E38">
              <w:rPr>
                <w:rFonts w:eastAsia="Times New Roman" w:cs="Times New Roman"/>
                <w:b/>
                <w:bCs/>
                <w:color w:val="212529"/>
                <w:sz w:val="24"/>
                <w:szCs w:val="24"/>
              </w:rPr>
              <w:t>Tên Trường</w:t>
            </w:r>
          </w:p>
        </w:tc>
        <w:tc>
          <w:tcPr>
            <w:tcW w:w="1638"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21804E4C" w14:textId="77777777" w:rsidR="00B86261" w:rsidRPr="00FF0E38" w:rsidRDefault="00B86261" w:rsidP="00E666CE">
            <w:pPr>
              <w:widowControl w:val="0"/>
              <w:spacing w:line="240" w:lineRule="auto"/>
              <w:jc w:val="center"/>
              <w:rPr>
                <w:rFonts w:eastAsia="Times New Roman" w:cs="Times New Roman"/>
                <w:b/>
                <w:bCs/>
                <w:color w:val="212529"/>
                <w:sz w:val="24"/>
                <w:szCs w:val="24"/>
              </w:rPr>
            </w:pPr>
            <w:r w:rsidRPr="00FF0E38">
              <w:rPr>
                <w:rFonts w:eastAsia="Times New Roman" w:cs="Times New Roman"/>
                <w:b/>
                <w:bCs/>
                <w:color w:val="212529"/>
                <w:sz w:val="24"/>
                <w:szCs w:val="24"/>
              </w:rPr>
              <w:t>Ràng buộc</w:t>
            </w:r>
          </w:p>
        </w:tc>
        <w:tc>
          <w:tcPr>
            <w:tcW w:w="500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524877E0" w14:textId="77777777" w:rsidR="00B86261" w:rsidRPr="00FF0E38" w:rsidRDefault="00B86261" w:rsidP="00E666CE">
            <w:pPr>
              <w:widowControl w:val="0"/>
              <w:spacing w:line="240" w:lineRule="auto"/>
              <w:jc w:val="center"/>
              <w:rPr>
                <w:rFonts w:eastAsia="Times New Roman" w:cs="Times New Roman"/>
                <w:b/>
                <w:bCs/>
                <w:color w:val="212529"/>
                <w:sz w:val="24"/>
                <w:szCs w:val="24"/>
              </w:rPr>
            </w:pPr>
            <w:r w:rsidRPr="00FF0E38">
              <w:rPr>
                <w:rFonts w:eastAsia="Times New Roman" w:cs="Times New Roman"/>
                <w:b/>
                <w:bCs/>
                <w:color w:val="212529"/>
                <w:sz w:val="24"/>
                <w:szCs w:val="24"/>
              </w:rPr>
              <w:t>Mô tả</w:t>
            </w:r>
          </w:p>
        </w:tc>
      </w:tr>
      <w:tr w:rsidR="00B86261" w:rsidRPr="00895514" w14:paraId="3D5C2F23"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2410167"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1</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2DFAA3A"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id</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9925CCB"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Khóa chính</w:t>
            </w:r>
          </w:p>
          <w:p w14:paraId="2EFEBCE7"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Kiểu Int tự tăng</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DA1A5A2" w14:textId="77777777" w:rsidR="00B86261" w:rsidRPr="00FF0E38" w:rsidRDefault="00B86261" w:rsidP="00E666CE">
            <w:pPr>
              <w:widowControl w:val="0"/>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Mã định danh duy nhất cho mỗi món ăn</w:t>
            </w:r>
          </w:p>
        </w:tc>
      </w:tr>
      <w:tr w:rsidR="00B86261" w:rsidRPr="00895514" w14:paraId="64E3E7F8"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4893227"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E55ACE0" w14:textId="77777777" w:rsidR="00B86261" w:rsidRPr="00FF0E38"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created_by</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7D5FBBE"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727974B" w14:textId="77777777" w:rsidR="00B86261" w:rsidRPr="00FF0E38"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Bản ghi được tạo bởi ai</w:t>
            </w:r>
          </w:p>
        </w:tc>
      </w:tr>
      <w:tr w:rsidR="00B86261" w:rsidRPr="00895514" w14:paraId="1D31F301"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646F920"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BD006E9" w14:textId="77777777" w:rsidR="00B86261" w:rsidRPr="00FF0E38"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create_date</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6A5DAA8"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Date</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C239D9" w14:textId="77777777" w:rsidR="00B86261" w:rsidRPr="00FF0E38"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Ngày tạo bản ghi</w:t>
            </w:r>
          </w:p>
        </w:tc>
      </w:tr>
      <w:tr w:rsidR="00B86261" w:rsidRPr="00895514" w14:paraId="67E88807"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044378B"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413A297"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status</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051658E"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Boolean</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DB1C53D" w14:textId="77777777" w:rsidR="00B86261" w:rsidRPr="00FF0E38" w:rsidRDefault="00B86261" w:rsidP="00E666CE">
            <w:pPr>
              <w:widowControl w:val="0"/>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 xml:space="preserve">Trạng thái </w:t>
            </w:r>
            <w:r>
              <w:rPr>
                <w:rFonts w:eastAsia="Times New Roman" w:cs="Times New Roman"/>
                <w:color w:val="212529"/>
                <w:sz w:val="24"/>
                <w:szCs w:val="24"/>
              </w:rPr>
              <w:t>bản ghi</w:t>
            </w:r>
          </w:p>
        </w:tc>
      </w:tr>
      <w:tr w:rsidR="00B86261" w:rsidRPr="00895514" w14:paraId="3D8609B5"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EB770B3"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E6B5C0B" w14:textId="77777777" w:rsidR="00B86261" w:rsidRPr="00FF0E38"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 xml:space="preserve">detail </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7B6E3BE"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E4BD061" w14:textId="77777777" w:rsidR="00B86261" w:rsidRPr="00FF0E38"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Mô tả về món ăn</w:t>
            </w:r>
          </w:p>
        </w:tc>
      </w:tr>
      <w:tr w:rsidR="00B86261" w:rsidRPr="00895514" w14:paraId="6BBC73A2"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A2F30F4"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F75F66D"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food_name</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B7BA21E"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Varchar (250)</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1072FAA" w14:textId="77777777" w:rsidR="00B86261" w:rsidRPr="00FF0E38"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Tên m</w:t>
            </w:r>
            <w:r w:rsidRPr="00FF0E38">
              <w:rPr>
                <w:rFonts w:eastAsia="Times New Roman" w:cs="Times New Roman"/>
                <w:color w:val="212529"/>
                <w:sz w:val="24"/>
                <w:szCs w:val="24"/>
              </w:rPr>
              <w:t>ón ăn</w:t>
            </w:r>
          </w:p>
        </w:tc>
      </w:tr>
      <w:tr w:rsidR="00B86261" w:rsidRPr="00895514" w14:paraId="409ED1DF"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7ACF6C1"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18308FB"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quantity_purchased</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AFC47DF"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Int</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B5E02D0" w14:textId="77777777" w:rsidR="00B86261" w:rsidRPr="00FF0E38" w:rsidRDefault="00B86261" w:rsidP="00E666CE">
            <w:pPr>
              <w:widowControl w:val="0"/>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Số lượng đã bán</w:t>
            </w:r>
          </w:p>
        </w:tc>
      </w:tr>
      <w:tr w:rsidR="00B86261" w:rsidRPr="00895514" w14:paraId="370BCC1D"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7E6342D"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56C65DC" w14:textId="77777777" w:rsidR="00B86261" w:rsidRPr="00FF0E38"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restaurant_entity_id</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A8C75A5"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98A3B25" w14:textId="77777777" w:rsidR="00B86261" w:rsidRPr="00FF0E38"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Mã định danh nhà hàng</w:t>
            </w:r>
          </w:p>
        </w:tc>
      </w:tr>
      <w:tr w:rsidR="00B86261" w:rsidRPr="00895514" w14:paraId="4099DEDC"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AA24DEC"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9</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F944B53"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price</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71A7AE8"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Int</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DE9E242" w14:textId="77777777" w:rsidR="00B86261" w:rsidRPr="00FF0E38" w:rsidRDefault="00B86261" w:rsidP="00E666CE">
            <w:pPr>
              <w:widowControl w:val="0"/>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 xml:space="preserve">Giá món ăn </w:t>
            </w:r>
          </w:p>
        </w:tc>
      </w:tr>
      <w:tr w:rsidR="00B86261" w:rsidRPr="00797584" w14:paraId="0381A612"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A077284"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10</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AC10E91"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cs="Times New Roman"/>
                <w:color w:val="000000"/>
                <w:sz w:val="24"/>
                <w:szCs w:val="24"/>
                <w:shd w:val="clear" w:color="auto" w:fill="FBFBFB"/>
              </w:rPr>
              <w:t>img_food</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B5897A3" w14:textId="77777777" w:rsidR="00B86261" w:rsidRPr="00FF0E38"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Varchar (250)</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0BDFC37" w14:textId="77777777" w:rsidR="00B86261" w:rsidRPr="00FF0E38" w:rsidRDefault="00B86261" w:rsidP="00E666CE">
            <w:pPr>
              <w:widowControl w:val="0"/>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Ảnh món ăn</w:t>
            </w:r>
          </w:p>
        </w:tc>
      </w:tr>
      <w:tr w:rsidR="00B86261" w:rsidRPr="00797584" w14:paraId="7766ADAF" w14:textId="77777777" w:rsidTr="00E666CE">
        <w:tc>
          <w:tcPr>
            <w:tcW w:w="673"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FCCBD15"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11</w:t>
            </w:r>
          </w:p>
        </w:tc>
        <w:tc>
          <w:tcPr>
            <w:tcW w:w="2109"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C7E9F7B" w14:textId="77777777" w:rsidR="00B86261" w:rsidRPr="00FF0E38"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type_food_entity_id</w:t>
            </w:r>
          </w:p>
        </w:tc>
        <w:tc>
          <w:tcPr>
            <w:tcW w:w="1638"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0B8E4C8" w14:textId="77777777" w:rsidR="00B86261" w:rsidRPr="00FF0E38"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0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02DC838" w14:textId="77777777" w:rsidR="00B86261" w:rsidRPr="00FF0E38"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Mã định danh loại món ăn</w:t>
            </w:r>
          </w:p>
        </w:tc>
      </w:tr>
    </w:tbl>
    <w:p w14:paraId="39220C43" w14:textId="77777777" w:rsidR="00B86261" w:rsidRDefault="00B86261" w:rsidP="00E666CE">
      <w:pPr>
        <w:pStyle w:val="Heading4"/>
        <w:keepNext w:val="0"/>
        <w:widowControl w:val="0"/>
      </w:pPr>
      <w:r>
        <w:t xml:space="preserve">Bảng type_food </w:t>
      </w:r>
    </w:p>
    <w:p w14:paraId="6A3D279A" w14:textId="72231DFF" w:rsidR="00B86261" w:rsidRDefault="00B86261" w:rsidP="00E666CE">
      <w:pPr>
        <w:pStyle w:val="Caption"/>
        <w:widowControl w:val="0"/>
      </w:pPr>
      <w:bookmarkStart w:id="685" w:name="_Toc179664739"/>
      <w:bookmarkStart w:id="686" w:name="_Toc180279812"/>
      <w:bookmarkStart w:id="687" w:name="_Toc180435496"/>
      <w:r>
        <w:t xml:space="preserve">Bảng </w:t>
      </w:r>
      <w:fldSimple w:instr=" STYLEREF 1 \s ">
        <w:r w:rsidR="001C794A">
          <w:rPr>
            <w:noProof/>
          </w:rPr>
          <w:t>3</w:t>
        </w:r>
      </w:fldSimple>
      <w:r>
        <w:t>.</w:t>
      </w:r>
      <w:fldSimple w:instr=" SEQ Bảng \* ARABIC \s 1 ">
        <w:r w:rsidR="001C794A">
          <w:rPr>
            <w:noProof/>
          </w:rPr>
          <w:t>7</w:t>
        </w:r>
      </w:fldSimple>
      <w:r>
        <w:t xml:space="preserve">. </w:t>
      </w:r>
      <w:r w:rsidRPr="00C929F9">
        <w:t>Lưu thông tin kiểu món ăn trên trang web</w:t>
      </w:r>
      <w:bookmarkEnd w:id="685"/>
      <w:bookmarkEnd w:id="686"/>
      <w:bookmarkEnd w:id="687"/>
    </w:p>
    <w:tbl>
      <w:tblPr>
        <w:tblW w:w="9420" w:type="dxa"/>
        <w:tblBorders>
          <w:top w:val="single" w:sz="8" w:space="0" w:color="000000" w:themeColor="text1"/>
          <w:left w:val="single" w:sz="8" w:space="0" w:color="000000" w:themeColor="text1"/>
          <w:bottom w:val="single" w:sz="8" w:space="0" w:color="000000" w:themeColor="text1"/>
          <w:right w:val="single" w:sz="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00B86261" w:rsidRPr="00A72D7A" w14:paraId="3D706E47" w14:textId="77777777" w:rsidTr="00E666CE">
        <w:trPr>
          <w:tblHeader/>
        </w:trPr>
        <w:tc>
          <w:tcPr>
            <w:tcW w:w="67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472520CD"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76683ADA"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17A6A9FE"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6FD44538"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00B86261" w:rsidRPr="00895514" w14:paraId="1AFBF9C0"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D437A3A"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0B4D425"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43B5772"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14:paraId="23969F9C"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475EC6D" w14:textId="77777777" w:rsidR="00B86261" w:rsidRPr="00895514"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kiểu món ăn</w:t>
            </w:r>
          </w:p>
        </w:tc>
      </w:tr>
      <w:tr w:rsidR="00B86261" w:rsidRPr="00895514" w14:paraId="53E716F9"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FA900A8"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18B18EE" w14:textId="77777777" w:rsidR="00B86261" w:rsidRPr="009712B8"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created_by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0482B83"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BBA449E"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Bản ghi được tạo bởi ai</w:t>
            </w:r>
          </w:p>
        </w:tc>
      </w:tr>
      <w:tr w:rsidR="00B86261" w:rsidRPr="00895514" w14:paraId="390E19C3"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369236D"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380E5B0" w14:textId="77777777" w:rsidR="00B86261" w:rsidRPr="009712B8"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create_date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2F869A8"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Date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EFA07E7"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Ngày tạo bản ghi</w:t>
            </w:r>
          </w:p>
        </w:tc>
      </w:tr>
      <w:tr w:rsidR="00B86261" w:rsidRPr="00895514" w14:paraId="6DD936E2"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CFF1671"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10CEDA2" w14:textId="77777777" w:rsidR="00B86261" w:rsidRPr="009712B8" w:rsidRDefault="00B86261" w:rsidP="00E666CE">
            <w:pPr>
              <w:widowControl w:val="0"/>
              <w:spacing w:line="240" w:lineRule="auto"/>
              <w:jc w:val="center"/>
              <w:rPr>
                <w:rFonts w:cs="Times New Roman"/>
                <w:color w:val="000000"/>
                <w:sz w:val="24"/>
                <w:szCs w:val="24"/>
                <w:shd w:val="clear" w:color="auto" w:fill="FBFBFB"/>
              </w:rPr>
            </w:pPr>
            <w:r w:rsidRPr="00FF0E38">
              <w:rPr>
                <w:rFonts w:cs="Times New Roman"/>
                <w:color w:val="000000"/>
                <w:sz w:val="24"/>
                <w:szCs w:val="24"/>
                <w:shd w:val="clear" w:color="auto" w:fill="FBFBFB"/>
              </w:rPr>
              <w:t>status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80507A4"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Boolean</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402E35D" w14:textId="77777777" w:rsidR="00B86261" w:rsidRDefault="00B86261" w:rsidP="00E666CE">
            <w:pPr>
              <w:widowControl w:val="0"/>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Trạng thái</w:t>
            </w:r>
            <w:r>
              <w:rPr>
                <w:rFonts w:eastAsia="Times New Roman" w:cs="Times New Roman"/>
                <w:color w:val="212529"/>
                <w:sz w:val="24"/>
                <w:szCs w:val="24"/>
              </w:rPr>
              <w:t xml:space="preserve"> loại</w:t>
            </w:r>
            <w:r w:rsidRPr="00FF0E38">
              <w:rPr>
                <w:rFonts w:eastAsia="Times New Roman" w:cs="Times New Roman"/>
                <w:color w:val="212529"/>
                <w:sz w:val="24"/>
                <w:szCs w:val="24"/>
              </w:rPr>
              <w:t xml:space="preserve"> </w:t>
            </w:r>
            <w:r>
              <w:rPr>
                <w:rFonts w:eastAsia="Times New Roman" w:cs="Times New Roman"/>
                <w:color w:val="212529"/>
                <w:sz w:val="24"/>
                <w:szCs w:val="24"/>
              </w:rPr>
              <w:t>bản ghi</w:t>
            </w:r>
          </w:p>
        </w:tc>
      </w:tr>
      <w:tr w:rsidR="00B86261" w:rsidRPr="00895514" w14:paraId="63C44F4A"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11B5C9C"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1BCA4B6"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009712B8">
              <w:rPr>
                <w:rFonts w:cs="Times New Roman"/>
                <w:color w:val="000000"/>
                <w:sz w:val="24"/>
                <w:szCs w:val="24"/>
                <w:shd w:val="clear" w:color="auto" w:fill="FBFBFB"/>
              </w:rPr>
              <w:t>img_type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D07C45D"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E05135B"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Ảnh loại món ăn</w:t>
            </w:r>
          </w:p>
        </w:tc>
      </w:tr>
      <w:tr w:rsidR="00B86261" w:rsidRPr="00895514" w14:paraId="56904D72" w14:textId="77777777" w:rsidTr="0035468F">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D22C3CA"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9BE0A87"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009712B8">
              <w:rPr>
                <w:rFonts w:cs="Times New Roman"/>
                <w:color w:val="000000"/>
                <w:sz w:val="24"/>
                <w:szCs w:val="24"/>
                <w:shd w:val="clear" w:color="auto" w:fill="FBFBFB"/>
              </w:rPr>
              <w:t>name_type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AA6B77B"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8D9CCBC"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Tên loại món ăn</w:t>
            </w:r>
          </w:p>
        </w:tc>
      </w:tr>
      <w:tr w:rsidR="0035468F" w:rsidRPr="00895514" w14:paraId="6E8BE43C" w14:textId="77777777" w:rsidTr="0035468F">
        <w:tc>
          <w:tcPr>
            <w:tcW w:w="674" w:type="dxa"/>
            <w:tcBorders>
              <w:top w:val="outset" w:sz="6" w:space="0" w:color="auto"/>
              <w:left w:val="nil"/>
              <w:bottom w:val="nil"/>
              <w:right w:val="nil"/>
            </w:tcBorders>
            <w:shd w:val="clear" w:color="auto" w:fill="FFFFFF" w:themeFill="background1"/>
            <w:vAlign w:val="center"/>
          </w:tcPr>
          <w:p w14:paraId="5D833B46" w14:textId="77777777" w:rsidR="0035468F" w:rsidRDefault="0035468F" w:rsidP="00E666CE">
            <w:pPr>
              <w:widowControl w:val="0"/>
              <w:spacing w:line="240" w:lineRule="auto"/>
              <w:jc w:val="center"/>
              <w:rPr>
                <w:rFonts w:eastAsia="Times New Roman" w:cs="Times New Roman"/>
                <w:color w:val="212529"/>
                <w:sz w:val="24"/>
                <w:szCs w:val="24"/>
              </w:rPr>
            </w:pPr>
          </w:p>
        </w:tc>
        <w:tc>
          <w:tcPr>
            <w:tcW w:w="2012" w:type="dxa"/>
            <w:tcBorders>
              <w:top w:val="outset" w:sz="6" w:space="0" w:color="auto"/>
              <w:left w:val="nil"/>
              <w:bottom w:val="nil"/>
              <w:right w:val="nil"/>
            </w:tcBorders>
            <w:shd w:val="clear" w:color="auto" w:fill="FFFFFF" w:themeFill="background1"/>
            <w:vAlign w:val="center"/>
          </w:tcPr>
          <w:p w14:paraId="0E85DE66" w14:textId="77777777" w:rsidR="0035468F" w:rsidRPr="009712B8" w:rsidRDefault="0035468F" w:rsidP="00E666CE">
            <w:pPr>
              <w:widowControl w:val="0"/>
              <w:spacing w:line="240" w:lineRule="auto"/>
              <w:jc w:val="center"/>
              <w:rPr>
                <w:rFonts w:cs="Times New Roman"/>
                <w:color w:val="000000"/>
                <w:sz w:val="24"/>
                <w:szCs w:val="24"/>
                <w:shd w:val="clear" w:color="auto" w:fill="FBFBFB"/>
              </w:rPr>
            </w:pPr>
          </w:p>
        </w:tc>
        <w:tc>
          <w:tcPr>
            <w:tcW w:w="1720" w:type="dxa"/>
            <w:tcBorders>
              <w:top w:val="outset" w:sz="6" w:space="0" w:color="auto"/>
              <w:left w:val="nil"/>
              <w:bottom w:val="nil"/>
              <w:right w:val="nil"/>
            </w:tcBorders>
            <w:shd w:val="clear" w:color="auto" w:fill="FFFFFF" w:themeFill="background1"/>
            <w:vAlign w:val="center"/>
          </w:tcPr>
          <w:p w14:paraId="40B1AD18" w14:textId="77777777" w:rsidR="0035468F" w:rsidRPr="44346709" w:rsidRDefault="0035468F" w:rsidP="00E666CE">
            <w:pPr>
              <w:widowControl w:val="0"/>
              <w:spacing w:line="240" w:lineRule="auto"/>
              <w:jc w:val="center"/>
              <w:rPr>
                <w:rFonts w:eastAsia="Times New Roman" w:cs="Times New Roman"/>
                <w:color w:val="212529"/>
                <w:sz w:val="24"/>
                <w:szCs w:val="24"/>
              </w:rPr>
            </w:pPr>
          </w:p>
        </w:tc>
        <w:tc>
          <w:tcPr>
            <w:tcW w:w="5014" w:type="dxa"/>
            <w:tcBorders>
              <w:top w:val="outset" w:sz="6" w:space="0" w:color="auto"/>
              <w:left w:val="nil"/>
              <w:bottom w:val="nil"/>
              <w:right w:val="nil"/>
            </w:tcBorders>
            <w:shd w:val="clear" w:color="auto" w:fill="FFFFFF" w:themeFill="background1"/>
            <w:vAlign w:val="center"/>
          </w:tcPr>
          <w:p w14:paraId="7B4A5AD7" w14:textId="77777777" w:rsidR="0035468F" w:rsidRDefault="0035468F" w:rsidP="00E666CE">
            <w:pPr>
              <w:widowControl w:val="0"/>
              <w:spacing w:line="240" w:lineRule="auto"/>
              <w:jc w:val="left"/>
              <w:rPr>
                <w:rFonts w:eastAsia="Times New Roman" w:cs="Times New Roman"/>
                <w:color w:val="212529"/>
                <w:sz w:val="24"/>
                <w:szCs w:val="24"/>
              </w:rPr>
            </w:pPr>
          </w:p>
        </w:tc>
      </w:tr>
    </w:tbl>
    <w:p w14:paraId="78F7DFB5" w14:textId="77777777" w:rsidR="00B86261" w:rsidRDefault="00B86261" w:rsidP="00E666CE">
      <w:pPr>
        <w:pStyle w:val="Heading4"/>
        <w:keepNext w:val="0"/>
        <w:widowControl w:val="0"/>
      </w:pPr>
      <w:r>
        <w:lastRenderedPageBreak/>
        <w:t>Bảng bill</w:t>
      </w:r>
    </w:p>
    <w:p w14:paraId="584E2607" w14:textId="21FB6E3B" w:rsidR="00B86261" w:rsidRDefault="00B86261" w:rsidP="00E666CE">
      <w:pPr>
        <w:pStyle w:val="Caption"/>
        <w:widowControl w:val="0"/>
      </w:pPr>
      <w:bookmarkStart w:id="688" w:name="_Toc179664740"/>
      <w:bookmarkStart w:id="689" w:name="_Toc180279813"/>
      <w:bookmarkStart w:id="690" w:name="_Toc180435497"/>
      <w:r>
        <w:t xml:space="preserve">Bảng </w:t>
      </w:r>
      <w:fldSimple w:instr=" STYLEREF 1 \s ">
        <w:r w:rsidR="001C794A">
          <w:rPr>
            <w:noProof/>
          </w:rPr>
          <w:t>3</w:t>
        </w:r>
      </w:fldSimple>
      <w:r>
        <w:t>.</w:t>
      </w:r>
      <w:fldSimple w:instr=" SEQ Bảng \* ARABIC \s 1 ">
        <w:r w:rsidR="001C794A">
          <w:rPr>
            <w:noProof/>
          </w:rPr>
          <w:t>8</w:t>
        </w:r>
      </w:fldSimple>
      <w:r>
        <w:t xml:space="preserve">. </w:t>
      </w:r>
      <w:r w:rsidRPr="00C929F9">
        <w:t>Lưu thông tin đơn hàng trên trang web</w:t>
      </w:r>
      <w:bookmarkEnd w:id="688"/>
      <w:bookmarkEnd w:id="689"/>
      <w:bookmarkEnd w:id="690"/>
    </w:p>
    <w:tbl>
      <w:tblPr>
        <w:tblW w:w="9420" w:type="dxa"/>
        <w:tblBorders>
          <w:top w:val="single" w:sz="8" w:space="0" w:color="000000" w:themeColor="text1"/>
          <w:left w:val="single" w:sz="8" w:space="0" w:color="000000" w:themeColor="text1"/>
          <w:bottom w:val="single" w:sz="8" w:space="0" w:color="000000" w:themeColor="text1"/>
          <w:right w:val="single" w:sz="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00B86261" w:rsidRPr="00A72D7A" w14:paraId="0F44F4FD" w14:textId="77777777" w:rsidTr="00E666CE">
        <w:trPr>
          <w:tblHeader/>
        </w:trPr>
        <w:tc>
          <w:tcPr>
            <w:tcW w:w="67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4915BD60"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620ED5C1"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6E2B2AB2"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0911E9DA"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00B86261" w:rsidRPr="00895514" w14:paraId="790505C4"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3774881"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2255859"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DBB4638"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14:paraId="34819DCC"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B8F7193" w14:textId="77777777" w:rsidR="00B86261" w:rsidRPr="00895514"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đơn hàng</w:t>
            </w:r>
          </w:p>
        </w:tc>
      </w:tr>
      <w:tr w:rsidR="00B86261" w:rsidRPr="00895514" w14:paraId="0961449A"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0BB29A9"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73A232B"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created_by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C63FC3E"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2D0A546"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Bản ghi được tạo bởi ai</w:t>
            </w:r>
          </w:p>
        </w:tc>
      </w:tr>
      <w:tr w:rsidR="00B86261" w:rsidRPr="00895514" w14:paraId="45D1BA78"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3917713"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E91F769"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create_date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0CD3303"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Date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B2AD8F3"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Ngày tạo bản ghi</w:t>
            </w:r>
          </w:p>
        </w:tc>
      </w:tr>
      <w:tr w:rsidR="00B86261" w:rsidRPr="00895514" w14:paraId="484D2494"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9EB5F6B"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5B84CD5"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sidRPr="00FF0E38">
              <w:rPr>
                <w:rFonts w:cs="Times New Roman"/>
                <w:color w:val="000000"/>
                <w:sz w:val="24"/>
                <w:szCs w:val="24"/>
                <w:shd w:val="clear" w:color="auto" w:fill="FBFBFB"/>
              </w:rPr>
              <w:t>status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A6873BA"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Boolean</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42C7339" w14:textId="77777777" w:rsidR="00B86261" w:rsidRDefault="00B86261" w:rsidP="00E666CE">
            <w:pPr>
              <w:widowControl w:val="0"/>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Trạng thái món ăn</w:t>
            </w:r>
          </w:p>
        </w:tc>
      </w:tr>
      <w:tr w:rsidR="00B86261" w:rsidRPr="00895514" w14:paraId="50C9C750"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281178F"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D71A1F7"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00C03A25">
              <w:rPr>
                <w:rFonts w:cs="Times New Roman"/>
                <w:color w:val="000000"/>
                <w:sz w:val="24"/>
                <w:szCs w:val="24"/>
                <w:shd w:val="clear" w:color="auto" w:fill="FBFBFB"/>
              </w:rPr>
              <w:t>finish_</w:t>
            </w:r>
            <w:r>
              <w:rPr>
                <w:rFonts w:cs="Times New Roman"/>
                <w:color w:val="000000"/>
                <w:sz w:val="24"/>
                <w:szCs w:val="24"/>
                <w:shd w:val="clear" w:color="auto" w:fill="FBFBFB"/>
              </w:rPr>
              <w:t>date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B5F527A"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Date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2EBF2AE"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Thời gian giao tới</w:t>
            </w:r>
          </w:p>
        </w:tc>
      </w:tr>
      <w:tr w:rsidR="00B86261" w:rsidRPr="00895514" w14:paraId="7618B5AF"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7F03A8D"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603220C"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order_by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13DCC46"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w:t>
            </w:r>
            <w:r>
              <w:rPr>
                <w:rFonts w:eastAsia="Times New Roman" w:cs="Times New Roman"/>
                <w:color w:val="212529"/>
                <w:sz w:val="24"/>
                <w:szCs w:val="24"/>
              </w:rPr>
              <w:t>0</w:t>
            </w:r>
            <w:r w:rsidRPr="44346709">
              <w:rPr>
                <w:rFonts w:eastAsia="Times New Roman" w:cs="Times New Roman"/>
                <w:color w:val="212529"/>
                <w:sz w:val="24"/>
                <w:szCs w:val="24"/>
              </w:rPr>
              <w: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AD26FD2"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Đơn hàng được đặt bởi ai</w:t>
            </w:r>
          </w:p>
        </w:tc>
      </w:tr>
      <w:tr w:rsidR="00B86261" w:rsidRPr="00895514" w14:paraId="6C732314"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CFEF815"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C7FFAB2"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payment_type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4C159ED"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8A3BC13"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Loại thanh toán</w:t>
            </w:r>
          </w:p>
        </w:tc>
      </w:tr>
      <w:tr w:rsidR="00B86261" w:rsidRPr="00895514" w14:paraId="471264BB"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815B1FA"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8</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59731A"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payment_status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9A17785"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27329AA"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Trạng thái thanh toán</w:t>
            </w:r>
          </w:p>
        </w:tc>
      </w:tr>
      <w:tr w:rsidR="00B86261" w:rsidRPr="00895514" w14:paraId="6F10A68A"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7AF2B15"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9</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614939B" w14:textId="77777777" w:rsidR="00B86261"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order_status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E6F6604"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2A996F2"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Trạng thái đơn hàng</w:t>
            </w:r>
          </w:p>
        </w:tc>
      </w:tr>
      <w:tr w:rsidR="00B86261" w:rsidRPr="00895514" w14:paraId="720516AB"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CD1FA3C"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10</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E79C49C"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00C03A25">
              <w:rPr>
                <w:rFonts w:cs="Times New Roman"/>
                <w:color w:val="000000"/>
                <w:sz w:val="24"/>
                <w:szCs w:val="24"/>
                <w:shd w:val="clear" w:color="auto" w:fill="FBFBFB"/>
              </w:rPr>
              <w:t>total_amount</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0787568"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Long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83CDD5E"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Tổng tiền đơn mua</w:t>
            </w:r>
          </w:p>
        </w:tc>
      </w:tr>
      <w:tr w:rsidR="00B86261" w:rsidRPr="00895514" w14:paraId="340DD014"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8438ED0"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11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2CAA298"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account_entity_id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2CC83AD"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AE45140"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Mã định danh tài khoản</w:t>
            </w:r>
          </w:p>
        </w:tc>
      </w:tr>
      <w:tr w:rsidR="00B86261" w:rsidRPr="00895514" w14:paraId="253A94CC"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0F46237"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12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A688E62"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00C03A25">
              <w:rPr>
                <w:rFonts w:cs="Times New Roman"/>
                <w:color w:val="000000"/>
                <w:sz w:val="24"/>
                <w:szCs w:val="24"/>
                <w:shd w:val="clear" w:color="auto" w:fill="FBFBFB"/>
              </w:rPr>
              <w:t>ship_fee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82AF421"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2E48E79"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Giá vận chuyển</w:t>
            </w:r>
          </w:p>
        </w:tc>
      </w:tr>
      <w:tr w:rsidR="00B86261" w:rsidRPr="00895514" w14:paraId="0C493320"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36B0B9B"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13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CA92DAC"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code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149FCB3" w14:textId="77777777" w:rsidR="00B86261"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w:t>
            </w:r>
            <w:r>
              <w:rPr>
                <w:rFonts w:eastAsia="Times New Roman" w:cs="Times New Roman"/>
                <w:color w:val="212529"/>
                <w:sz w:val="24"/>
                <w:szCs w:val="24"/>
              </w:rPr>
              <w:t>0</w:t>
            </w:r>
            <w:r w:rsidRPr="44346709">
              <w:rPr>
                <w:rFonts w:eastAsia="Times New Roman" w:cs="Times New Roman"/>
                <w:color w:val="212529"/>
                <w:sz w:val="24"/>
                <w:szCs w:val="24"/>
              </w:rPr>
              <w: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E701101"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Mã giảm giá</w:t>
            </w:r>
          </w:p>
        </w:tc>
      </w:tr>
      <w:tr w:rsidR="00B86261" w:rsidRPr="00895514" w14:paraId="3F33A3E8"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F3B0B58"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14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72F1C10"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send_to</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5547DA2" w14:textId="77777777" w:rsidR="00B86261"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w:t>
            </w:r>
            <w:r>
              <w:rPr>
                <w:rFonts w:eastAsia="Times New Roman" w:cs="Times New Roman"/>
                <w:color w:val="212529"/>
                <w:sz w:val="24"/>
                <w:szCs w:val="24"/>
              </w:rPr>
              <w:t>0</w:t>
            </w:r>
            <w:r w:rsidRPr="44346709">
              <w:rPr>
                <w:rFonts w:eastAsia="Times New Roman" w:cs="Times New Roman"/>
                <w:color w:val="212529"/>
                <w:sz w:val="24"/>
                <w:szCs w:val="24"/>
              </w:rPr>
              <w: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564984D"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Điểm giao hàng</w:t>
            </w:r>
          </w:p>
        </w:tc>
      </w:tr>
      <w:tr w:rsidR="00B86261" w:rsidRPr="00895514" w14:paraId="09142E8B" w14:textId="77777777" w:rsidTr="0035468F">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B23BE45"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15</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5471F60" w14:textId="77777777" w:rsidR="00B86261" w:rsidRPr="00C03A25" w:rsidRDefault="00B86261" w:rsidP="00E666CE">
            <w:pPr>
              <w:widowControl w:val="0"/>
              <w:spacing w:line="240" w:lineRule="auto"/>
              <w:jc w:val="center"/>
              <w:rPr>
                <w:rFonts w:cs="Times New Roman"/>
                <w:color w:val="000000"/>
                <w:sz w:val="24"/>
                <w:szCs w:val="24"/>
                <w:shd w:val="clear" w:color="auto" w:fill="FBFBFB"/>
              </w:rPr>
            </w:pPr>
            <w:r w:rsidRPr="00C03A25">
              <w:rPr>
                <w:rFonts w:cs="Times New Roman"/>
                <w:color w:val="000000"/>
                <w:sz w:val="24"/>
                <w:szCs w:val="24"/>
                <w:shd w:val="clear" w:color="auto" w:fill="FBFBFB"/>
              </w:rPr>
              <w:t>note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48B9C8F"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(5</w:t>
            </w:r>
            <w:r>
              <w:rPr>
                <w:rFonts w:eastAsia="Times New Roman" w:cs="Times New Roman"/>
                <w:color w:val="212529"/>
                <w:sz w:val="24"/>
                <w:szCs w:val="24"/>
              </w:rPr>
              <w:t>0</w:t>
            </w:r>
            <w:r w:rsidRPr="44346709">
              <w:rPr>
                <w:rFonts w:eastAsia="Times New Roman" w:cs="Times New Roman"/>
                <w:color w:val="212529"/>
                <w:sz w:val="24"/>
                <w:szCs w:val="24"/>
              </w:rPr>
              <w:t>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B020F5D"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Ghi chú cho tài xế</w:t>
            </w:r>
          </w:p>
        </w:tc>
      </w:tr>
      <w:tr w:rsidR="0035468F" w:rsidRPr="00895514" w14:paraId="777055A2" w14:textId="77777777" w:rsidTr="0035468F">
        <w:tc>
          <w:tcPr>
            <w:tcW w:w="674" w:type="dxa"/>
            <w:tcBorders>
              <w:top w:val="outset" w:sz="6" w:space="0" w:color="auto"/>
              <w:left w:val="nil"/>
              <w:bottom w:val="nil"/>
              <w:right w:val="nil"/>
            </w:tcBorders>
            <w:shd w:val="clear" w:color="auto" w:fill="FFFFFF" w:themeFill="background1"/>
            <w:vAlign w:val="center"/>
          </w:tcPr>
          <w:p w14:paraId="0AE5EAE6" w14:textId="77777777" w:rsidR="0035468F" w:rsidRDefault="0035468F" w:rsidP="00E666CE">
            <w:pPr>
              <w:widowControl w:val="0"/>
              <w:spacing w:line="240" w:lineRule="auto"/>
              <w:jc w:val="center"/>
              <w:rPr>
                <w:rFonts w:eastAsia="Times New Roman" w:cs="Times New Roman"/>
                <w:color w:val="212529"/>
                <w:sz w:val="24"/>
                <w:szCs w:val="24"/>
              </w:rPr>
            </w:pPr>
          </w:p>
          <w:p w14:paraId="0EB7EBBD" w14:textId="77777777" w:rsidR="0035468F" w:rsidRDefault="0035468F" w:rsidP="00E666CE">
            <w:pPr>
              <w:widowControl w:val="0"/>
              <w:spacing w:line="240" w:lineRule="auto"/>
              <w:jc w:val="center"/>
              <w:rPr>
                <w:rFonts w:eastAsia="Times New Roman" w:cs="Times New Roman"/>
                <w:color w:val="212529"/>
                <w:sz w:val="24"/>
                <w:szCs w:val="24"/>
              </w:rPr>
            </w:pPr>
          </w:p>
          <w:p w14:paraId="0A31B95D" w14:textId="77777777" w:rsidR="0035468F" w:rsidRDefault="0035468F" w:rsidP="00E666CE">
            <w:pPr>
              <w:widowControl w:val="0"/>
              <w:spacing w:line="240" w:lineRule="auto"/>
              <w:jc w:val="center"/>
              <w:rPr>
                <w:rFonts w:eastAsia="Times New Roman" w:cs="Times New Roman"/>
                <w:color w:val="212529"/>
                <w:sz w:val="24"/>
                <w:szCs w:val="24"/>
              </w:rPr>
            </w:pPr>
          </w:p>
          <w:p w14:paraId="25005641" w14:textId="77777777" w:rsidR="0035468F" w:rsidRDefault="0035468F" w:rsidP="00E666CE">
            <w:pPr>
              <w:widowControl w:val="0"/>
              <w:spacing w:line="240" w:lineRule="auto"/>
              <w:jc w:val="center"/>
              <w:rPr>
                <w:rFonts w:eastAsia="Times New Roman" w:cs="Times New Roman"/>
                <w:color w:val="212529"/>
                <w:sz w:val="24"/>
                <w:szCs w:val="24"/>
              </w:rPr>
            </w:pPr>
          </w:p>
          <w:p w14:paraId="48F0ACBF" w14:textId="77777777" w:rsidR="0035468F" w:rsidRDefault="0035468F" w:rsidP="00E666CE">
            <w:pPr>
              <w:widowControl w:val="0"/>
              <w:spacing w:line="240" w:lineRule="auto"/>
              <w:jc w:val="center"/>
              <w:rPr>
                <w:rFonts w:eastAsia="Times New Roman" w:cs="Times New Roman"/>
                <w:color w:val="212529"/>
                <w:sz w:val="24"/>
                <w:szCs w:val="24"/>
              </w:rPr>
            </w:pPr>
          </w:p>
          <w:p w14:paraId="77EDB417" w14:textId="77777777" w:rsidR="0035468F" w:rsidRDefault="0035468F" w:rsidP="00E666CE">
            <w:pPr>
              <w:widowControl w:val="0"/>
              <w:spacing w:line="240" w:lineRule="auto"/>
              <w:jc w:val="center"/>
              <w:rPr>
                <w:rFonts w:eastAsia="Times New Roman" w:cs="Times New Roman"/>
                <w:color w:val="212529"/>
                <w:sz w:val="24"/>
                <w:szCs w:val="24"/>
              </w:rPr>
            </w:pPr>
          </w:p>
          <w:p w14:paraId="2CFF6BF0" w14:textId="77777777" w:rsidR="0035468F" w:rsidRDefault="0035468F" w:rsidP="00E666CE">
            <w:pPr>
              <w:widowControl w:val="0"/>
              <w:spacing w:line="240" w:lineRule="auto"/>
              <w:jc w:val="center"/>
              <w:rPr>
                <w:rFonts w:eastAsia="Times New Roman" w:cs="Times New Roman"/>
                <w:color w:val="212529"/>
                <w:sz w:val="24"/>
                <w:szCs w:val="24"/>
              </w:rPr>
            </w:pPr>
          </w:p>
          <w:p w14:paraId="5CE8188D" w14:textId="77777777" w:rsidR="0035468F" w:rsidRDefault="0035468F" w:rsidP="00E666CE">
            <w:pPr>
              <w:widowControl w:val="0"/>
              <w:spacing w:line="240" w:lineRule="auto"/>
              <w:jc w:val="center"/>
              <w:rPr>
                <w:rFonts w:eastAsia="Times New Roman" w:cs="Times New Roman"/>
                <w:color w:val="212529"/>
                <w:sz w:val="24"/>
                <w:szCs w:val="24"/>
              </w:rPr>
            </w:pPr>
          </w:p>
          <w:p w14:paraId="07833F43" w14:textId="77777777" w:rsidR="0035468F" w:rsidRDefault="0035468F" w:rsidP="00E666CE">
            <w:pPr>
              <w:widowControl w:val="0"/>
              <w:spacing w:line="240" w:lineRule="auto"/>
              <w:jc w:val="center"/>
              <w:rPr>
                <w:rFonts w:eastAsia="Times New Roman" w:cs="Times New Roman"/>
                <w:color w:val="212529"/>
                <w:sz w:val="24"/>
                <w:szCs w:val="24"/>
              </w:rPr>
            </w:pPr>
          </w:p>
          <w:p w14:paraId="73BEAA22" w14:textId="66167B40" w:rsidR="0035468F" w:rsidRDefault="0035468F" w:rsidP="00E666CE">
            <w:pPr>
              <w:widowControl w:val="0"/>
              <w:spacing w:line="240" w:lineRule="auto"/>
              <w:jc w:val="center"/>
              <w:rPr>
                <w:rFonts w:eastAsia="Times New Roman" w:cs="Times New Roman"/>
                <w:color w:val="212529"/>
                <w:sz w:val="24"/>
                <w:szCs w:val="24"/>
              </w:rPr>
            </w:pPr>
          </w:p>
        </w:tc>
        <w:tc>
          <w:tcPr>
            <w:tcW w:w="2012" w:type="dxa"/>
            <w:tcBorders>
              <w:top w:val="outset" w:sz="6" w:space="0" w:color="auto"/>
              <w:left w:val="nil"/>
              <w:bottom w:val="nil"/>
              <w:right w:val="nil"/>
            </w:tcBorders>
            <w:shd w:val="clear" w:color="auto" w:fill="FFFFFF" w:themeFill="background1"/>
            <w:vAlign w:val="center"/>
          </w:tcPr>
          <w:p w14:paraId="7491CD10" w14:textId="77777777" w:rsidR="0035468F" w:rsidRPr="00C03A25" w:rsidRDefault="0035468F" w:rsidP="00E666CE">
            <w:pPr>
              <w:widowControl w:val="0"/>
              <w:spacing w:line="240" w:lineRule="auto"/>
              <w:jc w:val="center"/>
              <w:rPr>
                <w:rFonts w:cs="Times New Roman"/>
                <w:color w:val="000000"/>
                <w:sz w:val="24"/>
                <w:szCs w:val="24"/>
                <w:shd w:val="clear" w:color="auto" w:fill="FBFBFB"/>
              </w:rPr>
            </w:pPr>
          </w:p>
        </w:tc>
        <w:tc>
          <w:tcPr>
            <w:tcW w:w="1720" w:type="dxa"/>
            <w:tcBorders>
              <w:top w:val="outset" w:sz="6" w:space="0" w:color="auto"/>
              <w:left w:val="nil"/>
              <w:bottom w:val="nil"/>
              <w:right w:val="nil"/>
            </w:tcBorders>
            <w:shd w:val="clear" w:color="auto" w:fill="FFFFFF" w:themeFill="background1"/>
            <w:vAlign w:val="center"/>
          </w:tcPr>
          <w:p w14:paraId="1874E29D" w14:textId="77777777" w:rsidR="0035468F" w:rsidRPr="44346709" w:rsidRDefault="0035468F" w:rsidP="00E666CE">
            <w:pPr>
              <w:widowControl w:val="0"/>
              <w:spacing w:line="240" w:lineRule="auto"/>
              <w:jc w:val="center"/>
              <w:rPr>
                <w:rFonts w:eastAsia="Times New Roman" w:cs="Times New Roman"/>
                <w:color w:val="212529"/>
                <w:sz w:val="24"/>
                <w:szCs w:val="24"/>
              </w:rPr>
            </w:pPr>
          </w:p>
        </w:tc>
        <w:tc>
          <w:tcPr>
            <w:tcW w:w="5014" w:type="dxa"/>
            <w:tcBorders>
              <w:top w:val="outset" w:sz="6" w:space="0" w:color="auto"/>
              <w:left w:val="nil"/>
              <w:bottom w:val="nil"/>
              <w:right w:val="nil"/>
            </w:tcBorders>
            <w:shd w:val="clear" w:color="auto" w:fill="FFFFFF" w:themeFill="background1"/>
            <w:vAlign w:val="center"/>
          </w:tcPr>
          <w:p w14:paraId="572667FE" w14:textId="77777777" w:rsidR="0035468F" w:rsidRDefault="0035468F" w:rsidP="00E666CE">
            <w:pPr>
              <w:widowControl w:val="0"/>
              <w:spacing w:line="240" w:lineRule="auto"/>
              <w:jc w:val="left"/>
              <w:rPr>
                <w:rFonts w:eastAsia="Times New Roman" w:cs="Times New Roman"/>
                <w:color w:val="212529"/>
                <w:sz w:val="24"/>
                <w:szCs w:val="24"/>
              </w:rPr>
            </w:pPr>
          </w:p>
        </w:tc>
      </w:tr>
    </w:tbl>
    <w:p w14:paraId="664A301C" w14:textId="77777777" w:rsidR="00B86261" w:rsidRPr="00C929F9" w:rsidRDefault="00B86261" w:rsidP="00E666CE">
      <w:pPr>
        <w:pStyle w:val="Heading4"/>
        <w:keepNext w:val="0"/>
        <w:widowControl w:val="0"/>
      </w:pPr>
      <w:r>
        <w:lastRenderedPageBreak/>
        <w:t>Bảng bill_detail</w:t>
      </w:r>
    </w:p>
    <w:p w14:paraId="4724830E" w14:textId="17CC6B90" w:rsidR="00B86261" w:rsidRDefault="00B86261" w:rsidP="00E666CE">
      <w:pPr>
        <w:pStyle w:val="Caption"/>
        <w:widowControl w:val="0"/>
      </w:pPr>
      <w:bookmarkStart w:id="691" w:name="_Toc179664741"/>
      <w:bookmarkStart w:id="692" w:name="_Toc180279814"/>
      <w:bookmarkStart w:id="693" w:name="_Toc180435498"/>
      <w:r>
        <w:t xml:space="preserve">Bảng </w:t>
      </w:r>
      <w:fldSimple w:instr=" STYLEREF 1 \s ">
        <w:r w:rsidR="001C794A">
          <w:rPr>
            <w:noProof/>
          </w:rPr>
          <w:t>3</w:t>
        </w:r>
      </w:fldSimple>
      <w:r>
        <w:t>.</w:t>
      </w:r>
      <w:fldSimple w:instr=" SEQ Bảng \* ARABIC \s 1 ">
        <w:r w:rsidR="001C794A">
          <w:rPr>
            <w:noProof/>
          </w:rPr>
          <w:t>9</w:t>
        </w:r>
      </w:fldSimple>
      <w:r>
        <w:t xml:space="preserve">. </w:t>
      </w:r>
      <w:r w:rsidRPr="00C929F9">
        <w:t>Lưu thông tin chi tiết đơn hàng trên trang web</w:t>
      </w:r>
      <w:bookmarkEnd w:id="691"/>
      <w:bookmarkEnd w:id="692"/>
      <w:bookmarkEnd w:id="693"/>
    </w:p>
    <w:tbl>
      <w:tblPr>
        <w:tblW w:w="9420" w:type="dxa"/>
        <w:tblBorders>
          <w:top w:val="single" w:sz="8" w:space="0" w:color="000000" w:themeColor="text1"/>
          <w:left w:val="single" w:sz="8" w:space="0" w:color="000000" w:themeColor="text1"/>
          <w:bottom w:val="single" w:sz="8" w:space="0" w:color="000000" w:themeColor="text1"/>
          <w:right w:val="single" w:sz="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00B86261" w:rsidRPr="00A72D7A" w14:paraId="27CB88FD" w14:textId="77777777" w:rsidTr="00E666CE">
        <w:trPr>
          <w:tblHeader/>
        </w:trPr>
        <w:tc>
          <w:tcPr>
            <w:tcW w:w="67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5EC4849A"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342003F4"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4B4472B8"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1BF1D6D6"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00B86261" w:rsidRPr="00895514" w14:paraId="28EC8E80"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653230F"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E74C56C"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0C6AB4E"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Khóa chính</w:t>
            </w:r>
          </w:p>
          <w:p w14:paraId="40A6BEE8"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Kiểu Int tự tăng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57F68F84" w14:textId="77777777" w:rsidR="00B86261" w:rsidRPr="00895514"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chi tiết đơn hàng</w:t>
            </w:r>
          </w:p>
        </w:tc>
      </w:tr>
      <w:tr w:rsidR="00B86261" w:rsidRPr="00895514" w14:paraId="6912D4CC"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6238C49"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CC98071"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created_by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9516A89" w14:textId="77777777" w:rsidR="00B86261"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370CA70"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Bản ghi được tạo bởi ai</w:t>
            </w:r>
          </w:p>
        </w:tc>
      </w:tr>
      <w:tr w:rsidR="00B86261" w:rsidRPr="00895514" w14:paraId="4F9AAE74"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27A7319"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E9E4984"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create_date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9773914"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Date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DD56BF1"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Ngày tạo bản ghi</w:t>
            </w:r>
          </w:p>
        </w:tc>
      </w:tr>
      <w:tr w:rsidR="00B86261" w:rsidRPr="00895514" w14:paraId="24377253"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C2370ED"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6B03DAA"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sidRPr="00FF0E38">
              <w:rPr>
                <w:rFonts w:cs="Times New Roman"/>
                <w:color w:val="000000"/>
                <w:sz w:val="24"/>
                <w:szCs w:val="24"/>
                <w:shd w:val="clear" w:color="auto" w:fill="FBFBFB"/>
              </w:rPr>
              <w:t>status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23A8F7A" w14:textId="77777777" w:rsidR="00B86261"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Boolean</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B9F2ABC" w14:textId="77777777" w:rsidR="00B86261" w:rsidRDefault="00B86261" w:rsidP="00E666CE">
            <w:pPr>
              <w:widowControl w:val="0"/>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Trạng thái món ăn</w:t>
            </w:r>
          </w:p>
        </w:tc>
      </w:tr>
      <w:tr w:rsidR="00B86261" w:rsidRPr="00895514" w14:paraId="0B011868"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E298FB9"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B7BA78B"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Pr>
                <w:rFonts w:cs="Times New Roman"/>
                <w:color w:val="000000"/>
                <w:sz w:val="24"/>
                <w:szCs w:val="24"/>
                <w:shd w:val="clear" w:color="auto" w:fill="FBFBFB"/>
              </w:rPr>
              <w:t>Bill_entity_id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1D7325F" w14:textId="77777777" w:rsidR="00B86261"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7B44D29"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Mã định danh đơn hàng</w:t>
            </w:r>
          </w:p>
        </w:tc>
      </w:tr>
      <w:tr w:rsidR="00B86261" w:rsidRPr="00895514" w14:paraId="2F216844"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4120095"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1AD33D1" w14:textId="77777777" w:rsidR="00B86261" w:rsidRPr="00F61EBD" w:rsidRDefault="00B86261" w:rsidP="00E666CE">
            <w:pPr>
              <w:widowControl w:val="0"/>
              <w:spacing w:line="240" w:lineRule="auto"/>
              <w:jc w:val="center"/>
              <w:rPr>
                <w:rFonts w:eastAsia="Times New Roman" w:cs="Times New Roman"/>
                <w:color w:val="212529"/>
                <w:sz w:val="24"/>
                <w:szCs w:val="24"/>
              </w:rPr>
            </w:pPr>
            <w:r>
              <w:rPr>
                <w:rFonts w:cs="Times New Roman"/>
                <w:color w:val="000000"/>
                <w:sz w:val="24"/>
                <w:szCs w:val="24"/>
                <w:shd w:val="clear" w:color="auto" w:fill="FBFBFB"/>
              </w:rPr>
              <w:t>f</w:t>
            </w:r>
            <w:r w:rsidRPr="00F61EBD">
              <w:rPr>
                <w:rFonts w:cs="Times New Roman"/>
                <w:color w:val="000000"/>
                <w:sz w:val="24"/>
                <w:szCs w:val="24"/>
                <w:shd w:val="clear" w:color="auto" w:fill="FBFBFB"/>
              </w:rPr>
              <w:t>ood</w:t>
            </w:r>
            <w:r>
              <w:rPr>
                <w:rFonts w:cs="Times New Roman"/>
                <w:color w:val="000000"/>
                <w:sz w:val="24"/>
                <w:szCs w:val="24"/>
                <w:shd w:val="clear" w:color="auto" w:fill="FBFBFB"/>
              </w:rPr>
              <w:t>_entity_id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CA98AAD"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F3A0011"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Mã món ăn</w:t>
            </w:r>
          </w:p>
        </w:tc>
      </w:tr>
      <w:tr w:rsidR="00B86261" w:rsidRPr="00895514" w14:paraId="5CE62DE7"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FA9B53F"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1C9B02BD"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cs="Times New Roman"/>
                <w:color w:val="000000"/>
                <w:sz w:val="24"/>
                <w:szCs w:val="24"/>
                <w:shd w:val="clear" w:color="auto" w:fill="FBFBFB"/>
              </w:rPr>
              <w:t>quantity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1C4BFC4" w14:textId="77777777" w:rsidR="00B86261" w:rsidRPr="00895514"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3FD7108"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Số lượng món ăn</w:t>
            </w:r>
          </w:p>
        </w:tc>
      </w:tr>
    </w:tbl>
    <w:p w14:paraId="057BDA5A" w14:textId="77777777" w:rsidR="00B86261" w:rsidRDefault="00B86261" w:rsidP="00E666CE">
      <w:pPr>
        <w:pStyle w:val="Heading4"/>
        <w:keepNext w:val="0"/>
        <w:widowControl w:val="0"/>
      </w:pPr>
      <w:r>
        <w:t xml:space="preserve">Bảng voucher </w:t>
      </w:r>
    </w:p>
    <w:p w14:paraId="7B746397" w14:textId="0249F1FB" w:rsidR="00B86261" w:rsidRDefault="00B86261" w:rsidP="00E666CE">
      <w:pPr>
        <w:pStyle w:val="Caption"/>
        <w:widowControl w:val="0"/>
      </w:pPr>
      <w:bookmarkStart w:id="694" w:name="_Toc179664742"/>
      <w:bookmarkStart w:id="695" w:name="_Toc180279815"/>
      <w:bookmarkStart w:id="696" w:name="_Toc180435499"/>
      <w:r>
        <w:t xml:space="preserve">Bảng </w:t>
      </w:r>
      <w:fldSimple w:instr=" STYLEREF 1 \s ">
        <w:r w:rsidR="001C794A">
          <w:rPr>
            <w:noProof/>
          </w:rPr>
          <w:t>3</w:t>
        </w:r>
      </w:fldSimple>
      <w:r>
        <w:t>.</w:t>
      </w:r>
      <w:fldSimple w:instr=" SEQ Bảng \* ARABIC \s 1 ">
        <w:r w:rsidR="001C794A">
          <w:rPr>
            <w:noProof/>
          </w:rPr>
          <w:t>10</w:t>
        </w:r>
      </w:fldSimple>
      <w:r>
        <w:t xml:space="preserve">. </w:t>
      </w:r>
      <w:r w:rsidRPr="00C929F9">
        <w:t>Lưu thông tin kiểu mã ưu đãi trên trang web</w:t>
      </w:r>
      <w:bookmarkEnd w:id="694"/>
      <w:bookmarkEnd w:id="695"/>
      <w:bookmarkEnd w:id="696"/>
    </w:p>
    <w:tbl>
      <w:tblPr>
        <w:tblW w:w="9420" w:type="dxa"/>
        <w:tblBorders>
          <w:top w:val="single" w:sz="8" w:space="0" w:color="000000" w:themeColor="text1"/>
          <w:left w:val="single" w:sz="8" w:space="0" w:color="000000" w:themeColor="text1"/>
          <w:bottom w:val="single" w:sz="8" w:space="0" w:color="000000" w:themeColor="text1"/>
          <w:right w:val="single" w:sz="8" w:space="0" w:color="000000" w:themeColor="text1"/>
        </w:tblBorders>
        <w:shd w:val="clear" w:color="auto" w:fill="FFFFFF"/>
        <w:tblCellMar>
          <w:top w:w="15" w:type="dxa"/>
          <w:left w:w="15" w:type="dxa"/>
          <w:bottom w:w="15" w:type="dxa"/>
          <w:right w:w="15" w:type="dxa"/>
        </w:tblCellMar>
        <w:tblLook w:val="04A0" w:firstRow="1" w:lastRow="0" w:firstColumn="1" w:lastColumn="0" w:noHBand="0" w:noVBand="1"/>
      </w:tblPr>
      <w:tblGrid>
        <w:gridCol w:w="674"/>
        <w:gridCol w:w="2012"/>
        <w:gridCol w:w="1720"/>
        <w:gridCol w:w="5014"/>
      </w:tblGrid>
      <w:tr w:rsidR="00B86261" w:rsidRPr="00A72D7A" w14:paraId="68FE6F29" w14:textId="77777777" w:rsidTr="00E666CE">
        <w:trPr>
          <w:tblHeader/>
        </w:trPr>
        <w:tc>
          <w:tcPr>
            <w:tcW w:w="67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3B1DA133"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STT</w:t>
            </w:r>
          </w:p>
        </w:tc>
        <w:tc>
          <w:tcPr>
            <w:tcW w:w="2012"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7ABDF96A"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Tên Trường</w:t>
            </w:r>
          </w:p>
        </w:tc>
        <w:tc>
          <w:tcPr>
            <w:tcW w:w="1720"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65165A2E"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Ràng buộc</w:t>
            </w:r>
          </w:p>
        </w:tc>
        <w:tc>
          <w:tcPr>
            <w:tcW w:w="5014" w:type="dxa"/>
            <w:tcBorders>
              <w:top w:val="outset" w:sz="6" w:space="0" w:color="auto"/>
              <w:left w:val="outset" w:sz="6" w:space="0" w:color="auto"/>
              <w:bottom w:val="outset" w:sz="6" w:space="0" w:color="auto"/>
              <w:right w:val="outset" w:sz="6" w:space="0" w:color="auto"/>
            </w:tcBorders>
            <w:shd w:val="clear" w:color="auto" w:fill="D9E2F3" w:themeFill="accent1" w:themeFillTint="33"/>
            <w:vAlign w:val="center"/>
            <w:hideMark/>
          </w:tcPr>
          <w:p w14:paraId="258E8E86" w14:textId="77777777" w:rsidR="00B86261" w:rsidRPr="00A72D7A" w:rsidRDefault="00B86261" w:rsidP="00E666CE">
            <w:pPr>
              <w:widowControl w:val="0"/>
              <w:spacing w:line="240" w:lineRule="auto"/>
              <w:jc w:val="center"/>
              <w:rPr>
                <w:rFonts w:eastAsia="Times New Roman" w:cs="Times New Roman"/>
                <w:b/>
                <w:bCs/>
                <w:color w:val="212529"/>
                <w:sz w:val="24"/>
                <w:szCs w:val="24"/>
              </w:rPr>
            </w:pPr>
            <w:r w:rsidRPr="44346709">
              <w:rPr>
                <w:rFonts w:eastAsia="Times New Roman" w:cs="Times New Roman"/>
                <w:b/>
                <w:bCs/>
                <w:color w:val="212529"/>
                <w:sz w:val="24"/>
                <w:szCs w:val="24"/>
              </w:rPr>
              <w:t>Mô tả</w:t>
            </w:r>
          </w:p>
        </w:tc>
      </w:tr>
      <w:tr w:rsidR="00B86261" w:rsidRPr="00895514" w14:paraId="07591D38"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3FB78DA"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1</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157E775"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0457706A"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Khóa chính</w:t>
            </w:r>
          </w:p>
          <w:p w14:paraId="29803E1E"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Kiểu Int tự tăng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37DBD3CC" w14:textId="77777777" w:rsidR="00B86261" w:rsidRPr="00895514" w:rsidRDefault="00B86261" w:rsidP="00E666CE">
            <w:pPr>
              <w:widowControl w:val="0"/>
              <w:spacing w:line="240" w:lineRule="auto"/>
              <w:jc w:val="left"/>
              <w:rPr>
                <w:rFonts w:eastAsia="Times New Roman" w:cs="Times New Roman"/>
                <w:color w:val="212529"/>
                <w:sz w:val="24"/>
                <w:szCs w:val="24"/>
              </w:rPr>
            </w:pPr>
            <w:r w:rsidRPr="44346709">
              <w:rPr>
                <w:rFonts w:eastAsia="Times New Roman" w:cs="Times New Roman"/>
                <w:color w:val="212529"/>
                <w:sz w:val="24"/>
                <w:szCs w:val="24"/>
              </w:rPr>
              <w:t xml:space="preserve">Mã định danh duy nhất cho mỗi </w:t>
            </w:r>
            <w:r>
              <w:rPr>
                <w:rFonts w:eastAsia="Times New Roman" w:cs="Times New Roman"/>
                <w:color w:val="212529"/>
                <w:sz w:val="24"/>
                <w:szCs w:val="24"/>
              </w:rPr>
              <w:t>voucher</w:t>
            </w:r>
          </w:p>
        </w:tc>
      </w:tr>
      <w:tr w:rsidR="00B86261" w:rsidRPr="00895514" w14:paraId="69588E5D"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0C2943C"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3BD7FB0"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created_by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7D85E20"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29FD91A"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Bản ghi được tạo bởi ai</w:t>
            </w:r>
          </w:p>
        </w:tc>
      </w:tr>
      <w:tr w:rsidR="00B86261" w:rsidRPr="00895514" w14:paraId="6C5512D9"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55A7069"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99731D3"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Pr>
                <w:rFonts w:eastAsia="Times New Roman" w:cs="Times New Roman"/>
                <w:color w:val="212529"/>
                <w:sz w:val="24"/>
                <w:szCs w:val="24"/>
              </w:rPr>
              <w:t>create_date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85F6902"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Date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F4C4738"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Ngày tạo bản ghi</w:t>
            </w:r>
          </w:p>
        </w:tc>
      </w:tr>
      <w:tr w:rsidR="00B86261" w:rsidRPr="00895514" w14:paraId="469A17A7"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6C0F111"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2ECD1C0"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sidRPr="00FF0E38">
              <w:rPr>
                <w:rFonts w:cs="Times New Roman"/>
                <w:color w:val="000000"/>
                <w:sz w:val="24"/>
                <w:szCs w:val="24"/>
                <w:shd w:val="clear" w:color="auto" w:fill="FBFBFB"/>
              </w:rPr>
              <w:t>status</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2376B8B" w14:textId="77777777" w:rsidR="00B86261" w:rsidRPr="44346709" w:rsidRDefault="00B86261" w:rsidP="00E666CE">
            <w:pPr>
              <w:widowControl w:val="0"/>
              <w:spacing w:line="240" w:lineRule="auto"/>
              <w:jc w:val="center"/>
              <w:rPr>
                <w:rFonts w:eastAsia="Times New Roman" w:cs="Times New Roman"/>
                <w:color w:val="212529"/>
                <w:sz w:val="24"/>
                <w:szCs w:val="24"/>
              </w:rPr>
            </w:pPr>
            <w:r w:rsidRPr="00FF0E38">
              <w:rPr>
                <w:rFonts w:eastAsia="Times New Roman" w:cs="Times New Roman"/>
                <w:color w:val="212529"/>
                <w:sz w:val="24"/>
                <w:szCs w:val="24"/>
              </w:rPr>
              <w:t>Boolean</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325A790" w14:textId="77777777" w:rsidR="00B86261" w:rsidRDefault="00B86261" w:rsidP="00E666CE">
            <w:pPr>
              <w:widowControl w:val="0"/>
              <w:spacing w:line="240" w:lineRule="auto"/>
              <w:jc w:val="left"/>
              <w:rPr>
                <w:rFonts w:eastAsia="Times New Roman" w:cs="Times New Roman"/>
                <w:color w:val="212529"/>
                <w:sz w:val="24"/>
                <w:szCs w:val="24"/>
              </w:rPr>
            </w:pPr>
            <w:r w:rsidRPr="00FF0E38">
              <w:rPr>
                <w:rFonts w:eastAsia="Times New Roman" w:cs="Times New Roman"/>
                <w:color w:val="212529"/>
                <w:sz w:val="24"/>
                <w:szCs w:val="24"/>
              </w:rPr>
              <w:t>Trạng thái món ăn</w:t>
            </w:r>
          </w:p>
        </w:tc>
      </w:tr>
      <w:tr w:rsidR="00B86261" w:rsidRPr="00895514" w14:paraId="3C02A7FB"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08A416E"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2</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2FCD1AE"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cs="Times New Roman"/>
                <w:color w:val="000000"/>
                <w:sz w:val="24"/>
                <w:szCs w:val="24"/>
                <w:shd w:val="clear" w:color="auto" w:fill="FBFBFB"/>
              </w:rPr>
              <w:t>title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804ED4E"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010B529"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Tiêu đề mã ưu đãi</w:t>
            </w:r>
          </w:p>
        </w:tc>
      </w:tr>
      <w:tr w:rsidR="00B86261" w:rsidRPr="00895514" w14:paraId="57DCACB5"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4CF329F7" w14:textId="77777777" w:rsidR="00B86261" w:rsidRPr="00895514"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3</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279DC425"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cs="Times New Roman"/>
                <w:color w:val="000000"/>
                <w:sz w:val="24"/>
                <w:szCs w:val="24"/>
                <w:shd w:val="clear" w:color="auto" w:fill="FBFBFB"/>
              </w:rPr>
              <w:t>detail</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6A7A89FE"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44346709">
              <w:rPr>
                <w:rFonts w:eastAsia="Times New Roman" w:cs="Times New Roman"/>
                <w:color w:val="212529"/>
                <w:sz w:val="24"/>
                <w:szCs w:val="24"/>
              </w:rPr>
              <w:t>Varchar (250)</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hideMark/>
          </w:tcPr>
          <w:p w14:paraId="7A0CCB35" w14:textId="77777777" w:rsidR="00B86261" w:rsidRPr="00895514"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Chi tiết mã ưu đãi</w:t>
            </w:r>
          </w:p>
        </w:tc>
      </w:tr>
      <w:tr w:rsidR="00B86261" w:rsidRPr="00895514" w14:paraId="4D6F035E"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47DA90B8"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4</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6EEAB14"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sidRPr="00F61EBD">
              <w:rPr>
                <w:rFonts w:cs="Times New Roman"/>
                <w:color w:val="000000"/>
                <w:sz w:val="24"/>
                <w:szCs w:val="24"/>
                <w:shd w:val="clear" w:color="auto" w:fill="FBFBFB"/>
              </w:rPr>
              <w:t>discount</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D25D5A4"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1F81B0F9"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Giá trị giảm giá của ưu đãi</w:t>
            </w:r>
          </w:p>
        </w:tc>
      </w:tr>
      <w:tr w:rsidR="00B86261" w:rsidRPr="00895514" w14:paraId="45F8E3CF"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6E10EDB"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5</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303BC00"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sidRPr="00F61EBD">
              <w:rPr>
                <w:rFonts w:cs="Times New Roman"/>
                <w:color w:val="000000"/>
                <w:sz w:val="24"/>
                <w:szCs w:val="24"/>
                <w:shd w:val="clear" w:color="auto" w:fill="FBFBFB"/>
              </w:rPr>
              <w:t>quantity</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1504109"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Int</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EDBEBFC"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Số lượng ưu đãi</w:t>
            </w:r>
          </w:p>
        </w:tc>
      </w:tr>
      <w:tr w:rsidR="00B86261" w:rsidRPr="00895514" w14:paraId="57C1013C"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8485E0D"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6</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0B4D2178"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sidRPr="00F61EBD">
              <w:rPr>
                <w:rFonts w:cs="Times New Roman"/>
                <w:color w:val="000000"/>
                <w:sz w:val="24"/>
                <w:szCs w:val="24"/>
                <w:shd w:val="clear" w:color="auto" w:fill="FBFBFB"/>
              </w:rPr>
              <w:t>code</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909BF1A"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String</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75F51F5C"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Mã ưu đãi voucher</w:t>
            </w:r>
          </w:p>
        </w:tc>
      </w:tr>
      <w:tr w:rsidR="00B86261" w:rsidRPr="00895514" w14:paraId="1F0342B9" w14:textId="77777777" w:rsidTr="00E666CE">
        <w:tc>
          <w:tcPr>
            <w:tcW w:w="67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22593B88" w14:textId="77777777" w:rsidR="00B86261" w:rsidRPr="44346709" w:rsidRDefault="00B86261" w:rsidP="00E666CE">
            <w:pPr>
              <w:widowControl w:val="0"/>
              <w:spacing w:line="240" w:lineRule="auto"/>
              <w:jc w:val="center"/>
              <w:rPr>
                <w:rFonts w:eastAsia="Times New Roman" w:cs="Times New Roman"/>
                <w:color w:val="212529"/>
                <w:sz w:val="24"/>
                <w:szCs w:val="24"/>
              </w:rPr>
            </w:pPr>
            <w:r>
              <w:rPr>
                <w:rFonts w:eastAsia="Times New Roman" w:cs="Times New Roman"/>
                <w:color w:val="212529"/>
                <w:sz w:val="24"/>
                <w:szCs w:val="24"/>
              </w:rPr>
              <w:t>7</w:t>
            </w:r>
          </w:p>
        </w:tc>
        <w:tc>
          <w:tcPr>
            <w:tcW w:w="2012"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544D96FD" w14:textId="77777777" w:rsidR="00B86261" w:rsidRPr="00F61EBD" w:rsidRDefault="00B86261" w:rsidP="00E666CE">
            <w:pPr>
              <w:widowControl w:val="0"/>
              <w:spacing w:line="240" w:lineRule="auto"/>
              <w:jc w:val="center"/>
              <w:rPr>
                <w:rFonts w:cs="Times New Roman"/>
                <w:color w:val="000000"/>
                <w:sz w:val="24"/>
                <w:szCs w:val="24"/>
                <w:shd w:val="clear" w:color="auto" w:fill="FBFBFB"/>
              </w:rPr>
            </w:pPr>
            <w:r w:rsidRPr="00F61EBD">
              <w:rPr>
                <w:rFonts w:cs="Times New Roman"/>
                <w:color w:val="000000"/>
                <w:sz w:val="24"/>
                <w:szCs w:val="24"/>
                <w:shd w:val="clear" w:color="auto" w:fill="FBFBFB"/>
              </w:rPr>
              <w:t>expired</w:t>
            </w:r>
          </w:p>
        </w:tc>
        <w:tc>
          <w:tcPr>
            <w:tcW w:w="1720"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3FA645CC" w14:textId="77777777" w:rsidR="00B86261" w:rsidRPr="00F61EBD" w:rsidRDefault="00B86261" w:rsidP="00E666CE">
            <w:pPr>
              <w:widowControl w:val="0"/>
              <w:spacing w:line="240" w:lineRule="auto"/>
              <w:jc w:val="center"/>
              <w:rPr>
                <w:rFonts w:eastAsia="Times New Roman" w:cs="Times New Roman"/>
                <w:color w:val="212529"/>
                <w:sz w:val="24"/>
                <w:szCs w:val="24"/>
              </w:rPr>
            </w:pPr>
            <w:r w:rsidRPr="00F61EBD">
              <w:rPr>
                <w:rFonts w:eastAsia="Times New Roman" w:cs="Times New Roman"/>
                <w:color w:val="212529"/>
                <w:sz w:val="24"/>
                <w:szCs w:val="24"/>
              </w:rPr>
              <w:t>Date</w:t>
            </w:r>
          </w:p>
        </w:tc>
        <w:tc>
          <w:tcPr>
            <w:tcW w:w="5014" w:type="dxa"/>
            <w:tcBorders>
              <w:top w:val="outset" w:sz="6" w:space="0" w:color="auto"/>
              <w:left w:val="outset" w:sz="6" w:space="0" w:color="auto"/>
              <w:bottom w:val="outset" w:sz="6" w:space="0" w:color="auto"/>
              <w:right w:val="outset" w:sz="6" w:space="0" w:color="auto"/>
            </w:tcBorders>
            <w:shd w:val="clear" w:color="auto" w:fill="FFFFFF" w:themeFill="background1"/>
            <w:vAlign w:val="center"/>
          </w:tcPr>
          <w:p w14:paraId="68D06D70" w14:textId="77777777" w:rsidR="00B86261" w:rsidRDefault="00B86261" w:rsidP="00E666CE">
            <w:pPr>
              <w:widowControl w:val="0"/>
              <w:spacing w:line="240" w:lineRule="auto"/>
              <w:jc w:val="left"/>
              <w:rPr>
                <w:rFonts w:eastAsia="Times New Roman" w:cs="Times New Roman"/>
                <w:color w:val="212529"/>
                <w:sz w:val="24"/>
                <w:szCs w:val="24"/>
              </w:rPr>
            </w:pPr>
            <w:r>
              <w:rPr>
                <w:rFonts w:eastAsia="Times New Roman" w:cs="Times New Roman"/>
                <w:color w:val="212529"/>
                <w:sz w:val="24"/>
                <w:szCs w:val="24"/>
              </w:rPr>
              <w:t>Ngày hết hạn</w:t>
            </w:r>
          </w:p>
        </w:tc>
      </w:tr>
    </w:tbl>
    <w:p w14:paraId="5B236F4C" w14:textId="76CAEF9D" w:rsidR="0035468F" w:rsidRDefault="0035468F" w:rsidP="00E666CE">
      <w:pPr>
        <w:widowControl w:val="0"/>
      </w:pPr>
    </w:p>
    <w:p w14:paraId="625743C2" w14:textId="77777777" w:rsidR="0035468F" w:rsidRDefault="0035468F">
      <w:pPr>
        <w:spacing w:before="0" w:after="160" w:line="259" w:lineRule="auto"/>
        <w:jc w:val="left"/>
      </w:pPr>
      <w:r>
        <w:br w:type="page"/>
      </w:r>
    </w:p>
    <w:p w14:paraId="7971AA5F" w14:textId="77777777" w:rsidR="00B86261" w:rsidRDefault="00B86261" w:rsidP="0035468F">
      <w:pPr>
        <w:pStyle w:val="Heading3"/>
        <w:keepNext w:val="0"/>
        <w:widowControl w:val="0"/>
        <w:spacing w:before="0" w:after="0"/>
      </w:pPr>
      <w:bookmarkStart w:id="697" w:name="_Toc179664554"/>
      <w:bookmarkStart w:id="698" w:name="_Toc180279672"/>
      <w:bookmarkStart w:id="699" w:name="_Toc180503864"/>
      <w:r>
        <w:lastRenderedPageBreak/>
        <w:t>Mối quan hệ giữa các bảng trong cơ sở dữ liệu</w:t>
      </w:r>
      <w:bookmarkEnd w:id="661"/>
      <w:bookmarkEnd w:id="697"/>
      <w:bookmarkEnd w:id="698"/>
      <w:bookmarkEnd w:id="699"/>
    </w:p>
    <w:p w14:paraId="18A1F0B5" w14:textId="77777777" w:rsidR="00B86261" w:rsidRPr="00CA73FE" w:rsidRDefault="00B86261" w:rsidP="0035468F">
      <w:pPr>
        <w:pStyle w:val="StyleTr0"/>
        <w:widowControl w:val="0"/>
        <w:spacing w:before="0" w:after="0"/>
      </w:pPr>
      <w:r w:rsidRPr="00CA73FE">
        <w:t>Bảng account và role:</w:t>
      </w:r>
    </w:p>
    <w:p w14:paraId="179BFC57" w14:textId="77777777" w:rsidR="00B86261" w:rsidRPr="00CA73FE" w:rsidRDefault="00B86261" w:rsidP="0035468F">
      <w:pPr>
        <w:pStyle w:val="StyleCng"/>
        <w:widowControl w:val="0"/>
        <w:spacing w:before="0" w:after="0"/>
      </w:pPr>
      <w:r w:rsidRPr="00CA73FE">
        <w:t>Mối quan hệ: 1-nhiều (One-to-Many).</w:t>
      </w:r>
    </w:p>
    <w:p w14:paraId="562C4C01" w14:textId="77777777" w:rsidR="00B86261" w:rsidRPr="00CA73FE" w:rsidRDefault="00B86261" w:rsidP="0035468F">
      <w:pPr>
        <w:pStyle w:val="StyleCng"/>
        <w:widowControl w:val="0"/>
        <w:spacing w:before="0" w:after="0"/>
      </w:pPr>
      <w:r w:rsidRPr="00CA73FE">
        <w:t>Chi tiết: Mỗi người dùng (account) có một quyền (role). Một quyền có thể được gán cho nhiều người dùng khác nhau. Khóa ngoại id_role trong bảng account liên kết với khóa chính id của bảng role.</w:t>
      </w:r>
    </w:p>
    <w:p w14:paraId="7C6C9741" w14:textId="77777777" w:rsidR="00B86261" w:rsidRPr="00CA73FE" w:rsidRDefault="00B86261" w:rsidP="0035468F">
      <w:pPr>
        <w:pStyle w:val="StyleTr0"/>
        <w:widowControl w:val="0"/>
        <w:spacing w:before="0" w:after="0"/>
      </w:pPr>
      <w:r w:rsidRPr="00CA73FE">
        <w:t xml:space="preserve">Bảng </w:t>
      </w:r>
      <w:r>
        <w:t>bill</w:t>
      </w:r>
      <w:r w:rsidRPr="00CA73FE">
        <w:t xml:space="preserve"> và account:</w:t>
      </w:r>
    </w:p>
    <w:p w14:paraId="6CF39118" w14:textId="77777777" w:rsidR="00B86261" w:rsidRPr="00CA73FE" w:rsidRDefault="00B86261" w:rsidP="0035468F">
      <w:pPr>
        <w:pStyle w:val="StyleCng"/>
        <w:widowControl w:val="0"/>
        <w:spacing w:before="0" w:after="0"/>
      </w:pPr>
      <w:r w:rsidRPr="00CA73FE">
        <w:t>Mối quan hệ: 1-nhiều (One-to-Many).</w:t>
      </w:r>
    </w:p>
    <w:p w14:paraId="571248EB" w14:textId="77777777" w:rsidR="00B86261" w:rsidRPr="00CA73FE" w:rsidRDefault="00B86261" w:rsidP="0035468F">
      <w:pPr>
        <w:pStyle w:val="StyleCng"/>
        <w:widowControl w:val="0"/>
        <w:spacing w:before="0" w:after="0"/>
      </w:pPr>
      <w:r w:rsidRPr="00CA73FE">
        <w:t>Chi tiết: Mỗi đơn hàng (</w:t>
      </w:r>
      <w:r>
        <w:t>bill</w:t>
      </w:r>
      <w:r w:rsidRPr="00CA73FE">
        <w:t xml:space="preserve">) được thực hiện bởi một người dùng (account). Khóa ngoại id_account trong bảng </w:t>
      </w:r>
      <w:r>
        <w:t>bill</w:t>
      </w:r>
      <w:r w:rsidRPr="00CA73FE">
        <w:t xml:space="preserve"> liên kết với khóa chính id của bảng account, giúp xác định ai là người đặt hàng.</w:t>
      </w:r>
    </w:p>
    <w:p w14:paraId="73843B4E" w14:textId="77777777" w:rsidR="00B86261" w:rsidRPr="00CA73FE" w:rsidRDefault="00B86261" w:rsidP="0035468F">
      <w:pPr>
        <w:pStyle w:val="StyleTr0"/>
        <w:widowControl w:val="0"/>
        <w:spacing w:before="0" w:after="0"/>
      </w:pPr>
      <w:r w:rsidRPr="00CA73FE">
        <w:t>Bảng detail_</w:t>
      </w:r>
      <w:r>
        <w:t>bill</w:t>
      </w:r>
      <w:r w:rsidRPr="00CA73FE">
        <w:t xml:space="preserve"> và </w:t>
      </w:r>
      <w:r>
        <w:t>bill</w:t>
      </w:r>
      <w:r w:rsidRPr="00CA73FE">
        <w:t>:</w:t>
      </w:r>
    </w:p>
    <w:p w14:paraId="32E41AAB" w14:textId="77777777" w:rsidR="00B86261" w:rsidRPr="00CA73FE" w:rsidRDefault="00B86261" w:rsidP="0035468F">
      <w:pPr>
        <w:pStyle w:val="StyleCng"/>
        <w:widowControl w:val="0"/>
        <w:spacing w:before="0" w:after="0"/>
      </w:pPr>
      <w:r w:rsidRPr="00CA73FE">
        <w:t>Mối quan hệ: 1-nhiều (One-to-Many).</w:t>
      </w:r>
    </w:p>
    <w:p w14:paraId="73DFEB5C" w14:textId="77777777" w:rsidR="00B86261" w:rsidRPr="00CA73FE" w:rsidRDefault="00B86261" w:rsidP="0035468F">
      <w:pPr>
        <w:pStyle w:val="StyleCng"/>
        <w:widowControl w:val="0"/>
        <w:spacing w:before="0" w:after="0"/>
      </w:pPr>
      <w:r w:rsidRPr="00CA73FE">
        <w:t>Chi tiết: Mỗi đơn hàng (</w:t>
      </w:r>
      <w:r>
        <w:t>bill</w:t>
      </w:r>
      <w:r w:rsidRPr="00CA73FE">
        <w:t>) có thể có nhiều chi tiết (detail_</w:t>
      </w:r>
      <w:r>
        <w:t>bill</w:t>
      </w:r>
      <w:r w:rsidRPr="00CA73FE">
        <w:t>). Bảng detail_</w:t>
      </w:r>
      <w:r>
        <w:t>bill</w:t>
      </w:r>
      <w:r w:rsidRPr="00CA73FE">
        <w:t xml:space="preserve"> chứa khóa ngoại id_</w:t>
      </w:r>
      <w:r>
        <w:t>bill</w:t>
      </w:r>
      <w:r w:rsidRPr="00CA73FE">
        <w:t xml:space="preserve"> liên kết với khóa chính của bảng </w:t>
      </w:r>
      <w:r>
        <w:t>bill</w:t>
      </w:r>
      <w:r w:rsidRPr="00CA73FE">
        <w:t xml:space="preserve"> để ghi nhận các món ăn thuộc đơn hàng cụ thể nào.</w:t>
      </w:r>
    </w:p>
    <w:p w14:paraId="70550F12" w14:textId="77777777" w:rsidR="00B86261" w:rsidRPr="00CA73FE" w:rsidRDefault="00B86261" w:rsidP="0035468F">
      <w:pPr>
        <w:pStyle w:val="StyleTr0"/>
        <w:widowControl w:val="0"/>
        <w:spacing w:before="0" w:after="0"/>
      </w:pPr>
      <w:r w:rsidRPr="00CA73FE">
        <w:t>Bảng detail_</w:t>
      </w:r>
      <w:r>
        <w:t>bill</w:t>
      </w:r>
      <w:r w:rsidRPr="00CA73FE">
        <w:t xml:space="preserve"> và food:</w:t>
      </w:r>
    </w:p>
    <w:p w14:paraId="0A30200D" w14:textId="77777777" w:rsidR="00B86261" w:rsidRPr="00CA73FE" w:rsidRDefault="00B86261" w:rsidP="0035468F">
      <w:pPr>
        <w:pStyle w:val="StyleCng"/>
        <w:widowControl w:val="0"/>
        <w:spacing w:before="0" w:after="0"/>
      </w:pPr>
      <w:r w:rsidRPr="00CA73FE">
        <w:t>Mối quan hệ: 1-nhiều (One-to-Many).</w:t>
      </w:r>
    </w:p>
    <w:p w14:paraId="734A4599" w14:textId="77777777" w:rsidR="00B86261" w:rsidRPr="00CA73FE" w:rsidRDefault="00B86261" w:rsidP="0035468F">
      <w:pPr>
        <w:pStyle w:val="StyleCng"/>
        <w:widowControl w:val="0"/>
        <w:spacing w:before="0" w:after="0"/>
      </w:pPr>
      <w:r w:rsidRPr="00CA73FE">
        <w:t>Chi tiết: Một món ăn (food) có thể xuất hiện trong nhiều chi tiết đơn hàng (detail_</w:t>
      </w:r>
      <w:r>
        <w:t>bill</w:t>
      </w:r>
      <w:r w:rsidRPr="00CA73FE">
        <w:t>). Khóa ngoại id_food trong bảng detail_</w:t>
      </w:r>
      <w:r>
        <w:t>bill</w:t>
      </w:r>
      <w:r w:rsidRPr="00CA73FE">
        <w:t xml:space="preserve"> liên kết với khóa chính của bảng food để chỉ ra món ăn nào được đặt trong các đơn hàng.</w:t>
      </w:r>
    </w:p>
    <w:p w14:paraId="035CE53D" w14:textId="77777777" w:rsidR="00B86261" w:rsidRPr="00CA73FE" w:rsidRDefault="00B86261" w:rsidP="0035468F">
      <w:pPr>
        <w:pStyle w:val="StyleTr0"/>
        <w:widowControl w:val="0"/>
        <w:spacing w:before="0" w:after="0"/>
      </w:pPr>
      <w:r w:rsidRPr="00CA73FE">
        <w:t>Bảng food và type_food:</w:t>
      </w:r>
    </w:p>
    <w:p w14:paraId="1DD302F2" w14:textId="77777777" w:rsidR="00B86261" w:rsidRPr="00CA73FE" w:rsidRDefault="00B86261" w:rsidP="0035468F">
      <w:pPr>
        <w:pStyle w:val="StyleCng"/>
        <w:widowControl w:val="0"/>
        <w:spacing w:before="0" w:after="0"/>
      </w:pPr>
      <w:r w:rsidRPr="00CA73FE">
        <w:t>Mối quan hệ: 1-nhiều (One-to-Many).</w:t>
      </w:r>
    </w:p>
    <w:p w14:paraId="4324B0B7" w14:textId="77777777" w:rsidR="00B86261" w:rsidRPr="00CA73FE" w:rsidRDefault="00B86261" w:rsidP="0035468F">
      <w:pPr>
        <w:pStyle w:val="StyleCng"/>
        <w:widowControl w:val="0"/>
        <w:spacing w:before="0" w:after="0"/>
      </w:pPr>
      <w:r w:rsidRPr="00CA73FE">
        <w:t>Chi tiết: Mỗi loại món ăn (type_food) có thể có nhiều món ăn (food). Bảng food có khóa ngoại id_type_food liên kết với khóa chính của bảng type_food để chỉ ra món ăn thuộc loại nào.</w:t>
      </w:r>
    </w:p>
    <w:p w14:paraId="719C3C29" w14:textId="77777777" w:rsidR="00B86261" w:rsidRPr="00CA73FE" w:rsidRDefault="00B86261" w:rsidP="0035468F">
      <w:pPr>
        <w:pStyle w:val="StyleTr0"/>
        <w:widowControl w:val="0"/>
        <w:spacing w:before="0" w:after="0"/>
      </w:pPr>
      <w:r w:rsidRPr="00CA73FE">
        <w:t>Bảng food và restaurant:</w:t>
      </w:r>
    </w:p>
    <w:p w14:paraId="11BCEF60" w14:textId="77777777" w:rsidR="00B86261" w:rsidRPr="00CA73FE" w:rsidRDefault="00B86261" w:rsidP="0035468F">
      <w:pPr>
        <w:pStyle w:val="StyleCng"/>
        <w:widowControl w:val="0"/>
        <w:spacing w:before="0" w:after="0"/>
      </w:pPr>
      <w:r w:rsidRPr="00CA73FE">
        <w:t>Mối quan hệ: 1-nhiều (One-to-Many).</w:t>
      </w:r>
    </w:p>
    <w:p w14:paraId="183800BB" w14:textId="77777777" w:rsidR="00B86261" w:rsidRPr="00CA73FE" w:rsidRDefault="00B86261" w:rsidP="0035468F">
      <w:pPr>
        <w:pStyle w:val="StyleCng"/>
        <w:widowControl w:val="0"/>
        <w:spacing w:before="0" w:after="0"/>
      </w:pPr>
      <w:r w:rsidRPr="00CA73FE">
        <w:t>Chi tiết: Mỗi nhà hàng (restaurant) có thể cung cấp nhiều món ăn (food). Khóa ngoại id_restaurant trong bảng food liên kết với khóa chính của bảng restaurant để chỉ ra món ăn được cung cấp bởi nhà hàng nào.</w:t>
      </w:r>
    </w:p>
    <w:p w14:paraId="3780CB05" w14:textId="77777777" w:rsidR="00B86261" w:rsidRPr="00CA73FE" w:rsidRDefault="00B86261" w:rsidP="0035468F">
      <w:pPr>
        <w:pStyle w:val="StyleTr0"/>
        <w:widowControl w:val="0"/>
        <w:spacing w:before="0" w:after="0"/>
      </w:pPr>
      <w:r w:rsidRPr="00CA73FE">
        <w:t xml:space="preserve">Bảng </w:t>
      </w:r>
      <w:r>
        <w:t>bill</w:t>
      </w:r>
      <w:r w:rsidRPr="00CA73FE">
        <w:t xml:space="preserve"> và voucher:</w:t>
      </w:r>
    </w:p>
    <w:p w14:paraId="62F9446C" w14:textId="77777777" w:rsidR="00B86261" w:rsidRPr="00CA73FE" w:rsidRDefault="00B86261" w:rsidP="0035468F">
      <w:pPr>
        <w:pStyle w:val="StyleCng"/>
        <w:widowControl w:val="0"/>
        <w:spacing w:before="0" w:after="0"/>
      </w:pPr>
      <w:r w:rsidRPr="00CA73FE">
        <w:t>Mối quan hệ: 1-</w:t>
      </w:r>
      <w:r>
        <w:t>1</w:t>
      </w:r>
      <w:r w:rsidRPr="00CA73FE">
        <w:t xml:space="preserve"> (One-to-</w:t>
      </w:r>
      <w:r>
        <w:t>One</w:t>
      </w:r>
      <w:r w:rsidRPr="00CA73FE">
        <w:t>)</w:t>
      </w:r>
      <w:r>
        <w:t>.</w:t>
      </w:r>
    </w:p>
    <w:p w14:paraId="0D60AC18" w14:textId="3365CB00" w:rsidR="00CA73FE" w:rsidRPr="00CA73FE" w:rsidRDefault="00B86261" w:rsidP="0035468F">
      <w:pPr>
        <w:pStyle w:val="StyleCng"/>
        <w:widowControl w:val="0"/>
        <w:spacing w:before="0" w:after="0"/>
      </w:pPr>
      <w:r w:rsidRPr="00CA73FE">
        <w:t xml:space="preserve">Chi tiết: Mỗi đơn hàng có thể áp dụng một mã ưu đãi (voucher). </w:t>
      </w:r>
    </w:p>
    <w:p w14:paraId="1C14F4E3" w14:textId="77777777" w:rsidR="00CA73FE" w:rsidRPr="00CA73FE" w:rsidRDefault="00CA73FE" w:rsidP="00E666CE">
      <w:pPr>
        <w:widowControl w:val="0"/>
      </w:pPr>
    </w:p>
    <w:p w14:paraId="13447ADF" w14:textId="0524A240" w:rsidR="001B7CB4" w:rsidRDefault="00B41ED8" w:rsidP="00E666CE">
      <w:pPr>
        <w:pStyle w:val="Heading1"/>
        <w:keepNext w:val="0"/>
        <w:widowControl w:val="0"/>
      </w:pPr>
      <w:bookmarkStart w:id="700" w:name="_Toc180279673"/>
      <w:bookmarkStart w:id="701" w:name="_Toc180503865"/>
      <w:r>
        <w:lastRenderedPageBreak/>
        <w:t>PHÁT TRIỂN PHẦN MỀM, CÀI ĐẶT VÀ KIỂM TH</w:t>
      </w:r>
      <w:r w:rsidR="00574F3E">
        <w:t>ử</w:t>
      </w:r>
      <w:bookmarkEnd w:id="700"/>
      <w:bookmarkEnd w:id="701"/>
    </w:p>
    <w:p w14:paraId="39F08186" w14:textId="53CBB894" w:rsidR="001B7CB4" w:rsidRDefault="001B7CB4" w:rsidP="00E666CE">
      <w:pPr>
        <w:pStyle w:val="Heading2"/>
        <w:keepNext w:val="0"/>
        <w:widowControl w:val="0"/>
      </w:pPr>
      <w:bookmarkStart w:id="702" w:name="_Toc178930827"/>
      <w:bookmarkStart w:id="703" w:name="_Toc179783227"/>
      <w:bookmarkStart w:id="704" w:name="_Toc180279674"/>
      <w:bookmarkStart w:id="705" w:name="_Toc180503866"/>
      <w:r>
        <w:t>Môi trường thử nghiệm</w:t>
      </w:r>
      <w:bookmarkEnd w:id="702"/>
      <w:bookmarkEnd w:id="703"/>
      <w:bookmarkEnd w:id="704"/>
      <w:bookmarkEnd w:id="705"/>
    </w:p>
    <w:p w14:paraId="0A6C5F9C" w14:textId="77777777" w:rsidR="004B7E49" w:rsidRPr="0085453A" w:rsidRDefault="004B7E49" w:rsidP="00E666CE">
      <w:pPr>
        <w:pStyle w:val="Heading3"/>
        <w:keepNext w:val="0"/>
        <w:widowControl w:val="0"/>
      </w:pPr>
      <w:bookmarkStart w:id="706" w:name="_Toc170253746"/>
      <w:bookmarkStart w:id="707" w:name="_Toc170253865"/>
      <w:bookmarkStart w:id="708" w:name="_Toc170255840"/>
      <w:bookmarkStart w:id="709" w:name="_Toc170256064"/>
      <w:bookmarkStart w:id="710" w:name="_Toc178930828"/>
      <w:bookmarkStart w:id="711" w:name="_Toc179783228"/>
      <w:bookmarkStart w:id="712" w:name="_Toc180279675"/>
      <w:bookmarkStart w:id="713" w:name="_Toc180503867"/>
      <w:r w:rsidRPr="0085453A">
        <w:t>Yêu cầu về cài đặt</w:t>
      </w:r>
      <w:bookmarkEnd w:id="706"/>
      <w:bookmarkEnd w:id="707"/>
      <w:bookmarkEnd w:id="708"/>
      <w:bookmarkEnd w:id="709"/>
      <w:bookmarkEnd w:id="710"/>
      <w:bookmarkEnd w:id="711"/>
      <w:bookmarkEnd w:id="712"/>
      <w:bookmarkEnd w:id="713"/>
    </w:p>
    <w:p w14:paraId="7A9C9AD1" w14:textId="77777777" w:rsidR="004B7E49" w:rsidRPr="0085453A" w:rsidRDefault="004B7E49" w:rsidP="00E666CE">
      <w:pPr>
        <w:pStyle w:val="Styletr"/>
        <w:widowControl w:val="0"/>
      </w:pPr>
      <w:r w:rsidRPr="0085453A">
        <w:t>Yêu cầu phần cứng:</w:t>
      </w:r>
    </w:p>
    <w:p w14:paraId="64EC3823" w14:textId="77777777" w:rsidR="004B7E49" w:rsidRPr="00E666CE" w:rsidRDefault="004B7E49" w:rsidP="00E666CE">
      <w:pPr>
        <w:pStyle w:val="StyleCng"/>
        <w:widowControl w:val="0"/>
        <w:numPr>
          <w:ilvl w:val="0"/>
          <w:numId w:val="6"/>
        </w:numPr>
        <w:spacing w:line="288" w:lineRule="auto"/>
        <w:rPr>
          <w:lang w:val="vi-VN"/>
        </w:rPr>
      </w:pPr>
      <w:r w:rsidRPr="00E666CE">
        <w:rPr>
          <w:lang w:val="vi-VN"/>
        </w:rPr>
        <w:t>Thiết bị: Người dùng cần có máy tính để bàn hoặc máy tính xách tay có khả năng truy cập website.</w:t>
      </w:r>
    </w:p>
    <w:p w14:paraId="55328C6D" w14:textId="77777777" w:rsidR="004B7E49" w:rsidRPr="00E666CE" w:rsidRDefault="004B7E49" w:rsidP="00E666CE">
      <w:pPr>
        <w:pStyle w:val="StyleCng"/>
        <w:widowControl w:val="0"/>
        <w:numPr>
          <w:ilvl w:val="0"/>
          <w:numId w:val="6"/>
        </w:numPr>
        <w:spacing w:line="288" w:lineRule="auto"/>
        <w:rPr>
          <w:lang w:val="vi-VN"/>
        </w:rPr>
      </w:pPr>
      <w:r w:rsidRPr="00E666CE">
        <w:rPr>
          <w:lang w:val="vi-VN"/>
        </w:rPr>
        <w:t>Kết nối mạng: thiết bị của người dùng cần được kết nối internet thông qua băng thông rộng (Wi-Fi, cáp quang) hoặc mạng di động ổn định (3G, 4G, 5G).</w:t>
      </w:r>
    </w:p>
    <w:p w14:paraId="0F421927" w14:textId="77777777" w:rsidR="004B7E49" w:rsidRPr="0085453A" w:rsidRDefault="004B7E49" w:rsidP="00E666CE">
      <w:pPr>
        <w:pStyle w:val="Styletr"/>
        <w:widowControl w:val="0"/>
      </w:pPr>
      <w:r w:rsidRPr="0085453A">
        <w:t xml:space="preserve">Yêu cầu phần mềm: </w:t>
      </w:r>
    </w:p>
    <w:p w14:paraId="75CBA1B1" w14:textId="77777777" w:rsidR="004B7E49" w:rsidRPr="0085453A" w:rsidRDefault="004B7E49" w:rsidP="00E666CE">
      <w:pPr>
        <w:pStyle w:val="StyleCng"/>
        <w:widowControl w:val="0"/>
        <w:numPr>
          <w:ilvl w:val="0"/>
          <w:numId w:val="6"/>
        </w:numPr>
        <w:spacing w:line="288" w:lineRule="auto"/>
      </w:pPr>
      <w:r w:rsidRPr="0085453A">
        <w:t>Sử dụng trình duyệt Chrome, Microsoft Egg</w:t>
      </w:r>
    </w:p>
    <w:p w14:paraId="2006E9CE" w14:textId="77777777" w:rsidR="004B7E49" w:rsidRPr="0085453A" w:rsidRDefault="004B7E49" w:rsidP="00E666CE">
      <w:pPr>
        <w:pStyle w:val="Heading3"/>
        <w:keepNext w:val="0"/>
        <w:widowControl w:val="0"/>
      </w:pPr>
      <w:bookmarkStart w:id="714" w:name="_Toc170253747"/>
      <w:bookmarkStart w:id="715" w:name="_Toc170253866"/>
      <w:bookmarkStart w:id="716" w:name="_Toc170255841"/>
      <w:bookmarkStart w:id="717" w:name="_Toc170256065"/>
      <w:bookmarkStart w:id="718" w:name="_Toc178930829"/>
      <w:bookmarkStart w:id="719" w:name="_Toc179783229"/>
      <w:bookmarkStart w:id="720" w:name="_Toc180279676"/>
      <w:bookmarkStart w:id="721" w:name="_Toc180503868"/>
      <w:r w:rsidRPr="0085453A">
        <w:t>Kết quả cài đặt môi trường</w:t>
      </w:r>
      <w:bookmarkEnd w:id="714"/>
      <w:bookmarkEnd w:id="715"/>
      <w:bookmarkEnd w:id="716"/>
      <w:bookmarkEnd w:id="717"/>
      <w:bookmarkEnd w:id="718"/>
      <w:bookmarkEnd w:id="719"/>
      <w:bookmarkEnd w:id="720"/>
      <w:bookmarkEnd w:id="721"/>
    </w:p>
    <w:p w14:paraId="444449E5" w14:textId="441E1907" w:rsidR="004B7E49" w:rsidRDefault="004B7E49" w:rsidP="00E666CE">
      <w:pPr>
        <w:widowControl w:val="0"/>
      </w:pPr>
      <w:r w:rsidRPr="0085453A">
        <w:t xml:space="preserve">Cài đặt cơ sở dữ liệu: Cài đặt  hệ quản trị cơ sở dữ liệu </w:t>
      </w:r>
      <w:r w:rsidR="00574F3E">
        <w:t xml:space="preserve">MySQL </w:t>
      </w:r>
      <w:r w:rsidRPr="0085453A">
        <w:t>để lưu dữ liệu hệ thống, đảm bảo dữ liệu được quản lý và cho phép xử lý dữ liệu với lượng</w:t>
      </w:r>
      <w:r>
        <w:t xml:space="preserve"> </w:t>
      </w:r>
      <w:r w:rsidRPr="0085453A">
        <w:t>dữ liệu lớn.</w:t>
      </w:r>
    </w:p>
    <w:p w14:paraId="2D8D0933" w14:textId="77777777" w:rsidR="00514F43" w:rsidRDefault="004B7E49" w:rsidP="00E666CE">
      <w:pPr>
        <w:widowControl w:val="0"/>
        <w:jc w:val="center"/>
      </w:pPr>
      <w:r>
        <w:rPr>
          <w:noProof/>
          <w:lang w:val="vi-VN" w:eastAsia="vi-VN"/>
        </w:rPr>
        <w:drawing>
          <wp:inline distT="0" distB="0" distL="0" distR="0" wp14:anchorId="6CF39150" wp14:editId="078270D1">
            <wp:extent cx="2247952" cy="4375785"/>
            <wp:effectExtent l="0" t="0" r="0" b="5715"/>
            <wp:docPr id="87374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48958" name="Picture 1" descr="A screenshot of a computer&#10;&#10;Description automatically generated"/>
                    <pic:cNvPicPr/>
                  </pic:nvPicPr>
                  <pic:blipFill>
                    <a:blip r:embed="rId66"/>
                    <a:stretch>
                      <a:fillRect/>
                    </a:stretch>
                  </pic:blipFill>
                  <pic:spPr>
                    <a:xfrm>
                      <a:off x="0" y="0"/>
                      <a:ext cx="2250118" cy="4380001"/>
                    </a:xfrm>
                    <a:prstGeom prst="rect">
                      <a:avLst/>
                    </a:prstGeom>
                  </pic:spPr>
                </pic:pic>
              </a:graphicData>
            </a:graphic>
          </wp:inline>
        </w:drawing>
      </w:r>
    </w:p>
    <w:p w14:paraId="5D209712" w14:textId="47A0C956" w:rsidR="004D05AC" w:rsidRDefault="00514F43" w:rsidP="00E666CE">
      <w:pPr>
        <w:pStyle w:val="Caption"/>
        <w:widowControl w:val="0"/>
      </w:pPr>
      <w:bookmarkStart w:id="722" w:name="_Toc180279749"/>
      <w:bookmarkStart w:id="723" w:name="_Toc180435429"/>
      <w:r>
        <w:t xml:space="preserve">Hình </w:t>
      </w:r>
      <w:fldSimple w:instr=" STYLEREF 1 \s ">
        <w:r w:rsidR="001C794A">
          <w:rPr>
            <w:noProof/>
          </w:rPr>
          <w:t>4</w:t>
        </w:r>
      </w:fldSimple>
      <w:r w:rsidR="006B790F">
        <w:t>.</w:t>
      </w:r>
      <w:fldSimple w:instr=" SEQ Hình \* ARABIC \s 1 ">
        <w:r w:rsidR="001C794A">
          <w:rPr>
            <w:noProof/>
          </w:rPr>
          <w:t>1</w:t>
        </w:r>
      </w:fldSimple>
      <w:r>
        <w:t xml:space="preserve">. </w:t>
      </w:r>
      <w:r w:rsidRPr="004D05AC">
        <w:t>Cài đặt môi trường frontend Admin</w:t>
      </w:r>
      <w:bookmarkEnd w:id="722"/>
      <w:bookmarkEnd w:id="723"/>
    </w:p>
    <w:p w14:paraId="76FD921F" w14:textId="501948A6" w:rsidR="004B7E49" w:rsidRDefault="004B7E49" w:rsidP="00E666CE">
      <w:pPr>
        <w:pStyle w:val="Caption"/>
        <w:widowControl w:val="0"/>
      </w:pPr>
    </w:p>
    <w:p w14:paraId="060220B1" w14:textId="77777777" w:rsidR="00514F43" w:rsidRDefault="004B7E49" w:rsidP="00E666CE">
      <w:pPr>
        <w:widowControl w:val="0"/>
        <w:jc w:val="center"/>
      </w:pPr>
      <w:r>
        <w:rPr>
          <w:noProof/>
          <w:lang w:val="vi-VN" w:eastAsia="vi-VN"/>
        </w:rPr>
        <w:lastRenderedPageBreak/>
        <w:drawing>
          <wp:inline distT="0" distB="0" distL="0" distR="0" wp14:anchorId="39AF599C" wp14:editId="6154C042">
            <wp:extent cx="3610021" cy="8373979"/>
            <wp:effectExtent l="0" t="0" r="0" b="8255"/>
            <wp:docPr id="645543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43596" name="Picture 1" descr="A screenshot of a computer&#10;&#10;Description automatically generated"/>
                    <pic:cNvPicPr/>
                  </pic:nvPicPr>
                  <pic:blipFill>
                    <a:blip r:embed="rId67"/>
                    <a:stretch>
                      <a:fillRect/>
                    </a:stretch>
                  </pic:blipFill>
                  <pic:spPr>
                    <a:xfrm>
                      <a:off x="0" y="0"/>
                      <a:ext cx="3619825" cy="8396722"/>
                    </a:xfrm>
                    <a:prstGeom prst="rect">
                      <a:avLst/>
                    </a:prstGeom>
                  </pic:spPr>
                </pic:pic>
              </a:graphicData>
            </a:graphic>
          </wp:inline>
        </w:drawing>
      </w:r>
    </w:p>
    <w:p w14:paraId="756469B9" w14:textId="526BDA41" w:rsidR="004D05AC" w:rsidRDefault="00514F43" w:rsidP="00E666CE">
      <w:pPr>
        <w:pStyle w:val="Caption"/>
        <w:widowControl w:val="0"/>
      </w:pPr>
      <w:bookmarkStart w:id="724" w:name="_Toc180279750"/>
      <w:bookmarkStart w:id="725" w:name="_Toc180435430"/>
      <w:r>
        <w:t xml:space="preserve">Hình </w:t>
      </w:r>
      <w:fldSimple w:instr=" STYLEREF 1 \s ">
        <w:r w:rsidR="001C794A">
          <w:rPr>
            <w:noProof/>
          </w:rPr>
          <w:t>4</w:t>
        </w:r>
      </w:fldSimple>
      <w:r w:rsidR="006B790F">
        <w:t>.</w:t>
      </w:r>
      <w:fldSimple w:instr=" SEQ Hình \* ARABIC \s 1 ">
        <w:r w:rsidR="001C794A">
          <w:rPr>
            <w:noProof/>
          </w:rPr>
          <w:t>2</w:t>
        </w:r>
      </w:fldSimple>
      <w:r>
        <w:t xml:space="preserve">. </w:t>
      </w:r>
      <w:r w:rsidRPr="004D05AC">
        <w:t>Cài đặt môi trường frontend user</w:t>
      </w:r>
      <w:bookmarkEnd w:id="724"/>
      <w:bookmarkEnd w:id="725"/>
    </w:p>
    <w:p w14:paraId="75209F91" w14:textId="77777777" w:rsidR="004B7E49" w:rsidRPr="0085453A" w:rsidRDefault="004B7E49" w:rsidP="00E666CE">
      <w:pPr>
        <w:widowControl w:val="0"/>
      </w:pPr>
      <w:r w:rsidRPr="0085453A">
        <w:t>Cài đặt chương trình: cài đặt môi trường phát triển cho phía frontend và backend.</w:t>
      </w:r>
    </w:p>
    <w:p w14:paraId="36BEFBFA" w14:textId="77777777" w:rsidR="00514F43" w:rsidRDefault="004B7E49" w:rsidP="00E666CE">
      <w:pPr>
        <w:widowControl w:val="0"/>
        <w:jc w:val="center"/>
      </w:pPr>
      <w:r>
        <w:rPr>
          <w:noProof/>
          <w:lang w:val="vi-VN" w:eastAsia="vi-VN"/>
        </w:rPr>
        <w:lastRenderedPageBreak/>
        <w:drawing>
          <wp:inline distT="0" distB="0" distL="0" distR="0" wp14:anchorId="0DF5A37F" wp14:editId="46A7CD97">
            <wp:extent cx="5011996" cy="7387389"/>
            <wp:effectExtent l="0" t="0" r="0" b="4445"/>
            <wp:docPr id="36915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53775" name="Picture 1" descr="A screenshot of a computer&#10;&#10;Description automatically generated"/>
                    <pic:cNvPicPr/>
                  </pic:nvPicPr>
                  <pic:blipFill>
                    <a:blip r:embed="rId68"/>
                    <a:stretch>
                      <a:fillRect/>
                    </a:stretch>
                  </pic:blipFill>
                  <pic:spPr>
                    <a:xfrm>
                      <a:off x="0" y="0"/>
                      <a:ext cx="5018050" cy="7396312"/>
                    </a:xfrm>
                    <a:prstGeom prst="rect">
                      <a:avLst/>
                    </a:prstGeom>
                  </pic:spPr>
                </pic:pic>
              </a:graphicData>
            </a:graphic>
          </wp:inline>
        </w:drawing>
      </w:r>
    </w:p>
    <w:p w14:paraId="138A8C01" w14:textId="6B05667F" w:rsidR="004D05AC" w:rsidRDefault="00514F43" w:rsidP="00E666CE">
      <w:pPr>
        <w:pStyle w:val="Caption"/>
        <w:widowControl w:val="0"/>
      </w:pPr>
      <w:bookmarkStart w:id="726" w:name="_Toc180279751"/>
      <w:bookmarkStart w:id="727" w:name="_Toc180435431"/>
      <w:r>
        <w:t xml:space="preserve">Hình </w:t>
      </w:r>
      <w:fldSimple w:instr=" STYLEREF 1 \s ">
        <w:r w:rsidR="001C794A">
          <w:rPr>
            <w:noProof/>
          </w:rPr>
          <w:t>4</w:t>
        </w:r>
      </w:fldSimple>
      <w:r w:rsidR="006B790F">
        <w:t>.</w:t>
      </w:r>
      <w:fldSimple w:instr=" SEQ Hình \* ARABIC \s 1 ">
        <w:r w:rsidR="001C794A">
          <w:rPr>
            <w:noProof/>
          </w:rPr>
          <w:t>3</w:t>
        </w:r>
      </w:fldSimple>
      <w:r>
        <w:t xml:space="preserve">. </w:t>
      </w:r>
      <w:r w:rsidRPr="004D05AC">
        <w:t>Cài đặt môi trường phát triển backend</w:t>
      </w:r>
      <w:bookmarkEnd w:id="726"/>
      <w:bookmarkEnd w:id="727"/>
    </w:p>
    <w:p w14:paraId="7F968272" w14:textId="67295D65" w:rsidR="004B7E49" w:rsidRPr="0085453A" w:rsidRDefault="004B7E49" w:rsidP="00E666CE">
      <w:pPr>
        <w:pStyle w:val="Caption"/>
        <w:widowControl w:val="0"/>
      </w:pPr>
    </w:p>
    <w:p w14:paraId="26AB0A6C" w14:textId="7B559B84" w:rsidR="00470BD9" w:rsidRPr="00470BD9" w:rsidRDefault="00470BD9" w:rsidP="00E666CE">
      <w:pPr>
        <w:pStyle w:val="Heading3"/>
        <w:keepNext w:val="0"/>
        <w:widowControl w:val="0"/>
        <w:sectPr w:rsidR="00470BD9" w:rsidRPr="00470BD9" w:rsidSect="00E666CE">
          <w:footerReference w:type="default" r:id="rId69"/>
          <w:pgSz w:w="11907" w:h="16840" w:code="9"/>
          <w:pgMar w:top="1134" w:right="851" w:bottom="1134" w:left="1701" w:header="567" w:footer="217" w:gutter="0"/>
          <w:pgNumType w:start="1"/>
          <w:cols w:space="720"/>
          <w:docGrid w:linePitch="360"/>
        </w:sectPr>
      </w:pPr>
    </w:p>
    <w:p w14:paraId="39400E2F" w14:textId="49C87B92" w:rsidR="00D17C69" w:rsidRDefault="00D17C69" w:rsidP="00E666CE">
      <w:pPr>
        <w:pStyle w:val="Heading3"/>
        <w:keepNext w:val="0"/>
        <w:widowControl w:val="0"/>
      </w:pPr>
      <w:bookmarkStart w:id="728" w:name="_Toc179664574"/>
      <w:bookmarkStart w:id="729" w:name="_Toc180279677"/>
      <w:bookmarkStart w:id="730" w:name="_Toc178930831"/>
      <w:bookmarkStart w:id="731" w:name="_Toc179783231"/>
      <w:bookmarkStart w:id="732" w:name="_Toc180503869"/>
      <w:r>
        <w:lastRenderedPageBreak/>
        <w:t>Deploy trên nền tảng</w:t>
      </w:r>
      <w:bookmarkEnd w:id="728"/>
      <w:bookmarkEnd w:id="729"/>
      <w:r w:rsidR="0075446E">
        <w:t xml:space="preserve"> </w:t>
      </w:r>
      <w:r w:rsidR="006227F3">
        <w:t>amazon web service</w:t>
      </w:r>
      <w:bookmarkEnd w:id="732"/>
    </w:p>
    <w:p w14:paraId="696CFBBC" w14:textId="77777777" w:rsidR="00D17C69" w:rsidRDefault="00D17C69" w:rsidP="00E666CE">
      <w:pPr>
        <w:widowControl w:val="0"/>
      </w:pPr>
      <w:r w:rsidRPr="00470BD9">
        <w:t xml:space="preserve">Dockerfile </w:t>
      </w:r>
      <w:r>
        <w:t>để build image frontend cho website (có chú thích từng dòng code)</w:t>
      </w:r>
    </w:p>
    <w:p w14:paraId="36680267" w14:textId="77777777" w:rsidR="009F789D" w:rsidRDefault="00D17C69" w:rsidP="00E666CE">
      <w:pPr>
        <w:widowControl w:val="0"/>
        <w:jc w:val="center"/>
      </w:pPr>
      <w:r w:rsidRPr="006A1B05">
        <w:rPr>
          <w:noProof/>
          <w:lang w:val="vi-VN" w:eastAsia="vi-VN"/>
        </w:rPr>
        <w:drawing>
          <wp:inline distT="0" distB="0" distL="0" distR="0" wp14:anchorId="6D8CD99B" wp14:editId="4F84FA15">
            <wp:extent cx="6033150" cy="3181350"/>
            <wp:effectExtent l="0" t="0" r="5715" b="0"/>
            <wp:docPr id="1706518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18698" name="Picture 1" descr="A screenshot of a computer&#10;&#10;Description automatically generated"/>
                    <pic:cNvPicPr/>
                  </pic:nvPicPr>
                  <pic:blipFill>
                    <a:blip r:embed="rId70"/>
                    <a:stretch>
                      <a:fillRect/>
                    </a:stretch>
                  </pic:blipFill>
                  <pic:spPr>
                    <a:xfrm>
                      <a:off x="0" y="0"/>
                      <a:ext cx="6034178" cy="3181892"/>
                    </a:xfrm>
                    <a:prstGeom prst="rect">
                      <a:avLst/>
                    </a:prstGeom>
                  </pic:spPr>
                </pic:pic>
              </a:graphicData>
            </a:graphic>
          </wp:inline>
        </w:drawing>
      </w:r>
    </w:p>
    <w:p w14:paraId="747A6466" w14:textId="3452AD5C" w:rsidR="00D17C69" w:rsidRPr="00B67C94" w:rsidRDefault="009F789D" w:rsidP="00E666CE">
      <w:pPr>
        <w:pStyle w:val="Caption"/>
        <w:widowControl w:val="0"/>
      </w:pPr>
      <w:bookmarkStart w:id="733" w:name="_Toc180279752"/>
      <w:bookmarkStart w:id="734" w:name="_Toc180435432"/>
      <w:r>
        <w:t xml:space="preserve">Hình </w:t>
      </w:r>
      <w:fldSimple w:instr=" STYLEREF 1 \s ">
        <w:r w:rsidR="001C794A">
          <w:rPr>
            <w:noProof/>
          </w:rPr>
          <w:t>4</w:t>
        </w:r>
      </w:fldSimple>
      <w:r w:rsidR="006B790F">
        <w:t>.</w:t>
      </w:r>
      <w:fldSimple w:instr=" SEQ Hình \* ARABIC \s 1 ">
        <w:r w:rsidR="001C794A">
          <w:rPr>
            <w:noProof/>
          </w:rPr>
          <w:t>4</w:t>
        </w:r>
      </w:fldSimple>
      <w:r>
        <w:t xml:space="preserve">. </w:t>
      </w:r>
      <w:r w:rsidRPr="004D05AC">
        <w:t>Dockerfile cho source code frontend</w:t>
      </w:r>
      <w:bookmarkEnd w:id="733"/>
      <w:bookmarkEnd w:id="734"/>
    </w:p>
    <w:p w14:paraId="166A8ECC" w14:textId="77777777" w:rsidR="00D17C69" w:rsidRPr="00470BD9" w:rsidRDefault="00D17C69" w:rsidP="00E666CE">
      <w:pPr>
        <w:widowControl w:val="0"/>
      </w:pPr>
      <w:r w:rsidRPr="00470BD9">
        <w:t xml:space="preserve">Dockerfile </w:t>
      </w:r>
      <w:r>
        <w:t xml:space="preserve">để build image </w:t>
      </w:r>
      <w:r w:rsidRPr="00470BD9">
        <w:t>backend</w:t>
      </w:r>
      <w:r>
        <w:t xml:space="preserve"> cho website (có chú thích từng dòng code)</w:t>
      </w:r>
    </w:p>
    <w:p w14:paraId="040C9AD3" w14:textId="77777777" w:rsidR="000958C9" w:rsidRDefault="00D17C69" w:rsidP="00E666CE">
      <w:pPr>
        <w:widowControl w:val="0"/>
        <w:jc w:val="center"/>
      </w:pPr>
      <w:r w:rsidRPr="007731C6">
        <w:rPr>
          <w:noProof/>
          <w:lang w:val="vi-VN" w:eastAsia="vi-VN"/>
        </w:rPr>
        <w:drawing>
          <wp:inline distT="0" distB="0" distL="0" distR="0" wp14:anchorId="3B7ACB53" wp14:editId="62E92C30">
            <wp:extent cx="5116249" cy="4235116"/>
            <wp:effectExtent l="0" t="0" r="8255" b="0"/>
            <wp:docPr id="15653302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30261" name="Picture 1" descr="A screenshot of a computer program&#10;&#10;Description automatically generated"/>
                    <pic:cNvPicPr/>
                  </pic:nvPicPr>
                  <pic:blipFill>
                    <a:blip r:embed="rId71"/>
                    <a:stretch>
                      <a:fillRect/>
                    </a:stretch>
                  </pic:blipFill>
                  <pic:spPr>
                    <a:xfrm>
                      <a:off x="0" y="0"/>
                      <a:ext cx="5129816" cy="4246347"/>
                    </a:xfrm>
                    <a:prstGeom prst="rect">
                      <a:avLst/>
                    </a:prstGeom>
                  </pic:spPr>
                </pic:pic>
              </a:graphicData>
            </a:graphic>
          </wp:inline>
        </w:drawing>
      </w:r>
    </w:p>
    <w:p w14:paraId="10F4F7C3" w14:textId="1212E829" w:rsidR="00D17C69" w:rsidRDefault="000958C9" w:rsidP="00E666CE">
      <w:pPr>
        <w:pStyle w:val="Caption"/>
        <w:widowControl w:val="0"/>
      </w:pPr>
      <w:bookmarkStart w:id="735" w:name="_Toc180279753"/>
      <w:bookmarkStart w:id="736" w:name="_Toc180435433"/>
      <w:r>
        <w:t xml:space="preserve">Hình </w:t>
      </w:r>
      <w:fldSimple w:instr=" STYLEREF 1 \s ">
        <w:r w:rsidR="001C794A">
          <w:rPr>
            <w:noProof/>
          </w:rPr>
          <w:t>4</w:t>
        </w:r>
      </w:fldSimple>
      <w:r w:rsidR="006B790F">
        <w:t>.</w:t>
      </w:r>
      <w:fldSimple w:instr=" SEQ Hình \* ARABIC \s 1 ">
        <w:r w:rsidR="001C794A">
          <w:rPr>
            <w:noProof/>
          </w:rPr>
          <w:t>5</w:t>
        </w:r>
      </w:fldSimple>
      <w:r>
        <w:t xml:space="preserve">. </w:t>
      </w:r>
      <w:r w:rsidRPr="004D05AC">
        <w:t>Dockerfile cho source code backend</w:t>
      </w:r>
      <w:bookmarkEnd w:id="735"/>
      <w:bookmarkEnd w:id="736"/>
    </w:p>
    <w:p w14:paraId="533A81C5" w14:textId="77777777" w:rsidR="00D17C69" w:rsidRDefault="00D17C69" w:rsidP="00E666CE">
      <w:pPr>
        <w:widowControl w:val="0"/>
      </w:pPr>
      <w:r>
        <w:lastRenderedPageBreak/>
        <w:t>Viết file docker-compose để build images backend, frontend, database và tạo container cho các images đó</w:t>
      </w:r>
    </w:p>
    <w:p w14:paraId="069140E8" w14:textId="77777777" w:rsidR="00D17C69" w:rsidRDefault="00D17C69" w:rsidP="00E666CE">
      <w:pPr>
        <w:widowControl w:val="0"/>
        <w:jc w:val="center"/>
      </w:pPr>
      <w:r w:rsidRPr="007731C6">
        <w:rPr>
          <w:noProof/>
          <w:lang w:val="vi-VN" w:eastAsia="vi-VN"/>
        </w:rPr>
        <w:drawing>
          <wp:inline distT="0" distB="0" distL="0" distR="0" wp14:anchorId="03E2B110" wp14:editId="2AAF6265">
            <wp:extent cx="5943600" cy="3655060"/>
            <wp:effectExtent l="0" t="0" r="0" b="2540"/>
            <wp:docPr id="12254155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15534" name="Picture 1" descr="A screen shot of a computer&#10;&#10;Description automatically generated"/>
                    <pic:cNvPicPr/>
                  </pic:nvPicPr>
                  <pic:blipFill>
                    <a:blip r:embed="rId72"/>
                    <a:stretch>
                      <a:fillRect/>
                    </a:stretch>
                  </pic:blipFill>
                  <pic:spPr>
                    <a:xfrm>
                      <a:off x="0" y="0"/>
                      <a:ext cx="5943600" cy="3655060"/>
                    </a:xfrm>
                    <a:prstGeom prst="rect">
                      <a:avLst/>
                    </a:prstGeom>
                  </pic:spPr>
                </pic:pic>
              </a:graphicData>
            </a:graphic>
          </wp:inline>
        </w:drawing>
      </w:r>
    </w:p>
    <w:p w14:paraId="0D73ABB2" w14:textId="77777777" w:rsidR="00D17C69" w:rsidRDefault="00D17C69" w:rsidP="00E666CE">
      <w:pPr>
        <w:widowControl w:val="0"/>
      </w:pPr>
      <w:r w:rsidRPr="007731C6">
        <w:rPr>
          <w:noProof/>
          <w:lang w:val="vi-VN" w:eastAsia="vi-VN"/>
        </w:rPr>
        <w:drawing>
          <wp:inline distT="0" distB="0" distL="0" distR="0" wp14:anchorId="255E7D48" wp14:editId="34F8FCA9">
            <wp:extent cx="5943600" cy="3246755"/>
            <wp:effectExtent l="0" t="0" r="0" b="0"/>
            <wp:docPr id="15359909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90900" name="Picture 1" descr="A computer screen shot of a program&#10;&#10;Description automatically generated"/>
                    <pic:cNvPicPr/>
                  </pic:nvPicPr>
                  <pic:blipFill>
                    <a:blip r:embed="rId73"/>
                    <a:stretch>
                      <a:fillRect/>
                    </a:stretch>
                  </pic:blipFill>
                  <pic:spPr>
                    <a:xfrm>
                      <a:off x="0" y="0"/>
                      <a:ext cx="5943600" cy="3246755"/>
                    </a:xfrm>
                    <a:prstGeom prst="rect">
                      <a:avLst/>
                    </a:prstGeom>
                  </pic:spPr>
                </pic:pic>
              </a:graphicData>
            </a:graphic>
          </wp:inline>
        </w:drawing>
      </w:r>
    </w:p>
    <w:p w14:paraId="298E93F9" w14:textId="77777777" w:rsidR="00D17C69" w:rsidRDefault="00D17C69" w:rsidP="00E666CE">
      <w:pPr>
        <w:widowControl w:val="0"/>
      </w:pPr>
      <w:r w:rsidRPr="007731C6">
        <w:rPr>
          <w:noProof/>
          <w:lang w:val="vi-VN" w:eastAsia="vi-VN"/>
        </w:rPr>
        <w:lastRenderedPageBreak/>
        <w:drawing>
          <wp:inline distT="0" distB="0" distL="0" distR="0" wp14:anchorId="4F01C080" wp14:editId="1142D7ED">
            <wp:extent cx="5943600" cy="5261610"/>
            <wp:effectExtent l="0" t="0" r="0" b="0"/>
            <wp:docPr id="6447303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30394" name="Picture 1" descr="A screen shot of a computer&#10;&#10;Description automatically generated"/>
                    <pic:cNvPicPr/>
                  </pic:nvPicPr>
                  <pic:blipFill>
                    <a:blip r:embed="rId74"/>
                    <a:stretch>
                      <a:fillRect/>
                    </a:stretch>
                  </pic:blipFill>
                  <pic:spPr>
                    <a:xfrm>
                      <a:off x="0" y="0"/>
                      <a:ext cx="5943600" cy="5261610"/>
                    </a:xfrm>
                    <a:prstGeom prst="rect">
                      <a:avLst/>
                    </a:prstGeom>
                  </pic:spPr>
                </pic:pic>
              </a:graphicData>
            </a:graphic>
          </wp:inline>
        </w:drawing>
      </w:r>
    </w:p>
    <w:p w14:paraId="09EFB772" w14:textId="77777777" w:rsidR="004C3C08" w:rsidRDefault="00D17C69" w:rsidP="00E666CE">
      <w:pPr>
        <w:widowControl w:val="0"/>
      </w:pPr>
      <w:r w:rsidRPr="007731C6">
        <w:rPr>
          <w:noProof/>
          <w:lang w:val="vi-VN" w:eastAsia="vi-VN"/>
        </w:rPr>
        <w:drawing>
          <wp:inline distT="0" distB="0" distL="0" distR="0" wp14:anchorId="4C626861" wp14:editId="764B1D70">
            <wp:extent cx="5943600" cy="1394460"/>
            <wp:effectExtent l="0" t="0" r="0" b="0"/>
            <wp:docPr id="342858234"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58234" name="Picture 1" descr="A black screen with orange text&#10;&#10;Description automatically generated"/>
                    <pic:cNvPicPr/>
                  </pic:nvPicPr>
                  <pic:blipFill>
                    <a:blip r:embed="rId75"/>
                    <a:stretch>
                      <a:fillRect/>
                    </a:stretch>
                  </pic:blipFill>
                  <pic:spPr>
                    <a:xfrm>
                      <a:off x="0" y="0"/>
                      <a:ext cx="5943600" cy="1394460"/>
                    </a:xfrm>
                    <a:prstGeom prst="rect">
                      <a:avLst/>
                    </a:prstGeom>
                  </pic:spPr>
                </pic:pic>
              </a:graphicData>
            </a:graphic>
          </wp:inline>
        </w:drawing>
      </w:r>
    </w:p>
    <w:p w14:paraId="5DCF75CC" w14:textId="52966504" w:rsidR="00D17C69" w:rsidRPr="004C3C08" w:rsidRDefault="004C3C08" w:rsidP="00E666CE">
      <w:pPr>
        <w:pStyle w:val="Caption"/>
        <w:widowControl w:val="0"/>
      </w:pPr>
      <w:bookmarkStart w:id="737" w:name="_Toc180279754"/>
      <w:bookmarkStart w:id="738" w:name="_Toc180435434"/>
      <w:r>
        <w:t xml:space="preserve">Hình </w:t>
      </w:r>
      <w:fldSimple w:instr=" STYLEREF 1 \s ">
        <w:r w:rsidR="001C794A">
          <w:rPr>
            <w:noProof/>
          </w:rPr>
          <w:t>4</w:t>
        </w:r>
      </w:fldSimple>
      <w:r w:rsidR="006B790F">
        <w:t>.</w:t>
      </w:r>
      <w:fldSimple w:instr=" SEQ Hình \* ARABIC \s 1 ">
        <w:r w:rsidR="001C794A">
          <w:rPr>
            <w:noProof/>
          </w:rPr>
          <w:t>6</w:t>
        </w:r>
      </w:fldSimple>
      <w:r>
        <w:t>. Cấu hình file docker compose</w:t>
      </w:r>
      <w:bookmarkEnd w:id="737"/>
      <w:bookmarkEnd w:id="738"/>
    </w:p>
    <w:p w14:paraId="7AE6F1BE" w14:textId="77777777" w:rsidR="00D17C69" w:rsidRDefault="00D17C69" w:rsidP="00E666CE">
      <w:pPr>
        <w:widowControl w:val="0"/>
      </w:pPr>
    </w:p>
    <w:p w14:paraId="08D4EFAD" w14:textId="77777777" w:rsidR="00D17C69" w:rsidRDefault="00D17C69" w:rsidP="00E666CE">
      <w:pPr>
        <w:widowControl w:val="0"/>
      </w:pPr>
    </w:p>
    <w:p w14:paraId="6BFB77D1" w14:textId="77777777" w:rsidR="00D17C69" w:rsidRDefault="00D17C69" w:rsidP="00E666CE">
      <w:pPr>
        <w:widowControl w:val="0"/>
      </w:pPr>
    </w:p>
    <w:p w14:paraId="29308111" w14:textId="77777777" w:rsidR="00D17C69" w:rsidRDefault="00D17C69" w:rsidP="00E666CE">
      <w:pPr>
        <w:widowControl w:val="0"/>
      </w:pPr>
    </w:p>
    <w:p w14:paraId="44D431A2" w14:textId="77777777" w:rsidR="00D17C69" w:rsidRDefault="00D17C69" w:rsidP="00E666CE">
      <w:pPr>
        <w:widowControl w:val="0"/>
      </w:pPr>
    </w:p>
    <w:p w14:paraId="1B80E022" w14:textId="77777777" w:rsidR="00D17C69" w:rsidRDefault="00D17C69" w:rsidP="00E666CE">
      <w:pPr>
        <w:widowControl w:val="0"/>
      </w:pPr>
    </w:p>
    <w:p w14:paraId="71D0FBA2" w14:textId="77777777" w:rsidR="00D17C69" w:rsidRDefault="00D17C69" w:rsidP="00E666CE">
      <w:pPr>
        <w:widowControl w:val="0"/>
      </w:pPr>
      <w:r>
        <w:lastRenderedPageBreak/>
        <w:t>Dùng lệnh docker compose up -d --build để build imges frontend, backend, download image mysql về máy và khởi chạy các containers từ các images vừa tạo.</w:t>
      </w:r>
    </w:p>
    <w:p w14:paraId="5C25443B" w14:textId="77777777" w:rsidR="00EE4199" w:rsidRDefault="00D17C69" w:rsidP="00E666CE">
      <w:pPr>
        <w:widowControl w:val="0"/>
        <w:jc w:val="center"/>
      </w:pPr>
      <w:r w:rsidRPr="004D0BBD">
        <w:rPr>
          <w:noProof/>
          <w:lang w:val="vi-VN" w:eastAsia="vi-VN"/>
        </w:rPr>
        <w:drawing>
          <wp:inline distT="0" distB="0" distL="0" distR="0" wp14:anchorId="3AB5477A" wp14:editId="5783DB7A">
            <wp:extent cx="4892040" cy="2183125"/>
            <wp:effectExtent l="0" t="0" r="3810" b="8255"/>
            <wp:docPr id="701260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0026" name="Picture 1" descr="A screenshot of a computer program&#10;&#10;Description automatically generated"/>
                    <pic:cNvPicPr/>
                  </pic:nvPicPr>
                  <pic:blipFill>
                    <a:blip r:embed="rId76"/>
                    <a:stretch>
                      <a:fillRect/>
                    </a:stretch>
                  </pic:blipFill>
                  <pic:spPr>
                    <a:xfrm>
                      <a:off x="0" y="0"/>
                      <a:ext cx="4899356" cy="2186390"/>
                    </a:xfrm>
                    <a:prstGeom prst="rect">
                      <a:avLst/>
                    </a:prstGeom>
                  </pic:spPr>
                </pic:pic>
              </a:graphicData>
            </a:graphic>
          </wp:inline>
        </w:drawing>
      </w:r>
    </w:p>
    <w:p w14:paraId="7952735A" w14:textId="7BA93684" w:rsidR="00D17C69" w:rsidRDefault="00EE4199" w:rsidP="00E666CE">
      <w:pPr>
        <w:pStyle w:val="Caption"/>
        <w:widowControl w:val="0"/>
      </w:pPr>
      <w:bookmarkStart w:id="739" w:name="_Toc180279755"/>
      <w:bookmarkStart w:id="740" w:name="_Toc180435435"/>
      <w:r>
        <w:t xml:space="preserve">Hình </w:t>
      </w:r>
      <w:fldSimple w:instr=" STYLEREF 1 \s ">
        <w:r w:rsidR="001C794A">
          <w:rPr>
            <w:noProof/>
          </w:rPr>
          <w:t>4</w:t>
        </w:r>
      </w:fldSimple>
      <w:r w:rsidR="006B790F">
        <w:t>.</w:t>
      </w:r>
      <w:fldSimple w:instr=" SEQ Hình \* ARABIC \s 1 ">
        <w:r w:rsidR="001C794A">
          <w:rPr>
            <w:noProof/>
          </w:rPr>
          <w:t>7</w:t>
        </w:r>
      </w:fldSimple>
      <w:r>
        <w:t>. Chạy file docker compose</w:t>
      </w:r>
      <w:bookmarkEnd w:id="739"/>
      <w:bookmarkEnd w:id="740"/>
    </w:p>
    <w:p w14:paraId="51498FBF" w14:textId="77777777" w:rsidR="00D17C69" w:rsidRPr="00B868D5" w:rsidRDefault="00D17C69" w:rsidP="00E666CE">
      <w:pPr>
        <w:widowControl w:val="0"/>
      </w:pPr>
    </w:p>
    <w:p w14:paraId="0E1C7C6A" w14:textId="77777777" w:rsidR="00D17C69" w:rsidRDefault="00D17C69" w:rsidP="00E666CE">
      <w:pPr>
        <w:widowControl w:val="0"/>
      </w:pPr>
      <w:r w:rsidRPr="00470BD9">
        <w:t>Push các images đã tạo lên docker hub</w:t>
      </w:r>
    </w:p>
    <w:p w14:paraId="75DDA2CE" w14:textId="77777777" w:rsidR="00D17C69" w:rsidRDefault="00D17C69" w:rsidP="00E666CE">
      <w:pPr>
        <w:widowControl w:val="0"/>
        <w:jc w:val="center"/>
      </w:pPr>
      <w:r w:rsidRPr="0030426B">
        <w:rPr>
          <w:noProof/>
          <w:lang w:val="vi-VN" w:eastAsia="vi-VN"/>
        </w:rPr>
        <w:drawing>
          <wp:inline distT="0" distB="0" distL="0" distR="0" wp14:anchorId="7887AE16" wp14:editId="082E68DF">
            <wp:extent cx="5199656" cy="1715998"/>
            <wp:effectExtent l="0" t="0" r="1270" b="0"/>
            <wp:docPr id="196909974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99747" name="Picture 1" descr="A computer screen shot of a black screen&#10;&#10;Description automatically generated"/>
                    <pic:cNvPicPr/>
                  </pic:nvPicPr>
                  <pic:blipFill>
                    <a:blip r:embed="rId77"/>
                    <a:stretch>
                      <a:fillRect/>
                    </a:stretch>
                  </pic:blipFill>
                  <pic:spPr>
                    <a:xfrm>
                      <a:off x="0" y="0"/>
                      <a:ext cx="5207502" cy="1718587"/>
                    </a:xfrm>
                    <a:prstGeom prst="rect">
                      <a:avLst/>
                    </a:prstGeom>
                  </pic:spPr>
                </pic:pic>
              </a:graphicData>
            </a:graphic>
          </wp:inline>
        </w:drawing>
      </w:r>
    </w:p>
    <w:p w14:paraId="52BBB0CC" w14:textId="77777777" w:rsidR="00D17C69" w:rsidRDefault="00D17C69" w:rsidP="00E666CE">
      <w:pPr>
        <w:widowControl w:val="0"/>
        <w:jc w:val="center"/>
      </w:pPr>
      <w:r w:rsidRPr="00ED5C4F">
        <w:rPr>
          <w:noProof/>
          <w:lang w:val="vi-VN" w:eastAsia="vi-VN"/>
        </w:rPr>
        <w:drawing>
          <wp:inline distT="0" distB="0" distL="0" distR="0" wp14:anchorId="7779F59F" wp14:editId="1CD0C0F6">
            <wp:extent cx="5198921" cy="1765189"/>
            <wp:effectExtent l="0" t="0" r="1905" b="6985"/>
            <wp:docPr id="1714802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02794" name="Picture 1" descr="A screenshot of a computer&#10;&#10;Description automatically generated"/>
                    <pic:cNvPicPr/>
                  </pic:nvPicPr>
                  <pic:blipFill>
                    <a:blip r:embed="rId78"/>
                    <a:stretch>
                      <a:fillRect/>
                    </a:stretch>
                  </pic:blipFill>
                  <pic:spPr>
                    <a:xfrm>
                      <a:off x="0" y="0"/>
                      <a:ext cx="5212674" cy="1769858"/>
                    </a:xfrm>
                    <a:prstGeom prst="rect">
                      <a:avLst/>
                    </a:prstGeom>
                  </pic:spPr>
                </pic:pic>
              </a:graphicData>
            </a:graphic>
          </wp:inline>
        </w:drawing>
      </w:r>
    </w:p>
    <w:p w14:paraId="481BD924" w14:textId="77777777" w:rsidR="00EE4199" w:rsidRDefault="00D17C69" w:rsidP="00E666CE">
      <w:pPr>
        <w:widowControl w:val="0"/>
        <w:jc w:val="center"/>
      </w:pPr>
      <w:r w:rsidRPr="005A51E8">
        <w:rPr>
          <w:noProof/>
          <w:lang w:val="vi-VN" w:eastAsia="vi-VN"/>
        </w:rPr>
        <w:drawing>
          <wp:inline distT="0" distB="0" distL="0" distR="0" wp14:anchorId="0F875BF0" wp14:editId="56DEAD00">
            <wp:extent cx="5204460" cy="912448"/>
            <wp:effectExtent l="0" t="0" r="0" b="2540"/>
            <wp:docPr id="15234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452" name="Picture 1" descr="A screenshot of a computer&#10;&#10;Description automatically generated"/>
                    <pic:cNvPicPr/>
                  </pic:nvPicPr>
                  <pic:blipFill>
                    <a:blip r:embed="rId79"/>
                    <a:stretch>
                      <a:fillRect/>
                    </a:stretch>
                  </pic:blipFill>
                  <pic:spPr>
                    <a:xfrm>
                      <a:off x="0" y="0"/>
                      <a:ext cx="5214842" cy="914268"/>
                    </a:xfrm>
                    <a:prstGeom prst="rect">
                      <a:avLst/>
                    </a:prstGeom>
                  </pic:spPr>
                </pic:pic>
              </a:graphicData>
            </a:graphic>
          </wp:inline>
        </w:drawing>
      </w:r>
    </w:p>
    <w:p w14:paraId="057A549C" w14:textId="4698FA00" w:rsidR="00D17C69" w:rsidRDefault="00EE4199" w:rsidP="00E666CE">
      <w:pPr>
        <w:pStyle w:val="Caption"/>
        <w:widowControl w:val="0"/>
      </w:pPr>
      <w:bookmarkStart w:id="741" w:name="_Toc180279756"/>
      <w:bookmarkStart w:id="742" w:name="_Toc180435436"/>
      <w:r>
        <w:t xml:space="preserve">Hình </w:t>
      </w:r>
      <w:fldSimple w:instr=" STYLEREF 1 \s ">
        <w:r w:rsidR="001C794A">
          <w:rPr>
            <w:noProof/>
          </w:rPr>
          <w:t>4</w:t>
        </w:r>
      </w:fldSimple>
      <w:r w:rsidR="006B790F">
        <w:t>.</w:t>
      </w:r>
      <w:fldSimple w:instr=" SEQ Hình \* ARABIC \s 1 ">
        <w:r w:rsidR="001C794A">
          <w:rPr>
            <w:noProof/>
          </w:rPr>
          <w:t>8</w:t>
        </w:r>
      </w:fldSimple>
      <w:r>
        <w:t xml:space="preserve">. </w:t>
      </w:r>
      <w:r w:rsidRPr="004D05AC">
        <w:t>Push các images đã tạo lên docker hub</w:t>
      </w:r>
      <w:bookmarkEnd w:id="741"/>
      <w:bookmarkEnd w:id="742"/>
    </w:p>
    <w:p w14:paraId="1B219C62" w14:textId="77777777" w:rsidR="00D17C69" w:rsidRPr="00B67C94" w:rsidRDefault="00D17C69" w:rsidP="00E666CE">
      <w:pPr>
        <w:widowControl w:val="0"/>
      </w:pPr>
    </w:p>
    <w:p w14:paraId="73792B79" w14:textId="77777777" w:rsidR="00D17C69" w:rsidRDefault="00D17C69" w:rsidP="00E666CE">
      <w:pPr>
        <w:widowControl w:val="0"/>
      </w:pPr>
      <w:r w:rsidRPr="00470BD9">
        <w:lastRenderedPageBreak/>
        <w:t>Tạo instance trên aws</w:t>
      </w:r>
    </w:p>
    <w:p w14:paraId="5041E329" w14:textId="77777777" w:rsidR="00EE4199" w:rsidRDefault="00D17C69" w:rsidP="00E666CE">
      <w:pPr>
        <w:widowControl w:val="0"/>
        <w:jc w:val="center"/>
      </w:pPr>
      <w:r w:rsidRPr="00F6272B">
        <w:rPr>
          <w:noProof/>
          <w:lang w:val="vi-VN" w:eastAsia="vi-VN"/>
        </w:rPr>
        <w:drawing>
          <wp:inline distT="0" distB="0" distL="0" distR="0" wp14:anchorId="379FB649" wp14:editId="0520EDD5">
            <wp:extent cx="5265420" cy="2406004"/>
            <wp:effectExtent l="0" t="0" r="0" b="0"/>
            <wp:docPr id="526359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59599" name="Picture 1" descr="A screenshot of a computer&#10;&#10;Description automatically generated"/>
                    <pic:cNvPicPr/>
                  </pic:nvPicPr>
                  <pic:blipFill>
                    <a:blip r:embed="rId80"/>
                    <a:stretch>
                      <a:fillRect/>
                    </a:stretch>
                  </pic:blipFill>
                  <pic:spPr>
                    <a:xfrm>
                      <a:off x="0" y="0"/>
                      <a:ext cx="5268686" cy="2407496"/>
                    </a:xfrm>
                    <a:prstGeom prst="rect">
                      <a:avLst/>
                    </a:prstGeom>
                  </pic:spPr>
                </pic:pic>
              </a:graphicData>
            </a:graphic>
          </wp:inline>
        </w:drawing>
      </w:r>
    </w:p>
    <w:p w14:paraId="0A85B2ED" w14:textId="52B82AD9" w:rsidR="00D17C69" w:rsidRDefault="00EE4199" w:rsidP="00E666CE">
      <w:pPr>
        <w:pStyle w:val="Caption"/>
        <w:widowControl w:val="0"/>
      </w:pPr>
      <w:bookmarkStart w:id="743" w:name="_Toc180279757"/>
      <w:bookmarkStart w:id="744" w:name="_Toc180435437"/>
      <w:r>
        <w:t xml:space="preserve">Hình </w:t>
      </w:r>
      <w:fldSimple w:instr=" STYLEREF 1 \s ">
        <w:r w:rsidR="001C794A">
          <w:rPr>
            <w:noProof/>
          </w:rPr>
          <w:t>4</w:t>
        </w:r>
      </w:fldSimple>
      <w:r w:rsidR="006B790F">
        <w:t>.</w:t>
      </w:r>
      <w:fldSimple w:instr=" SEQ Hình \* ARABIC \s 1 ">
        <w:r w:rsidR="001C794A">
          <w:rPr>
            <w:noProof/>
          </w:rPr>
          <w:t>9</w:t>
        </w:r>
      </w:fldSimple>
      <w:r>
        <w:t xml:space="preserve">. </w:t>
      </w:r>
      <w:r w:rsidRPr="004D05AC">
        <w:t>Tạo instance trên aws</w:t>
      </w:r>
      <w:bookmarkEnd w:id="743"/>
      <w:bookmarkEnd w:id="744"/>
    </w:p>
    <w:p w14:paraId="6ACBC3B5" w14:textId="77777777" w:rsidR="00D17C69" w:rsidRPr="00B868D5" w:rsidRDefault="00D17C69" w:rsidP="00E666CE">
      <w:pPr>
        <w:widowControl w:val="0"/>
      </w:pPr>
    </w:p>
    <w:p w14:paraId="261FECC5" w14:textId="77777777" w:rsidR="00D17C69" w:rsidRDefault="00D17C69" w:rsidP="00E666CE">
      <w:pPr>
        <w:widowControl w:val="0"/>
      </w:pPr>
      <w:bookmarkStart w:id="745" w:name="_Hlk180278142"/>
      <w:r>
        <w:t>Tạo tên instance</w:t>
      </w:r>
    </w:p>
    <w:bookmarkEnd w:id="745"/>
    <w:p w14:paraId="022510A5" w14:textId="77777777" w:rsidR="00B05CC8" w:rsidRDefault="00D17C69" w:rsidP="00E666CE">
      <w:pPr>
        <w:widowControl w:val="0"/>
        <w:jc w:val="center"/>
      </w:pPr>
      <w:r w:rsidRPr="00467860">
        <w:rPr>
          <w:noProof/>
          <w:lang w:val="vi-VN" w:eastAsia="vi-VN"/>
        </w:rPr>
        <w:drawing>
          <wp:inline distT="0" distB="0" distL="0" distR="0" wp14:anchorId="5B50B9A7" wp14:editId="42EF1B20">
            <wp:extent cx="5943600" cy="1312545"/>
            <wp:effectExtent l="0" t="0" r="0" b="1905"/>
            <wp:docPr id="1300407642" name="Picture 1"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07642" name="Picture 1" descr="A blue line on a white background&#10;&#10;Description automatically generated"/>
                    <pic:cNvPicPr/>
                  </pic:nvPicPr>
                  <pic:blipFill>
                    <a:blip r:embed="rId81"/>
                    <a:stretch>
                      <a:fillRect/>
                    </a:stretch>
                  </pic:blipFill>
                  <pic:spPr>
                    <a:xfrm>
                      <a:off x="0" y="0"/>
                      <a:ext cx="5943600" cy="1312545"/>
                    </a:xfrm>
                    <a:prstGeom prst="rect">
                      <a:avLst/>
                    </a:prstGeom>
                  </pic:spPr>
                </pic:pic>
              </a:graphicData>
            </a:graphic>
          </wp:inline>
        </w:drawing>
      </w:r>
    </w:p>
    <w:p w14:paraId="52A5F2FA" w14:textId="5F39F40D" w:rsidR="00D17C69" w:rsidRDefault="00B05CC8" w:rsidP="00E666CE">
      <w:pPr>
        <w:pStyle w:val="Caption"/>
        <w:widowControl w:val="0"/>
      </w:pPr>
      <w:bookmarkStart w:id="746" w:name="_Toc180279758"/>
      <w:bookmarkStart w:id="747" w:name="_Toc180435438"/>
      <w:r>
        <w:t xml:space="preserve">Hình </w:t>
      </w:r>
      <w:fldSimple w:instr=" STYLEREF 1 \s ">
        <w:r w:rsidR="001C794A">
          <w:rPr>
            <w:noProof/>
          </w:rPr>
          <w:t>4</w:t>
        </w:r>
      </w:fldSimple>
      <w:r w:rsidR="006B790F">
        <w:t>.</w:t>
      </w:r>
      <w:fldSimple w:instr=" SEQ Hình \* ARABIC \s 1 ">
        <w:r w:rsidR="001C794A">
          <w:rPr>
            <w:noProof/>
          </w:rPr>
          <w:t>10</w:t>
        </w:r>
      </w:fldSimple>
      <w:r>
        <w:t xml:space="preserve">. </w:t>
      </w:r>
      <w:r w:rsidRPr="00B05CC8">
        <w:t>Tạo tên instance</w:t>
      </w:r>
      <w:bookmarkEnd w:id="746"/>
      <w:bookmarkEnd w:id="747"/>
    </w:p>
    <w:p w14:paraId="436744B3" w14:textId="77777777" w:rsidR="00D17C69" w:rsidRDefault="00D17C69" w:rsidP="00E666CE">
      <w:pPr>
        <w:widowControl w:val="0"/>
      </w:pPr>
      <w:r>
        <w:t>Chọn hệ điều hành</w:t>
      </w:r>
    </w:p>
    <w:p w14:paraId="0E4016E0" w14:textId="77777777" w:rsidR="00B05CC8" w:rsidRDefault="00D17C69" w:rsidP="00E666CE">
      <w:pPr>
        <w:widowControl w:val="0"/>
        <w:jc w:val="center"/>
      </w:pPr>
      <w:r w:rsidRPr="00827903">
        <w:rPr>
          <w:noProof/>
          <w:lang w:val="vi-VN" w:eastAsia="vi-VN"/>
        </w:rPr>
        <w:drawing>
          <wp:inline distT="0" distB="0" distL="0" distR="0" wp14:anchorId="69F08432" wp14:editId="4B0C6FBE">
            <wp:extent cx="5943600" cy="2570480"/>
            <wp:effectExtent l="0" t="0" r="0" b="1270"/>
            <wp:docPr id="1036649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9246" name="Picture 1" descr="A screenshot of a computer&#10;&#10;Description automatically generated"/>
                    <pic:cNvPicPr/>
                  </pic:nvPicPr>
                  <pic:blipFill>
                    <a:blip r:embed="rId82"/>
                    <a:stretch>
                      <a:fillRect/>
                    </a:stretch>
                  </pic:blipFill>
                  <pic:spPr>
                    <a:xfrm>
                      <a:off x="0" y="0"/>
                      <a:ext cx="5943600" cy="2570480"/>
                    </a:xfrm>
                    <a:prstGeom prst="rect">
                      <a:avLst/>
                    </a:prstGeom>
                  </pic:spPr>
                </pic:pic>
              </a:graphicData>
            </a:graphic>
          </wp:inline>
        </w:drawing>
      </w:r>
    </w:p>
    <w:p w14:paraId="2A08CCFD" w14:textId="5638389D" w:rsidR="00D17C69" w:rsidRDefault="00B05CC8" w:rsidP="00E666CE">
      <w:pPr>
        <w:pStyle w:val="Caption"/>
        <w:widowControl w:val="0"/>
      </w:pPr>
      <w:bookmarkStart w:id="748" w:name="_Toc180279759"/>
      <w:bookmarkStart w:id="749" w:name="_Toc180435439"/>
      <w:r>
        <w:t xml:space="preserve">Hình </w:t>
      </w:r>
      <w:fldSimple w:instr=" STYLEREF 1 \s ">
        <w:r w:rsidR="001C794A">
          <w:rPr>
            <w:noProof/>
          </w:rPr>
          <w:t>4</w:t>
        </w:r>
      </w:fldSimple>
      <w:r w:rsidR="006B790F">
        <w:t>.</w:t>
      </w:r>
      <w:fldSimple w:instr=" SEQ Hình \* ARABIC \s 1 ">
        <w:r w:rsidR="001C794A">
          <w:rPr>
            <w:noProof/>
          </w:rPr>
          <w:t>11</w:t>
        </w:r>
      </w:fldSimple>
      <w:r>
        <w:t>. Chọn hệ điều hành</w:t>
      </w:r>
      <w:bookmarkEnd w:id="748"/>
      <w:bookmarkEnd w:id="749"/>
    </w:p>
    <w:p w14:paraId="0E8A6A98" w14:textId="77777777" w:rsidR="001A57C7" w:rsidRDefault="001A57C7">
      <w:pPr>
        <w:spacing w:before="0" w:after="160" w:line="259" w:lineRule="auto"/>
        <w:jc w:val="left"/>
      </w:pPr>
      <w:r>
        <w:br w:type="page"/>
      </w:r>
    </w:p>
    <w:p w14:paraId="2EACCED1" w14:textId="19C3FB3F" w:rsidR="00D17C69" w:rsidRDefault="00D17C69" w:rsidP="00E666CE">
      <w:pPr>
        <w:widowControl w:val="0"/>
      </w:pPr>
      <w:r>
        <w:lastRenderedPageBreak/>
        <w:t>Chọn loại instance</w:t>
      </w:r>
    </w:p>
    <w:p w14:paraId="68CFC0CD" w14:textId="77777777" w:rsidR="00B05CC8" w:rsidRDefault="00D17C69" w:rsidP="00E666CE">
      <w:pPr>
        <w:widowControl w:val="0"/>
        <w:jc w:val="center"/>
      </w:pPr>
      <w:r w:rsidRPr="00CD3E8A">
        <w:rPr>
          <w:noProof/>
          <w:lang w:val="vi-VN" w:eastAsia="vi-VN"/>
        </w:rPr>
        <w:drawing>
          <wp:inline distT="0" distB="0" distL="0" distR="0" wp14:anchorId="3727B659" wp14:editId="098B4482">
            <wp:extent cx="5943600" cy="2256790"/>
            <wp:effectExtent l="0" t="0" r="0" b="0"/>
            <wp:docPr id="2016363256" name="Picture 1"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63256" name="Picture 1" descr="A screenshot of a software&#10;&#10;Description automatically generated"/>
                    <pic:cNvPicPr/>
                  </pic:nvPicPr>
                  <pic:blipFill>
                    <a:blip r:embed="rId83"/>
                    <a:stretch>
                      <a:fillRect/>
                    </a:stretch>
                  </pic:blipFill>
                  <pic:spPr>
                    <a:xfrm>
                      <a:off x="0" y="0"/>
                      <a:ext cx="5943600" cy="2256790"/>
                    </a:xfrm>
                    <a:prstGeom prst="rect">
                      <a:avLst/>
                    </a:prstGeom>
                  </pic:spPr>
                </pic:pic>
              </a:graphicData>
            </a:graphic>
          </wp:inline>
        </w:drawing>
      </w:r>
    </w:p>
    <w:p w14:paraId="72D77F55" w14:textId="5304D5A6" w:rsidR="00D17C69" w:rsidRDefault="00B05CC8" w:rsidP="00E666CE">
      <w:pPr>
        <w:pStyle w:val="Caption"/>
        <w:widowControl w:val="0"/>
      </w:pPr>
      <w:bookmarkStart w:id="750" w:name="_Toc180279760"/>
      <w:bookmarkStart w:id="751" w:name="_Toc180435440"/>
      <w:r>
        <w:t xml:space="preserve">Hình </w:t>
      </w:r>
      <w:fldSimple w:instr=" STYLEREF 1 \s ">
        <w:r w:rsidR="001C794A">
          <w:rPr>
            <w:noProof/>
          </w:rPr>
          <w:t>4</w:t>
        </w:r>
      </w:fldSimple>
      <w:r w:rsidR="006B790F">
        <w:t>.</w:t>
      </w:r>
      <w:fldSimple w:instr=" SEQ Hình \* ARABIC \s 1 ">
        <w:r w:rsidR="001C794A">
          <w:rPr>
            <w:noProof/>
          </w:rPr>
          <w:t>12</w:t>
        </w:r>
      </w:fldSimple>
      <w:r>
        <w:t>. Chọn loại instance</w:t>
      </w:r>
      <w:bookmarkEnd w:id="750"/>
      <w:bookmarkEnd w:id="751"/>
    </w:p>
    <w:p w14:paraId="503CCC86" w14:textId="77777777" w:rsidR="00D17C69" w:rsidRDefault="00D17C69" w:rsidP="00E666CE">
      <w:pPr>
        <w:widowControl w:val="0"/>
      </w:pPr>
      <w:r>
        <w:t>Tạo khóa để truy cập server</w:t>
      </w:r>
    </w:p>
    <w:p w14:paraId="1D399EA1" w14:textId="77777777" w:rsidR="00B05CC8" w:rsidRDefault="00D17C69" w:rsidP="00E666CE">
      <w:pPr>
        <w:widowControl w:val="0"/>
      </w:pPr>
      <w:r w:rsidRPr="00821D7F">
        <w:rPr>
          <w:noProof/>
          <w:lang w:val="vi-VN" w:eastAsia="vi-VN"/>
        </w:rPr>
        <w:drawing>
          <wp:inline distT="0" distB="0" distL="0" distR="0" wp14:anchorId="3ECFF057" wp14:editId="4A440D86">
            <wp:extent cx="5943600" cy="1813560"/>
            <wp:effectExtent l="0" t="0" r="0" b="0"/>
            <wp:docPr id="140710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0042" name="Picture 1" descr="A screenshot of a computer&#10;&#10;Description automatically generated"/>
                    <pic:cNvPicPr/>
                  </pic:nvPicPr>
                  <pic:blipFill>
                    <a:blip r:embed="rId84"/>
                    <a:stretch>
                      <a:fillRect/>
                    </a:stretch>
                  </pic:blipFill>
                  <pic:spPr>
                    <a:xfrm>
                      <a:off x="0" y="0"/>
                      <a:ext cx="5943600" cy="1813560"/>
                    </a:xfrm>
                    <a:prstGeom prst="rect">
                      <a:avLst/>
                    </a:prstGeom>
                  </pic:spPr>
                </pic:pic>
              </a:graphicData>
            </a:graphic>
          </wp:inline>
        </w:drawing>
      </w:r>
    </w:p>
    <w:p w14:paraId="52710F8E" w14:textId="7738661B" w:rsidR="00D17C69" w:rsidRDefault="00B05CC8" w:rsidP="00E666CE">
      <w:pPr>
        <w:pStyle w:val="Caption"/>
        <w:widowControl w:val="0"/>
      </w:pPr>
      <w:bookmarkStart w:id="752" w:name="_Toc180279761"/>
      <w:bookmarkStart w:id="753" w:name="_Toc180435441"/>
      <w:r>
        <w:t xml:space="preserve">Hình </w:t>
      </w:r>
      <w:fldSimple w:instr=" STYLEREF 1 \s ">
        <w:r w:rsidR="001C794A">
          <w:rPr>
            <w:noProof/>
          </w:rPr>
          <w:t>4</w:t>
        </w:r>
      </w:fldSimple>
      <w:r w:rsidR="006B790F">
        <w:t>.</w:t>
      </w:r>
      <w:fldSimple w:instr=" SEQ Hình \* ARABIC \s 1 ">
        <w:r w:rsidR="001C794A">
          <w:rPr>
            <w:noProof/>
          </w:rPr>
          <w:t>13</w:t>
        </w:r>
      </w:fldSimple>
      <w:r>
        <w:t>. Tạo khóa để truy cập server</w:t>
      </w:r>
      <w:bookmarkEnd w:id="752"/>
      <w:bookmarkEnd w:id="753"/>
    </w:p>
    <w:p w14:paraId="566E9EFD" w14:textId="77777777" w:rsidR="00D17C69" w:rsidRDefault="00D17C69" w:rsidP="00E666CE">
      <w:pPr>
        <w:widowControl w:val="0"/>
      </w:pPr>
      <w:r>
        <w:t>Thông số network</w:t>
      </w:r>
    </w:p>
    <w:p w14:paraId="15763611" w14:textId="77777777" w:rsidR="00B05CC8" w:rsidRDefault="00D17C69" w:rsidP="00E666CE">
      <w:pPr>
        <w:widowControl w:val="0"/>
        <w:jc w:val="center"/>
      </w:pPr>
      <w:r w:rsidRPr="00F14A0E">
        <w:rPr>
          <w:noProof/>
          <w:lang w:val="vi-VN" w:eastAsia="vi-VN"/>
        </w:rPr>
        <w:drawing>
          <wp:inline distT="0" distB="0" distL="0" distR="0" wp14:anchorId="2FC7B84E" wp14:editId="1C62DCF2">
            <wp:extent cx="3919866" cy="2703284"/>
            <wp:effectExtent l="0" t="0" r="4445" b="1905"/>
            <wp:docPr id="919189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89477" name="Picture 1" descr="A screenshot of a computer&#10;&#10;Description automatically generated"/>
                    <pic:cNvPicPr/>
                  </pic:nvPicPr>
                  <pic:blipFill>
                    <a:blip r:embed="rId85"/>
                    <a:stretch>
                      <a:fillRect/>
                    </a:stretch>
                  </pic:blipFill>
                  <pic:spPr>
                    <a:xfrm>
                      <a:off x="0" y="0"/>
                      <a:ext cx="3930111" cy="2710349"/>
                    </a:xfrm>
                    <a:prstGeom prst="rect">
                      <a:avLst/>
                    </a:prstGeom>
                  </pic:spPr>
                </pic:pic>
              </a:graphicData>
            </a:graphic>
          </wp:inline>
        </w:drawing>
      </w:r>
    </w:p>
    <w:p w14:paraId="2D2A7678" w14:textId="7FCCA7AB" w:rsidR="00D17C69" w:rsidRDefault="00B05CC8" w:rsidP="00E666CE">
      <w:pPr>
        <w:pStyle w:val="Caption"/>
        <w:widowControl w:val="0"/>
      </w:pPr>
      <w:bookmarkStart w:id="754" w:name="_Toc180279762"/>
      <w:bookmarkStart w:id="755" w:name="_Toc180435442"/>
      <w:r>
        <w:t xml:space="preserve">Hình </w:t>
      </w:r>
      <w:fldSimple w:instr=" STYLEREF 1 \s ">
        <w:r w:rsidR="001C794A">
          <w:rPr>
            <w:noProof/>
          </w:rPr>
          <w:t>4</w:t>
        </w:r>
      </w:fldSimple>
      <w:r w:rsidR="006B790F">
        <w:t>.</w:t>
      </w:r>
      <w:fldSimple w:instr=" SEQ Hình \* ARABIC \s 1 ">
        <w:r w:rsidR="001C794A">
          <w:rPr>
            <w:noProof/>
          </w:rPr>
          <w:t>14</w:t>
        </w:r>
      </w:fldSimple>
      <w:r>
        <w:t>. Thông số network</w:t>
      </w:r>
      <w:bookmarkEnd w:id="754"/>
      <w:bookmarkEnd w:id="755"/>
    </w:p>
    <w:p w14:paraId="510FB588" w14:textId="77777777" w:rsidR="00D17C69" w:rsidRDefault="00D17C69" w:rsidP="00E666CE">
      <w:pPr>
        <w:widowControl w:val="0"/>
      </w:pPr>
      <w:r>
        <w:lastRenderedPageBreak/>
        <w:t>Thông tin chung vừa config cho instance</w:t>
      </w:r>
    </w:p>
    <w:p w14:paraId="62B3F760" w14:textId="77777777" w:rsidR="00D17C69" w:rsidRDefault="00D17C69" w:rsidP="00E666CE">
      <w:pPr>
        <w:widowControl w:val="0"/>
        <w:jc w:val="center"/>
      </w:pPr>
      <w:r w:rsidRPr="00F14A0E">
        <w:rPr>
          <w:noProof/>
          <w:lang w:val="vi-VN" w:eastAsia="vi-VN"/>
        </w:rPr>
        <w:drawing>
          <wp:inline distT="0" distB="0" distL="0" distR="0" wp14:anchorId="531BECCF" wp14:editId="7158969D">
            <wp:extent cx="3424230" cy="3673503"/>
            <wp:effectExtent l="0" t="0" r="5080" b="3175"/>
            <wp:docPr id="34370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07496" name="Picture 1" descr="A screenshot of a computer&#10;&#10;Description automatically generated"/>
                    <pic:cNvPicPr/>
                  </pic:nvPicPr>
                  <pic:blipFill>
                    <a:blip r:embed="rId86"/>
                    <a:stretch>
                      <a:fillRect/>
                    </a:stretch>
                  </pic:blipFill>
                  <pic:spPr>
                    <a:xfrm>
                      <a:off x="0" y="0"/>
                      <a:ext cx="3429282" cy="3678923"/>
                    </a:xfrm>
                    <a:prstGeom prst="rect">
                      <a:avLst/>
                    </a:prstGeom>
                  </pic:spPr>
                </pic:pic>
              </a:graphicData>
            </a:graphic>
          </wp:inline>
        </w:drawing>
      </w:r>
    </w:p>
    <w:p w14:paraId="4CDFDD2E" w14:textId="77777777" w:rsidR="00B05CC8" w:rsidRDefault="00D17C69" w:rsidP="00E666CE">
      <w:pPr>
        <w:widowControl w:val="0"/>
        <w:jc w:val="center"/>
      </w:pPr>
      <w:r w:rsidRPr="00883D6F">
        <w:rPr>
          <w:noProof/>
          <w:lang w:val="vi-VN" w:eastAsia="vi-VN"/>
        </w:rPr>
        <w:drawing>
          <wp:inline distT="0" distB="0" distL="0" distR="0" wp14:anchorId="6E9707EF" wp14:editId="33184241">
            <wp:extent cx="3394930" cy="3280708"/>
            <wp:effectExtent l="0" t="0" r="0" b="0"/>
            <wp:docPr id="2060779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79946" name="Picture 1" descr="A screenshot of a computer&#10;&#10;Description automatically generated"/>
                    <pic:cNvPicPr/>
                  </pic:nvPicPr>
                  <pic:blipFill>
                    <a:blip r:embed="rId87"/>
                    <a:stretch>
                      <a:fillRect/>
                    </a:stretch>
                  </pic:blipFill>
                  <pic:spPr>
                    <a:xfrm>
                      <a:off x="0" y="0"/>
                      <a:ext cx="3396005" cy="3281747"/>
                    </a:xfrm>
                    <a:prstGeom prst="rect">
                      <a:avLst/>
                    </a:prstGeom>
                  </pic:spPr>
                </pic:pic>
              </a:graphicData>
            </a:graphic>
          </wp:inline>
        </w:drawing>
      </w:r>
    </w:p>
    <w:p w14:paraId="2D25F6F7" w14:textId="2BC4BF10" w:rsidR="00D17C69" w:rsidRDefault="00B05CC8" w:rsidP="00E666CE">
      <w:pPr>
        <w:pStyle w:val="Caption"/>
        <w:widowControl w:val="0"/>
      </w:pPr>
      <w:bookmarkStart w:id="756" w:name="_Toc180279763"/>
      <w:bookmarkStart w:id="757" w:name="_Toc180435443"/>
      <w:r>
        <w:t xml:space="preserve">Hình </w:t>
      </w:r>
      <w:fldSimple w:instr=" STYLEREF 1 \s ">
        <w:r w:rsidR="001C794A">
          <w:rPr>
            <w:noProof/>
          </w:rPr>
          <w:t>4</w:t>
        </w:r>
      </w:fldSimple>
      <w:r w:rsidR="006B790F">
        <w:t>.</w:t>
      </w:r>
      <w:fldSimple w:instr=" SEQ Hình \* ARABIC \s 1 ">
        <w:r w:rsidR="001C794A">
          <w:rPr>
            <w:noProof/>
          </w:rPr>
          <w:t>15</w:t>
        </w:r>
      </w:fldSimple>
      <w:r>
        <w:t>. Thông tin chung vừa config cho instance</w:t>
      </w:r>
      <w:bookmarkEnd w:id="756"/>
      <w:bookmarkEnd w:id="757"/>
    </w:p>
    <w:p w14:paraId="24803A73" w14:textId="77777777" w:rsidR="00D17C69" w:rsidRDefault="00D17C69" w:rsidP="00E666CE">
      <w:pPr>
        <w:widowControl w:val="0"/>
      </w:pPr>
    </w:p>
    <w:p w14:paraId="664F03A6" w14:textId="77777777" w:rsidR="00D17C69" w:rsidRDefault="00D17C69" w:rsidP="00E666CE">
      <w:pPr>
        <w:widowControl w:val="0"/>
      </w:pPr>
    </w:p>
    <w:p w14:paraId="1488317D" w14:textId="77777777" w:rsidR="00B05CC8" w:rsidRDefault="00B05CC8" w:rsidP="00E666CE">
      <w:pPr>
        <w:widowControl w:val="0"/>
      </w:pPr>
    </w:p>
    <w:p w14:paraId="59E106F2" w14:textId="2478D674" w:rsidR="0035468F" w:rsidRDefault="0035468F">
      <w:pPr>
        <w:spacing w:before="0" w:after="160" w:line="259" w:lineRule="auto"/>
        <w:jc w:val="left"/>
      </w:pPr>
      <w:r>
        <w:br w:type="page"/>
      </w:r>
    </w:p>
    <w:p w14:paraId="004BE827" w14:textId="77777777" w:rsidR="00D17C69" w:rsidRDefault="00D17C69" w:rsidP="00E666CE">
      <w:pPr>
        <w:widowControl w:val="0"/>
      </w:pPr>
      <w:r>
        <w:lastRenderedPageBreak/>
        <w:t>Đăng nhập vào và thêm khóa vừa tạo vào terminus để truy cập server</w:t>
      </w:r>
    </w:p>
    <w:p w14:paraId="3BBD532A" w14:textId="77777777" w:rsidR="00B05CC8" w:rsidRDefault="00D17C69" w:rsidP="00E666CE">
      <w:pPr>
        <w:widowControl w:val="0"/>
        <w:jc w:val="center"/>
      </w:pPr>
      <w:r w:rsidRPr="00957C74">
        <w:rPr>
          <w:noProof/>
          <w:lang w:val="vi-VN" w:eastAsia="vi-VN"/>
        </w:rPr>
        <w:drawing>
          <wp:inline distT="0" distB="0" distL="0" distR="0" wp14:anchorId="44B276C7" wp14:editId="0D838EDB">
            <wp:extent cx="5943600" cy="3125470"/>
            <wp:effectExtent l="0" t="0" r="0" b="0"/>
            <wp:docPr id="26647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2485" name="Picture 1" descr="A screenshot of a computer&#10;&#10;Description automatically generated"/>
                    <pic:cNvPicPr/>
                  </pic:nvPicPr>
                  <pic:blipFill>
                    <a:blip r:embed="rId88"/>
                    <a:stretch>
                      <a:fillRect/>
                    </a:stretch>
                  </pic:blipFill>
                  <pic:spPr>
                    <a:xfrm>
                      <a:off x="0" y="0"/>
                      <a:ext cx="5943600" cy="3125470"/>
                    </a:xfrm>
                    <a:prstGeom prst="rect">
                      <a:avLst/>
                    </a:prstGeom>
                  </pic:spPr>
                </pic:pic>
              </a:graphicData>
            </a:graphic>
          </wp:inline>
        </w:drawing>
      </w:r>
    </w:p>
    <w:p w14:paraId="7B15C268" w14:textId="028821FD" w:rsidR="00D17C69" w:rsidRDefault="00B05CC8" w:rsidP="00E666CE">
      <w:pPr>
        <w:pStyle w:val="Caption"/>
        <w:widowControl w:val="0"/>
      </w:pPr>
      <w:bookmarkStart w:id="758" w:name="_Toc180279764"/>
      <w:bookmarkStart w:id="759" w:name="_Toc180435444"/>
      <w:r>
        <w:t xml:space="preserve">Hình </w:t>
      </w:r>
      <w:fldSimple w:instr=" STYLEREF 1 \s ">
        <w:r w:rsidR="001C794A">
          <w:rPr>
            <w:noProof/>
          </w:rPr>
          <w:t>4</w:t>
        </w:r>
      </w:fldSimple>
      <w:r w:rsidR="006B790F">
        <w:t>.</w:t>
      </w:r>
      <w:fldSimple w:instr=" SEQ Hình \* ARABIC \s 1 ">
        <w:r w:rsidR="001C794A">
          <w:rPr>
            <w:noProof/>
          </w:rPr>
          <w:t>16</w:t>
        </w:r>
      </w:fldSimple>
      <w:r>
        <w:t xml:space="preserve">. </w:t>
      </w:r>
      <w:r w:rsidRPr="004D05AC">
        <w:t>Đăng nhập vào và thêm khóa vừa tạo vào terminus để truy cập server</w:t>
      </w:r>
      <w:bookmarkEnd w:id="758"/>
      <w:bookmarkEnd w:id="759"/>
    </w:p>
    <w:p w14:paraId="04801B36" w14:textId="77777777" w:rsidR="00D17C69" w:rsidRPr="00B67C94" w:rsidRDefault="00D17C69" w:rsidP="00E666CE">
      <w:pPr>
        <w:widowControl w:val="0"/>
      </w:pPr>
    </w:p>
    <w:p w14:paraId="41A0A6AE" w14:textId="77777777" w:rsidR="00D17C69" w:rsidRDefault="00D17C69" w:rsidP="00E666CE">
      <w:pPr>
        <w:widowControl w:val="0"/>
      </w:pPr>
      <w:r>
        <w:t>Kết nối với server bằng public ip address của aws</w:t>
      </w:r>
    </w:p>
    <w:p w14:paraId="70F2E9D9" w14:textId="77777777" w:rsidR="00B05CC8" w:rsidRDefault="00D17C69" w:rsidP="00E666CE">
      <w:pPr>
        <w:widowControl w:val="0"/>
        <w:jc w:val="center"/>
      </w:pPr>
      <w:r w:rsidRPr="00D42F58">
        <w:rPr>
          <w:noProof/>
          <w:lang w:val="vi-VN" w:eastAsia="vi-VN"/>
        </w:rPr>
        <w:drawing>
          <wp:inline distT="0" distB="0" distL="0" distR="0" wp14:anchorId="0B0C23E1" wp14:editId="6BC92AAE">
            <wp:extent cx="5943600" cy="3095625"/>
            <wp:effectExtent l="0" t="0" r="0" b="9525"/>
            <wp:docPr id="151782300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23001" name="Picture 1" descr="A screenshot of a chat&#10;&#10;Description automatically generated"/>
                    <pic:cNvPicPr/>
                  </pic:nvPicPr>
                  <pic:blipFill>
                    <a:blip r:embed="rId89"/>
                    <a:stretch>
                      <a:fillRect/>
                    </a:stretch>
                  </pic:blipFill>
                  <pic:spPr>
                    <a:xfrm>
                      <a:off x="0" y="0"/>
                      <a:ext cx="5943600" cy="3095625"/>
                    </a:xfrm>
                    <a:prstGeom prst="rect">
                      <a:avLst/>
                    </a:prstGeom>
                  </pic:spPr>
                </pic:pic>
              </a:graphicData>
            </a:graphic>
          </wp:inline>
        </w:drawing>
      </w:r>
    </w:p>
    <w:p w14:paraId="4B2746AA" w14:textId="14531357" w:rsidR="00D17C69" w:rsidRDefault="00B05CC8" w:rsidP="00E666CE">
      <w:pPr>
        <w:pStyle w:val="Caption"/>
        <w:widowControl w:val="0"/>
      </w:pPr>
      <w:bookmarkStart w:id="760" w:name="_Toc180279765"/>
      <w:bookmarkStart w:id="761" w:name="_Toc180435445"/>
      <w:r>
        <w:t xml:space="preserve">Hình </w:t>
      </w:r>
      <w:fldSimple w:instr=" STYLEREF 1 \s ">
        <w:r w:rsidR="001C794A">
          <w:rPr>
            <w:noProof/>
          </w:rPr>
          <w:t>4</w:t>
        </w:r>
      </w:fldSimple>
      <w:r w:rsidR="006B790F">
        <w:t>.</w:t>
      </w:r>
      <w:fldSimple w:instr=" SEQ Hình \* ARABIC \s 1 ">
        <w:r w:rsidR="001C794A">
          <w:rPr>
            <w:noProof/>
          </w:rPr>
          <w:t>17</w:t>
        </w:r>
      </w:fldSimple>
      <w:r>
        <w:t xml:space="preserve">. </w:t>
      </w:r>
      <w:r w:rsidRPr="004D05AC">
        <w:t>Kết nối với server bằng public ip address của aws</w:t>
      </w:r>
      <w:bookmarkEnd w:id="760"/>
      <w:bookmarkEnd w:id="761"/>
    </w:p>
    <w:p w14:paraId="628FA022" w14:textId="77777777" w:rsidR="00D17C69" w:rsidRDefault="00D17C69" w:rsidP="00E666CE">
      <w:pPr>
        <w:widowControl w:val="0"/>
      </w:pPr>
    </w:p>
    <w:p w14:paraId="2037628E" w14:textId="77777777" w:rsidR="00B05CC8" w:rsidRDefault="00D17C69" w:rsidP="00E666CE">
      <w:pPr>
        <w:widowControl w:val="0"/>
      </w:pPr>
      <w:r w:rsidRPr="00D80D2E">
        <w:rPr>
          <w:noProof/>
          <w:lang w:val="vi-VN" w:eastAsia="vi-VN"/>
        </w:rPr>
        <w:lastRenderedPageBreak/>
        <w:drawing>
          <wp:inline distT="0" distB="0" distL="0" distR="0" wp14:anchorId="1F773B0A" wp14:editId="3C20C2C7">
            <wp:extent cx="5943600" cy="3126740"/>
            <wp:effectExtent l="0" t="0" r="0" b="0"/>
            <wp:docPr id="1870681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81817" name="Picture 1" descr="A screenshot of a computer&#10;&#10;Description automatically generated"/>
                    <pic:cNvPicPr/>
                  </pic:nvPicPr>
                  <pic:blipFill>
                    <a:blip r:embed="rId90"/>
                    <a:stretch>
                      <a:fillRect/>
                    </a:stretch>
                  </pic:blipFill>
                  <pic:spPr>
                    <a:xfrm>
                      <a:off x="0" y="0"/>
                      <a:ext cx="5943600" cy="3126740"/>
                    </a:xfrm>
                    <a:prstGeom prst="rect">
                      <a:avLst/>
                    </a:prstGeom>
                  </pic:spPr>
                </pic:pic>
              </a:graphicData>
            </a:graphic>
          </wp:inline>
        </w:drawing>
      </w:r>
    </w:p>
    <w:p w14:paraId="3AFF1A49" w14:textId="29E6C7A2" w:rsidR="00D17C69" w:rsidRPr="00B05CC8" w:rsidRDefault="00B05CC8" w:rsidP="00E666CE">
      <w:pPr>
        <w:pStyle w:val="Caption"/>
        <w:widowControl w:val="0"/>
      </w:pPr>
      <w:bookmarkStart w:id="762" w:name="_Toc180279766"/>
      <w:bookmarkStart w:id="763" w:name="_Toc180435446"/>
      <w:r>
        <w:t xml:space="preserve">Hình </w:t>
      </w:r>
      <w:fldSimple w:instr=" STYLEREF 1 \s ">
        <w:r w:rsidR="001C794A">
          <w:rPr>
            <w:noProof/>
          </w:rPr>
          <w:t>4</w:t>
        </w:r>
      </w:fldSimple>
      <w:r w:rsidR="006B790F">
        <w:t>.</w:t>
      </w:r>
      <w:fldSimple w:instr=" SEQ Hình \* ARABIC \s 1 ">
        <w:r w:rsidR="001C794A">
          <w:rPr>
            <w:noProof/>
          </w:rPr>
          <w:t>18</w:t>
        </w:r>
      </w:fldSimple>
      <w:r>
        <w:t xml:space="preserve">. </w:t>
      </w:r>
      <w:r w:rsidRPr="004D05AC">
        <w:t>Sau khi kết nối thành công</w:t>
      </w:r>
      <w:bookmarkEnd w:id="762"/>
      <w:bookmarkEnd w:id="763"/>
    </w:p>
    <w:p w14:paraId="05CBAE8B" w14:textId="77777777" w:rsidR="00D17C69" w:rsidRPr="00390C3F" w:rsidRDefault="00D17C69" w:rsidP="00E666CE">
      <w:pPr>
        <w:widowControl w:val="0"/>
      </w:pPr>
    </w:p>
    <w:p w14:paraId="71F3B474" w14:textId="77777777" w:rsidR="00D17C69" w:rsidRDefault="00D17C69" w:rsidP="00E666CE">
      <w:pPr>
        <w:widowControl w:val="0"/>
      </w:pPr>
      <w:r>
        <w:t>Cài đặt docker trên ubuntu.</w:t>
      </w:r>
    </w:p>
    <w:p w14:paraId="2D5EBB8E" w14:textId="77777777" w:rsidR="00D17C69" w:rsidRDefault="00D17C69" w:rsidP="00E666CE">
      <w:pPr>
        <w:widowControl w:val="0"/>
      </w:pPr>
      <w:r w:rsidRPr="00547329">
        <w:rPr>
          <w:noProof/>
          <w:lang w:val="vi-VN" w:eastAsia="vi-VN"/>
        </w:rPr>
        <w:drawing>
          <wp:inline distT="0" distB="0" distL="0" distR="0" wp14:anchorId="4FDD2575" wp14:editId="71F2D92F">
            <wp:extent cx="5943600" cy="3115945"/>
            <wp:effectExtent l="0" t="0" r="0" b="8255"/>
            <wp:docPr id="91924704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47041" name="Picture 1" descr="A computer screen shot of a computer code&#10;&#10;Description automatically generated"/>
                    <pic:cNvPicPr/>
                  </pic:nvPicPr>
                  <pic:blipFill>
                    <a:blip r:embed="rId91"/>
                    <a:stretch>
                      <a:fillRect/>
                    </a:stretch>
                  </pic:blipFill>
                  <pic:spPr>
                    <a:xfrm>
                      <a:off x="0" y="0"/>
                      <a:ext cx="5943600" cy="3115945"/>
                    </a:xfrm>
                    <a:prstGeom prst="rect">
                      <a:avLst/>
                    </a:prstGeom>
                  </pic:spPr>
                </pic:pic>
              </a:graphicData>
            </a:graphic>
          </wp:inline>
        </w:drawing>
      </w:r>
    </w:p>
    <w:p w14:paraId="264E0257" w14:textId="77777777" w:rsidR="00D17C69" w:rsidRDefault="00D17C69" w:rsidP="00E666CE">
      <w:pPr>
        <w:widowControl w:val="0"/>
      </w:pPr>
      <w:r w:rsidRPr="000A2A39">
        <w:rPr>
          <w:noProof/>
          <w:lang w:val="vi-VN" w:eastAsia="vi-VN"/>
        </w:rPr>
        <w:drawing>
          <wp:inline distT="0" distB="0" distL="0" distR="0" wp14:anchorId="0C82DE8E" wp14:editId="13A0B871">
            <wp:extent cx="5943600" cy="1191895"/>
            <wp:effectExtent l="0" t="0" r="0" b="8255"/>
            <wp:docPr id="939748030"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8030" name="Picture 1" descr="A computer screen with green text&#10;&#10;Description automatically generated"/>
                    <pic:cNvPicPr/>
                  </pic:nvPicPr>
                  <pic:blipFill>
                    <a:blip r:embed="rId92"/>
                    <a:stretch>
                      <a:fillRect/>
                    </a:stretch>
                  </pic:blipFill>
                  <pic:spPr>
                    <a:xfrm>
                      <a:off x="0" y="0"/>
                      <a:ext cx="5943600" cy="1191895"/>
                    </a:xfrm>
                    <a:prstGeom prst="rect">
                      <a:avLst/>
                    </a:prstGeom>
                  </pic:spPr>
                </pic:pic>
              </a:graphicData>
            </a:graphic>
          </wp:inline>
        </w:drawing>
      </w:r>
    </w:p>
    <w:p w14:paraId="19BC8F96" w14:textId="77777777" w:rsidR="00D17C69" w:rsidRDefault="00D17C69" w:rsidP="00E666CE">
      <w:pPr>
        <w:widowControl w:val="0"/>
      </w:pPr>
      <w:r w:rsidRPr="000B376C">
        <w:rPr>
          <w:noProof/>
          <w:lang w:val="vi-VN" w:eastAsia="vi-VN"/>
        </w:rPr>
        <w:lastRenderedPageBreak/>
        <w:drawing>
          <wp:inline distT="0" distB="0" distL="0" distR="0" wp14:anchorId="17D08C23" wp14:editId="369CE053">
            <wp:extent cx="5943600" cy="755015"/>
            <wp:effectExtent l="0" t="0" r="0" b="6985"/>
            <wp:docPr id="323189006" name="Picture 1" descr="A blue and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89006" name="Picture 1" descr="A blue and black background&#10;&#10;Description automatically generated with medium confidence"/>
                    <pic:cNvPicPr/>
                  </pic:nvPicPr>
                  <pic:blipFill>
                    <a:blip r:embed="rId93"/>
                    <a:stretch>
                      <a:fillRect/>
                    </a:stretch>
                  </pic:blipFill>
                  <pic:spPr>
                    <a:xfrm>
                      <a:off x="0" y="0"/>
                      <a:ext cx="5943600" cy="755015"/>
                    </a:xfrm>
                    <a:prstGeom prst="rect">
                      <a:avLst/>
                    </a:prstGeom>
                  </pic:spPr>
                </pic:pic>
              </a:graphicData>
            </a:graphic>
          </wp:inline>
        </w:drawing>
      </w:r>
    </w:p>
    <w:p w14:paraId="71DD2802" w14:textId="77777777" w:rsidR="00D17C69" w:rsidRDefault="00D17C69" w:rsidP="00E666CE">
      <w:pPr>
        <w:widowControl w:val="0"/>
      </w:pPr>
      <w:r w:rsidRPr="001D459D">
        <w:rPr>
          <w:noProof/>
          <w:lang w:val="vi-VN" w:eastAsia="vi-VN"/>
        </w:rPr>
        <w:drawing>
          <wp:inline distT="0" distB="0" distL="0" distR="0" wp14:anchorId="3B56A02D" wp14:editId="054BB7E4">
            <wp:extent cx="5943600" cy="581660"/>
            <wp:effectExtent l="0" t="0" r="0" b="8890"/>
            <wp:docPr id="96688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87585" name=""/>
                    <pic:cNvPicPr/>
                  </pic:nvPicPr>
                  <pic:blipFill>
                    <a:blip r:embed="rId94"/>
                    <a:stretch>
                      <a:fillRect/>
                    </a:stretch>
                  </pic:blipFill>
                  <pic:spPr>
                    <a:xfrm>
                      <a:off x="0" y="0"/>
                      <a:ext cx="5943600" cy="581660"/>
                    </a:xfrm>
                    <a:prstGeom prst="rect">
                      <a:avLst/>
                    </a:prstGeom>
                  </pic:spPr>
                </pic:pic>
              </a:graphicData>
            </a:graphic>
          </wp:inline>
        </w:drawing>
      </w:r>
    </w:p>
    <w:p w14:paraId="4C54CF9C" w14:textId="77777777" w:rsidR="00D17C69" w:rsidRDefault="00D17C69" w:rsidP="00E666CE">
      <w:pPr>
        <w:widowControl w:val="0"/>
      </w:pPr>
      <w:r w:rsidRPr="00A25D7A">
        <w:rPr>
          <w:noProof/>
          <w:lang w:val="vi-VN" w:eastAsia="vi-VN"/>
        </w:rPr>
        <w:drawing>
          <wp:inline distT="0" distB="0" distL="0" distR="0" wp14:anchorId="44DA5BA0" wp14:editId="07F9F301">
            <wp:extent cx="5943600" cy="767080"/>
            <wp:effectExtent l="0" t="0" r="0" b="0"/>
            <wp:docPr id="327390695"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90695" name="Picture 1" descr="A computer screen with green text&#10;&#10;Description automatically generated"/>
                    <pic:cNvPicPr/>
                  </pic:nvPicPr>
                  <pic:blipFill>
                    <a:blip r:embed="rId95"/>
                    <a:stretch>
                      <a:fillRect/>
                    </a:stretch>
                  </pic:blipFill>
                  <pic:spPr>
                    <a:xfrm>
                      <a:off x="0" y="0"/>
                      <a:ext cx="5943600" cy="767080"/>
                    </a:xfrm>
                    <a:prstGeom prst="rect">
                      <a:avLst/>
                    </a:prstGeom>
                  </pic:spPr>
                </pic:pic>
              </a:graphicData>
            </a:graphic>
          </wp:inline>
        </w:drawing>
      </w:r>
    </w:p>
    <w:p w14:paraId="1C2D5892" w14:textId="77777777" w:rsidR="00785C3E" w:rsidRDefault="00D17C69" w:rsidP="00E666CE">
      <w:pPr>
        <w:widowControl w:val="0"/>
      </w:pPr>
      <w:r w:rsidRPr="00687DF6">
        <w:rPr>
          <w:noProof/>
          <w:lang w:val="vi-VN" w:eastAsia="vi-VN"/>
        </w:rPr>
        <w:drawing>
          <wp:inline distT="0" distB="0" distL="0" distR="0" wp14:anchorId="1AEC13BB" wp14:editId="6DBDA068">
            <wp:extent cx="5943600" cy="3117215"/>
            <wp:effectExtent l="0" t="0" r="0" b="6985"/>
            <wp:docPr id="13604760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76091" name="Picture 1" descr="A screenshot of a computer program&#10;&#10;Description automatically generated"/>
                    <pic:cNvPicPr/>
                  </pic:nvPicPr>
                  <pic:blipFill>
                    <a:blip r:embed="rId96"/>
                    <a:stretch>
                      <a:fillRect/>
                    </a:stretch>
                  </pic:blipFill>
                  <pic:spPr>
                    <a:xfrm>
                      <a:off x="0" y="0"/>
                      <a:ext cx="5943600" cy="3117215"/>
                    </a:xfrm>
                    <a:prstGeom prst="rect">
                      <a:avLst/>
                    </a:prstGeom>
                  </pic:spPr>
                </pic:pic>
              </a:graphicData>
            </a:graphic>
          </wp:inline>
        </w:drawing>
      </w:r>
    </w:p>
    <w:p w14:paraId="6CAD6950" w14:textId="6A1524FD" w:rsidR="00D17C69" w:rsidRPr="00785C3E" w:rsidRDefault="00785C3E" w:rsidP="00E666CE">
      <w:pPr>
        <w:pStyle w:val="Caption"/>
        <w:widowControl w:val="0"/>
      </w:pPr>
      <w:bookmarkStart w:id="764" w:name="_Toc180279767"/>
      <w:bookmarkStart w:id="765" w:name="_Toc180435447"/>
      <w:r>
        <w:t xml:space="preserve">Hình </w:t>
      </w:r>
      <w:fldSimple w:instr=" STYLEREF 1 \s ">
        <w:r w:rsidR="001C794A">
          <w:rPr>
            <w:noProof/>
          </w:rPr>
          <w:t>4</w:t>
        </w:r>
      </w:fldSimple>
      <w:r w:rsidR="006B790F">
        <w:t>.</w:t>
      </w:r>
      <w:fldSimple w:instr=" SEQ Hình \* ARABIC \s 1 ">
        <w:r w:rsidR="001C794A">
          <w:rPr>
            <w:noProof/>
          </w:rPr>
          <w:t>19</w:t>
        </w:r>
      </w:fldSimple>
      <w:r>
        <w:t>. Cài docker thành công</w:t>
      </w:r>
      <w:bookmarkEnd w:id="764"/>
      <w:bookmarkEnd w:id="765"/>
    </w:p>
    <w:p w14:paraId="53AE1381" w14:textId="77777777" w:rsidR="00D17C69" w:rsidRDefault="00D17C69" w:rsidP="00E666CE">
      <w:pPr>
        <w:widowControl w:val="0"/>
      </w:pPr>
      <w:r w:rsidRPr="00732004">
        <w:rPr>
          <w:noProof/>
          <w:lang w:val="vi-VN" w:eastAsia="vi-VN"/>
        </w:rPr>
        <w:drawing>
          <wp:inline distT="0" distB="0" distL="0" distR="0" wp14:anchorId="1EBFADD2" wp14:editId="15A9C6C1">
            <wp:extent cx="5943600" cy="2915920"/>
            <wp:effectExtent l="0" t="0" r="0" b="0"/>
            <wp:docPr id="146461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16053" name="Picture 1" descr="A screenshot of a computer&#10;&#10;Description automatically generated"/>
                    <pic:cNvPicPr/>
                  </pic:nvPicPr>
                  <pic:blipFill>
                    <a:blip r:embed="rId97"/>
                    <a:stretch>
                      <a:fillRect/>
                    </a:stretch>
                  </pic:blipFill>
                  <pic:spPr>
                    <a:xfrm>
                      <a:off x="0" y="0"/>
                      <a:ext cx="5943600" cy="2915920"/>
                    </a:xfrm>
                    <a:prstGeom prst="rect">
                      <a:avLst/>
                    </a:prstGeom>
                  </pic:spPr>
                </pic:pic>
              </a:graphicData>
            </a:graphic>
          </wp:inline>
        </w:drawing>
      </w:r>
    </w:p>
    <w:p w14:paraId="582F1600" w14:textId="77777777" w:rsidR="00D17C69" w:rsidRDefault="00D17C69" w:rsidP="00E666CE">
      <w:pPr>
        <w:widowControl w:val="0"/>
      </w:pPr>
      <w:r w:rsidRPr="00577E07">
        <w:rPr>
          <w:noProof/>
          <w:lang w:val="vi-VN" w:eastAsia="vi-VN"/>
        </w:rPr>
        <w:lastRenderedPageBreak/>
        <w:drawing>
          <wp:inline distT="0" distB="0" distL="0" distR="0" wp14:anchorId="42C42564" wp14:editId="79DB5733">
            <wp:extent cx="5943600" cy="284480"/>
            <wp:effectExtent l="0" t="0" r="0" b="1270"/>
            <wp:docPr id="1155314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14119" name=""/>
                    <pic:cNvPicPr/>
                  </pic:nvPicPr>
                  <pic:blipFill>
                    <a:blip r:embed="rId98"/>
                    <a:stretch>
                      <a:fillRect/>
                    </a:stretch>
                  </pic:blipFill>
                  <pic:spPr>
                    <a:xfrm>
                      <a:off x="0" y="0"/>
                      <a:ext cx="5943600" cy="284480"/>
                    </a:xfrm>
                    <a:prstGeom prst="rect">
                      <a:avLst/>
                    </a:prstGeom>
                  </pic:spPr>
                </pic:pic>
              </a:graphicData>
            </a:graphic>
          </wp:inline>
        </w:drawing>
      </w:r>
    </w:p>
    <w:p w14:paraId="56FEE1D1" w14:textId="199C8610" w:rsidR="00D17C69" w:rsidRDefault="00D17C69" w:rsidP="00E666CE">
      <w:pPr>
        <w:pStyle w:val="Heading4"/>
        <w:keepNext w:val="0"/>
        <w:widowControl w:val="0"/>
        <w:numPr>
          <w:ilvl w:val="0"/>
          <w:numId w:val="28"/>
        </w:numPr>
        <w:tabs>
          <w:tab w:val="num" w:pos="360"/>
        </w:tabs>
      </w:pPr>
      <w:r w:rsidRPr="00860C38">
        <w:t>DEPLOY bằng cách đẩy lên docker hub</w:t>
      </w:r>
    </w:p>
    <w:p w14:paraId="0B29FF8C" w14:textId="77777777" w:rsidR="00D17C69" w:rsidRPr="0091381E" w:rsidRDefault="00D17C69" w:rsidP="00E666CE">
      <w:pPr>
        <w:widowControl w:val="0"/>
      </w:pPr>
      <w:r>
        <w:t>Pull từng images về và chạy</w:t>
      </w:r>
    </w:p>
    <w:p w14:paraId="653D518F" w14:textId="77777777" w:rsidR="00D17C69" w:rsidRDefault="00D17C69" w:rsidP="00E666CE">
      <w:pPr>
        <w:widowControl w:val="0"/>
      </w:pPr>
      <w:r w:rsidRPr="005468D6">
        <w:rPr>
          <w:noProof/>
          <w:lang w:val="vi-VN" w:eastAsia="vi-VN"/>
        </w:rPr>
        <w:drawing>
          <wp:inline distT="0" distB="0" distL="0" distR="0" wp14:anchorId="6EAD329D" wp14:editId="057BB13E">
            <wp:extent cx="5943600" cy="1863725"/>
            <wp:effectExtent l="0" t="0" r="0" b="3175"/>
            <wp:docPr id="1958077034"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77034" name="Picture 1" descr="A computer screen with green text&#10;&#10;Description automatically generated"/>
                    <pic:cNvPicPr/>
                  </pic:nvPicPr>
                  <pic:blipFill>
                    <a:blip r:embed="rId99"/>
                    <a:stretch>
                      <a:fillRect/>
                    </a:stretch>
                  </pic:blipFill>
                  <pic:spPr>
                    <a:xfrm>
                      <a:off x="0" y="0"/>
                      <a:ext cx="5943600" cy="1863725"/>
                    </a:xfrm>
                    <a:prstGeom prst="rect">
                      <a:avLst/>
                    </a:prstGeom>
                  </pic:spPr>
                </pic:pic>
              </a:graphicData>
            </a:graphic>
          </wp:inline>
        </w:drawing>
      </w:r>
    </w:p>
    <w:p w14:paraId="7C6EC186" w14:textId="77777777" w:rsidR="00D17C69" w:rsidRDefault="00D17C69" w:rsidP="00E666CE">
      <w:pPr>
        <w:widowControl w:val="0"/>
      </w:pPr>
      <w:r w:rsidRPr="0085006A">
        <w:rPr>
          <w:noProof/>
          <w:lang w:val="vi-VN" w:eastAsia="vi-VN"/>
        </w:rPr>
        <w:drawing>
          <wp:inline distT="0" distB="0" distL="0" distR="0" wp14:anchorId="754B42E7" wp14:editId="63529EA3">
            <wp:extent cx="5943600" cy="1436370"/>
            <wp:effectExtent l="0" t="0" r="0" b="0"/>
            <wp:docPr id="1616010605"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10605" name="Picture 1" descr="A computer screen with green text&#10;&#10;Description automatically generated"/>
                    <pic:cNvPicPr/>
                  </pic:nvPicPr>
                  <pic:blipFill>
                    <a:blip r:embed="rId100"/>
                    <a:stretch>
                      <a:fillRect/>
                    </a:stretch>
                  </pic:blipFill>
                  <pic:spPr>
                    <a:xfrm>
                      <a:off x="0" y="0"/>
                      <a:ext cx="5943600" cy="1436370"/>
                    </a:xfrm>
                    <a:prstGeom prst="rect">
                      <a:avLst/>
                    </a:prstGeom>
                  </pic:spPr>
                </pic:pic>
              </a:graphicData>
            </a:graphic>
          </wp:inline>
        </w:drawing>
      </w:r>
    </w:p>
    <w:p w14:paraId="40032512" w14:textId="77777777" w:rsidR="00D17C69" w:rsidRDefault="00D17C69" w:rsidP="00E666CE">
      <w:pPr>
        <w:widowControl w:val="0"/>
      </w:pPr>
      <w:r w:rsidRPr="00F26773">
        <w:rPr>
          <w:noProof/>
          <w:lang w:val="vi-VN" w:eastAsia="vi-VN"/>
        </w:rPr>
        <w:drawing>
          <wp:inline distT="0" distB="0" distL="0" distR="0" wp14:anchorId="739CC3D4" wp14:editId="60119C71">
            <wp:extent cx="5943600" cy="2254885"/>
            <wp:effectExtent l="0" t="0" r="0" b="0"/>
            <wp:docPr id="3360284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28412" name="Picture 1" descr="A screen shot of a computer&#10;&#10;Description automatically generated"/>
                    <pic:cNvPicPr/>
                  </pic:nvPicPr>
                  <pic:blipFill>
                    <a:blip r:embed="rId101"/>
                    <a:stretch>
                      <a:fillRect/>
                    </a:stretch>
                  </pic:blipFill>
                  <pic:spPr>
                    <a:xfrm>
                      <a:off x="0" y="0"/>
                      <a:ext cx="5943600" cy="2254885"/>
                    </a:xfrm>
                    <a:prstGeom prst="rect">
                      <a:avLst/>
                    </a:prstGeom>
                  </pic:spPr>
                </pic:pic>
              </a:graphicData>
            </a:graphic>
          </wp:inline>
        </w:drawing>
      </w:r>
    </w:p>
    <w:p w14:paraId="05C46EBA" w14:textId="77777777" w:rsidR="00785C3E" w:rsidRDefault="00D17C69" w:rsidP="00E666CE">
      <w:pPr>
        <w:widowControl w:val="0"/>
      </w:pPr>
      <w:r w:rsidRPr="00B71B16">
        <w:rPr>
          <w:noProof/>
          <w:lang w:val="vi-VN" w:eastAsia="vi-VN"/>
        </w:rPr>
        <w:lastRenderedPageBreak/>
        <w:drawing>
          <wp:inline distT="0" distB="0" distL="0" distR="0" wp14:anchorId="1EAB81C8" wp14:editId="349E8A42">
            <wp:extent cx="5943600" cy="2530475"/>
            <wp:effectExtent l="0" t="0" r="0" b="3175"/>
            <wp:docPr id="4632489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8994" name="Picture 1" descr="A screen shot of a computer&#10;&#10;Description automatically generated"/>
                    <pic:cNvPicPr/>
                  </pic:nvPicPr>
                  <pic:blipFill>
                    <a:blip r:embed="rId102"/>
                    <a:stretch>
                      <a:fillRect/>
                    </a:stretch>
                  </pic:blipFill>
                  <pic:spPr>
                    <a:xfrm>
                      <a:off x="0" y="0"/>
                      <a:ext cx="5943600" cy="2530475"/>
                    </a:xfrm>
                    <a:prstGeom prst="rect">
                      <a:avLst/>
                    </a:prstGeom>
                  </pic:spPr>
                </pic:pic>
              </a:graphicData>
            </a:graphic>
          </wp:inline>
        </w:drawing>
      </w:r>
    </w:p>
    <w:p w14:paraId="16823258" w14:textId="67706D72" w:rsidR="00D17C69" w:rsidRPr="00390C3F" w:rsidRDefault="00785C3E" w:rsidP="00E666CE">
      <w:pPr>
        <w:pStyle w:val="Caption"/>
        <w:widowControl w:val="0"/>
      </w:pPr>
      <w:bookmarkStart w:id="766" w:name="_Toc180279768"/>
      <w:bookmarkStart w:id="767" w:name="_Toc180435448"/>
      <w:r>
        <w:t xml:space="preserve">Hình </w:t>
      </w:r>
      <w:fldSimple w:instr=" STYLEREF 1 \s ">
        <w:r w:rsidR="001C794A">
          <w:rPr>
            <w:noProof/>
          </w:rPr>
          <w:t>4</w:t>
        </w:r>
      </w:fldSimple>
      <w:r w:rsidR="006B790F">
        <w:t>.</w:t>
      </w:r>
      <w:fldSimple w:instr=" SEQ Hình \* ARABIC \s 1 ">
        <w:r w:rsidR="001C794A">
          <w:rPr>
            <w:noProof/>
          </w:rPr>
          <w:t>20</w:t>
        </w:r>
      </w:fldSimple>
      <w:r>
        <w:t>. Pull từng images từ docker hub</w:t>
      </w:r>
      <w:bookmarkEnd w:id="766"/>
      <w:bookmarkEnd w:id="767"/>
    </w:p>
    <w:p w14:paraId="1BD21A2F" w14:textId="77777777" w:rsidR="00D17C69" w:rsidRDefault="00D17C69" w:rsidP="00E666CE">
      <w:pPr>
        <w:pStyle w:val="Heading4"/>
        <w:keepNext w:val="0"/>
        <w:widowControl w:val="0"/>
      </w:pPr>
      <w:r w:rsidRPr="00860C38">
        <w:t>DEPLOY bằng cách pull từ git về</w:t>
      </w:r>
    </w:p>
    <w:p w14:paraId="66434A19" w14:textId="77777777" w:rsidR="00D17C69" w:rsidRDefault="00D17C69" w:rsidP="00E666CE">
      <w:pPr>
        <w:widowControl w:val="0"/>
        <w:jc w:val="center"/>
      </w:pPr>
      <w:r w:rsidRPr="00DB5644">
        <w:rPr>
          <w:noProof/>
          <w:lang w:val="vi-VN" w:eastAsia="vi-VN"/>
        </w:rPr>
        <w:drawing>
          <wp:inline distT="0" distB="0" distL="0" distR="0" wp14:anchorId="412ACD15" wp14:editId="220A86EE">
            <wp:extent cx="5943600" cy="3136900"/>
            <wp:effectExtent l="0" t="0" r="0" b="6350"/>
            <wp:docPr id="13738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057" name="Picture 1" descr="A screenshot of a computer&#10;&#10;Description automatically generated"/>
                    <pic:cNvPicPr/>
                  </pic:nvPicPr>
                  <pic:blipFill>
                    <a:blip r:embed="rId103"/>
                    <a:stretch>
                      <a:fillRect/>
                    </a:stretch>
                  </pic:blipFill>
                  <pic:spPr>
                    <a:xfrm>
                      <a:off x="0" y="0"/>
                      <a:ext cx="5943600" cy="3136900"/>
                    </a:xfrm>
                    <a:prstGeom prst="rect">
                      <a:avLst/>
                    </a:prstGeom>
                  </pic:spPr>
                </pic:pic>
              </a:graphicData>
            </a:graphic>
          </wp:inline>
        </w:drawing>
      </w:r>
    </w:p>
    <w:p w14:paraId="5CDCEE2F" w14:textId="77777777" w:rsidR="00785C3E" w:rsidRDefault="00D17C69" w:rsidP="00E666CE">
      <w:pPr>
        <w:widowControl w:val="0"/>
        <w:jc w:val="center"/>
      </w:pPr>
      <w:r w:rsidRPr="003577B2">
        <w:rPr>
          <w:noProof/>
          <w:lang w:val="vi-VN" w:eastAsia="vi-VN"/>
        </w:rPr>
        <w:drawing>
          <wp:inline distT="0" distB="0" distL="0" distR="0" wp14:anchorId="08E72C4F" wp14:editId="279B8FFE">
            <wp:extent cx="5940425" cy="1275668"/>
            <wp:effectExtent l="0" t="0" r="3175" b="1270"/>
            <wp:docPr id="10455596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59692" name="Picture 1" descr="A screen shot of a computer&#10;&#10;Description automatically generated"/>
                    <pic:cNvPicPr/>
                  </pic:nvPicPr>
                  <pic:blipFill>
                    <a:blip r:embed="rId104"/>
                    <a:stretch>
                      <a:fillRect/>
                    </a:stretch>
                  </pic:blipFill>
                  <pic:spPr>
                    <a:xfrm>
                      <a:off x="0" y="0"/>
                      <a:ext cx="5940425" cy="1275668"/>
                    </a:xfrm>
                    <a:prstGeom prst="rect">
                      <a:avLst/>
                    </a:prstGeom>
                  </pic:spPr>
                </pic:pic>
              </a:graphicData>
            </a:graphic>
          </wp:inline>
        </w:drawing>
      </w:r>
    </w:p>
    <w:p w14:paraId="3E7E96CB" w14:textId="0084151A" w:rsidR="00D17C69" w:rsidRDefault="00785C3E" w:rsidP="00E666CE">
      <w:pPr>
        <w:pStyle w:val="Caption"/>
        <w:widowControl w:val="0"/>
      </w:pPr>
      <w:bookmarkStart w:id="768" w:name="_Toc180279769"/>
      <w:bookmarkStart w:id="769" w:name="_Toc180435449"/>
      <w:r>
        <w:t xml:space="preserve">Hình </w:t>
      </w:r>
      <w:fldSimple w:instr=" STYLEREF 1 \s ">
        <w:r w:rsidR="001C794A">
          <w:rPr>
            <w:noProof/>
          </w:rPr>
          <w:t>4</w:t>
        </w:r>
      </w:fldSimple>
      <w:r w:rsidR="006B790F">
        <w:t>.</w:t>
      </w:r>
      <w:fldSimple w:instr=" SEQ Hình \* ARABIC \s 1 ">
        <w:r w:rsidR="001C794A">
          <w:rPr>
            <w:noProof/>
          </w:rPr>
          <w:t>21</w:t>
        </w:r>
      </w:fldSimple>
      <w:r>
        <w:t>. Đẩy code lên github</w:t>
      </w:r>
      <w:bookmarkEnd w:id="768"/>
      <w:bookmarkEnd w:id="769"/>
    </w:p>
    <w:p w14:paraId="58492B7F" w14:textId="77777777" w:rsidR="00D17C69" w:rsidRDefault="00D17C69" w:rsidP="00E666CE">
      <w:pPr>
        <w:widowControl w:val="0"/>
      </w:pPr>
    </w:p>
    <w:p w14:paraId="0A168DA4" w14:textId="77777777" w:rsidR="00D17C69" w:rsidRDefault="00D17C69" w:rsidP="00E666CE">
      <w:pPr>
        <w:widowControl w:val="0"/>
      </w:pPr>
    </w:p>
    <w:p w14:paraId="1E4492A3" w14:textId="77777777" w:rsidR="00D17C69" w:rsidRDefault="00D17C69" w:rsidP="00E666CE">
      <w:pPr>
        <w:widowControl w:val="0"/>
      </w:pPr>
    </w:p>
    <w:p w14:paraId="75E7AB4D" w14:textId="77777777" w:rsidR="00D17C69" w:rsidRDefault="00D17C69" w:rsidP="00E666CE">
      <w:pPr>
        <w:widowControl w:val="0"/>
      </w:pPr>
      <w:r>
        <w:lastRenderedPageBreak/>
        <w:t>Cài docker-compose</w:t>
      </w:r>
    </w:p>
    <w:p w14:paraId="58500D1E" w14:textId="77777777" w:rsidR="00F303EF" w:rsidRDefault="00D17C69" w:rsidP="00E666CE">
      <w:pPr>
        <w:widowControl w:val="0"/>
        <w:jc w:val="center"/>
      </w:pPr>
      <w:r w:rsidRPr="00F53861">
        <w:rPr>
          <w:noProof/>
          <w:lang w:val="vi-VN" w:eastAsia="vi-VN"/>
        </w:rPr>
        <w:drawing>
          <wp:inline distT="0" distB="0" distL="0" distR="0" wp14:anchorId="15EFCD15" wp14:editId="2B9B4EE2">
            <wp:extent cx="5943600" cy="3141980"/>
            <wp:effectExtent l="0" t="0" r="0" b="1270"/>
            <wp:docPr id="15300134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13462" name="Picture 1" descr="A screenshot of a computer program&#10;&#10;Description automatically generated"/>
                    <pic:cNvPicPr/>
                  </pic:nvPicPr>
                  <pic:blipFill>
                    <a:blip r:embed="rId105"/>
                    <a:stretch>
                      <a:fillRect/>
                    </a:stretch>
                  </pic:blipFill>
                  <pic:spPr>
                    <a:xfrm>
                      <a:off x="0" y="0"/>
                      <a:ext cx="5943600" cy="3141980"/>
                    </a:xfrm>
                    <a:prstGeom prst="rect">
                      <a:avLst/>
                    </a:prstGeom>
                  </pic:spPr>
                </pic:pic>
              </a:graphicData>
            </a:graphic>
          </wp:inline>
        </w:drawing>
      </w:r>
    </w:p>
    <w:p w14:paraId="6EF2770D" w14:textId="4B733172" w:rsidR="00D17C69" w:rsidRPr="00B21148" w:rsidRDefault="00F303EF" w:rsidP="00E666CE">
      <w:pPr>
        <w:pStyle w:val="Caption"/>
        <w:widowControl w:val="0"/>
      </w:pPr>
      <w:bookmarkStart w:id="770" w:name="_Toc180279770"/>
      <w:bookmarkStart w:id="771" w:name="_Toc180435450"/>
      <w:r>
        <w:t xml:space="preserve">Hình </w:t>
      </w:r>
      <w:fldSimple w:instr=" STYLEREF 1 \s ">
        <w:r w:rsidR="001C794A">
          <w:rPr>
            <w:noProof/>
          </w:rPr>
          <w:t>4</w:t>
        </w:r>
      </w:fldSimple>
      <w:r w:rsidR="006B790F">
        <w:t>.</w:t>
      </w:r>
      <w:fldSimple w:instr=" SEQ Hình \* ARABIC \s 1 ">
        <w:r w:rsidR="001C794A">
          <w:rPr>
            <w:noProof/>
          </w:rPr>
          <w:t>22</w:t>
        </w:r>
      </w:fldSimple>
      <w:r>
        <w:t xml:space="preserve">. </w:t>
      </w:r>
      <w:r w:rsidRPr="00CA73FE">
        <w:t>Cài docker-compose</w:t>
      </w:r>
      <w:bookmarkEnd w:id="770"/>
      <w:bookmarkEnd w:id="771"/>
    </w:p>
    <w:p w14:paraId="66CE2814" w14:textId="77777777" w:rsidR="00D17C69" w:rsidRDefault="00D17C69" w:rsidP="00E666CE">
      <w:pPr>
        <w:widowControl w:val="0"/>
      </w:pPr>
      <w:r>
        <w:t>Cài git và pull code từ git về. Sau đó chạy docker-compose đã có sẵn.</w:t>
      </w:r>
    </w:p>
    <w:p w14:paraId="39F11F88" w14:textId="77777777" w:rsidR="00F303EF" w:rsidRDefault="00D17C69" w:rsidP="00E666CE">
      <w:pPr>
        <w:widowControl w:val="0"/>
      </w:pPr>
      <w:r w:rsidRPr="00DE6FB6">
        <w:rPr>
          <w:noProof/>
          <w:lang w:val="vi-VN" w:eastAsia="vi-VN"/>
        </w:rPr>
        <w:drawing>
          <wp:inline distT="0" distB="0" distL="0" distR="0" wp14:anchorId="002E0D0C" wp14:editId="01B729C7">
            <wp:extent cx="5943600" cy="3119755"/>
            <wp:effectExtent l="0" t="0" r="0" b="4445"/>
            <wp:docPr id="588386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86105" name="Picture 1" descr="A screenshot of a computer&#10;&#10;Description automatically generated"/>
                    <pic:cNvPicPr/>
                  </pic:nvPicPr>
                  <pic:blipFill>
                    <a:blip r:embed="rId106"/>
                    <a:stretch>
                      <a:fillRect/>
                    </a:stretch>
                  </pic:blipFill>
                  <pic:spPr>
                    <a:xfrm>
                      <a:off x="0" y="0"/>
                      <a:ext cx="5943600" cy="3119755"/>
                    </a:xfrm>
                    <a:prstGeom prst="rect">
                      <a:avLst/>
                    </a:prstGeom>
                  </pic:spPr>
                </pic:pic>
              </a:graphicData>
            </a:graphic>
          </wp:inline>
        </w:drawing>
      </w:r>
    </w:p>
    <w:p w14:paraId="0DE478EF" w14:textId="5D532E27" w:rsidR="00D17C69" w:rsidRPr="00F303EF" w:rsidRDefault="00F303EF" w:rsidP="00E666CE">
      <w:pPr>
        <w:pStyle w:val="Caption"/>
        <w:widowControl w:val="0"/>
      </w:pPr>
      <w:bookmarkStart w:id="772" w:name="_Toc180279771"/>
      <w:bookmarkStart w:id="773" w:name="_Toc180435451"/>
      <w:r>
        <w:t xml:space="preserve">Hình </w:t>
      </w:r>
      <w:fldSimple w:instr=" STYLEREF 1 \s ">
        <w:r w:rsidR="001C794A">
          <w:rPr>
            <w:noProof/>
          </w:rPr>
          <w:t>4</w:t>
        </w:r>
      </w:fldSimple>
      <w:r w:rsidR="006B790F">
        <w:t>.</w:t>
      </w:r>
      <w:fldSimple w:instr=" SEQ Hình \* ARABIC \s 1 ">
        <w:r w:rsidR="001C794A">
          <w:rPr>
            <w:noProof/>
          </w:rPr>
          <w:t>23</w:t>
        </w:r>
      </w:fldSimple>
      <w:r>
        <w:t>. Pull code từ github</w:t>
      </w:r>
      <w:bookmarkEnd w:id="772"/>
      <w:bookmarkEnd w:id="773"/>
    </w:p>
    <w:p w14:paraId="2C495860" w14:textId="77777777" w:rsidR="00F303EF" w:rsidRDefault="00D17C69" w:rsidP="00E666CE">
      <w:pPr>
        <w:widowControl w:val="0"/>
      </w:pPr>
      <w:r w:rsidRPr="00CE035D">
        <w:rPr>
          <w:noProof/>
          <w:lang w:val="vi-VN" w:eastAsia="vi-VN"/>
        </w:rPr>
        <w:lastRenderedPageBreak/>
        <w:drawing>
          <wp:inline distT="0" distB="0" distL="0" distR="0" wp14:anchorId="6ACA7568" wp14:editId="7407153F">
            <wp:extent cx="5943600" cy="3110865"/>
            <wp:effectExtent l="0" t="0" r="0" b="0"/>
            <wp:docPr id="2019361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61694" name="Picture 1" descr="A screenshot of a computer program&#10;&#10;Description automatically generated"/>
                    <pic:cNvPicPr/>
                  </pic:nvPicPr>
                  <pic:blipFill>
                    <a:blip r:embed="rId107"/>
                    <a:stretch>
                      <a:fillRect/>
                    </a:stretch>
                  </pic:blipFill>
                  <pic:spPr>
                    <a:xfrm>
                      <a:off x="0" y="0"/>
                      <a:ext cx="5943600" cy="3110865"/>
                    </a:xfrm>
                    <a:prstGeom prst="rect">
                      <a:avLst/>
                    </a:prstGeom>
                  </pic:spPr>
                </pic:pic>
              </a:graphicData>
            </a:graphic>
          </wp:inline>
        </w:drawing>
      </w:r>
    </w:p>
    <w:p w14:paraId="4F72434E" w14:textId="374F24B8" w:rsidR="00D17C69" w:rsidRDefault="00F303EF" w:rsidP="00E666CE">
      <w:pPr>
        <w:pStyle w:val="Caption"/>
        <w:widowControl w:val="0"/>
      </w:pPr>
      <w:bookmarkStart w:id="774" w:name="_Toc180279772"/>
      <w:bookmarkStart w:id="775" w:name="_Toc180435452"/>
      <w:r>
        <w:t xml:space="preserve">Hình </w:t>
      </w:r>
      <w:fldSimple w:instr=" STYLEREF 1 \s ">
        <w:r w:rsidR="001C794A">
          <w:rPr>
            <w:noProof/>
          </w:rPr>
          <w:t>4</w:t>
        </w:r>
      </w:fldSimple>
      <w:r w:rsidR="006B790F">
        <w:t>.</w:t>
      </w:r>
      <w:fldSimple w:instr=" SEQ Hình \* ARABIC \s 1 ">
        <w:r w:rsidR="001C794A">
          <w:rPr>
            <w:noProof/>
          </w:rPr>
          <w:t>24</w:t>
        </w:r>
      </w:fldSimple>
      <w:r>
        <w:t>. Chạy file docker compose</w:t>
      </w:r>
      <w:bookmarkEnd w:id="774"/>
      <w:bookmarkEnd w:id="775"/>
    </w:p>
    <w:p w14:paraId="5F427C5A" w14:textId="03F2F8FE" w:rsidR="006227F3" w:rsidRDefault="006227F3" w:rsidP="00E666CE">
      <w:pPr>
        <w:pStyle w:val="Heading3"/>
        <w:keepNext w:val="0"/>
        <w:widowControl w:val="0"/>
      </w:pPr>
      <w:bookmarkStart w:id="776" w:name="_Toc180503870"/>
      <w:r>
        <w:t xml:space="preserve">Deploy trên </w:t>
      </w:r>
      <w:r w:rsidR="002C143D" w:rsidRPr="002C143D">
        <w:t>Nginx</w:t>
      </w:r>
      <w:bookmarkEnd w:id="776"/>
    </w:p>
    <w:p w14:paraId="3EA6E7E3" w14:textId="20BE5FD0" w:rsidR="002C143D" w:rsidRDefault="002C143D" w:rsidP="00E666CE">
      <w:pPr>
        <w:pStyle w:val="DoanVB"/>
        <w:widowControl w:val="0"/>
      </w:pPr>
      <w:r>
        <w:t>Pull code từ github</w:t>
      </w:r>
      <w:r w:rsidR="00105A22">
        <w:t xml:space="preserve"> và </w:t>
      </w:r>
      <w:r w:rsidR="008B61B9">
        <w:rPr>
          <w:rStyle w:val="DoanVBChar0"/>
          <w:lang w:val="en-US"/>
        </w:rPr>
        <w:t>vào</w:t>
      </w:r>
      <w:r w:rsidR="003F7455" w:rsidRPr="003F7455">
        <w:rPr>
          <w:rStyle w:val="DoanVBChar0"/>
        </w:rPr>
        <w:t xml:space="preserve"> trong thư mục </w:t>
      </w:r>
      <w:r w:rsidR="003F7455" w:rsidRPr="003F7455">
        <w:rPr>
          <w:rStyle w:val="DoanVBChar0"/>
          <w:rFonts w:eastAsiaTheme="majorEastAsia"/>
        </w:rPr>
        <w:t>/etc/nginx/sites-enabled</w:t>
      </w:r>
      <w:r w:rsidR="003F7455" w:rsidRPr="003F7455">
        <w:rPr>
          <w:rStyle w:val="DoanVBChar0"/>
        </w:rPr>
        <w:t xml:space="preserve"> trên máy chủ Debian. Danh sách các tệp cấu hình NGINX đã được</w:t>
      </w:r>
      <w:r w:rsidR="003F7455" w:rsidRPr="003F7455">
        <w:t xml:space="preserve"> kích hoạt</w:t>
      </w:r>
    </w:p>
    <w:p w14:paraId="02BB727D" w14:textId="77777777" w:rsidR="002C143D" w:rsidRDefault="002C143D" w:rsidP="00E666CE">
      <w:pPr>
        <w:widowControl w:val="0"/>
        <w:jc w:val="center"/>
      </w:pPr>
      <w:r>
        <w:rPr>
          <w:noProof/>
          <w:lang w:val="vi-VN" w:eastAsia="vi-VN"/>
        </w:rPr>
        <w:drawing>
          <wp:inline distT="0" distB="0" distL="0" distR="0" wp14:anchorId="0A877005" wp14:editId="149B7440">
            <wp:extent cx="5940425" cy="1210945"/>
            <wp:effectExtent l="0" t="0" r="3175" b="8255"/>
            <wp:docPr id="1533808647" name="Picture 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08647" name="Picture 2" descr="A computer screen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0425" cy="1210945"/>
                    </a:xfrm>
                    <a:prstGeom prst="rect">
                      <a:avLst/>
                    </a:prstGeom>
                  </pic:spPr>
                </pic:pic>
              </a:graphicData>
            </a:graphic>
          </wp:inline>
        </w:drawing>
      </w:r>
    </w:p>
    <w:p w14:paraId="7335FBE4" w14:textId="4160F5E7" w:rsidR="00831984" w:rsidRDefault="002C143D" w:rsidP="00E666CE">
      <w:pPr>
        <w:pStyle w:val="Caption"/>
        <w:widowControl w:val="0"/>
      </w:pPr>
      <w:bookmarkStart w:id="777" w:name="_Toc180435453"/>
      <w:r>
        <w:t xml:space="preserve">Hình </w:t>
      </w:r>
      <w:fldSimple w:instr=" STYLEREF 1 \s ">
        <w:r w:rsidR="001C794A">
          <w:rPr>
            <w:noProof/>
          </w:rPr>
          <w:t>4</w:t>
        </w:r>
      </w:fldSimple>
      <w:r w:rsidR="006B790F">
        <w:t>.</w:t>
      </w:r>
      <w:fldSimple w:instr=" SEQ Hình \* ARABIC \s 1 ">
        <w:r w:rsidR="001C794A">
          <w:rPr>
            <w:noProof/>
          </w:rPr>
          <w:t>25</w:t>
        </w:r>
      </w:fldSimple>
      <w:r>
        <w:t xml:space="preserve">. </w:t>
      </w:r>
      <w:r w:rsidR="008B61B9">
        <w:t xml:space="preserve">Tệp kltn </w:t>
      </w:r>
      <w:r w:rsidR="00831984">
        <w:t>trên máy chủ Debian</w:t>
      </w:r>
      <w:bookmarkEnd w:id="777"/>
    </w:p>
    <w:p w14:paraId="11CE2136" w14:textId="674E1273" w:rsidR="00831984" w:rsidRDefault="008039FF" w:rsidP="00E666CE">
      <w:pPr>
        <w:widowControl w:val="0"/>
      </w:pPr>
      <w:r>
        <w:t>C</w:t>
      </w:r>
      <w:r w:rsidRPr="008039FF">
        <w:t>ấu hình Nginx</w:t>
      </w:r>
      <w:r>
        <w:t xml:space="preserve">: </w:t>
      </w:r>
    </w:p>
    <w:p w14:paraId="704317E7" w14:textId="2DA30A29" w:rsidR="008039FF" w:rsidRPr="008039FF" w:rsidRDefault="008039FF" w:rsidP="00E666CE">
      <w:pPr>
        <w:widowControl w:val="0"/>
      </w:pPr>
      <w:r w:rsidRPr="008039FF">
        <w:t xml:space="preserve"> </w:t>
      </w:r>
      <w:r w:rsidRPr="008039FF">
        <w:rPr>
          <w:b/>
          <w:bCs/>
        </w:rPr>
        <w:t>Cài đặt người dùng và tiến trình</w:t>
      </w:r>
      <w:r w:rsidRPr="008039FF">
        <w:t>:</w:t>
      </w:r>
    </w:p>
    <w:p w14:paraId="58F8F453" w14:textId="77777777" w:rsidR="008039FF" w:rsidRPr="008039FF" w:rsidRDefault="008039FF" w:rsidP="00E666CE">
      <w:pPr>
        <w:widowControl w:val="0"/>
        <w:numPr>
          <w:ilvl w:val="0"/>
          <w:numId w:val="31"/>
        </w:numPr>
      </w:pPr>
      <w:r w:rsidRPr="008039FF">
        <w:t>user www-data;: Nginx chạy dưới user www-data.</w:t>
      </w:r>
    </w:p>
    <w:p w14:paraId="61C1F449" w14:textId="77777777" w:rsidR="008039FF" w:rsidRPr="008039FF" w:rsidRDefault="008039FF" w:rsidP="00E666CE">
      <w:pPr>
        <w:widowControl w:val="0"/>
        <w:numPr>
          <w:ilvl w:val="0"/>
          <w:numId w:val="31"/>
        </w:numPr>
      </w:pPr>
      <w:r w:rsidRPr="008039FF">
        <w:t>worker_processes auto;: Tự động xác định số lượng tiến trình dựa trên CPU.</w:t>
      </w:r>
    </w:p>
    <w:p w14:paraId="68C57014" w14:textId="77777777" w:rsidR="008039FF" w:rsidRPr="008039FF" w:rsidRDefault="008039FF" w:rsidP="00E666CE">
      <w:pPr>
        <w:widowControl w:val="0"/>
        <w:numPr>
          <w:ilvl w:val="0"/>
          <w:numId w:val="31"/>
        </w:numPr>
      </w:pPr>
      <w:r w:rsidRPr="008039FF">
        <w:t>error_log: Đường dẫn file log lỗi.</w:t>
      </w:r>
    </w:p>
    <w:p w14:paraId="7969AE1E" w14:textId="67A1B216" w:rsidR="008039FF" w:rsidRPr="008039FF" w:rsidRDefault="008039FF" w:rsidP="00E666CE">
      <w:pPr>
        <w:widowControl w:val="0"/>
      </w:pPr>
      <w:r w:rsidRPr="008039FF">
        <w:t xml:space="preserve"> </w:t>
      </w:r>
      <w:r w:rsidRPr="008039FF">
        <w:rPr>
          <w:b/>
          <w:bCs/>
        </w:rPr>
        <w:t>Cài đặt sự kiện</w:t>
      </w:r>
      <w:r w:rsidRPr="008039FF">
        <w:t>:</w:t>
      </w:r>
    </w:p>
    <w:p w14:paraId="6649A297" w14:textId="77777777" w:rsidR="008039FF" w:rsidRPr="008039FF" w:rsidRDefault="008039FF" w:rsidP="00E666CE">
      <w:pPr>
        <w:widowControl w:val="0"/>
        <w:numPr>
          <w:ilvl w:val="0"/>
          <w:numId w:val="32"/>
        </w:numPr>
      </w:pPr>
      <w:r w:rsidRPr="008039FF">
        <w:t>worker_connections 768;: Số kết nối tối đa mỗi tiến trình.</w:t>
      </w:r>
    </w:p>
    <w:p w14:paraId="31EF7810" w14:textId="66DC7FC1" w:rsidR="008039FF" w:rsidRPr="008039FF" w:rsidRDefault="008039FF" w:rsidP="00E666CE">
      <w:pPr>
        <w:widowControl w:val="0"/>
      </w:pPr>
      <w:r>
        <w:t xml:space="preserve"> </w:t>
      </w:r>
      <w:r w:rsidRPr="008039FF">
        <w:rPr>
          <w:b/>
          <w:bCs/>
        </w:rPr>
        <w:t>Cấu hình HTTP</w:t>
      </w:r>
      <w:r w:rsidRPr="008039FF">
        <w:t>:</w:t>
      </w:r>
    </w:p>
    <w:p w14:paraId="4ADDC54B" w14:textId="77777777" w:rsidR="008039FF" w:rsidRPr="008039FF" w:rsidRDefault="008039FF" w:rsidP="00E666CE">
      <w:pPr>
        <w:widowControl w:val="0"/>
        <w:numPr>
          <w:ilvl w:val="0"/>
          <w:numId w:val="33"/>
        </w:numPr>
      </w:pPr>
      <w:r w:rsidRPr="008039FF">
        <w:t>listen 80;: Lắng nghe trên cổng 80 (HTTP).</w:t>
      </w:r>
    </w:p>
    <w:p w14:paraId="38E6B307" w14:textId="77777777" w:rsidR="008039FF" w:rsidRPr="008039FF" w:rsidRDefault="008039FF" w:rsidP="00E666CE">
      <w:pPr>
        <w:widowControl w:val="0"/>
        <w:numPr>
          <w:ilvl w:val="0"/>
          <w:numId w:val="33"/>
        </w:numPr>
      </w:pPr>
      <w:r w:rsidRPr="008039FF">
        <w:t>root /var/www/html;: Thư mục gốc để phục vụ các file.</w:t>
      </w:r>
    </w:p>
    <w:p w14:paraId="056ED2C9" w14:textId="77777777" w:rsidR="008039FF" w:rsidRPr="008039FF" w:rsidRDefault="008039FF" w:rsidP="00E666CE">
      <w:pPr>
        <w:widowControl w:val="0"/>
        <w:numPr>
          <w:ilvl w:val="0"/>
          <w:numId w:val="33"/>
        </w:numPr>
      </w:pPr>
      <w:r w:rsidRPr="008039FF">
        <w:lastRenderedPageBreak/>
        <w:t>index index.html;: File index mặc định.</w:t>
      </w:r>
    </w:p>
    <w:p w14:paraId="07992830" w14:textId="146B0930" w:rsidR="008039FF" w:rsidRPr="008039FF" w:rsidRDefault="008039FF" w:rsidP="00E666CE">
      <w:pPr>
        <w:widowControl w:val="0"/>
      </w:pPr>
      <w:r w:rsidRPr="008039FF">
        <w:t xml:space="preserve"> </w:t>
      </w:r>
      <w:r w:rsidRPr="008039FF">
        <w:rPr>
          <w:b/>
          <w:bCs/>
        </w:rPr>
        <w:t>Cài đặt cơ bản</w:t>
      </w:r>
      <w:r w:rsidRPr="008039FF">
        <w:t>:</w:t>
      </w:r>
    </w:p>
    <w:p w14:paraId="19A771A3" w14:textId="77777777" w:rsidR="008039FF" w:rsidRPr="008039FF" w:rsidRDefault="008039FF" w:rsidP="00E666CE">
      <w:pPr>
        <w:widowControl w:val="0"/>
        <w:numPr>
          <w:ilvl w:val="0"/>
          <w:numId w:val="34"/>
        </w:numPr>
      </w:pPr>
      <w:r w:rsidRPr="008039FF">
        <w:t>sendfile on;: Bật chế độ gửi file nhanh.</w:t>
      </w:r>
    </w:p>
    <w:p w14:paraId="47BF3688" w14:textId="77777777" w:rsidR="008039FF" w:rsidRPr="008039FF" w:rsidRDefault="008039FF" w:rsidP="00E666CE">
      <w:pPr>
        <w:widowControl w:val="0"/>
        <w:numPr>
          <w:ilvl w:val="0"/>
          <w:numId w:val="34"/>
        </w:numPr>
      </w:pPr>
      <w:r w:rsidRPr="008039FF">
        <w:t>tcp_nopush on;: Tối ưu truyền tải TCP.</w:t>
      </w:r>
    </w:p>
    <w:p w14:paraId="0D9BE1B7" w14:textId="5C25F464" w:rsidR="008039FF" w:rsidRPr="008039FF" w:rsidRDefault="008039FF" w:rsidP="00E666CE">
      <w:pPr>
        <w:widowControl w:val="0"/>
      </w:pPr>
      <w:r>
        <w:t xml:space="preserve"> </w:t>
      </w:r>
      <w:r w:rsidRPr="008039FF">
        <w:rPr>
          <w:b/>
          <w:bCs/>
        </w:rPr>
        <w:t>Cài đặt SSL</w:t>
      </w:r>
      <w:r w:rsidRPr="008039FF">
        <w:t>:</w:t>
      </w:r>
    </w:p>
    <w:p w14:paraId="302EE8F2" w14:textId="77777777" w:rsidR="008039FF" w:rsidRPr="008039FF" w:rsidRDefault="008039FF" w:rsidP="00E666CE">
      <w:pPr>
        <w:widowControl w:val="0"/>
        <w:numPr>
          <w:ilvl w:val="0"/>
          <w:numId w:val="35"/>
        </w:numPr>
      </w:pPr>
      <w:r w:rsidRPr="008039FF">
        <w:t>Hỗ trợ các giao thức SSL/TLS từ TLSv1 đến TLSv1.3.</w:t>
      </w:r>
    </w:p>
    <w:p w14:paraId="12AB5FFD" w14:textId="371D82B6" w:rsidR="008039FF" w:rsidRPr="008039FF" w:rsidRDefault="008039FF" w:rsidP="00E666CE">
      <w:pPr>
        <w:widowControl w:val="0"/>
      </w:pPr>
      <w:r>
        <w:t xml:space="preserve"> </w:t>
      </w:r>
      <w:r w:rsidRPr="008039FF">
        <w:rPr>
          <w:b/>
          <w:bCs/>
        </w:rPr>
        <w:t>Ghi log</w:t>
      </w:r>
      <w:r w:rsidRPr="008039FF">
        <w:t>:</w:t>
      </w:r>
    </w:p>
    <w:p w14:paraId="538E18BE" w14:textId="77777777" w:rsidR="008039FF" w:rsidRPr="008039FF" w:rsidRDefault="008039FF" w:rsidP="00E666CE">
      <w:pPr>
        <w:widowControl w:val="0"/>
        <w:numPr>
          <w:ilvl w:val="0"/>
          <w:numId w:val="36"/>
        </w:numPr>
      </w:pPr>
      <w:r w:rsidRPr="008039FF">
        <w:t>access_log /var/log/nginx/access.log;: Ghi log các yêu cầu HTTP.</w:t>
      </w:r>
    </w:p>
    <w:p w14:paraId="7AAEB401" w14:textId="77777777" w:rsidR="008039FF" w:rsidRPr="00831984" w:rsidRDefault="008039FF" w:rsidP="00E666CE">
      <w:pPr>
        <w:widowControl w:val="0"/>
      </w:pPr>
    </w:p>
    <w:p w14:paraId="0F7159D0" w14:textId="77777777" w:rsidR="000B3E96" w:rsidRDefault="00831984" w:rsidP="00E666CE">
      <w:pPr>
        <w:pStyle w:val="Caption"/>
        <w:widowControl w:val="0"/>
      </w:pPr>
      <w:r>
        <w:rPr>
          <w:noProof/>
          <w:lang w:val="vi-VN" w:eastAsia="vi-VN"/>
        </w:rPr>
        <w:drawing>
          <wp:inline distT="0" distB="0" distL="0" distR="0" wp14:anchorId="32AF8473" wp14:editId="0EF9CC39">
            <wp:extent cx="5940425" cy="4862195"/>
            <wp:effectExtent l="0" t="0" r="3175" b="0"/>
            <wp:docPr id="17527457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5704" name="Picture 1752745704"/>
                    <pic:cNvPicPr/>
                  </pic:nvPicPr>
                  <pic:blipFill>
                    <a:blip r:embed="rId109">
                      <a:extLst>
                        <a:ext uri="{28A0092B-C50C-407E-A947-70E740481C1C}">
                          <a14:useLocalDpi xmlns:a14="http://schemas.microsoft.com/office/drawing/2010/main" val="0"/>
                        </a:ext>
                      </a:extLst>
                    </a:blip>
                    <a:stretch>
                      <a:fillRect/>
                    </a:stretch>
                  </pic:blipFill>
                  <pic:spPr>
                    <a:xfrm>
                      <a:off x="0" y="0"/>
                      <a:ext cx="5940425" cy="4862195"/>
                    </a:xfrm>
                    <a:prstGeom prst="rect">
                      <a:avLst/>
                    </a:prstGeom>
                  </pic:spPr>
                </pic:pic>
              </a:graphicData>
            </a:graphic>
          </wp:inline>
        </w:drawing>
      </w:r>
    </w:p>
    <w:p w14:paraId="0A8F4580" w14:textId="1EC57F10" w:rsidR="000B3E96" w:rsidRDefault="000B3E96" w:rsidP="00E666CE">
      <w:pPr>
        <w:pStyle w:val="Caption"/>
        <w:widowControl w:val="0"/>
      </w:pPr>
      <w:bookmarkStart w:id="778" w:name="_Toc180435454"/>
      <w:r>
        <w:t xml:space="preserve">Hình </w:t>
      </w:r>
      <w:fldSimple w:instr=" STYLEREF 1 \s ">
        <w:r w:rsidR="001C794A">
          <w:rPr>
            <w:noProof/>
          </w:rPr>
          <w:t>4</w:t>
        </w:r>
      </w:fldSimple>
      <w:r w:rsidR="006B790F">
        <w:t>.</w:t>
      </w:r>
      <w:fldSimple w:instr=" SEQ Hình \* ARABIC \s 1 ">
        <w:r w:rsidR="001C794A">
          <w:rPr>
            <w:noProof/>
          </w:rPr>
          <w:t>26</w:t>
        </w:r>
      </w:fldSimple>
      <w:r>
        <w:t>. Cấu hình nignx</w:t>
      </w:r>
      <w:bookmarkEnd w:id="778"/>
    </w:p>
    <w:p w14:paraId="4692647C" w14:textId="1F1F7EDF" w:rsidR="001A57C7" w:rsidRDefault="001A57C7">
      <w:pPr>
        <w:spacing w:before="0" w:after="160" w:line="259" w:lineRule="auto"/>
        <w:jc w:val="left"/>
      </w:pPr>
      <w:r>
        <w:br w:type="page"/>
      </w:r>
    </w:p>
    <w:p w14:paraId="5B8532C5" w14:textId="4B496976" w:rsidR="000B3E96" w:rsidRDefault="00107945" w:rsidP="00E666CE">
      <w:pPr>
        <w:widowControl w:val="0"/>
      </w:pPr>
      <w:r>
        <w:lastRenderedPageBreak/>
        <w:t>C</w:t>
      </w:r>
      <w:r w:rsidRPr="00107945">
        <w:t>ấu hình Nginx với proxy pass</w:t>
      </w:r>
      <w:r>
        <w:t xml:space="preserve">: </w:t>
      </w:r>
    </w:p>
    <w:p w14:paraId="65575DA9" w14:textId="78C09DB6" w:rsidR="00DC7CEF" w:rsidRPr="00DC7CEF" w:rsidRDefault="00DC7CEF" w:rsidP="00E666CE">
      <w:pPr>
        <w:widowControl w:val="0"/>
      </w:pPr>
      <w:r w:rsidRPr="00DC7CEF">
        <w:rPr>
          <w:b/>
          <w:bCs/>
        </w:rPr>
        <w:t>Server Block</w:t>
      </w:r>
      <w:r w:rsidRPr="00DC7CEF">
        <w:t>:</w:t>
      </w:r>
    </w:p>
    <w:p w14:paraId="63B0F795" w14:textId="77777777" w:rsidR="00DC7CEF" w:rsidRPr="00DC7CEF" w:rsidRDefault="00DC7CEF" w:rsidP="00E666CE">
      <w:pPr>
        <w:widowControl w:val="0"/>
        <w:numPr>
          <w:ilvl w:val="0"/>
          <w:numId w:val="37"/>
        </w:numPr>
      </w:pPr>
      <w:r w:rsidRPr="00DC7CEF">
        <w:t>listen 80;: Lắng nghe trên cổng 80 (HTTP).</w:t>
      </w:r>
    </w:p>
    <w:p w14:paraId="1716EB25" w14:textId="77777777" w:rsidR="00DC7CEF" w:rsidRPr="00DC7CEF" w:rsidRDefault="00DC7CEF" w:rsidP="00E666CE">
      <w:pPr>
        <w:widowControl w:val="0"/>
        <w:numPr>
          <w:ilvl w:val="0"/>
          <w:numId w:val="37"/>
        </w:numPr>
      </w:pPr>
      <w:r w:rsidRPr="00DC7CEF">
        <w:t>server_name 103.175.146.145;: Định nghĩa tên miền hoặc địa chỉ IP của server.</w:t>
      </w:r>
    </w:p>
    <w:p w14:paraId="6547A003" w14:textId="392B5EBF" w:rsidR="00DC7CEF" w:rsidRPr="00DC7CEF" w:rsidRDefault="00DC7CEF" w:rsidP="00E666CE">
      <w:pPr>
        <w:widowControl w:val="0"/>
      </w:pPr>
      <w:r w:rsidRPr="00DC7CEF">
        <w:rPr>
          <w:b/>
          <w:bCs/>
        </w:rPr>
        <w:t>Location Block</w:t>
      </w:r>
      <w:r w:rsidRPr="00DC7CEF">
        <w:t>:</w:t>
      </w:r>
    </w:p>
    <w:p w14:paraId="07D28E6D" w14:textId="77777777" w:rsidR="00DC7CEF" w:rsidRPr="00DC7CEF" w:rsidRDefault="00DC7CEF" w:rsidP="00E666CE">
      <w:pPr>
        <w:widowControl w:val="0"/>
        <w:numPr>
          <w:ilvl w:val="0"/>
          <w:numId w:val="38"/>
        </w:numPr>
      </w:pPr>
      <w:r w:rsidRPr="00DC7CEF">
        <w:t>proxy_pass http://127.0.0.1:8081;: Chuyển tiếp các yêu cầu từ Nginx đến một server backend trên 127.0.0.1 (localhost) qua cổng 8081.</w:t>
      </w:r>
    </w:p>
    <w:p w14:paraId="33AE9E53" w14:textId="77777777" w:rsidR="00DC7CEF" w:rsidRPr="00DC7CEF" w:rsidRDefault="00DC7CEF" w:rsidP="00E666CE">
      <w:pPr>
        <w:widowControl w:val="0"/>
        <w:numPr>
          <w:ilvl w:val="0"/>
          <w:numId w:val="38"/>
        </w:numPr>
      </w:pPr>
      <w:r w:rsidRPr="00DC7CEF">
        <w:t>proxy_set_header Host $host;: Đặt tiêu đề HTTP Host với giá trị của biến $host.</w:t>
      </w:r>
    </w:p>
    <w:p w14:paraId="4CFCAEDE" w14:textId="77777777" w:rsidR="00DC7CEF" w:rsidRPr="00DC7CEF" w:rsidRDefault="00DC7CEF" w:rsidP="00E666CE">
      <w:pPr>
        <w:widowControl w:val="0"/>
        <w:numPr>
          <w:ilvl w:val="0"/>
          <w:numId w:val="38"/>
        </w:numPr>
      </w:pPr>
      <w:r w:rsidRPr="00DC7CEF">
        <w:t>proxy_set_header X-Real-IP $remote_addr;: Gửi địa chỉ IP của client thực đến server backend qua tiêu đề X-Real-IP.</w:t>
      </w:r>
    </w:p>
    <w:p w14:paraId="14CD56E3" w14:textId="77777777" w:rsidR="00DC7CEF" w:rsidRPr="00DC7CEF" w:rsidRDefault="00DC7CEF" w:rsidP="00E666CE">
      <w:pPr>
        <w:widowControl w:val="0"/>
        <w:numPr>
          <w:ilvl w:val="0"/>
          <w:numId w:val="38"/>
        </w:numPr>
      </w:pPr>
      <w:r w:rsidRPr="00DC7CEF">
        <w:t>proxy_set_header X-Forwarded-For $proxy_add_x_forwarded_for;: Thêm tiêu đề X-Forwarded-For để giữ lại chuỗi địa chỉ IP của client khi qua proxy.</w:t>
      </w:r>
    </w:p>
    <w:p w14:paraId="248B0CF2" w14:textId="77777777" w:rsidR="00DC7CEF" w:rsidRDefault="00DC7CEF" w:rsidP="00E666CE">
      <w:pPr>
        <w:widowControl w:val="0"/>
        <w:numPr>
          <w:ilvl w:val="0"/>
          <w:numId w:val="38"/>
        </w:numPr>
      </w:pPr>
      <w:r w:rsidRPr="00DC7CEF">
        <w:t>proxy_set_header X-Forwarded-Proto $scheme;: Đặt tiêu đề X-Forwarded-Proto với giao thức (HTTP hoặc HTTPS) của yêu cầu ban đầu.</w:t>
      </w:r>
    </w:p>
    <w:p w14:paraId="1E1928A4" w14:textId="77777777" w:rsidR="0084648E" w:rsidRDefault="0084648E" w:rsidP="001A57C7">
      <w:pPr>
        <w:widowControl w:val="0"/>
        <w:jc w:val="center"/>
      </w:pPr>
      <w:r>
        <w:rPr>
          <w:noProof/>
          <w:lang w:val="vi-VN" w:eastAsia="vi-VN"/>
        </w:rPr>
        <w:drawing>
          <wp:inline distT="0" distB="0" distL="0" distR="0" wp14:anchorId="100D38D6" wp14:editId="4E48D752">
            <wp:extent cx="4724374" cy="4591050"/>
            <wp:effectExtent l="0" t="0" r="635" b="0"/>
            <wp:docPr id="165350552"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0552" name="Picture 4" descr="A screen 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729077" cy="4595620"/>
                    </a:xfrm>
                    <a:prstGeom prst="rect">
                      <a:avLst/>
                    </a:prstGeom>
                  </pic:spPr>
                </pic:pic>
              </a:graphicData>
            </a:graphic>
          </wp:inline>
        </w:drawing>
      </w:r>
    </w:p>
    <w:p w14:paraId="2E34C347" w14:textId="4E8CD70F" w:rsidR="0084648E" w:rsidRPr="0084648E" w:rsidRDefault="0084648E" w:rsidP="00E666CE">
      <w:pPr>
        <w:pStyle w:val="Caption"/>
        <w:widowControl w:val="0"/>
      </w:pPr>
      <w:bookmarkStart w:id="779" w:name="_Toc180435455"/>
      <w:r>
        <w:t xml:space="preserve">Hình </w:t>
      </w:r>
      <w:fldSimple w:instr=" STYLEREF 1 \s ">
        <w:r w:rsidR="001C794A">
          <w:rPr>
            <w:noProof/>
          </w:rPr>
          <w:t>4</w:t>
        </w:r>
      </w:fldSimple>
      <w:r w:rsidR="006B790F">
        <w:t>.</w:t>
      </w:r>
      <w:fldSimple w:instr=" SEQ Hình \* ARABIC \s 1 ">
        <w:r w:rsidR="001C794A">
          <w:rPr>
            <w:noProof/>
          </w:rPr>
          <w:t>27</w:t>
        </w:r>
      </w:fldSimple>
      <w:r>
        <w:t>. C</w:t>
      </w:r>
      <w:r w:rsidRPr="0084648E">
        <w:t>ấu hình Nginx với proxy pass</w:t>
      </w:r>
      <w:bookmarkEnd w:id="779"/>
    </w:p>
    <w:p w14:paraId="78BD8D3B" w14:textId="0B4146F1" w:rsidR="004C15AB" w:rsidRDefault="005D2C7D" w:rsidP="00E666CE">
      <w:pPr>
        <w:widowControl w:val="0"/>
      </w:pPr>
      <w:r>
        <w:lastRenderedPageBreak/>
        <w:t>S</w:t>
      </w:r>
      <w:r w:rsidR="00B86FD5">
        <w:t>ử dụng PM2</w:t>
      </w:r>
      <w:r>
        <w:t xml:space="preserve"> để chạy </w:t>
      </w:r>
      <w:r w:rsidR="00CC117F">
        <w:t>FrontEnd</w:t>
      </w:r>
      <w:r w:rsidR="00B86FD5">
        <w:t xml:space="preserve"> và thông tin về các cổng mạng mở trên máy chủ Debian thông qua lệnh netstat.</w:t>
      </w:r>
    </w:p>
    <w:p w14:paraId="4A0D9AED" w14:textId="2FEE4E9C" w:rsidR="00B86FD5" w:rsidRPr="004C15AB" w:rsidRDefault="00B86FD5" w:rsidP="00E666CE">
      <w:pPr>
        <w:widowControl w:val="0"/>
        <w:rPr>
          <w:b/>
          <w:bCs/>
        </w:rPr>
      </w:pPr>
      <w:r w:rsidRPr="004C15AB">
        <w:rPr>
          <w:b/>
          <w:bCs/>
        </w:rPr>
        <w:t>netstat -tuln:</w:t>
      </w:r>
    </w:p>
    <w:p w14:paraId="06FD4992" w14:textId="50EB34F5" w:rsidR="00B86FD5" w:rsidRDefault="00B86FD5" w:rsidP="00E666CE">
      <w:pPr>
        <w:pStyle w:val="ListParagraph"/>
        <w:widowControl w:val="0"/>
        <w:numPr>
          <w:ilvl w:val="0"/>
          <w:numId w:val="40"/>
        </w:numPr>
      </w:pPr>
      <w:r>
        <w:t>Hiển thị các cổng đang mở và trạng thái LISTEN của các giao thức mạng TCP và TCP6.</w:t>
      </w:r>
    </w:p>
    <w:p w14:paraId="0D6B579C" w14:textId="6A471E36" w:rsidR="00B86FD5" w:rsidRDefault="00B86FD5" w:rsidP="00E666CE">
      <w:pPr>
        <w:pStyle w:val="ListParagraph"/>
        <w:widowControl w:val="0"/>
        <w:numPr>
          <w:ilvl w:val="0"/>
          <w:numId w:val="40"/>
        </w:numPr>
      </w:pPr>
      <w:r>
        <w:t>Các cổng như 22 (SSH), 3000, 8000, 33001 đang được mở để tiếp nhận kết nối.</w:t>
      </w:r>
    </w:p>
    <w:p w14:paraId="53A3A809" w14:textId="77777777" w:rsidR="006B790F" w:rsidRDefault="006B790F" w:rsidP="00E666CE">
      <w:pPr>
        <w:widowControl w:val="0"/>
      </w:pPr>
      <w:r>
        <w:rPr>
          <w:noProof/>
          <w:lang w:val="vi-VN" w:eastAsia="vi-VN"/>
        </w:rPr>
        <w:drawing>
          <wp:inline distT="0" distB="0" distL="0" distR="0" wp14:anchorId="6B3F433E" wp14:editId="12A5721C">
            <wp:extent cx="5940425" cy="2027555"/>
            <wp:effectExtent l="0" t="0" r="3175" b="0"/>
            <wp:docPr id="1495561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61432" name="Picture 149556143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0425" cy="2027555"/>
                    </a:xfrm>
                    <a:prstGeom prst="rect">
                      <a:avLst/>
                    </a:prstGeom>
                  </pic:spPr>
                </pic:pic>
              </a:graphicData>
            </a:graphic>
          </wp:inline>
        </w:drawing>
      </w:r>
    </w:p>
    <w:p w14:paraId="5B6A2B8D" w14:textId="24ACA444" w:rsidR="006B790F" w:rsidRPr="006B790F" w:rsidRDefault="006B790F" w:rsidP="00E666CE">
      <w:pPr>
        <w:pStyle w:val="Caption"/>
        <w:widowControl w:val="0"/>
      </w:pPr>
      <w:bookmarkStart w:id="780" w:name="_Toc180435456"/>
      <w:r>
        <w:t xml:space="preserve">Hình </w:t>
      </w:r>
      <w:fldSimple w:instr=" STYLEREF 1 \s ">
        <w:r w:rsidR="001C794A">
          <w:rPr>
            <w:noProof/>
          </w:rPr>
          <w:t>4</w:t>
        </w:r>
      </w:fldSimple>
      <w:r>
        <w:t>.</w:t>
      </w:r>
      <w:fldSimple w:instr=" SEQ Hình \* ARABIC \s 1 ">
        <w:r w:rsidR="001C794A">
          <w:rPr>
            <w:noProof/>
          </w:rPr>
          <w:t>28</w:t>
        </w:r>
      </w:fldSimple>
      <w:r>
        <w:t>. Dùng PM2</w:t>
      </w:r>
      <w:bookmarkEnd w:id="780"/>
      <w:r>
        <w:t xml:space="preserve"> </w:t>
      </w:r>
    </w:p>
    <w:p w14:paraId="3FAA494A" w14:textId="6EEB3B96" w:rsidR="002C143D" w:rsidRPr="002C143D" w:rsidRDefault="002C143D" w:rsidP="00E666CE">
      <w:pPr>
        <w:pStyle w:val="Caption"/>
        <w:widowControl w:val="0"/>
      </w:pPr>
    </w:p>
    <w:p w14:paraId="4ECF364C" w14:textId="77777777" w:rsidR="00516AE5" w:rsidRDefault="00516AE5" w:rsidP="00E666CE">
      <w:pPr>
        <w:pStyle w:val="Heading2"/>
        <w:keepNext w:val="0"/>
        <w:widowControl w:val="0"/>
      </w:pPr>
      <w:bookmarkStart w:id="781" w:name="_Toc180279678"/>
      <w:bookmarkStart w:id="782" w:name="_Toc180503871"/>
      <w:r>
        <w:t>Thử nghiệm hệ thống</w:t>
      </w:r>
      <w:bookmarkEnd w:id="730"/>
      <w:bookmarkEnd w:id="731"/>
      <w:bookmarkEnd w:id="781"/>
      <w:bookmarkEnd w:id="782"/>
    </w:p>
    <w:p w14:paraId="463A090F" w14:textId="6F6C8A08" w:rsidR="004B1D55" w:rsidRDefault="004B1D55" w:rsidP="00E666CE">
      <w:pPr>
        <w:pStyle w:val="Heading3"/>
        <w:keepNext w:val="0"/>
        <w:widowControl w:val="0"/>
      </w:pPr>
      <w:bookmarkStart w:id="783" w:name="_Toc179783232"/>
      <w:bookmarkStart w:id="784" w:name="_Toc180279679"/>
      <w:bookmarkStart w:id="785" w:name="_Toc180503872"/>
      <w:r>
        <w:t>Chức năng đăng kí</w:t>
      </w:r>
      <w:bookmarkEnd w:id="783"/>
      <w:bookmarkEnd w:id="784"/>
      <w:bookmarkEnd w:id="785"/>
    </w:p>
    <w:p w14:paraId="5970CBAA" w14:textId="00B9C054" w:rsidR="004B1D55" w:rsidRPr="0085453A" w:rsidRDefault="004B1D55" w:rsidP="00E666CE">
      <w:pPr>
        <w:pStyle w:val="StyleTr0"/>
        <w:widowControl w:val="0"/>
      </w:pPr>
      <w:r w:rsidRPr="0085453A">
        <w:t xml:space="preserve">Người dùng thực hiện đăng </w:t>
      </w:r>
      <w:r>
        <w:t>kí tài khoản tham gia</w:t>
      </w:r>
      <w:r w:rsidRPr="0085453A">
        <w:t xml:space="preserve"> hệ thống bằng cách nhập thông tin tại màn hình đăng </w:t>
      </w:r>
      <w:r>
        <w:t>kí.</w:t>
      </w:r>
    </w:p>
    <w:p w14:paraId="22BB4654" w14:textId="77777777" w:rsidR="00D3405B" w:rsidRDefault="001D409F" w:rsidP="00E666CE">
      <w:pPr>
        <w:widowControl w:val="0"/>
      </w:pPr>
      <w:r>
        <w:rPr>
          <w:noProof/>
          <w:lang w:val="vi-VN" w:eastAsia="vi-VN"/>
        </w:rPr>
        <w:drawing>
          <wp:inline distT="0" distB="0" distL="0" distR="0" wp14:anchorId="434669D3" wp14:editId="7A1F50FC">
            <wp:extent cx="5940425" cy="2869565"/>
            <wp:effectExtent l="0" t="0" r="3175" b="6985"/>
            <wp:docPr id="123696407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4076" name="Picture 1" descr="A screenshot of a login form&#10;&#10;Description automatically generated"/>
                    <pic:cNvPicPr/>
                  </pic:nvPicPr>
                  <pic:blipFill>
                    <a:blip r:embed="rId112"/>
                    <a:stretch>
                      <a:fillRect/>
                    </a:stretch>
                  </pic:blipFill>
                  <pic:spPr>
                    <a:xfrm>
                      <a:off x="0" y="0"/>
                      <a:ext cx="5940425" cy="2869565"/>
                    </a:xfrm>
                    <a:prstGeom prst="rect">
                      <a:avLst/>
                    </a:prstGeom>
                  </pic:spPr>
                </pic:pic>
              </a:graphicData>
            </a:graphic>
          </wp:inline>
        </w:drawing>
      </w:r>
    </w:p>
    <w:p w14:paraId="6DB06C3C" w14:textId="00999346" w:rsidR="004B1D55" w:rsidRPr="00D3405B" w:rsidRDefault="00D3405B" w:rsidP="00E666CE">
      <w:pPr>
        <w:pStyle w:val="Caption"/>
        <w:widowControl w:val="0"/>
      </w:pPr>
      <w:bookmarkStart w:id="786" w:name="_Toc180279773"/>
      <w:bookmarkStart w:id="787" w:name="_Toc180435457"/>
      <w:r>
        <w:t xml:space="preserve">Hình </w:t>
      </w:r>
      <w:fldSimple w:instr=" STYLEREF 1 \s ">
        <w:r w:rsidR="001C794A">
          <w:rPr>
            <w:noProof/>
          </w:rPr>
          <w:t>4</w:t>
        </w:r>
      </w:fldSimple>
      <w:r w:rsidR="006B790F">
        <w:t>.</w:t>
      </w:r>
      <w:fldSimple w:instr=" SEQ Hình \* ARABIC \s 1 ">
        <w:r w:rsidR="001C794A">
          <w:rPr>
            <w:noProof/>
          </w:rPr>
          <w:t>29</w:t>
        </w:r>
      </w:fldSimple>
      <w:r>
        <w:t xml:space="preserve">. </w:t>
      </w:r>
      <w:r w:rsidRPr="00156A83">
        <w:t>Màn hình thử nghiệm đăng kí</w:t>
      </w:r>
      <w:bookmarkEnd w:id="786"/>
      <w:bookmarkEnd w:id="787"/>
    </w:p>
    <w:p w14:paraId="525671AC" w14:textId="2618BDE0" w:rsidR="004B1D55" w:rsidRPr="0085453A" w:rsidRDefault="004B1D55" w:rsidP="00E666CE">
      <w:pPr>
        <w:pStyle w:val="Styletr"/>
        <w:widowControl w:val="0"/>
      </w:pPr>
      <w:r w:rsidRPr="0085453A">
        <w:lastRenderedPageBreak/>
        <w:t xml:space="preserve">Nếu nhập đầy đủ thông tin, người dùng </w:t>
      </w:r>
      <w:r w:rsidR="001D409F">
        <w:rPr>
          <w:lang w:val="en-US"/>
        </w:rPr>
        <w:t xml:space="preserve">đăng kí </w:t>
      </w:r>
      <w:r w:rsidRPr="0085453A">
        <w:t>thành công vào hệ thống và sử dụng các chức năng.</w:t>
      </w:r>
    </w:p>
    <w:p w14:paraId="5953B484" w14:textId="787AB145" w:rsidR="004B1D55" w:rsidRPr="0085453A" w:rsidRDefault="004B1D55" w:rsidP="00E666CE">
      <w:pPr>
        <w:pStyle w:val="Styletr"/>
        <w:widowControl w:val="0"/>
      </w:pPr>
      <w:r w:rsidRPr="0085453A">
        <w:t>Nếu nhập thiếu thông tin</w:t>
      </w:r>
      <w:r w:rsidR="00F079ED" w:rsidRPr="00E666CE">
        <w:t xml:space="preserve"> hoặc thông tin không hợp lệ</w:t>
      </w:r>
      <w:r w:rsidRPr="0085453A">
        <w:t>, hệ thống hiển thị thông báo lỗi.</w:t>
      </w:r>
    </w:p>
    <w:p w14:paraId="4F0B4A68" w14:textId="77777777" w:rsidR="00D3405B" w:rsidRDefault="001D409F" w:rsidP="00E666CE">
      <w:pPr>
        <w:pStyle w:val="StyleTr0"/>
        <w:widowControl w:val="0"/>
        <w:numPr>
          <w:ilvl w:val="0"/>
          <w:numId w:val="0"/>
        </w:numPr>
      </w:pPr>
      <w:r>
        <w:rPr>
          <w:noProof/>
          <w:lang w:val="vi-VN" w:eastAsia="vi-VN"/>
        </w:rPr>
        <w:drawing>
          <wp:inline distT="0" distB="0" distL="0" distR="0" wp14:anchorId="6B51C9B7" wp14:editId="354B15DC">
            <wp:extent cx="5940425" cy="2872740"/>
            <wp:effectExtent l="0" t="0" r="3175" b="3810"/>
            <wp:docPr id="945095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95531" name="Picture 1" descr="A screenshot of a computer&#10;&#10;Description automatically generated"/>
                    <pic:cNvPicPr/>
                  </pic:nvPicPr>
                  <pic:blipFill>
                    <a:blip r:embed="rId113"/>
                    <a:stretch>
                      <a:fillRect/>
                    </a:stretch>
                  </pic:blipFill>
                  <pic:spPr>
                    <a:xfrm>
                      <a:off x="0" y="0"/>
                      <a:ext cx="5940425" cy="2872740"/>
                    </a:xfrm>
                    <a:prstGeom prst="rect">
                      <a:avLst/>
                    </a:prstGeom>
                  </pic:spPr>
                </pic:pic>
              </a:graphicData>
            </a:graphic>
          </wp:inline>
        </w:drawing>
      </w:r>
    </w:p>
    <w:p w14:paraId="3A146049" w14:textId="13D46AB4" w:rsidR="00156A83" w:rsidRPr="00D3405B" w:rsidRDefault="00D3405B" w:rsidP="00E666CE">
      <w:pPr>
        <w:pStyle w:val="Caption"/>
        <w:widowControl w:val="0"/>
      </w:pPr>
      <w:bookmarkStart w:id="788" w:name="_Toc180279774"/>
      <w:bookmarkStart w:id="789" w:name="_Toc180435458"/>
      <w:r>
        <w:t xml:space="preserve">Hình </w:t>
      </w:r>
      <w:fldSimple w:instr=" STYLEREF 1 \s ">
        <w:r w:rsidR="001C794A">
          <w:rPr>
            <w:noProof/>
          </w:rPr>
          <w:t>4</w:t>
        </w:r>
      </w:fldSimple>
      <w:r w:rsidR="006B790F">
        <w:t>.</w:t>
      </w:r>
      <w:fldSimple w:instr=" SEQ Hình \* ARABIC \s 1 ">
        <w:r w:rsidR="001C794A">
          <w:rPr>
            <w:noProof/>
          </w:rPr>
          <w:t>30</w:t>
        </w:r>
      </w:fldSimple>
      <w:r>
        <w:t xml:space="preserve">. </w:t>
      </w:r>
      <w:r w:rsidRPr="00156A83">
        <w:t>Màn hình thử nghiệm đăng kí bỏ trống dữ liệu</w:t>
      </w:r>
      <w:bookmarkEnd w:id="788"/>
      <w:bookmarkEnd w:id="789"/>
    </w:p>
    <w:p w14:paraId="1AFD91ED" w14:textId="72E0F6E8" w:rsidR="004B1D55" w:rsidRDefault="004B1D55" w:rsidP="00E666CE">
      <w:pPr>
        <w:pStyle w:val="Heading3"/>
        <w:keepNext w:val="0"/>
        <w:widowControl w:val="0"/>
      </w:pPr>
      <w:bookmarkStart w:id="790" w:name="_Toc179783233"/>
      <w:bookmarkStart w:id="791" w:name="_Toc180279680"/>
      <w:bookmarkStart w:id="792" w:name="_Toc180503873"/>
      <w:r>
        <w:t>Chức năng đăng nhập</w:t>
      </w:r>
      <w:bookmarkEnd w:id="790"/>
      <w:bookmarkEnd w:id="791"/>
      <w:bookmarkEnd w:id="792"/>
    </w:p>
    <w:p w14:paraId="36B4C82E" w14:textId="77777777" w:rsidR="004B1D55" w:rsidRPr="0085453A" w:rsidRDefault="004B1D55" w:rsidP="00E666CE">
      <w:pPr>
        <w:pStyle w:val="StyleTr0"/>
        <w:widowControl w:val="0"/>
      </w:pPr>
      <w:r w:rsidRPr="0085453A">
        <w:t>Người dùng thực hiện đăng nhập vào hệ thống bằng cách nhập thông tin tại màn hình đăng nhập.</w:t>
      </w:r>
    </w:p>
    <w:p w14:paraId="3BEB457C" w14:textId="77777777" w:rsidR="00D3405B" w:rsidRDefault="004B1D55" w:rsidP="00E666CE">
      <w:pPr>
        <w:widowControl w:val="0"/>
      </w:pPr>
      <w:r>
        <w:rPr>
          <w:noProof/>
          <w:lang w:val="vi-VN" w:eastAsia="vi-VN"/>
        </w:rPr>
        <w:drawing>
          <wp:inline distT="0" distB="0" distL="0" distR="0" wp14:anchorId="28E4E14D" wp14:editId="6FA420A9">
            <wp:extent cx="5940425" cy="2866390"/>
            <wp:effectExtent l="0" t="0" r="3175" b="0"/>
            <wp:docPr id="1012484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9358" name="Picture 1" descr="A screenshot of a computer&#10;&#10;Description automatically generated"/>
                    <pic:cNvPicPr/>
                  </pic:nvPicPr>
                  <pic:blipFill>
                    <a:blip r:embed="rId114"/>
                    <a:stretch>
                      <a:fillRect/>
                    </a:stretch>
                  </pic:blipFill>
                  <pic:spPr>
                    <a:xfrm>
                      <a:off x="0" y="0"/>
                      <a:ext cx="5940425" cy="2866390"/>
                    </a:xfrm>
                    <a:prstGeom prst="rect">
                      <a:avLst/>
                    </a:prstGeom>
                  </pic:spPr>
                </pic:pic>
              </a:graphicData>
            </a:graphic>
          </wp:inline>
        </w:drawing>
      </w:r>
    </w:p>
    <w:p w14:paraId="1A6A958A" w14:textId="759FB116" w:rsidR="00156A83" w:rsidRPr="00D3405B" w:rsidRDefault="00D3405B" w:rsidP="00E666CE">
      <w:pPr>
        <w:pStyle w:val="Caption"/>
        <w:widowControl w:val="0"/>
      </w:pPr>
      <w:bookmarkStart w:id="793" w:name="_Toc180279775"/>
      <w:bookmarkStart w:id="794" w:name="_Toc180435459"/>
      <w:r>
        <w:t xml:space="preserve">Hình </w:t>
      </w:r>
      <w:fldSimple w:instr=" STYLEREF 1 \s ">
        <w:r w:rsidR="001C794A">
          <w:rPr>
            <w:noProof/>
          </w:rPr>
          <w:t>4</w:t>
        </w:r>
      </w:fldSimple>
      <w:r w:rsidR="006B790F">
        <w:t>.</w:t>
      </w:r>
      <w:fldSimple w:instr=" SEQ Hình \* ARABIC \s 1 ">
        <w:r w:rsidR="001C794A">
          <w:rPr>
            <w:noProof/>
          </w:rPr>
          <w:t>31</w:t>
        </w:r>
      </w:fldSimple>
      <w:r>
        <w:t xml:space="preserve">. </w:t>
      </w:r>
      <w:r w:rsidRPr="00156A83">
        <w:t>Màn hình thử nghiệm đăng nhập</w:t>
      </w:r>
      <w:bookmarkEnd w:id="793"/>
      <w:bookmarkEnd w:id="794"/>
    </w:p>
    <w:p w14:paraId="134CC56E" w14:textId="77777777" w:rsidR="004B1D55" w:rsidRPr="0085453A" w:rsidRDefault="004B1D55" w:rsidP="00E666CE">
      <w:pPr>
        <w:pStyle w:val="Styletr"/>
        <w:widowControl w:val="0"/>
      </w:pPr>
      <w:r w:rsidRPr="0085453A">
        <w:t>Nếu nhập đầy đủ thông tin, người dùng đăng nhập thành công vào hệ thống và sử dụng các chức năng.</w:t>
      </w:r>
    </w:p>
    <w:p w14:paraId="033ED007" w14:textId="77777777" w:rsidR="004B1D55" w:rsidRPr="0085453A" w:rsidRDefault="004B1D55" w:rsidP="00E666CE">
      <w:pPr>
        <w:pStyle w:val="Styletr"/>
        <w:widowControl w:val="0"/>
      </w:pPr>
      <w:r w:rsidRPr="0085453A">
        <w:lastRenderedPageBreak/>
        <w:t>Nếu nhập thiếu thông tin, hệ thống hiển thị thông báo lỗi.</w:t>
      </w:r>
    </w:p>
    <w:p w14:paraId="3681FAE9" w14:textId="77777777" w:rsidR="00D3405B" w:rsidRDefault="004B1D55" w:rsidP="00E666CE">
      <w:pPr>
        <w:pStyle w:val="StyleTr0"/>
        <w:widowControl w:val="0"/>
        <w:numPr>
          <w:ilvl w:val="0"/>
          <w:numId w:val="0"/>
        </w:numPr>
      </w:pPr>
      <w:r>
        <w:rPr>
          <w:noProof/>
          <w:lang w:val="vi-VN" w:eastAsia="vi-VN"/>
        </w:rPr>
        <w:drawing>
          <wp:inline distT="0" distB="0" distL="0" distR="0" wp14:anchorId="0685DD7F" wp14:editId="588F0C67">
            <wp:extent cx="5940425" cy="2886710"/>
            <wp:effectExtent l="0" t="0" r="3175" b="8890"/>
            <wp:docPr id="53096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91991" name="Picture 1" descr="A screenshot of a computer&#10;&#10;Description automatically generated"/>
                    <pic:cNvPicPr/>
                  </pic:nvPicPr>
                  <pic:blipFill>
                    <a:blip r:embed="rId115"/>
                    <a:stretch>
                      <a:fillRect/>
                    </a:stretch>
                  </pic:blipFill>
                  <pic:spPr>
                    <a:xfrm>
                      <a:off x="0" y="0"/>
                      <a:ext cx="5940425" cy="2886710"/>
                    </a:xfrm>
                    <a:prstGeom prst="rect">
                      <a:avLst/>
                    </a:prstGeom>
                  </pic:spPr>
                </pic:pic>
              </a:graphicData>
            </a:graphic>
          </wp:inline>
        </w:drawing>
      </w:r>
    </w:p>
    <w:p w14:paraId="47BA226C" w14:textId="23B7ACA1" w:rsidR="00156A83" w:rsidRDefault="00D3405B" w:rsidP="00E666CE">
      <w:pPr>
        <w:pStyle w:val="Caption"/>
        <w:widowControl w:val="0"/>
      </w:pPr>
      <w:bookmarkStart w:id="795" w:name="_Toc180279776"/>
      <w:bookmarkStart w:id="796" w:name="_Toc180435460"/>
      <w:r>
        <w:t xml:space="preserve">Hình </w:t>
      </w:r>
      <w:fldSimple w:instr=" STYLEREF 1 \s ">
        <w:r w:rsidR="001C794A">
          <w:rPr>
            <w:noProof/>
          </w:rPr>
          <w:t>4</w:t>
        </w:r>
      </w:fldSimple>
      <w:r w:rsidR="006B790F">
        <w:t>.</w:t>
      </w:r>
      <w:fldSimple w:instr=" SEQ Hình \* ARABIC \s 1 ">
        <w:r w:rsidR="001C794A">
          <w:rPr>
            <w:noProof/>
          </w:rPr>
          <w:t>32</w:t>
        </w:r>
      </w:fldSimple>
      <w:r>
        <w:t xml:space="preserve">. </w:t>
      </w:r>
      <w:r w:rsidRPr="00156A83">
        <w:t>Màn hình thử nghiệm đăng nhập bỏ trống dữ liệu</w:t>
      </w:r>
      <w:bookmarkEnd w:id="795"/>
      <w:bookmarkEnd w:id="796"/>
    </w:p>
    <w:p w14:paraId="770FBEF7" w14:textId="77777777" w:rsidR="004B1D55" w:rsidRPr="0085453A" w:rsidRDefault="004B1D55" w:rsidP="00E666CE">
      <w:pPr>
        <w:pStyle w:val="Styletr"/>
        <w:widowControl w:val="0"/>
      </w:pPr>
      <w:r w:rsidRPr="0085453A">
        <w:t xml:space="preserve">Khi người dùng nhập </w:t>
      </w:r>
      <w:r>
        <w:rPr>
          <w:lang w:val="en-US"/>
        </w:rPr>
        <w:t>sai mã người dùng</w:t>
      </w:r>
      <w:r w:rsidRPr="0085453A">
        <w:t xml:space="preserve"> hoặc mật khẩu, hệ thống hiển thị thông báo lỗi.</w:t>
      </w:r>
    </w:p>
    <w:p w14:paraId="655ABA96" w14:textId="13AF3290" w:rsidR="004B1D55" w:rsidRDefault="004B1D55" w:rsidP="00E666CE">
      <w:pPr>
        <w:pStyle w:val="Heading3"/>
        <w:keepNext w:val="0"/>
        <w:widowControl w:val="0"/>
      </w:pPr>
      <w:bookmarkStart w:id="797" w:name="_Toc179783234"/>
      <w:bookmarkStart w:id="798" w:name="_Toc180279681"/>
      <w:bookmarkStart w:id="799" w:name="_Toc180503874"/>
      <w:r>
        <w:t>Chức năng đăng xuất</w:t>
      </w:r>
      <w:bookmarkEnd w:id="797"/>
      <w:bookmarkEnd w:id="798"/>
      <w:bookmarkEnd w:id="799"/>
    </w:p>
    <w:p w14:paraId="1BDB4647" w14:textId="40073740" w:rsidR="004B1D55" w:rsidRPr="004B1D55" w:rsidRDefault="004B1D55" w:rsidP="00E666CE">
      <w:pPr>
        <w:pStyle w:val="Styletr"/>
        <w:widowControl w:val="0"/>
      </w:pPr>
      <w:r w:rsidRPr="0085453A">
        <w:t xml:space="preserve">Khi người dùng nhấn vào đăng xuất, hệ thống thoát phiên làm việc và điều hướng về màn hình </w:t>
      </w:r>
      <w:r>
        <w:rPr>
          <w:lang w:val="en-US"/>
        </w:rPr>
        <w:t>trang chủ chưa đăng nhập.</w:t>
      </w:r>
    </w:p>
    <w:p w14:paraId="28D1D659" w14:textId="5EEBFE8D" w:rsidR="004B1D55" w:rsidRPr="00E666CE" w:rsidRDefault="004B1D55" w:rsidP="00E666CE">
      <w:pPr>
        <w:pStyle w:val="Heading3"/>
        <w:keepNext w:val="0"/>
        <w:widowControl w:val="0"/>
        <w:rPr>
          <w:lang w:val="vi-VN"/>
        </w:rPr>
      </w:pPr>
      <w:bookmarkStart w:id="800" w:name="_Toc179783235"/>
      <w:bookmarkStart w:id="801" w:name="_Toc180279682"/>
      <w:bookmarkStart w:id="802" w:name="_Toc180503875"/>
      <w:r w:rsidRPr="00E666CE">
        <w:rPr>
          <w:lang w:val="vi-VN"/>
        </w:rPr>
        <w:t>Chức năng quản lý thông tin người dùng</w:t>
      </w:r>
      <w:bookmarkEnd w:id="800"/>
      <w:bookmarkEnd w:id="801"/>
      <w:bookmarkEnd w:id="802"/>
    </w:p>
    <w:p w14:paraId="62DC5B41" w14:textId="1E9F1377" w:rsidR="001D409F" w:rsidRPr="00E666CE" w:rsidRDefault="001D409F" w:rsidP="00E666CE">
      <w:pPr>
        <w:pStyle w:val="StyleTr0"/>
        <w:widowControl w:val="0"/>
        <w:rPr>
          <w:lang w:val="vi-VN"/>
        </w:rPr>
      </w:pPr>
      <w:r w:rsidRPr="00E666CE">
        <w:rPr>
          <w:lang w:val="vi-VN"/>
        </w:rPr>
        <w:t>Người dùng quản lý thông tin tài khoản bằng cách chọn chức năng Tài khoản/ Tài khoản của tôi.</w:t>
      </w:r>
    </w:p>
    <w:p w14:paraId="24822189" w14:textId="77777777" w:rsidR="00D3405B" w:rsidRDefault="001D409F" w:rsidP="00E666CE">
      <w:pPr>
        <w:pStyle w:val="StyleTr0"/>
        <w:widowControl w:val="0"/>
        <w:numPr>
          <w:ilvl w:val="0"/>
          <w:numId w:val="0"/>
        </w:numPr>
      </w:pPr>
      <w:r>
        <w:rPr>
          <w:noProof/>
          <w:lang w:val="vi-VN" w:eastAsia="vi-VN"/>
        </w:rPr>
        <w:drawing>
          <wp:inline distT="0" distB="0" distL="0" distR="0" wp14:anchorId="5F3DE6EA" wp14:editId="1924C255">
            <wp:extent cx="5940425" cy="2843530"/>
            <wp:effectExtent l="0" t="0" r="3175" b="0"/>
            <wp:docPr id="1963573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3660" name="Picture 1" descr="A screenshot of a computer&#10;&#10;Description automatically generated"/>
                    <pic:cNvPicPr/>
                  </pic:nvPicPr>
                  <pic:blipFill>
                    <a:blip r:embed="rId116"/>
                    <a:stretch>
                      <a:fillRect/>
                    </a:stretch>
                  </pic:blipFill>
                  <pic:spPr>
                    <a:xfrm>
                      <a:off x="0" y="0"/>
                      <a:ext cx="5940425" cy="2843530"/>
                    </a:xfrm>
                    <a:prstGeom prst="rect">
                      <a:avLst/>
                    </a:prstGeom>
                  </pic:spPr>
                </pic:pic>
              </a:graphicData>
            </a:graphic>
          </wp:inline>
        </w:drawing>
      </w:r>
    </w:p>
    <w:p w14:paraId="4C17CEF5" w14:textId="1F9ACD0C" w:rsidR="00FC10D1" w:rsidRPr="00D3405B" w:rsidRDefault="00D3405B" w:rsidP="00E666CE">
      <w:pPr>
        <w:pStyle w:val="Caption"/>
        <w:widowControl w:val="0"/>
      </w:pPr>
      <w:bookmarkStart w:id="803" w:name="_Toc180279777"/>
      <w:bookmarkStart w:id="804" w:name="_Toc180435461"/>
      <w:r>
        <w:t xml:space="preserve">Hình </w:t>
      </w:r>
      <w:fldSimple w:instr=" STYLEREF 1 \s ">
        <w:r w:rsidR="001C794A">
          <w:rPr>
            <w:noProof/>
          </w:rPr>
          <w:t>4</w:t>
        </w:r>
      </w:fldSimple>
      <w:r w:rsidR="006B790F">
        <w:t>.</w:t>
      </w:r>
      <w:fldSimple w:instr=" SEQ Hình \* ARABIC \s 1 ">
        <w:r w:rsidR="001C794A">
          <w:rPr>
            <w:noProof/>
          </w:rPr>
          <w:t>33</w:t>
        </w:r>
      </w:fldSimple>
      <w:r>
        <w:t xml:space="preserve">. </w:t>
      </w:r>
      <w:r w:rsidRPr="00FC10D1">
        <w:t>Màn hình thử nghiệm quản lý thông tin người dùng</w:t>
      </w:r>
      <w:bookmarkEnd w:id="803"/>
      <w:bookmarkEnd w:id="804"/>
    </w:p>
    <w:p w14:paraId="3076F1B3" w14:textId="0A7B73BC" w:rsidR="001D409F" w:rsidRPr="00E631C4" w:rsidRDefault="001D409F" w:rsidP="00E666CE">
      <w:pPr>
        <w:pStyle w:val="Styletr"/>
        <w:widowControl w:val="0"/>
      </w:pPr>
      <w:r w:rsidRPr="0085453A">
        <w:lastRenderedPageBreak/>
        <w:t xml:space="preserve">Nếu nhập đầy đủ </w:t>
      </w:r>
      <w:r>
        <w:rPr>
          <w:lang w:val="en-US"/>
        </w:rPr>
        <w:t xml:space="preserve">hợp lệ </w:t>
      </w:r>
      <w:r w:rsidRPr="0085453A">
        <w:t>thông tin</w:t>
      </w:r>
      <w:r w:rsidR="00E631C4">
        <w:rPr>
          <w:lang w:val="en-US"/>
        </w:rPr>
        <w:t xml:space="preserve"> và bấm lưu. H</w:t>
      </w:r>
      <w:r w:rsidRPr="0085453A">
        <w:t xml:space="preserve">ệ thống </w:t>
      </w:r>
      <w:r w:rsidR="00E631C4">
        <w:rPr>
          <w:lang w:val="en-US"/>
        </w:rPr>
        <w:t>sẽ hiển thị popup nhập mật khẩu để xác nhận lưu thay đổi.</w:t>
      </w:r>
    </w:p>
    <w:p w14:paraId="00A858DC" w14:textId="77777777" w:rsidR="00D3405B" w:rsidRDefault="00E631C4" w:rsidP="00E666CE">
      <w:pPr>
        <w:pStyle w:val="Styletr"/>
        <w:widowControl w:val="0"/>
        <w:numPr>
          <w:ilvl w:val="0"/>
          <w:numId w:val="0"/>
        </w:numPr>
      </w:pPr>
      <w:r>
        <w:rPr>
          <w:lang w:eastAsia="vi-VN"/>
        </w:rPr>
        <w:drawing>
          <wp:inline distT="0" distB="0" distL="0" distR="0" wp14:anchorId="4A42F8E7" wp14:editId="57599C58">
            <wp:extent cx="5940425" cy="2872740"/>
            <wp:effectExtent l="0" t="0" r="3175" b="3810"/>
            <wp:docPr id="65842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29021" name="Picture 1" descr="A screenshot of a computer&#10;&#10;Description automatically generated"/>
                    <pic:cNvPicPr/>
                  </pic:nvPicPr>
                  <pic:blipFill>
                    <a:blip r:embed="rId117"/>
                    <a:stretch>
                      <a:fillRect/>
                    </a:stretch>
                  </pic:blipFill>
                  <pic:spPr>
                    <a:xfrm>
                      <a:off x="0" y="0"/>
                      <a:ext cx="5940425" cy="2872740"/>
                    </a:xfrm>
                    <a:prstGeom prst="rect">
                      <a:avLst/>
                    </a:prstGeom>
                  </pic:spPr>
                </pic:pic>
              </a:graphicData>
            </a:graphic>
          </wp:inline>
        </w:drawing>
      </w:r>
    </w:p>
    <w:p w14:paraId="32AFFA15" w14:textId="420B2F7D" w:rsidR="00FC10D1" w:rsidRPr="00E666CE" w:rsidRDefault="00D3405B" w:rsidP="00E666CE">
      <w:pPr>
        <w:pStyle w:val="Caption"/>
        <w:widowControl w:val="0"/>
        <w:rPr>
          <w:lang w:val="vi-VN"/>
        </w:rPr>
      </w:pPr>
      <w:bookmarkStart w:id="805" w:name="_Toc180279778"/>
      <w:bookmarkStart w:id="806" w:name="_Toc180435462"/>
      <w:r w:rsidRPr="00E666CE">
        <w:rPr>
          <w:lang w:val="vi-VN"/>
        </w:rPr>
        <w:t xml:space="preserve">Hình </w:t>
      </w:r>
      <w:r w:rsidR="006B790F">
        <w:fldChar w:fldCharType="begin"/>
      </w:r>
      <w:r w:rsidR="006B790F" w:rsidRPr="00E666CE">
        <w:rPr>
          <w:lang w:val="vi-VN"/>
        </w:rPr>
        <w:instrText xml:space="preserve"> STYLEREF 1 \s </w:instrText>
      </w:r>
      <w:r w:rsidR="006B790F">
        <w:fldChar w:fldCharType="separate"/>
      </w:r>
      <w:r w:rsidR="001C794A">
        <w:rPr>
          <w:noProof/>
          <w:lang w:val="vi-VN"/>
        </w:rPr>
        <w:t>4</w:t>
      </w:r>
      <w:r w:rsidR="006B790F">
        <w:fldChar w:fldCharType="end"/>
      </w:r>
      <w:r w:rsidR="006B790F" w:rsidRPr="00E666CE">
        <w:rPr>
          <w:lang w:val="vi-VN"/>
        </w:rPr>
        <w:t>.</w:t>
      </w:r>
      <w:r w:rsidR="006B790F">
        <w:fldChar w:fldCharType="begin"/>
      </w:r>
      <w:r w:rsidR="006B790F" w:rsidRPr="00E666CE">
        <w:rPr>
          <w:lang w:val="vi-VN"/>
        </w:rPr>
        <w:instrText xml:space="preserve"> SEQ Hình \* ARABIC \s 1 </w:instrText>
      </w:r>
      <w:r w:rsidR="006B790F">
        <w:fldChar w:fldCharType="separate"/>
      </w:r>
      <w:r w:rsidR="001C794A">
        <w:rPr>
          <w:noProof/>
          <w:lang w:val="vi-VN"/>
        </w:rPr>
        <w:t>34</w:t>
      </w:r>
      <w:r w:rsidR="006B790F">
        <w:fldChar w:fldCharType="end"/>
      </w:r>
      <w:r w:rsidRPr="00E666CE">
        <w:rPr>
          <w:lang w:val="vi-VN"/>
        </w:rPr>
        <w:t>. Màn hình thử nghiệm popup xác nhận mật khẩu lưu thông tin</w:t>
      </w:r>
      <w:bookmarkEnd w:id="805"/>
      <w:bookmarkEnd w:id="806"/>
    </w:p>
    <w:p w14:paraId="76754A37" w14:textId="778464D2" w:rsidR="00E631C4" w:rsidRPr="00E666CE" w:rsidRDefault="00E631C4" w:rsidP="00E666CE">
      <w:pPr>
        <w:pStyle w:val="Styletr"/>
        <w:widowControl w:val="0"/>
      </w:pPr>
      <w:r w:rsidRPr="00E666CE">
        <w:t>Nếu xác nhận mật khẩu chính xác, hệ thống hiển thị thông báo sửa đổi thông tin người dùng thành công.</w:t>
      </w:r>
    </w:p>
    <w:p w14:paraId="08EC6031" w14:textId="77777777" w:rsidR="00D3405B" w:rsidRDefault="00E631C4" w:rsidP="00E666CE">
      <w:pPr>
        <w:pStyle w:val="Styletr"/>
        <w:widowControl w:val="0"/>
        <w:numPr>
          <w:ilvl w:val="0"/>
          <w:numId w:val="0"/>
        </w:numPr>
      </w:pPr>
      <w:r>
        <w:rPr>
          <w:lang w:eastAsia="vi-VN"/>
        </w:rPr>
        <w:drawing>
          <wp:inline distT="0" distB="0" distL="0" distR="0" wp14:anchorId="49F0E10D" wp14:editId="62B61019">
            <wp:extent cx="5940425" cy="2815590"/>
            <wp:effectExtent l="0" t="0" r="3175" b="3810"/>
            <wp:docPr id="537271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71108" name="Picture 1" descr="A screenshot of a computer&#10;&#10;Description automatically generated"/>
                    <pic:cNvPicPr/>
                  </pic:nvPicPr>
                  <pic:blipFill>
                    <a:blip r:embed="rId118"/>
                    <a:stretch>
                      <a:fillRect/>
                    </a:stretch>
                  </pic:blipFill>
                  <pic:spPr>
                    <a:xfrm>
                      <a:off x="0" y="0"/>
                      <a:ext cx="5940425" cy="2815590"/>
                    </a:xfrm>
                    <a:prstGeom prst="rect">
                      <a:avLst/>
                    </a:prstGeom>
                  </pic:spPr>
                </pic:pic>
              </a:graphicData>
            </a:graphic>
          </wp:inline>
        </w:drawing>
      </w:r>
    </w:p>
    <w:p w14:paraId="3B336E4D" w14:textId="71757ED7" w:rsidR="00FC10D1" w:rsidRPr="00E666CE" w:rsidRDefault="00D3405B" w:rsidP="00E666CE">
      <w:pPr>
        <w:pStyle w:val="Caption"/>
        <w:widowControl w:val="0"/>
        <w:rPr>
          <w:lang w:val="vi-VN"/>
        </w:rPr>
      </w:pPr>
      <w:bookmarkStart w:id="807" w:name="_Toc180279779"/>
      <w:bookmarkStart w:id="808" w:name="_Toc180435463"/>
      <w:r w:rsidRPr="00E666CE">
        <w:rPr>
          <w:lang w:val="vi-VN"/>
        </w:rPr>
        <w:t xml:space="preserve">Hình </w:t>
      </w:r>
      <w:r w:rsidR="006B790F">
        <w:fldChar w:fldCharType="begin"/>
      </w:r>
      <w:r w:rsidR="006B790F" w:rsidRPr="00E666CE">
        <w:rPr>
          <w:lang w:val="vi-VN"/>
        </w:rPr>
        <w:instrText xml:space="preserve"> STYLEREF 1 \s </w:instrText>
      </w:r>
      <w:r w:rsidR="006B790F">
        <w:fldChar w:fldCharType="separate"/>
      </w:r>
      <w:r w:rsidR="001C794A">
        <w:rPr>
          <w:noProof/>
          <w:lang w:val="vi-VN"/>
        </w:rPr>
        <w:t>4</w:t>
      </w:r>
      <w:r w:rsidR="006B790F">
        <w:fldChar w:fldCharType="end"/>
      </w:r>
      <w:r w:rsidR="006B790F" w:rsidRPr="00E666CE">
        <w:rPr>
          <w:lang w:val="vi-VN"/>
        </w:rPr>
        <w:t>.</w:t>
      </w:r>
      <w:r w:rsidR="006B790F">
        <w:fldChar w:fldCharType="begin"/>
      </w:r>
      <w:r w:rsidR="006B790F" w:rsidRPr="00E666CE">
        <w:rPr>
          <w:lang w:val="vi-VN"/>
        </w:rPr>
        <w:instrText xml:space="preserve"> SEQ Hình \* ARABIC \s 1 </w:instrText>
      </w:r>
      <w:r w:rsidR="006B790F">
        <w:fldChar w:fldCharType="separate"/>
      </w:r>
      <w:r w:rsidR="001C794A">
        <w:rPr>
          <w:noProof/>
          <w:lang w:val="vi-VN"/>
        </w:rPr>
        <w:t>35</w:t>
      </w:r>
      <w:r w:rsidR="006B790F">
        <w:fldChar w:fldCharType="end"/>
      </w:r>
      <w:r w:rsidRPr="00E666CE">
        <w:rPr>
          <w:lang w:val="vi-VN"/>
        </w:rPr>
        <w:t>. Màn hình thử nghiệm cập nhật thông tin tài khoản thành công</w:t>
      </w:r>
      <w:bookmarkEnd w:id="807"/>
      <w:bookmarkEnd w:id="808"/>
    </w:p>
    <w:p w14:paraId="48459521" w14:textId="7CBC5B52" w:rsidR="001D409F" w:rsidRDefault="001D409F" w:rsidP="00E666CE">
      <w:pPr>
        <w:pStyle w:val="Styletr"/>
        <w:widowControl w:val="0"/>
      </w:pPr>
      <w:r w:rsidRPr="0085453A">
        <w:t>Nếu nhập thiếu thông tin</w:t>
      </w:r>
      <w:r w:rsidR="00E631C4" w:rsidRPr="00E666CE">
        <w:t xml:space="preserve"> hoặc thông tin không hợp lệ</w:t>
      </w:r>
      <w:r w:rsidRPr="0085453A">
        <w:t>, hệ thống hiển thị thông báo lỗi.</w:t>
      </w:r>
    </w:p>
    <w:p w14:paraId="0596E959" w14:textId="77777777" w:rsidR="00D3405B" w:rsidRDefault="001D409F" w:rsidP="00E666CE">
      <w:pPr>
        <w:pStyle w:val="StyleTr0"/>
        <w:widowControl w:val="0"/>
        <w:numPr>
          <w:ilvl w:val="0"/>
          <w:numId w:val="0"/>
        </w:numPr>
      </w:pPr>
      <w:r>
        <w:rPr>
          <w:noProof/>
          <w:lang w:val="vi-VN" w:eastAsia="vi-VN"/>
        </w:rPr>
        <w:lastRenderedPageBreak/>
        <w:drawing>
          <wp:inline distT="0" distB="0" distL="0" distR="0" wp14:anchorId="4C1EE685" wp14:editId="65389C3F">
            <wp:extent cx="5940425" cy="2854325"/>
            <wp:effectExtent l="0" t="0" r="3175" b="3175"/>
            <wp:docPr id="154120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07182" name="Picture 1" descr="A screenshot of a computer&#10;&#10;Description automatically generated"/>
                    <pic:cNvPicPr/>
                  </pic:nvPicPr>
                  <pic:blipFill>
                    <a:blip r:embed="rId119"/>
                    <a:stretch>
                      <a:fillRect/>
                    </a:stretch>
                  </pic:blipFill>
                  <pic:spPr>
                    <a:xfrm>
                      <a:off x="0" y="0"/>
                      <a:ext cx="5940425" cy="2854325"/>
                    </a:xfrm>
                    <a:prstGeom prst="rect">
                      <a:avLst/>
                    </a:prstGeom>
                  </pic:spPr>
                </pic:pic>
              </a:graphicData>
            </a:graphic>
          </wp:inline>
        </w:drawing>
      </w:r>
    </w:p>
    <w:p w14:paraId="44228327" w14:textId="6655AD6A" w:rsidR="00567308" w:rsidRPr="00D3405B" w:rsidRDefault="00D3405B" w:rsidP="00E666CE">
      <w:pPr>
        <w:pStyle w:val="Caption"/>
        <w:widowControl w:val="0"/>
      </w:pPr>
      <w:bookmarkStart w:id="809" w:name="_Toc180279780"/>
      <w:bookmarkStart w:id="810" w:name="_Toc180435464"/>
      <w:r>
        <w:t xml:space="preserve">Hình </w:t>
      </w:r>
      <w:fldSimple w:instr=" STYLEREF 1 \s ">
        <w:r w:rsidR="001C794A">
          <w:rPr>
            <w:noProof/>
          </w:rPr>
          <w:t>4</w:t>
        </w:r>
      </w:fldSimple>
      <w:r w:rsidR="006B790F">
        <w:t>.</w:t>
      </w:r>
      <w:fldSimple w:instr=" SEQ Hình \* ARABIC \s 1 ">
        <w:r w:rsidR="001C794A">
          <w:rPr>
            <w:noProof/>
          </w:rPr>
          <w:t>36</w:t>
        </w:r>
      </w:fldSimple>
      <w:r>
        <w:t>. Màn hình thử nghiệm sửa thông tin thất bại</w:t>
      </w:r>
      <w:bookmarkEnd w:id="809"/>
      <w:bookmarkEnd w:id="810"/>
    </w:p>
    <w:p w14:paraId="59CED596" w14:textId="36BFCB6B" w:rsidR="00E631C4" w:rsidRDefault="00E631C4" w:rsidP="00E666CE">
      <w:pPr>
        <w:pStyle w:val="StyleTr0"/>
        <w:widowControl w:val="0"/>
      </w:pPr>
      <w:r>
        <w:t>Khi người dùng chọn Đổi mật khẩu, hệ thống mở ra màn hình đổi mật khẩu</w:t>
      </w:r>
    </w:p>
    <w:p w14:paraId="3FBD4C22" w14:textId="77777777" w:rsidR="00D3405B" w:rsidRDefault="00E631C4" w:rsidP="00E666CE">
      <w:pPr>
        <w:pStyle w:val="StyleTr0"/>
        <w:widowControl w:val="0"/>
        <w:numPr>
          <w:ilvl w:val="0"/>
          <w:numId w:val="0"/>
        </w:numPr>
      </w:pPr>
      <w:r>
        <w:rPr>
          <w:noProof/>
          <w:lang w:val="vi-VN" w:eastAsia="vi-VN"/>
        </w:rPr>
        <w:drawing>
          <wp:inline distT="0" distB="0" distL="0" distR="0" wp14:anchorId="53DC9C8D" wp14:editId="294AC6AF">
            <wp:extent cx="5940425" cy="2858770"/>
            <wp:effectExtent l="0" t="0" r="3175" b="0"/>
            <wp:docPr id="442368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68591" name="Picture 1" descr="A screenshot of a computer&#10;&#10;Description automatically generated"/>
                    <pic:cNvPicPr/>
                  </pic:nvPicPr>
                  <pic:blipFill>
                    <a:blip r:embed="rId120"/>
                    <a:stretch>
                      <a:fillRect/>
                    </a:stretch>
                  </pic:blipFill>
                  <pic:spPr>
                    <a:xfrm>
                      <a:off x="0" y="0"/>
                      <a:ext cx="5940425" cy="2858770"/>
                    </a:xfrm>
                    <a:prstGeom prst="rect">
                      <a:avLst/>
                    </a:prstGeom>
                  </pic:spPr>
                </pic:pic>
              </a:graphicData>
            </a:graphic>
          </wp:inline>
        </w:drawing>
      </w:r>
    </w:p>
    <w:p w14:paraId="762BE8A6" w14:textId="5136BE58" w:rsidR="00895BA6" w:rsidRPr="00D3405B" w:rsidRDefault="00D3405B" w:rsidP="00E666CE">
      <w:pPr>
        <w:pStyle w:val="Caption"/>
        <w:widowControl w:val="0"/>
      </w:pPr>
      <w:bookmarkStart w:id="811" w:name="_Toc180279781"/>
      <w:bookmarkStart w:id="812" w:name="_Toc180435465"/>
      <w:r>
        <w:t xml:space="preserve">Hình </w:t>
      </w:r>
      <w:fldSimple w:instr=" STYLEREF 1 \s ">
        <w:r w:rsidR="001C794A">
          <w:rPr>
            <w:noProof/>
          </w:rPr>
          <w:t>4</w:t>
        </w:r>
      </w:fldSimple>
      <w:r w:rsidR="006B790F">
        <w:t>.</w:t>
      </w:r>
      <w:fldSimple w:instr=" SEQ Hình \* ARABIC \s 1 ">
        <w:r w:rsidR="001C794A">
          <w:rPr>
            <w:noProof/>
          </w:rPr>
          <w:t>37</w:t>
        </w:r>
      </w:fldSimple>
      <w:r>
        <w:t xml:space="preserve">. </w:t>
      </w:r>
      <w:r w:rsidRPr="00895BA6">
        <w:t>Màn hình thử nghiệm Đổi mật khẩu</w:t>
      </w:r>
      <w:bookmarkEnd w:id="811"/>
      <w:bookmarkEnd w:id="812"/>
    </w:p>
    <w:p w14:paraId="376DF474" w14:textId="4CF11DAF" w:rsidR="00411AA2" w:rsidRDefault="00E631C4" w:rsidP="00E666CE">
      <w:pPr>
        <w:pStyle w:val="StyleTr0"/>
        <w:widowControl w:val="0"/>
      </w:pPr>
      <w:r w:rsidRPr="0085453A">
        <w:t xml:space="preserve">Nếu nhập đầy đủ </w:t>
      </w:r>
      <w:r>
        <w:t xml:space="preserve">hợp lệ </w:t>
      </w:r>
      <w:r w:rsidRPr="0085453A">
        <w:t>thông tin</w:t>
      </w:r>
      <w:r w:rsidR="00411AA2">
        <w:t xml:space="preserve"> và bấm lưu, hệ thống sẽ hiển thị thông báo đổi mật khẩu thành công.</w:t>
      </w:r>
    </w:p>
    <w:p w14:paraId="25358856" w14:textId="5F03EF6E" w:rsidR="00E631C4" w:rsidRPr="0085453A" w:rsidRDefault="00E631C4" w:rsidP="00E666CE">
      <w:pPr>
        <w:pStyle w:val="StyleTr0"/>
        <w:widowControl w:val="0"/>
      </w:pPr>
      <w:r w:rsidRPr="0085453A">
        <w:t>Nếu nhập thiếu thông tin</w:t>
      </w:r>
      <w:r w:rsidR="00411AA2">
        <w:t xml:space="preserve"> hoặc thông tin không hợp lệ</w:t>
      </w:r>
      <w:r w:rsidRPr="0085453A">
        <w:t xml:space="preserve">, hệ thống hiển thị thông báo </w:t>
      </w:r>
      <w:r w:rsidR="00411AA2">
        <w:t>lỗi.</w:t>
      </w:r>
    </w:p>
    <w:p w14:paraId="4E4171BB" w14:textId="77777777" w:rsidR="001D6AB1" w:rsidRDefault="00411AA2" w:rsidP="00E666CE">
      <w:pPr>
        <w:pStyle w:val="StyleTr0"/>
        <w:widowControl w:val="0"/>
        <w:numPr>
          <w:ilvl w:val="0"/>
          <w:numId w:val="0"/>
        </w:numPr>
      </w:pPr>
      <w:r>
        <w:rPr>
          <w:noProof/>
          <w:lang w:val="vi-VN" w:eastAsia="vi-VN"/>
        </w:rPr>
        <w:lastRenderedPageBreak/>
        <w:drawing>
          <wp:inline distT="0" distB="0" distL="0" distR="0" wp14:anchorId="28DB76F0" wp14:editId="09ABBECA">
            <wp:extent cx="5940425" cy="2875915"/>
            <wp:effectExtent l="0" t="0" r="3175" b="635"/>
            <wp:docPr id="1954648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8004" name="Picture 1" descr="A screenshot of a computer&#10;&#10;Description automatically generated"/>
                    <pic:cNvPicPr/>
                  </pic:nvPicPr>
                  <pic:blipFill>
                    <a:blip r:embed="rId121"/>
                    <a:stretch>
                      <a:fillRect/>
                    </a:stretch>
                  </pic:blipFill>
                  <pic:spPr>
                    <a:xfrm>
                      <a:off x="0" y="0"/>
                      <a:ext cx="5940425" cy="2875915"/>
                    </a:xfrm>
                    <a:prstGeom prst="rect">
                      <a:avLst/>
                    </a:prstGeom>
                  </pic:spPr>
                </pic:pic>
              </a:graphicData>
            </a:graphic>
          </wp:inline>
        </w:drawing>
      </w:r>
    </w:p>
    <w:p w14:paraId="2629FF96" w14:textId="355EB000" w:rsidR="00895BA6" w:rsidRPr="001D6AB1" w:rsidRDefault="001D6AB1" w:rsidP="00E666CE">
      <w:pPr>
        <w:pStyle w:val="Caption"/>
        <w:widowControl w:val="0"/>
      </w:pPr>
      <w:bookmarkStart w:id="813" w:name="_Toc180279782"/>
      <w:bookmarkStart w:id="814" w:name="_Toc180435466"/>
      <w:r>
        <w:t xml:space="preserve">Hình </w:t>
      </w:r>
      <w:fldSimple w:instr=" STYLEREF 1 \s ">
        <w:r w:rsidR="001C794A">
          <w:rPr>
            <w:noProof/>
          </w:rPr>
          <w:t>4</w:t>
        </w:r>
      </w:fldSimple>
      <w:r w:rsidR="006B790F">
        <w:t>.</w:t>
      </w:r>
      <w:fldSimple w:instr=" SEQ Hình \* ARABIC \s 1 ">
        <w:r w:rsidR="001C794A">
          <w:rPr>
            <w:noProof/>
          </w:rPr>
          <w:t>38</w:t>
        </w:r>
      </w:fldSimple>
      <w:r>
        <w:t xml:space="preserve">. </w:t>
      </w:r>
      <w:r w:rsidRPr="00895BA6">
        <w:t>Màn hình thử nghiệm đổi mật khẩu thất bại</w:t>
      </w:r>
      <w:bookmarkEnd w:id="813"/>
      <w:bookmarkEnd w:id="814"/>
    </w:p>
    <w:p w14:paraId="1E1753CB" w14:textId="40D7290B" w:rsidR="004B1D55" w:rsidRDefault="004B1D55" w:rsidP="00E666CE">
      <w:pPr>
        <w:pStyle w:val="Heading3"/>
        <w:keepNext w:val="0"/>
        <w:widowControl w:val="0"/>
      </w:pPr>
      <w:bookmarkStart w:id="815" w:name="_Toc179783236"/>
      <w:bookmarkStart w:id="816" w:name="_Toc180279683"/>
      <w:bookmarkStart w:id="817" w:name="_Toc180503876"/>
      <w:r>
        <w:t>Quản lý giỏ hàng</w:t>
      </w:r>
      <w:bookmarkEnd w:id="815"/>
      <w:bookmarkEnd w:id="816"/>
      <w:bookmarkEnd w:id="817"/>
    </w:p>
    <w:p w14:paraId="78A07BC2" w14:textId="1034370B" w:rsidR="00895BA6" w:rsidRDefault="00411AA2" w:rsidP="00E666CE">
      <w:pPr>
        <w:pStyle w:val="StyleTr0"/>
        <w:widowControl w:val="0"/>
      </w:pPr>
      <w:r>
        <w:t>Khi người dùng chọn chức năng giỏ hàng, hệ thống mở ra màn hình giỏ hàng.</w:t>
      </w:r>
    </w:p>
    <w:p w14:paraId="2A72C817" w14:textId="1C936200" w:rsidR="00411AA2" w:rsidRDefault="00411AA2" w:rsidP="00E666CE">
      <w:pPr>
        <w:pStyle w:val="StyleTr0"/>
        <w:widowControl w:val="0"/>
      </w:pPr>
      <w:r>
        <w:t xml:space="preserve">Khi người dùng chọn thêm sản phẩm vào giỏ hàng, giỏ hàng sẽ cập nhật và hiển thị thông tin sản phẩm, giá tiền, chi phí vận chuyển và tổng tiền. </w:t>
      </w:r>
    </w:p>
    <w:p w14:paraId="221A7E68" w14:textId="77777777" w:rsidR="001D6AB1" w:rsidRDefault="00411AA2" w:rsidP="00E666CE">
      <w:pPr>
        <w:pStyle w:val="StyleTr0"/>
        <w:widowControl w:val="0"/>
        <w:numPr>
          <w:ilvl w:val="0"/>
          <w:numId w:val="0"/>
        </w:numPr>
      </w:pPr>
      <w:r>
        <w:rPr>
          <w:noProof/>
          <w:lang w:val="vi-VN" w:eastAsia="vi-VN"/>
        </w:rPr>
        <w:drawing>
          <wp:inline distT="0" distB="0" distL="0" distR="0" wp14:anchorId="6ECF356D" wp14:editId="5337EB8A">
            <wp:extent cx="5940425" cy="2869565"/>
            <wp:effectExtent l="0" t="0" r="3175" b="6985"/>
            <wp:docPr id="10242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428" name=""/>
                    <pic:cNvPicPr/>
                  </pic:nvPicPr>
                  <pic:blipFill>
                    <a:blip r:embed="rId122"/>
                    <a:stretch>
                      <a:fillRect/>
                    </a:stretch>
                  </pic:blipFill>
                  <pic:spPr>
                    <a:xfrm>
                      <a:off x="0" y="0"/>
                      <a:ext cx="5940425" cy="2869565"/>
                    </a:xfrm>
                    <a:prstGeom prst="rect">
                      <a:avLst/>
                    </a:prstGeom>
                  </pic:spPr>
                </pic:pic>
              </a:graphicData>
            </a:graphic>
          </wp:inline>
        </w:drawing>
      </w:r>
    </w:p>
    <w:p w14:paraId="35A5AC59" w14:textId="2495773A" w:rsidR="00411AA2" w:rsidRPr="00895BA6" w:rsidRDefault="001D6AB1" w:rsidP="00E666CE">
      <w:pPr>
        <w:pStyle w:val="Caption"/>
        <w:widowControl w:val="0"/>
      </w:pPr>
      <w:bookmarkStart w:id="818" w:name="_Toc180279783"/>
      <w:bookmarkStart w:id="819" w:name="_Toc180435467"/>
      <w:r>
        <w:t xml:space="preserve">Hình </w:t>
      </w:r>
      <w:fldSimple w:instr=" STYLEREF 1 \s ">
        <w:r w:rsidR="001C794A">
          <w:rPr>
            <w:noProof/>
          </w:rPr>
          <w:t>4</w:t>
        </w:r>
      </w:fldSimple>
      <w:r w:rsidR="006B790F">
        <w:t>.</w:t>
      </w:r>
      <w:fldSimple w:instr=" SEQ Hình \* ARABIC \s 1 ">
        <w:r w:rsidR="001C794A">
          <w:rPr>
            <w:noProof/>
          </w:rPr>
          <w:t>39</w:t>
        </w:r>
      </w:fldSimple>
      <w:r>
        <w:t xml:space="preserve">. </w:t>
      </w:r>
      <w:r w:rsidRPr="00895BA6">
        <w:t>Màn hình thử nghiệm thêm sản phẩm vào hàng</w:t>
      </w:r>
      <w:bookmarkEnd w:id="818"/>
      <w:bookmarkEnd w:id="819"/>
    </w:p>
    <w:p w14:paraId="598A3E15" w14:textId="322E2AE6" w:rsidR="006379D7" w:rsidRDefault="00B26918" w:rsidP="00E666CE">
      <w:pPr>
        <w:pStyle w:val="StyleTr0"/>
        <w:widowControl w:val="0"/>
      </w:pPr>
      <w:r>
        <w:t>Người dùng có thể thay đổi số lượng sản phẩm trong giỏ hàng. Mỗi sản phẩm không được vượt quá số lượng 10. Nếu vượt quá số lượng 10, hệ thống hiển thị thông báo lỗi.</w:t>
      </w:r>
    </w:p>
    <w:p w14:paraId="1773971B" w14:textId="77777777" w:rsidR="00806246" w:rsidRDefault="00B26918" w:rsidP="00E666CE">
      <w:pPr>
        <w:pStyle w:val="StyleTr0"/>
        <w:widowControl w:val="0"/>
        <w:numPr>
          <w:ilvl w:val="0"/>
          <w:numId w:val="0"/>
        </w:numPr>
      </w:pPr>
      <w:r>
        <w:rPr>
          <w:noProof/>
          <w:lang w:val="vi-VN" w:eastAsia="vi-VN"/>
        </w:rPr>
        <w:lastRenderedPageBreak/>
        <w:drawing>
          <wp:inline distT="0" distB="0" distL="0" distR="0" wp14:anchorId="7BE7F49C" wp14:editId="3A6745D9">
            <wp:extent cx="5940425" cy="2877185"/>
            <wp:effectExtent l="0" t="0" r="3175" b="0"/>
            <wp:docPr id="57189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94072" name=""/>
                    <pic:cNvPicPr/>
                  </pic:nvPicPr>
                  <pic:blipFill>
                    <a:blip r:embed="rId123"/>
                    <a:stretch>
                      <a:fillRect/>
                    </a:stretch>
                  </pic:blipFill>
                  <pic:spPr>
                    <a:xfrm>
                      <a:off x="0" y="0"/>
                      <a:ext cx="5940425" cy="2877185"/>
                    </a:xfrm>
                    <a:prstGeom prst="rect">
                      <a:avLst/>
                    </a:prstGeom>
                  </pic:spPr>
                </pic:pic>
              </a:graphicData>
            </a:graphic>
          </wp:inline>
        </w:drawing>
      </w:r>
    </w:p>
    <w:p w14:paraId="70350E8C" w14:textId="5BAE3F62" w:rsidR="00232EFF" w:rsidRPr="00806246" w:rsidRDefault="00806246" w:rsidP="00E666CE">
      <w:pPr>
        <w:pStyle w:val="Caption"/>
        <w:widowControl w:val="0"/>
      </w:pPr>
      <w:bookmarkStart w:id="820" w:name="_Toc180279784"/>
      <w:bookmarkStart w:id="821" w:name="_Toc180435468"/>
      <w:r>
        <w:t xml:space="preserve">Hình </w:t>
      </w:r>
      <w:fldSimple w:instr=" STYLEREF 1 \s ">
        <w:r w:rsidR="001C794A">
          <w:rPr>
            <w:noProof/>
          </w:rPr>
          <w:t>4</w:t>
        </w:r>
      </w:fldSimple>
      <w:r w:rsidR="006B790F">
        <w:t>.</w:t>
      </w:r>
      <w:fldSimple w:instr=" SEQ Hình \* ARABIC \s 1 ">
        <w:r w:rsidR="001C794A">
          <w:rPr>
            <w:noProof/>
          </w:rPr>
          <w:t>40</w:t>
        </w:r>
      </w:fldSimple>
      <w:r>
        <w:t xml:space="preserve">. </w:t>
      </w:r>
      <w:r w:rsidRPr="00232EFF">
        <w:t>Màn hình thử nghiệm thay đổi số lượng sản phẩm lỗi</w:t>
      </w:r>
      <w:bookmarkEnd w:id="820"/>
      <w:bookmarkEnd w:id="821"/>
    </w:p>
    <w:p w14:paraId="47E9986C" w14:textId="26056174" w:rsidR="004B1D55" w:rsidRDefault="004B1D55" w:rsidP="00E666CE">
      <w:pPr>
        <w:pStyle w:val="Heading3"/>
        <w:keepNext w:val="0"/>
        <w:widowControl w:val="0"/>
      </w:pPr>
      <w:bookmarkStart w:id="822" w:name="_Toc179783237"/>
      <w:bookmarkStart w:id="823" w:name="_Toc180279684"/>
      <w:bookmarkStart w:id="824" w:name="_Toc180503877"/>
      <w:r>
        <w:t>Chức năng đơn mua</w:t>
      </w:r>
      <w:bookmarkEnd w:id="822"/>
      <w:bookmarkEnd w:id="823"/>
      <w:bookmarkEnd w:id="824"/>
    </w:p>
    <w:p w14:paraId="2295F864" w14:textId="3CA904D5" w:rsidR="00B26918" w:rsidRDefault="00B26918" w:rsidP="00E666CE">
      <w:pPr>
        <w:pStyle w:val="StyleTr0"/>
        <w:widowControl w:val="0"/>
      </w:pPr>
      <w:r>
        <w:t>Người dùng theo dõi đơn mua bằng cách chọn chức năng Tài khoản/ Đơn mua, hệ thống mở ra màn hình quản lý đơn mua.</w:t>
      </w:r>
    </w:p>
    <w:p w14:paraId="6998BF9B" w14:textId="77777777" w:rsidR="00806246" w:rsidRDefault="00B26918" w:rsidP="00E666CE">
      <w:pPr>
        <w:widowControl w:val="0"/>
      </w:pPr>
      <w:r>
        <w:rPr>
          <w:noProof/>
          <w:lang w:val="vi-VN" w:eastAsia="vi-VN"/>
        </w:rPr>
        <w:drawing>
          <wp:inline distT="0" distB="0" distL="0" distR="0" wp14:anchorId="4829E8CB" wp14:editId="75B822F4">
            <wp:extent cx="5940425" cy="2899410"/>
            <wp:effectExtent l="0" t="0" r="3175" b="0"/>
            <wp:docPr id="247719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19469" name="Picture 1" descr="A screenshot of a computer&#10;&#10;Description automatically generated"/>
                    <pic:cNvPicPr/>
                  </pic:nvPicPr>
                  <pic:blipFill>
                    <a:blip r:embed="rId124"/>
                    <a:stretch>
                      <a:fillRect/>
                    </a:stretch>
                  </pic:blipFill>
                  <pic:spPr>
                    <a:xfrm>
                      <a:off x="0" y="0"/>
                      <a:ext cx="5940425" cy="2899410"/>
                    </a:xfrm>
                    <a:prstGeom prst="rect">
                      <a:avLst/>
                    </a:prstGeom>
                  </pic:spPr>
                </pic:pic>
              </a:graphicData>
            </a:graphic>
          </wp:inline>
        </w:drawing>
      </w:r>
    </w:p>
    <w:p w14:paraId="0AC5240D" w14:textId="1B91AB1B" w:rsidR="00232EFF" w:rsidRPr="00806246" w:rsidRDefault="00806246" w:rsidP="00E666CE">
      <w:pPr>
        <w:pStyle w:val="Caption"/>
        <w:widowControl w:val="0"/>
      </w:pPr>
      <w:bookmarkStart w:id="825" w:name="_Toc180279785"/>
      <w:bookmarkStart w:id="826" w:name="_Toc180435469"/>
      <w:r>
        <w:t xml:space="preserve">Hình </w:t>
      </w:r>
      <w:fldSimple w:instr=" STYLEREF 1 \s ">
        <w:r w:rsidR="001C794A">
          <w:rPr>
            <w:noProof/>
          </w:rPr>
          <w:t>4</w:t>
        </w:r>
      </w:fldSimple>
      <w:r w:rsidR="006B790F">
        <w:t>.</w:t>
      </w:r>
      <w:fldSimple w:instr=" SEQ Hình \* ARABIC \s 1 ">
        <w:r w:rsidR="001C794A">
          <w:rPr>
            <w:noProof/>
          </w:rPr>
          <w:t>41</w:t>
        </w:r>
      </w:fldSimple>
      <w:r>
        <w:t xml:space="preserve">. </w:t>
      </w:r>
      <w:r w:rsidRPr="00232EFF">
        <w:t>Màn hình thử nghiệm chức năng đơn mua</w:t>
      </w:r>
      <w:bookmarkEnd w:id="825"/>
      <w:bookmarkEnd w:id="826"/>
    </w:p>
    <w:p w14:paraId="0322E6FE" w14:textId="373D81B1" w:rsidR="00B26918" w:rsidRDefault="00B26918" w:rsidP="00E666CE">
      <w:pPr>
        <w:pStyle w:val="StyleTr0"/>
        <w:widowControl w:val="0"/>
      </w:pPr>
      <w:r>
        <w:t>Người dùng có thể xem danh sách đơn mua theo các trạng thái như chờ xác nhận, đang vận chuyển, thành công và đã hủy.</w:t>
      </w:r>
    </w:p>
    <w:p w14:paraId="53394D03" w14:textId="791E418C" w:rsidR="00B26918" w:rsidRDefault="00B26918" w:rsidP="00E666CE">
      <w:pPr>
        <w:pStyle w:val="StyleTr0"/>
        <w:widowControl w:val="0"/>
      </w:pPr>
      <w:r>
        <w:t>Khi chọn xem chi tiết một đơn hàng sẽ hiển thị popup thông tin chi tiết của đơn hàng đó.</w:t>
      </w:r>
    </w:p>
    <w:p w14:paraId="735F8D65" w14:textId="77777777" w:rsidR="00CF1AE4" w:rsidRDefault="00B8043A" w:rsidP="00E666CE">
      <w:pPr>
        <w:pStyle w:val="StyleTr0"/>
        <w:widowControl w:val="0"/>
        <w:numPr>
          <w:ilvl w:val="0"/>
          <w:numId w:val="0"/>
        </w:numPr>
      </w:pPr>
      <w:r>
        <w:rPr>
          <w:noProof/>
          <w:lang w:val="vi-VN" w:eastAsia="vi-VN"/>
        </w:rPr>
        <w:lastRenderedPageBreak/>
        <w:drawing>
          <wp:inline distT="0" distB="0" distL="0" distR="0" wp14:anchorId="27E6903F" wp14:editId="7528054D">
            <wp:extent cx="5940425" cy="2872740"/>
            <wp:effectExtent l="0" t="0" r="3175" b="3810"/>
            <wp:docPr id="209373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34005" name=""/>
                    <pic:cNvPicPr/>
                  </pic:nvPicPr>
                  <pic:blipFill>
                    <a:blip r:embed="rId125"/>
                    <a:stretch>
                      <a:fillRect/>
                    </a:stretch>
                  </pic:blipFill>
                  <pic:spPr>
                    <a:xfrm>
                      <a:off x="0" y="0"/>
                      <a:ext cx="5940425" cy="2872740"/>
                    </a:xfrm>
                    <a:prstGeom prst="rect">
                      <a:avLst/>
                    </a:prstGeom>
                  </pic:spPr>
                </pic:pic>
              </a:graphicData>
            </a:graphic>
          </wp:inline>
        </w:drawing>
      </w:r>
    </w:p>
    <w:p w14:paraId="43516A42" w14:textId="55984B02" w:rsidR="00232EFF" w:rsidRPr="00CF1AE4" w:rsidRDefault="00CF1AE4" w:rsidP="00E666CE">
      <w:pPr>
        <w:pStyle w:val="Caption"/>
        <w:widowControl w:val="0"/>
      </w:pPr>
      <w:bookmarkStart w:id="827" w:name="_Toc180279786"/>
      <w:bookmarkStart w:id="828" w:name="_Toc180435470"/>
      <w:r>
        <w:t xml:space="preserve">Hình </w:t>
      </w:r>
      <w:fldSimple w:instr=" STYLEREF 1 \s ">
        <w:r w:rsidR="001C794A">
          <w:rPr>
            <w:noProof/>
          </w:rPr>
          <w:t>4</w:t>
        </w:r>
      </w:fldSimple>
      <w:r w:rsidR="006B790F">
        <w:t>.</w:t>
      </w:r>
      <w:fldSimple w:instr=" SEQ Hình \* ARABIC \s 1 ">
        <w:r w:rsidR="001C794A">
          <w:rPr>
            <w:noProof/>
          </w:rPr>
          <w:t>42</w:t>
        </w:r>
      </w:fldSimple>
      <w:r>
        <w:t xml:space="preserve">. </w:t>
      </w:r>
      <w:r w:rsidRPr="00232EFF">
        <w:t>Màn hình thử nghiệm chức năng xem chi tiết đơn hàng</w:t>
      </w:r>
      <w:bookmarkEnd w:id="827"/>
      <w:bookmarkEnd w:id="828"/>
    </w:p>
    <w:p w14:paraId="1B42102C" w14:textId="0ACC4600" w:rsidR="00B8043A" w:rsidRDefault="00B8043A" w:rsidP="00E666CE">
      <w:pPr>
        <w:pStyle w:val="StyleTr0"/>
        <w:widowControl w:val="0"/>
      </w:pPr>
      <w:r>
        <w:t>Khi người dùng muốn hủy đơn, chọn Hủy đơn hệ thống sẽ hiển thị popup xác nhận hủy đơn.</w:t>
      </w:r>
    </w:p>
    <w:p w14:paraId="20CDF64E" w14:textId="77777777" w:rsidR="00CF1AE4" w:rsidRDefault="00B8043A" w:rsidP="00E666CE">
      <w:pPr>
        <w:pStyle w:val="StyleTr0"/>
        <w:widowControl w:val="0"/>
        <w:numPr>
          <w:ilvl w:val="0"/>
          <w:numId w:val="0"/>
        </w:numPr>
      </w:pPr>
      <w:r>
        <w:rPr>
          <w:noProof/>
          <w:lang w:val="vi-VN" w:eastAsia="vi-VN"/>
        </w:rPr>
        <w:drawing>
          <wp:inline distT="0" distB="0" distL="0" distR="0" wp14:anchorId="56D55F2D" wp14:editId="7403AA37">
            <wp:extent cx="5940425" cy="2838450"/>
            <wp:effectExtent l="0" t="0" r="3175" b="0"/>
            <wp:docPr id="78142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26053" name="Picture 1" descr="A screenshot of a computer&#10;&#10;Description automatically generated"/>
                    <pic:cNvPicPr/>
                  </pic:nvPicPr>
                  <pic:blipFill>
                    <a:blip r:embed="rId126"/>
                    <a:stretch>
                      <a:fillRect/>
                    </a:stretch>
                  </pic:blipFill>
                  <pic:spPr>
                    <a:xfrm>
                      <a:off x="0" y="0"/>
                      <a:ext cx="5940425" cy="2838450"/>
                    </a:xfrm>
                    <a:prstGeom prst="rect">
                      <a:avLst/>
                    </a:prstGeom>
                  </pic:spPr>
                </pic:pic>
              </a:graphicData>
            </a:graphic>
          </wp:inline>
        </w:drawing>
      </w:r>
    </w:p>
    <w:p w14:paraId="1FB5AC70" w14:textId="7895087E" w:rsidR="00232EFF" w:rsidRPr="00CF1AE4" w:rsidRDefault="00CF1AE4" w:rsidP="00E666CE">
      <w:pPr>
        <w:pStyle w:val="Caption"/>
        <w:widowControl w:val="0"/>
      </w:pPr>
      <w:bookmarkStart w:id="829" w:name="_Toc180279787"/>
      <w:bookmarkStart w:id="830" w:name="_Toc180435471"/>
      <w:r>
        <w:t xml:space="preserve">Hình </w:t>
      </w:r>
      <w:fldSimple w:instr=" STYLEREF 1 \s ">
        <w:r w:rsidR="001C794A">
          <w:rPr>
            <w:noProof/>
          </w:rPr>
          <w:t>4</w:t>
        </w:r>
      </w:fldSimple>
      <w:r w:rsidR="006B790F">
        <w:t>.</w:t>
      </w:r>
      <w:fldSimple w:instr=" SEQ Hình \* ARABIC \s 1 ">
        <w:r w:rsidR="001C794A">
          <w:rPr>
            <w:noProof/>
          </w:rPr>
          <w:t>43</w:t>
        </w:r>
      </w:fldSimple>
      <w:r>
        <w:t xml:space="preserve">. </w:t>
      </w:r>
      <w:r w:rsidRPr="00232EFF">
        <w:t>Màn hình thử nghiệm popup xác nhận hủy đơn</w:t>
      </w:r>
      <w:bookmarkEnd w:id="829"/>
      <w:bookmarkEnd w:id="830"/>
    </w:p>
    <w:p w14:paraId="55DD94DE" w14:textId="3155C8F9" w:rsidR="00232EFF" w:rsidRDefault="00B8043A" w:rsidP="00E666CE">
      <w:pPr>
        <w:pStyle w:val="StyleTr0"/>
        <w:widowControl w:val="0"/>
      </w:pPr>
      <w:r>
        <w:t>Người dùng chọn Tôi chắc chắn để xác nhận hủy đơn. Hệ thống thông báo hủy thành công.</w:t>
      </w:r>
    </w:p>
    <w:p w14:paraId="0ED5AB6D" w14:textId="604CF691" w:rsidR="004B1D55" w:rsidRDefault="004B1D55" w:rsidP="00E666CE">
      <w:pPr>
        <w:pStyle w:val="Heading3"/>
        <w:keepNext w:val="0"/>
        <w:widowControl w:val="0"/>
      </w:pPr>
      <w:bookmarkStart w:id="831" w:name="_Toc179783238"/>
      <w:bookmarkStart w:id="832" w:name="_Toc180279685"/>
      <w:bookmarkStart w:id="833" w:name="_Toc180503878"/>
      <w:r>
        <w:t>Chức năng tìm kiếm</w:t>
      </w:r>
      <w:bookmarkEnd w:id="831"/>
      <w:bookmarkEnd w:id="832"/>
      <w:bookmarkEnd w:id="833"/>
    </w:p>
    <w:p w14:paraId="4C511D2D" w14:textId="13CDFD2A" w:rsidR="00B8043A" w:rsidRDefault="00986FB6" w:rsidP="00E666CE">
      <w:pPr>
        <w:pStyle w:val="StyleTr0"/>
        <w:widowControl w:val="0"/>
      </w:pPr>
      <w:r>
        <w:t>Người dùng có thể tìm kiếm sản phẩm với chức năng tìm kiếm.</w:t>
      </w:r>
    </w:p>
    <w:p w14:paraId="6AC3818C" w14:textId="77777777" w:rsidR="00CF1AE4" w:rsidRDefault="00986FB6" w:rsidP="00E666CE">
      <w:pPr>
        <w:pStyle w:val="StyleTr0"/>
        <w:widowControl w:val="0"/>
        <w:numPr>
          <w:ilvl w:val="0"/>
          <w:numId w:val="0"/>
        </w:numPr>
      </w:pPr>
      <w:r>
        <w:rPr>
          <w:noProof/>
          <w:lang w:val="vi-VN" w:eastAsia="vi-VN"/>
        </w:rPr>
        <w:lastRenderedPageBreak/>
        <w:drawing>
          <wp:inline distT="0" distB="0" distL="0" distR="0" wp14:anchorId="32DDFFD2" wp14:editId="7E5DC1B5">
            <wp:extent cx="5940425" cy="2879090"/>
            <wp:effectExtent l="0" t="0" r="3175" b="0"/>
            <wp:docPr id="1924913580" name="Picture 1" descr="A screenshot of a food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3580" name="Picture 1" descr="A screenshot of a food login&#10;&#10;Description automatically generated"/>
                    <pic:cNvPicPr/>
                  </pic:nvPicPr>
                  <pic:blipFill>
                    <a:blip r:embed="rId127"/>
                    <a:stretch>
                      <a:fillRect/>
                    </a:stretch>
                  </pic:blipFill>
                  <pic:spPr>
                    <a:xfrm>
                      <a:off x="0" y="0"/>
                      <a:ext cx="5940425" cy="2879090"/>
                    </a:xfrm>
                    <a:prstGeom prst="rect">
                      <a:avLst/>
                    </a:prstGeom>
                  </pic:spPr>
                </pic:pic>
              </a:graphicData>
            </a:graphic>
          </wp:inline>
        </w:drawing>
      </w:r>
    </w:p>
    <w:p w14:paraId="4CD5F20E" w14:textId="7802DF8C" w:rsidR="00232EFF" w:rsidRPr="00CF1AE4" w:rsidRDefault="00CF1AE4" w:rsidP="00E666CE">
      <w:pPr>
        <w:pStyle w:val="Caption"/>
        <w:widowControl w:val="0"/>
      </w:pPr>
      <w:bookmarkStart w:id="834" w:name="_Toc180279788"/>
      <w:bookmarkStart w:id="835" w:name="_Toc180435472"/>
      <w:r>
        <w:t xml:space="preserve">Hình </w:t>
      </w:r>
      <w:fldSimple w:instr=" STYLEREF 1 \s ">
        <w:r w:rsidR="001C794A">
          <w:rPr>
            <w:noProof/>
          </w:rPr>
          <w:t>4</w:t>
        </w:r>
      </w:fldSimple>
      <w:r w:rsidR="006B790F">
        <w:t>.</w:t>
      </w:r>
      <w:fldSimple w:instr=" SEQ Hình \* ARABIC \s 1 ">
        <w:r w:rsidR="001C794A">
          <w:rPr>
            <w:noProof/>
          </w:rPr>
          <w:t>44</w:t>
        </w:r>
      </w:fldSimple>
      <w:r>
        <w:t xml:space="preserve">. </w:t>
      </w:r>
      <w:r w:rsidRPr="00232EFF">
        <w:t>Màn hình thử nghiệm tìm kiếm ở trang chủ</w:t>
      </w:r>
      <w:bookmarkEnd w:id="834"/>
      <w:bookmarkEnd w:id="835"/>
    </w:p>
    <w:p w14:paraId="550A50F2" w14:textId="3945B254" w:rsidR="00986FB6" w:rsidRDefault="00986FB6" w:rsidP="00E666CE">
      <w:pPr>
        <w:pStyle w:val="StyleTr0"/>
        <w:widowControl w:val="0"/>
      </w:pPr>
      <w:r>
        <w:t xml:space="preserve">Người dùng có thể nhập món ăn muốn tìm kiếm và nhấn Tìm kiếm, hệ thống mở ra màn hình tìm kiếm. </w:t>
      </w:r>
    </w:p>
    <w:p w14:paraId="54A0CF78" w14:textId="107BF112" w:rsidR="00986FB6" w:rsidRDefault="00986FB6" w:rsidP="00E666CE">
      <w:pPr>
        <w:pStyle w:val="StyleTr0"/>
        <w:widowControl w:val="0"/>
      </w:pPr>
      <w:r>
        <w:t>Khi người dùng không nhập giá trị tìm kiếm và nhấn Tìm kiếm, hệ thống hiển thị thông báo lỗi</w:t>
      </w:r>
    </w:p>
    <w:p w14:paraId="23530C08" w14:textId="471E36F1" w:rsidR="004B1D55" w:rsidRDefault="004B1D55" w:rsidP="00E666CE">
      <w:pPr>
        <w:pStyle w:val="Heading3"/>
        <w:keepNext w:val="0"/>
        <w:widowControl w:val="0"/>
      </w:pPr>
      <w:bookmarkStart w:id="836" w:name="_Toc179783239"/>
      <w:bookmarkStart w:id="837" w:name="_Toc180279686"/>
      <w:bookmarkStart w:id="838" w:name="_Toc180503879"/>
      <w:r>
        <w:t>Chức năng đặt hàng</w:t>
      </w:r>
      <w:bookmarkEnd w:id="836"/>
      <w:bookmarkEnd w:id="837"/>
      <w:bookmarkEnd w:id="838"/>
    </w:p>
    <w:p w14:paraId="61336D76" w14:textId="57D9F7DB" w:rsidR="00D86E2B" w:rsidRDefault="00D86E2B" w:rsidP="00E666CE">
      <w:pPr>
        <w:pStyle w:val="StyleTr0"/>
        <w:widowControl w:val="0"/>
      </w:pPr>
      <w:r>
        <w:t xml:space="preserve">Nếu muốn đặt hàng, người dùng </w:t>
      </w:r>
      <w:r w:rsidR="008D2786">
        <w:t>chọn chức năng giỏ hàng. Nếu giỏ hàng đã có sản phẩm, người dùng chọn Xem chi tiết đơn hàng để có thể đặt hàng.</w:t>
      </w:r>
    </w:p>
    <w:p w14:paraId="44432D14" w14:textId="086C004A" w:rsidR="008D2786" w:rsidRDefault="008D2786" w:rsidP="00E666CE">
      <w:pPr>
        <w:pStyle w:val="StyleTr0"/>
        <w:widowControl w:val="0"/>
      </w:pPr>
      <w:r>
        <w:t xml:space="preserve">Sau khi chọn Xem chi tiết đơn hàng, hệ thống mở ra màn hình thanh toán hiển thị các thông tin như địa chỉ, mô tả đơn hàng, các sản phẩm, số lượng và chi phí trong đơn hàng. Người dùng có thể lựa chọn áp dụng mã giảm giá để giảm chi phí đơn hàng. </w:t>
      </w:r>
    </w:p>
    <w:p w14:paraId="2EC9E3C8" w14:textId="77777777" w:rsidR="001C5EAE" w:rsidRDefault="008D2786" w:rsidP="00E666CE">
      <w:pPr>
        <w:widowControl w:val="0"/>
        <w:jc w:val="center"/>
      </w:pPr>
      <w:r>
        <w:rPr>
          <w:noProof/>
          <w:lang w:val="vi-VN" w:eastAsia="vi-VN"/>
        </w:rPr>
        <w:drawing>
          <wp:inline distT="0" distB="0" distL="0" distR="0" wp14:anchorId="4E348776" wp14:editId="5948575C">
            <wp:extent cx="4648200" cy="2247831"/>
            <wp:effectExtent l="0" t="0" r="0" b="635"/>
            <wp:docPr id="1578939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9020" name="Picture 1" descr="A screenshot of a computer&#10;&#10;Description automatically generated"/>
                    <pic:cNvPicPr/>
                  </pic:nvPicPr>
                  <pic:blipFill>
                    <a:blip r:embed="rId128"/>
                    <a:stretch>
                      <a:fillRect/>
                    </a:stretch>
                  </pic:blipFill>
                  <pic:spPr>
                    <a:xfrm>
                      <a:off x="0" y="0"/>
                      <a:ext cx="4661169" cy="2254103"/>
                    </a:xfrm>
                    <a:prstGeom prst="rect">
                      <a:avLst/>
                    </a:prstGeom>
                  </pic:spPr>
                </pic:pic>
              </a:graphicData>
            </a:graphic>
          </wp:inline>
        </w:drawing>
      </w:r>
    </w:p>
    <w:p w14:paraId="47586960" w14:textId="27FBEC53" w:rsidR="00232EFF" w:rsidRDefault="001C5EAE" w:rsidP="00E666CE">
      <w:pPr>
        <w:pStyle w:val="Caption"/>
        <w:widowControl w:val="0"/>
      </w:pPr>
      <w:bookmarkStart w:id="839" w:name="_Toc180279789"/>
      <w:bookmarkStart w:id="840" w:name="_Toc180435473"/>
      <w:r>
        <w:t xml:space="preserve">Hình </w:t>
      </w:r>
      <w:fldSimple w:instr=" STYLEREF 1 \s ">
        <w:r w:rsidR="001C794A">
          <w:rPr>
            <w:noProof/>
          </w:rPr>
          <w:t>4</w:t>
        </w:r>
      </w:fldSimple>
      <w:r w:rsidR="006B790F">
        <w:t>.</w:t>
      </w:r>
      <w:fldSimple w:instr=" SEQ Hình \* ARABIC \s 1 ">
        <w:r w:rsidR="001C794A">
          <w:rPr>
            <w:noProof/>
          </w:rPr>
          <w:t>45</w:t>
        </w:r>
      </w:fldSimple>
      <w:r>
        <w:t xml:space="preserve">. </w:t>
      </w:r>
      <w:r w:rsidRPr="00232EFF">
        <w:t>Màn hình thử nghiệm chức năng đặt hàng</w:t>
      </w:r>
      <w:bookmarkEnd w:id="839"/>
      <w:bookmarkEnd w:id="840"/>
    </w:p>
    <w:p w14:paraId="19332C95" w14:textId="77777777" w:rsidR="009510AF" w:rsidRDefault="008C039D" w:rsidP="00E666CE">
      <w:pPr>
        <w:widowControl w:val="0"/>
        <w:jc w:val="center"/>
      </w:pPr>
      <w:r>
        <w:rPr>
          <w:noProof/>
          <w:lang w:val="vi-VN" w:eastAsia="vi-VN"/>
        </w:rPr>
        <w:lastRenderedPageBreak/>
        <w:drawing>
          <wp:inline distT="0" distB="0" distL="0" distR="0" wp14:anchorId="4117EE96" wp14:editId="4E19B5EA">
            <wp:extent cx="5940425" cy="2847975"/>
            <wp:effectExtent l="0" t="0" r="3175" b="9525"/>
            <wp:docPr id="192515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50425" name="Picture 1" descr="A screenshot of a computer&#10;&#10;Description automatically generated"/>
                    <pic:cNvPicPr/>
                  </pic:nvPicPr>
                  <pic:blipFill>
                    <a:blip r:embed="rId129"/>
                    <a:stretch>
                      <a:fillRect/>
                    </a:stretch>
                  </pic:blipFill>
                  <pic:spPr>
                    <a:xfrm>
                      <a:off x="0" y="0"/>
                      <a:ext cx="5940425" cy="2847975"/>
                    </a:xfrm>
                    <a:prstGeom prst="rect">
                      <a:avLst/>
                    </a:prstGeom>
                  </pic:spPr>
                </pic:pic>
              </a:graphicData>
            </a:graphic>
          </wp:inline>
        </w:drawing>
      </w:r>
    </w:p>
    <w:p w14:paraId="458771DB" w14:textId="3E64DCAB" w:rsidR="00232EFF" w:rsidRDefault="009510AF" w:rsidP="00E666CE">
      <w:pPr>
        <w:pStyle w:val="Caption"/>
        <w:widowControl w:val="0"/>
      </w:pPr>
      <w:bookmarkStart w:id="841" w:name="_Toc180279790"/>
      <w:bookmarkStart w:id="842" w:name="_Toc180435474"/>
      <w:r>
        <w:t xml:space="preserve">Hình </w:t>
      </w:r>
      <w:fldSimple w:instr=" STYLEREF 1 \s ">
        <w:r w:rsidR="001C794A">
          <w:rPr>
            <w:noProof/>
          </w:rPr>
          <w:t>4</w:t>
        </w:r>
      </w:fldSimple>
      <w:r w:rsidR="006B790F">
        <w:t>.</w:t>
      </w:r>
      <w:fldSimple w:instr=" SEQ Hình \* ARABIC \s 1 ">
        <w:r w:rsidR="001C794A">
          <w:rPr>
            <w:noProof/>
          </w:rPr>
          <w:t>46</w:t>
        </w:r>
      </w:fldSimple>
      <w:r>
        <w:t xml:space="preserve">. </w:t>
      </w:r>
      <w:r w:rsidRPr="00232EFF">
        <w:t>Màn hình thử nghiệm chức năng áp dụng voucher</w:t>
      </w:r>
      <w:bookmarkEnd w:id="841"/>
      <w:bookmarkEnd w:id="842"/>
    </w:p>
    <w:p w14:paraId="0DF5CEE5" w14:textId="7826F581" w:rsidR="008C039D" w:rsidRDefault="008C039D" w:rsidP="00E666CE">
      <w:pPr>
        <w:pStyle w:val="StyleTr0"/>
        <w:widowControl w:val="0"/>
      </w:pPr>
      <w:r>
        <w:t>Khi người dùng chọn đặt hàng, hệ thống sẽ hiển thị popup xác nhận đặt hàng</w:t>
      </w:r>
    </w:p>
    <w:p w14:paraId="0EF3C513" w14:textId="77777777" w:rsidR="00A976F2" w:rsidRDefault="008C039D" w:rsidP="00E666CE">
      <w:pPr>
        <w:widowControl w:val="0"/>
      </w:pPr>
      <w:r>
        <w:rPr>
          <w:noProof/>
          <w:lang w:val="vi-VN" w:eastAsia="vi-VN"/>
        </w:rPr>
        <w:drawing>
          <wp:inline distT="0" distB="0" distL="0" distR="0" wp14:anchorId="30DC2C78" wp14:editId="29DCB027">
            <wp:extent cx="5940425" cy="2860040"/>
            <wp:effectExtent l="0" t="0" r="3175" b="0"/>
            <wp:docPr id="1290600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00113" name="Picture 1" descr="A screenshot of a computer&#10;&#10;Description automatically generated"/>
                    <pic:cNvPicPr/>
                  </pic:nvPicPr>
                  <pic:blipFill>
                    <a:blip r:embed="rId130"/>
                    <a:stretch>
                      <a:fillRect/>
                    </a:stretch>
                  </pic:blipFill>
                  <pic:spPr>
                    <a:xfrm>
                      <a:off x="0" y="0"/>
                      <a:ext cx="5940425" cy="2860040"/>
                    </a:xfrm>
                    <a:prstGeom prst="rect">
                      <a:avLst/>
                    </a:prstGeom>
                  </pic:spPr>
                </pic:pic>
              </a:graphicData>
            </a:graphic>
          </wp:inline>
        </w:drawing>
      </w:r>
    </w:p>
    <w:p w14:paraId="782A878C" w14:textId="5B8F2753" w:rsidR="00232EFF" w:rsidRPr="00A976F2" w:rsidRDefault="00A976F2" w:rsidP="00E666CE">
      <w:pPr>
        <w:pStyle w:val="Caption"/>
        <w:widowControl w:val="0"/>
      </w:pPr>
      <w:bookmarkStart w:id="843" w:name="_Toc180279791"/>
      <w:bookmarkStart w:id="844" w:name="_Toc180435475"/>
      <w:r>
        <w:t xml:space="preserve">Hình </w:t>
      </w:r>
      <w:fldSimple w:instr=" STYLEREF 1 \s ">
        <w:r w:rsidR="001C794A">
          <w:rPr>
            <w:noProof/>
          </w:rPr>
          <w:t>4</w:t>
        </w:r>
      </w:fldSimple>
      <w:r w:rsidR="006B790F">
        <w:t>.</w:t>
      </w:r>
      <w:fldSimple w:instr=" SEQ Hình \* ARABIC \s 1 ">
        <w:r w:rsidR="001C794A">
          <w:rPr>
            <w:noProof/>
          </w:rPr>
          <w:t>47</w:t>
        </w:r>
      </w:fldSimple>
      <w:r>
        <w:t xml:space="preserve">. </w:t>
      </w:r>
      <w:r w:rsidRPr="00232EFF">
        <w:t>Màn hình thử nghiệm popup xác nhận đặt hàng</w:t>
      </w:r>
      <w:bookmarkEnd w:id="843"/>
      <w:bookmarkEnd w:id="844"/>
    </w:p>
    <w:p w14:paraId="09853CB8" w14:textId="1A7A554D" w:rsidR="00232EFF" w:rsidRDefault="008C039D" w:rsidP="00E666CE">
      <w:pPr>
        <w:pStyle w:val="StyleTr0"/>
        <w:widowControl w:val="0"/>
      </w:pPr>
      <w:r>
        <w:t>Khi người dùng chọn xác nhận đặt hàng, hệ thống hiển thị thông báo đặt hàng thành công.</w:t>
      </w:r>
    </w:p>
    <w:p w14:paraId="36079022" w14:textId="5267A2BF" w:rsidR="008C039D" w:rsidRDefault="008C039D" w:rsidP="00E666CE">
      <w:pPr>
        <w:pStyle w:val="StyleTr0"/>
        <w:widowControl w:val="0"/>
      </w:pPr>
      <w:r>
        <w:t>Người dùng có thể lựa chọn thanh toán qua online. Khi chọn thanh toán qua online, hệ thống sẽ dẫn tới cổng kết nối thanh toán ngân hàng. Người dùng nhập thông tin thanh toán như số thẻ, ngày cấp, mã OTP để xác nhận thanh toán.</w:t>
      </w:r>
    </w:p>
    <w:p w14:paraId="00956861" w14:textId="62DB51A3" w:rsidR="008C039D" w:rsidRPr="00D86E2B" w:rsidRDefault="008C039D" w:rsidP="00E666CE">
      <w:pPr>
        <w:pStyle w:val="Styletr"/>
        <w:widowControl w:val="0"/>
      </w:pPr>
      <w:r>
        <w:rPr>
          <w:lang w:val="en-US"/>
        </w:rPr>
        <w:t>Sau khi đặt đơn thành công người dùng có thể theo dõi đơn hàng ở Tài khoản/ Đơn mua.</w:t>
      </w:r>
    </w:p>
    <w:p w14:paraId="3178F43B" w14:textId="1AAD6820" w:rsidR="004B1D55" w:rsidRPr="00E666CE" w:rsidRDefault="004B1D55" w:rsidP="00E666CE">
      <w:pPr>
        <w:pStyle w:val="Heading3"/>
        <w:keepNext w:val="0"/>
        <w:widowControl w:val="0"/>
        <w:rPr>
          <w:lang w:val="vi-VN"/>
        </w:rPr>
      </w:pPr>
      <w:bookmarkStart w:id="845" w:name="_Toc179783240"/>
      <w:bookmarkStart w:id="846" w:name="_Toc180279687"/>
      <w:bookmarkStart w:id="847" w:name="_Toc180503880"/>
      <w:r w:rsidRPr="00E666CE">
        <w:rPr>
          <w:lang w:val="vi-VN"/>
        </w:rPr>
        <w:t>Chức năng quản lý sản phẩm (Admin)</w:t>
      </w:r>
      <w:bookmarkEnd w:id="845"/>
      <w:bookmarkEnd w:id="846"/>
      <w:bookmarkEnd w:id="847"/>
    </w:p>
    <w:p w14:paraId="25CB9967" w14:textId="489E3113" w:rsidR="006F45AF" w:rsidRPr="0085453A" w:rsidRDefault="006F45AF" w:rsidP="00E666CE">
      <w:pPr>
        <w:pStyle w:val="Styletr"/>
        <w:widowControl w:val="0"/>
      </w:pPr>
      <w:r w:rsidRPr="0085453A">
        <w:lastRenderedPageBreak/>
        <w:t>Khi người dùng chọn vào chức năng quản lý</w:t>
      </w:r>
      <w:r w:rsidRPr="00E666CE">
        <w:t xml:space="preserve"> sản phẩm</w:t>
      </w:r>
      <w:r w:rsidRPr="0085453A">
        <w:t xml:space="preserve">, hệ thống mở ra màn hình danh sách </w:t>
      </w:r>
      <w:r w:rsidRPr="00E666CE">
        <w:t>sản phẩm</w:t>
      </w:r>
      <w:r w:rsidRPr="0085453A">
        <w:t>.</w:t>
      </w:r>
    </w:p>
    <w:p w14:paraId="21E38C98" w14:textId="77777777" w:rsidR="00A976F2" w:rsidRDefault="005C1736" w:rsidP="00E666CE">
      <w:pPr>
        <w:pStyle w:val="Caption"/>
        <w:widowControl w:val="0"/>
      </w:pPr>
      <w:r>
        <w:rPr>
          <w:noProof/>
          <w:lang w:val="vi-VN" w:eastAsia="vi-VN"/>
        </w:rPr>
        <w:drawing>
          <wp:inline distT="0" distB="0" distL="0" distR="0" wp14:anchorId="5747727D" wp14:editId="73AFFDEA">
            <wp:extent cx="5940425" cy="2866390"/>
            <wp:effectExtent l="0" t="0" r="3175" b="0"/>
            <wp:docPr id="1448814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14371" name="Picture 1" descr="A screenshot of a computer&#10;&#10;Description automatically generated"/>
                    <pic:cNvPicPr/>
                  </pic:nvPicPr>
                  <pic:blipFill>
                    <a:blip r:embed="rId46"/>
                    <a:stretch>
                      <a:fillRect/>
                    </a:stretch>
                  </pic:blipFill>
                  <pic:spPr>
                    <a:xfrm>
                      <a:off x="0" y="0"/>
                      <a:ext cx="5940425" cy="2866390"/>
                    </a:xfrm>
                    <a:prstGeom prst="rect">
                      <a:avLst/>
                    </a:prstGeom>
                  </pic:spPr>
                </pic:pic>
              </a:graphicData>
            </a:graphic>
          </wp:inline>
        </w:drawing>
      </w:r>
    </w:p>
    <w:p w14:paraId="5B8565BD" w14:textId="1D5E569A" w:rsidR="007870D0" w:rsidRDefault="00A976F2" w:rsidP="00E666CE">
      <w:pPr>
        <w:pStyle w:val="Caption"/>
        <w:widowControl w:val="0"/>
      </w:pPr>
      <w:bookmarkStart w:id="848" w:name="_Toc180279792"/>
      <w:bookmarkStart w:id="849" w:name="_Toc180435476"/>
      <w:r>
        <w:t xml:space="preserve">Hình </w:t>
      </w:r>
      <w:fldSimple w:instr=" STYLEREF 1 \s ">
        <w:r w:rsidR="001C794A">
          <w:rPr>
            <w:noProof/>
          </w:rPr>
          <w:t>4</w:t>
        </w:r>
      </w:fldSimple>
      <w:r w:rsidR="006B790F">
        <w:t>.</w:t>
      </w:r>
      <w:fldSimple w:instr=" SEQ Hình \* ARABIC \s 1 ">
        <w:r w:rsidR="001C794A">
          <w:rPr>
            <w:noProof/>
          </w:rPr>
          <w:t>48</w:t>
        </w:r>
      </w:fldSimple>
      <w:r>
        <w:t xml:space="preserve">. </w:t>
      </w:r>
      <w:r w:rsidRPr="007870D0">
        <w:t xml:space="preserve">Màn hình </w:t>
      </w:r>
      <w:r>
        <w:t>thử nghiệm</w:t>
      </w:r>
      <w:r w:rsidRPr="007870D0">
        <w:t xml:space="preserve"> danh sách sản phẩm</w:t>
      </w:r>
      <w:bookmarkEnd w:id="848"/>
      <w:bookmarkEnd w:id="849"/>
    </w:p>
    <w:p w14:paraId="4BE6E266" w14:textId="5051C8C2" w:rsidR="006F45AF" w:rsidRPr="0085453A" w:rsidRDefault="006F45AF" w:rsidP="00E666CE">
      <w:pPr>
        <w:pStyle w:val="Styletr"/>
        <w:widowControl w:val="0"/>
      </w:pPr>
      <w:r w:rsidRPr="0085453A">
        <w:t xml:space="preserve">Tại màn hình danh sách </w:t>
      </w:r>
      <w:r>
        <w:rPr>
          <w:lang w:val="en-US"/>
        </w:rPr>
        <w:t>sản phẩm</w:t>
      </w:r>
      <w:r w:rsidRPr="0085453A">
        <w:t>, người dùng chọn vào nút</w:t>
      </w:r>
      <w:r>
        <w:rPr>
          <w:lang w:val="en-US"/>
        </w:rPr>
        <w:t xml:space="preserve"> Tạo</w:t>
      </w:r>
      <w:r w:rsidRPr="0085453A">
        <w:t xml:space="preserve">, hệ thống mở ra màn hình thêm mới </w:t>
      </w:r>
      <w:r>
        <w:rPr>
          <w:lang w:val="en-US"/>
        </w:rPr>
        <w:t>sản phẩm</w:t>
      </w:r>
    </w:p>
    <w:p w14:paraId="42071D36" w14:textId="77777777" w:rsidR="00A976F2" w:rsidRDefault="00BC6403" w:rsidP="00E666CE">
      <w:pPr>
        <w:pStyle w:val="Caption"/>
        <w:widowControl w:val="0"/>
        <w:spacing w:after="0"/>
      </w:pPr>
      <w:r>
        <w:rPr>
          <w:noProof/>
          <w:lang w:val="vi-VN" w:eastAsia="vi-VN"/>
        </w:rPr>
        <w:drawing>
          <wp:inline distT="0" distB="0" distL="0" distR="0" wp14:anchorId="70943E13" wp14:editId="4A68E769">
            <wp:extent cx="5940425" cy="2866390"/>
            <wp:effectExtent l="0" t="0" r="3175" b="0"/>
            <wp:docPr id="937676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76465" name="Picture 1" descr="A screenshot of a computer&#10;&#10;Description automatically generated"/>
                    <pic:cNvPicPr/>
                  </pic:nvPicPr>
                  <pic:blipFill>
                    <a:blip r:embed="rId131"/>
                    <a:stretch>
                      <a:fillRect/>
                    </a:stretch>
                  </pic:blipFill>
                  <pic:spPr>
                    <a:xfrm>
                      <a:off x="0" y="0"/>
                      <a:ext cx="5940425" cy="2866390"/>
                    </a:xfrm>
                    <a:prstGeom prst="rect">
                      <a:avLst/>
                    </a:prstGeom>
                  </pic:spPr>
                </pic:pic>
              </a:graphicData>
            </a:graphic>
          </wp:inline>
        </w:drawing>
      </w:r>
    </w:p>
    <w:p w14:paraId="27CF5DF8" w14:textId="3734116F" w:rsidR="007870D0" w:rsidRDefault="00A976F2" w:rsidP="00E666CE">
      <w:pPr>
        <w:pStyle w:val="Caption"/>
        <w:widowControl w:val="0"/>
      </w:pPr>
      <w:bookmarkStart w:id="850" w:name="_Toc180279793"/>
      <w:bookmarkStart w:id="851" w:name="_Toc180435477"/>
      <w:r>
        <w:t xml:space="preserve">Hình </w:t>
      </w:r>
      <w:fldSimple w:instr=" STYLEREF 1 \s ">
        <w:r w:rsidR="001C794A">
          <w:rPr>
            <w:noProof/>
          </w:rPr>
          <w:t>4</w:t>
        </w:r>
      </w:fldSimple>
      <w:r w:rsidR="006B790F">
        <w:t>.</w:t>
      </w:r>
      <w:fldSimple w:instr=" SEQ Hình \* ARABIC \s 1 ">
        <w:r w:rsidR="001C794A">
          <w:rPr>
            <w:noProof/>
          </w:rPr>
          <w:t>49</w:t>
        </w:r>
      </w:fldSimple>
      <w:r>
        <w:t xml:space="preserve">. </w:t>
      </w:r>
      <w:r w:rsidRPr="007870D0">
        <w:t>Màn hình thử nghiệm thêm mới sản phẩm</w:t>
      </w:r>
      <w:bookmarkEnd w:id="850"/>
      <w:bookmarkEnd w:id="851"/>
    </w:p>
    <w:p w14:paraId="2C6CF14A" w14:textId="25C49AB9" w:rsidR="006F45AF" w:rsidRPr="0085453A" w:rsidRDefault="006F45AF" w:rsidP="00E666CE">
      <w:pPr>
        <w:pStyle w:val="StyleCng"/>
        <w:widowControl w:val="0"/>
        <w:numPr>
          <w:ilvl w:val="0"/>
          <w:numId w:val="6"/>
        </w:numPr>
        <w:spacing w:line="288" w:lineRule="auto"/>
      </w:pPr>
      <w:r w:rsidRPr="0085453A">
        <w:t>Nếu người dùng nhập đầy đủ</w:t>
      </w:r>
      <w:r>
        <w:t>, hợp lệ</w:t>
      </w:r>
      <w:r w:rsidRPr="0085453A">
        <w:t xml:space="preserve"> thông tin bắt sau đó ấn </w:t>
      </w:r>
      <w:r w:rsidR="003F4731">
        <w:t>icon upload</w:t>
      </w:r>
      <w:r w:rsidRPr="0085453A">
        <w:t>, hệ thống gửi thông báo thêm mới thành công.</w:t>
      </w:r>
    </w:p>
    <w:p w14:paraId="143D038E" w14:textId="5BB5E568" w:rsidR="006F45AF" w:rsidRDefault="006F45AF" w:rsidP="00E666CE">
      <w:pPr>
        <w:pStyle w:val="StyleCng"/>
        <w:widowControl w:val="0"/>
        <w:numPr>
          <w:ilvl w:val="0"/>
          <w:numId w:val="6"/>
        </w:numPr>
        <w:spacing w:line="288" w:lineRule="auto"/>
      </w:pPr>
      <w:r w:rsidRPr="0085453A">
        <w:t xml:space="preserve">Nếu người dùng thiếu thông tin bắt buộc hoặc </w:t>
      </w:r>
      <w:r>
        <w:t>thông tin không hợp lệ sẽ hiển thị thông báo lỗi.</w:t>
      </w:r>
    </w:p>
    <w:p w14:paraId="2C4F326D" w14:textId="0967A6C5" w:rsidR="006F45AF" w:rsidRPr="0085453A" w:rsidRDefault="006F45AF" w:rsidP="00E666CE">
      <w:pPr>
        <w:pStyle w:val="Styletr"/>
        <w:widowControl w:val="0"/>
      </w:pPr>
      <w:r w:rsidRPr="0085453A">
        <w:t>Tại màn hình danh sách</w:t>
      </w:r>
      <w:r w:rsidR="003F4731">
        <w:rPr>
          <w:lang w:val="en-US"/>
        </w:rPr>
        <w:t xml:space="preserve"> sản phẩm</w:t>
      </w:r>
      <w:r w:rsidRPr="0085453A">
        <w:t xml:space="preserve">, người dùng chọn </w:t>
      </w:r>
      <w:r w:rsidR="003F4731">
        <w:rPr>
          <w:lang w:val="en-US"/>
        </w:rPr>
        <w:t xml:space="preserve">xem chi tiết sản phẩm để </w:t>
      </w:r>
      <w:r w:rsidRPr="0085453A">
        <w:t>cập nhật</w:t>
      </w:r>
      <w:r w:rsidR="003F4731">
        <w:rPr>
          <w:lang w:val="en-US"/>
        </w:rPr>
        <w:t xml:space="preserve"> thông tin sản phẩm</w:t>
      </w:r>
      <w:r w:rsidRPr="0085453A">
        <w:t>, hệ thống mở ra chức năng</w:t>
      </w:r>
      <w:r w:rsidR="003F4731">
        <w:rPr>
          <w:lang w:val="en-US"/>
        </w:rPr>
        <w:t xml:space="preserve"> sửa sản phẩm</w:t>
      </w:r>
      <w:r w:rsidRPr="0085453A">
        <w:t xml:space="preserve">. Cách hoạt động </w:t>
      </w:r>
      <w:r w:rsidRPr="0085453A">
        <w:lastRenderedPageBreak/>
        <w:t xml:space="preserve">giống với </w:t>
      </w:r>
      <w:r w:rsidR="003F4731">
        <w:rPr>
          <w:lang w:val="en-US"/>
        </w:rPr>
        <w:t>thêm sản phẩm.</w:t>
      </w:r>
    </w:p>
    <w:p w14:paraId="0D774880" w14:textId="43CB3365" w:rsidR="006F45AF" w:rsidRPr="00B26918" w:rsidRDefault="006F45AF" w:rsidP="00E666CE">
      <w:pPr>
        <w:pStyle w:val="Styletr"/>
        <w:widowControl w:val="0"/>
      </w:pPr>
      <w:r w:rsidRPr="0085453A">
        <w:t xml:space="preserve">Tại màn hình danh sách </w:t>
      </w:r>
      <w:r w:rsidR="003F4731" w:rsidRPr="00E666CE">
        <w:t>sản phẩm</w:t>
      </w:r>
      <w:r w:rsidRPr="0085453A">
        <w:t xml:space="preserve">, người dùng </w:t>
      </w:r>
      <w:r w:rsidR="003F4731" w:rsidRPr="00E666CE">
        <w:t xml:space="preserve">tích </w:t>
      </w:r>
      <w:r w:rsidRPr="0085453A">
        <w:t xml:space="preserve">chọn </w:t>
      </w:r>
      <w:r w:rsidR="003F4731" w:rsidRPr="00E666CE">
        <w:t>một hoặc nhiều sản phẩm đ</w:t>
      </w:r>
      <w:r w:rsidRPr="0085453A">
        <w:t xml:space="preserve">a, hệ thống hiển thị </w:t>
      </w:r>
      <w:r w:rsidR="003F4731" w:rsidRPr="00E666CE">
        <w:t>icon Xóa</w:t>
      </w:r>
      <w:r w:rsidRPr="0085453A">
        <w:t xml:space="preserve">. Người dùng nhấn nút </w:t>
      </w:r>
      <w:r w:rsidR="003F4731" w:rsidRPr="00E666CE">
        <w:t>Xóa</w:t>
      </w:r>
      <w:r w:rsidRPr="0085453A">
        <w:t xml:space="preserve"> để xóa. Hệ thống hiển thị thông báo xóa thành công</w:t>
      </w:r>
      <w:r w:rsidR="003F4731" w:rsidRPr="00E666CE">
        <w:t>.</w:t>
      </w:r>
    </w:p>
    <w:p w14:paraId="1B22EBE0" w14:textId="0ACFE8E4" w:rsidR="004B1D55" w:rsidRPr="00E666CE" w:rsidRDefault="004B1D55" w:rsidP="00E666CE">
      <w:pPr>
        <w:pStyle w:val="Heading3"/>
        <w:keepNext w:val="0"/>
        <w:widowControl w:val="0"/>
        <w:rPr>
          <w:lang w:val="vi-VN"/>
        </w:rPr>
      </w:pPr>
      <w:bookmarkStart w:id="852" w:name="_Toc179783241"/>
      <w:bookmarkStart w:id="853" w:name="_Toc180279688"/>
      <w:bookmarkStart w:id="854" w:name="_Toc180503881"/>
      <w:r w:rsidRPr="00E666CE">
        <w:rPr>
          <w:lang w:val="vi-VN"/>
        </w:rPr>
        <w:t>Chức năng quản lý loại sản phẩm (Admin)</w:t>
      </w:r>
      <w:bookmarkEnd w:id="852"/>
      <w:bookmarkEnd w:id="853"/>
      <w:bookmarkEnd w:id="854"/>
    </w:p>
    <w:p w14:paraId="7B918871" w14:textId="0CDC7A20" w:rsidR="003F4731" w:rsidRPr="0085453A" w:rsidRDefault="003F4731" w:rsidP="00E666CE">
      <w:pPr>
        <w:pStyle w:val="Styletr"/>
        <w:widowControl w:val="0"/>
      </w:pPr>
      <w:r w:rsidRPr="0085453A">
        <w:t>Khi người dùng chọn vào chức năng quản lý</w:t>
      </w:r>
      <w:r w:rsidRPr="00E666CE">
        <w:t xml:space="preserve"> loại sản phẩm</w:t>
      </w:r>
      <w:r w:rsidRPr="0085453A">
        <w:t xml:space="preserve">, hệ thống mở ra màn hình danh sách </w:t>
      </w:r>
      <w:r w:rsidRPr="00E666CE">
        <w:t>loại sản phẩm</w:t>
      </w:r>
      <w:r w:rsidRPr="0085453A">
        <w:t>.</w:t>
      </w:r>
    </w:p>
    <w:p w14:paraId="1279F053" w14:textId="77777777" w:rsidR="00DC161A" w:rsidRDefault="003F4731" w:rsidP="00E666CE">
      <w:pPr>
        <w:pStyle w:val="Caption"/>
        <w:widowControl w:val="0"/>
      </w:pPr>
      <w:r>
        <w:rPr>
          <w:noProof/>
          <w:lang w:val="vi-VN" w:eastAsia="vi-VN"/>
        </w:rPr>
        <w:drawing>
          <wp:inline distT="0" distB="0" distL="0" distR="0" wp14:anchorId="70BBB69E" wp14:editId="1576F33B">
            <wp:extent cx="5940425" cy="2869565"/>
            <wp:effectExtent l="0" t="0" r="3175" b="6985"/>
            <wp:docPr id="201399464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94646" name="Picture 1" descr="A screenshot of a menu&#10;&#10;Description automatically generated"/>
                    <pic:cNvPicPr/>
                  </pic:nvPicPr>
                  <pic:blipFill>
                    <a:blip r:embed="rId132"/>
                    <a:stretch>
                      <a:fillRect/>
                    </a:stretch>
                  </pic:blipFill>
                  <pic:spPr>
                    <a:xfrm>
                      <a:off x="0" y="0"/>
                      <a:ext cx="5940425" cy="2869565"/>
                    </a:xfrm>
                    <a:prstGeom prst="rect">
                      <a:avLst/>
                    </a:prstGeom>
                  </pic:spPr>
                </pic:pic>
              </a:graphicData>
            </a:graphic>
          </wp:inline>
        </w:drawing>
      </w:r>
    </w:p>
    <w:p w14:paraId="192C4234" w14:textId="137B57C3" w:rsidR="003F4731" w:rsidRPr="0085453A" w:rsidRDefault="00DC161A" w:rsidP="00E666CE">
      <w:pPr>
        <w:pStyle w:val="Caption"/>
        <w:widowControl w:val="0"/>
      </w:pPr>
      <w:bookmarkStart w:id="855" w:name="_Toc180279794"/>
      <w:bookmarkStart w:id="856" w:name="_Toc180435478"/>
      <w:r>
        <w:t xml:space="preserve">Hình </w:t>
      </w:r>
      <w:fldSimple w:instr=" STYLEREF 1 \s ">
        <w:r w:rsidR="001C794A">
          <w:rPr>
            <w:noProof/>
          </w:rPr>
          <w:t>4</w:t>
        </w:r>
      </w:fldSimple>
      <w:r w:rsidR="006B790F">
        <w:t>.</w:t>
      </w:r>
      <w:fldSimple w:instr=" SEQ Hình \* ARABIC \s 1 ">
        <w:r w:rsidR="001C794A">
          <w:rPr>
            <w:noProof/>
          </w:rPr>
          <w:t>50</w:t>
        </w:r>
      </w:fldSimple>
      <w:r>
        <w:t xml:space="preserve">. </w:t>
      </w:r>
      <w:r w:rsidRPr="007870D0">
        <w:t xml:space="preserve">Màn hình </w:t>
      </w:r>
      <w:r>
        <w:t>thử nghiệm</w:t>
      </w:r>
      <w:r w:rsidRPr="007870D0">
        <w:t xml:space="preserve"> danh sách loại sản phẩm</w:t>
      </w:r>
      <w:bookmarkEnd w:id="855"/>
      <w:bookmarkEnd w:id="856"/>
    </w:p>
    <w:p w14:paraId="2AFF7CB8" w14:textId="0074FF62" w:rsidR="003F4731" w:rsidRPr="0085453A" w:rsidRDefault="003F4731" w:rsidP="00E666CE">
      <w:pPr>
        <w:pStyle w:val="Styletr"/>
        <w:widowControl w:val="0"/>
      </w:pPr>
      <w:r w:rsidRPr="0085453A">
        <w:t>Tại màn hình danh sách</w:t>
      </w:r>
      <w:r>
        <w:rPr>
          <w:lang w:val="en-US"/>
        </w:rPr>
        <w:t xml:space="preserve"> loại</w:t>
      </w:r>
      <w:r w:rsidRPr="0085453A">
        <w:t xml:space="preserve"> </w:t>
      </w:r>
      <w:r>
        <w:rPr>
          <w:lang w:val="en-US"/>
        </w:rPr>
        <w:t>sản phẩm</w:t>
      </w:r>
      <w:r w:rsidRPr="0085453A">
        <w:t>, người dùng chọn vào nút</w:t>
      </w:r>
      <w:r>
        <w:rPr>
          <w:lang w:val="en-US"/>
        </w:rPr>
        <w:t xml:space="preserve"> Tạo</w:t>
      </w:r>
      <w:r w:rsidRPr="0085453A">
        <w:t xml:space="preserve">, hệ thống mở ra màn hình thêm mới </w:t>
      </w:r>
      <w:r>
        <w:rPr>
          <w:lang w:val="en-US"/>
        </w:rPr>
        <w:t>loại sản phẩm</w:t>
      </w:r>
    </w:p>
    <w:p w14:paraId="6C71D7EE" w14:textId="77777777" w:rsidR="00DC161A" w:rsidRDefault="003F4731" w:rsidP="00E666CE">
      <w:pPr>
        <w:pStyle w:val="Caption"/>
        <w:widowControl w:val="0"/>
        <w:spacing w:after="0"/>
      </w:pPr>
      <w:r>
        <w:rPr>
          <w:noProof/>
          <w:lang w:val="vi-VN" w:eastAsia="vi-VN"/>
        </w:rPr>
        <w:drawing>
          <wp:inline distT="0" distB="0" distL="0" distR="0" wp14:anchorId="1725D616" wp14:editId="7B8AC345">
            <wp:extent cx="5940425" cy="2847975"/>
            <wp:effectExtent l="0" t="0" r="3175" b="9525"/>
            <wp:docPr id="1859631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1788" name="Picture 1" descr="A screenshot of a computer&#10;&#10;Description automatically generated"/>
                    <pic:cNvPicPr/>
                  </pic:nvPicPr>
                  <pic:blipFill>
                    <a:blip r:embed="rId133"/>
                    <a:stretch>
                      <a:fillRect/>
                    </a:stretch>
                  </pic:blipFill>
                  <pic:spPr>
                    <a:xfrm>
                      <a:off x="0" y="0"/>
                      <a:ext cx="5940425" cy="2847975"/>
                    </a:xfrm>
                    <a:prstGeom prst="rect">
                      <a:avLst/>
                    </a:prstGeom>
                  </pic:spPr>
                </pic:pic>
              </a:graphicData>
            </a:graphic>
          </wp:inline>
        </w:drawing>
      </w:r>
    </w:p>
    <w:p w14:paraId="5E7E138E" w14:textId="603B7024" w:rsidR="007870D0" w:rsidRDefault="00DC161A" w:rsidP="00E666CE">
      <w:pPr>
        <w:pStyle w:val="Caption"/>
        <w:widowControl w:val="0"/>
      </w:pPr>
      <w:bookmarkStart w:id="857" w:name="_Toc180279795"/>
      <w:bookmarkStart w:id="858" w:name="_Toc180435479"/>
      <w:r>
        <w:t xml:space="preserve">Hình </w:t>
      </w:r>
      <w:fldSimple w:instr=" STYLEREF 1 \s ">
        <w:r w:rsidR="001C794A">
          <w:rPr>
            <w:noProof/>
          </w:rPr>
          <w:t>4</w:t>
        </w:r>
      </w:fldSimple>
      <w:r w:rsidR="006B790F">
        <w:t>.</w:t>
      </w:r>
      <w:fldSimple w:instr=" SEQ Hình \* ARABIC \s 1 ">
        <w:r w:rsidR="001C794A">
          <w:rPr>
            <w:noProof/>
          </w:rPr>
          <w:t>51</w:t>
        </w:r>
      </w:fldSimple>
      <w:r>
        <w:t xml:space="preserve">. </w:t>
      </w:r>
      <w:r w:rsidRPr="007870D0">
        <w:t>Màn hình thử nghiệm thêm mới loại sản phẩm</w:t>
      </w:r>
      <w:bookmarkEnd w:id="857"/>
      <w:bookmarkEnd w:id="858"/>
    </w:p>
    <w:p w14:paraId="0F2C964D" w14:textId="77777777" w:rsidR="003F4731" w:rsidRPr="0085453A" w:rsidRDefault="003F4731" w:rsidP="00E666CE">
      <w:pPr>
        <w:pStyle w:val="StyleCng"/>
        <w:widowControl w:val="0"/>
        <w:numPr>
          <w:ilvl w:val="0"/>
          <w:numId w:val="6"/>
        </w:numPr>
        <w:spacing w:line="288" w:lineRule="auto"/>
      </w:pPr>
      <w:r w:rsidRPr="0085453A">
        <w:lastRenderedPageBreak/>
        <w:t>Nếu người dùng nhập đầy đủ</w:t>
      </w:r>
      <w:r>
        <w:t>, hợp lệ</w:t>
      </w:r>
      <w:r w:rsidRPr="0085453A">
        <w:t xml:space="preserve"> thông tin bắt sau đó ấn </w:t>
      </w:r>
      <w:r>
        <w:t>icon upload</w:t>
      </w:r>
      <w:r w:rsidRPr="0085453A">
        <w:t>, hệ thống gửi thông báo thêm mới thành công.</w:t>
      </w:r>
    </w:p>
    <w:p w14:paraId="2DC928C5" w14:textId="77777777" w:rsidR="00F27CCA" w:rsidRDefault="003F4731" w:rsidP="00E666CE">
      <w:pPr>
        <w:pStyle w:val="Caption"/>
        <w:widowControl w:val="0"/>
      </w:pPr>
      <w:r>
        <w:rPr>
          <w:noProof/>
          <w:lang w:val="vi-VN" w:eastAsia="vi-VN"/>
        </w:rPr>
        <w:drawing>
          <wp:inline distT="0" distB="0" distL="0" distR="0" wp14:anchorId="535E03AF" wp14:editId="23F4D8D9">
            <wp:extent cx="5940425" cy="2847975"/>
            <wp:effectExtent l="0" t="0" r="3175" b="9525"/>
            <wp:docPr id="1208833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33199" name="Picture 1" descr="A screenshot of a computer&#10;&#10;Description automatically generated"/>
                    <pic:cNvPicPr/>
                  </pic:nvPicPr>
                  <pic:blipFill>
                    <a:blip r:embed="rId134"/>
                    <a:stretch>
                      <a:fillRect/>
                    </a:stretch>
                  </pic:blipFill>
                  <pic:spPr>
                    <a:xfrm>
                      <a:off x="0" y="0"/>
                      <a:ext cx="5940425" cy="2847975"/>
                    </a:xfrm>
                    <a:prstGeom prst="rect">
                      <a:avLst/>
                    </a:prstGeom>
                  </pic:spPr>
                </pic:pic>
              </a:graphicData>
            </a:graphic>
          </wp:inline>
        </w:drawing>
      </w:r>
    </w:p>
    <w:p w14:paraId="229291F7" w14:textId="7ECD65C8" w:rsidR="007870D0" w:rsidRDefault="00F27CCA" w:rsidP="00E666CE">
      <w:pPr>
        <w:pStyle w:val="Caption"/>
        <w:widowControl w:val="0"/>
      </w:pPr>
      <w:bookmarkStart w:id="859" w:name="_Toc180279796"/>
      <w:bookmarkStart w:id="860" w:name="_Toc180435480"/>
      <w:r>
        <w:t xml:space="preserve">Hình </w:t>
      </w:r>
      <w:fldSimple w:instr=" STYLEREF 1 \s ">
        <w:r w:rsidR="001C794A">
          <w:rPr>
            <w:noProof/>
          </w:rPr>
          <w:t>4</w:t>
        </w:r>
      </w:fldSimple>
      <w:r w:rsidR="006B790F">
        <w:t>.</w:t>
      </w:r>
      <w:fldSimple w:instr=" SEQ Hình \* ARABIC \s 1 ">
        <w:r w:rsidR="001C794A">
          <w:rPr>
            <w:noProof/>
          </w:rPr>
          <w:t>52</w:t>
        </w:r>
      </w:fldSimple>
      <w:r>
        <w:t xml:space="preserve">. </w:t>
      </w:r>
      <w:r w:rsidRPr="007870D0">
        <w:t>Màn hình thử nghiệm thêm mới loại sản phẩm thành công</w:t>
      </w:r>
      <w:bookmarkEnd w:id="859"/>
      <w:bookmarkEnd w:id="860"/>
    </w:p>
    <w:p w14:paraId="5000FF2B" w14:textId="267ABC0A" w:rsidR="007870D0" w:rsidRDefault="003F4731" w:rsidP="00E666CE">
      <w:pPr>
        <w:pStyle w:val="StyleCng"/>
        <w:widowControl w:val="0"/>
        <w:numPr>
          <w:ilvl w:val="0"/>
          <w:numId w:val="6"/>
        </w:numPr>
        <w:spacing w:line="288" w:lineRule="auto"/>
      </w:pPr>
      <w:r w:rsidRPr="0085453A">
        <w:t xml:space="preserve">Nếu người dùng thiếu thông tin bắt buộc hoặc </w:t>
      </w:r>
      <w:r>
        <w:t>thông tin không hợp lệ sẽ hiển thị thông báo lỗi.</w:t>
      </w:r>
    </w:p>
    <w:p w14:paraId="171A15FD" w14:textId="439CDDE0" w:rsidR="003F4731" w:rsidRPr="0085453A" w:rsidRDefault="003F4731" w:rsidP="00E666CE">
      <w:pPr>
        <w:pStyle w:val="Styletr"/>
        <w:widowControl w:val="0"/>
      </w:pPr>
      <w:r w:rsidRPr="0085453A">
        <w:t>Tại màn hình danh sách</w:t>
      </w:r>
      <w:r>
        <w:rPr>
          <w:lang w:val="en-US"/>
        </w:rPr>
        <w:t xml:space="preserve"> loại sản phẩm</w:t>
      </w:r>
      <w:r w:rsidRPr="0085453A">
        <w:t xml:space="preserve">, người dùng chọn </w:t>
      </w:r>
      <w:r>
        <w:rPr>
          <w:lang w:val="en-US"/>
        </w:rPr>
        <w:t xml:space="preserve">xem chi tiết loại sản phẩm để </w:t>
      </w:r>
      <w:r w:rsidRPr="0085453A">
        <w:t>cập nhật</w:t>
      </w:r>
      <w:r>
        <w:rPr>
          <w:lang w:val="en-US"/>
        </w:rPr>
        <w:t xml:space="preserve"> thông tin loại sản phẩm</w:t>
      </w:r>
      <w:r w:rsidRPr="0085453A">
        <w:t>, hệ thống mở ra chức năng</w:t>
      </w:r>
      <w:r>
        <w:rPr>
          <w:lang w:val="en-US"/>
        </w:rPr>
        <w:t xml:space="preserve"> sửa loại sản phẩm</w:t>
      </w:r>
      <w:r w:rsidRPr="0085453A">
        <w:t xml:space="preserve">. Cách hoạt động giống với </w:t>
      </w:r>
      <w:r>
        <w:rPr>
          <w:lang w:val="en-US"/>
        </w:rPr>
        <w:t>thêm sản phẩm.</w:t>
      </w:r>
    </w:p>
    <w:p w14:paraId="13F82794" w14:textId="7AA29DA2" w:rsidR="007870D0" w:rsidRPr="00F079ED" w:rsidRDefault="003F4731" w:rsidP="00E666CE">
      <w:pPr>
        <w:pStyle w:val="Styletr"/>
        <w:widowControl w:val="0"/>
      </w:pPr>
      <w:r w:rsidRPr="0085453A">
        <w:t xml:space="preserve">Tại màn hình danh sách </w:t>
      </w:r>
      <w:r w:rsidRPr="00E666CE">
        <w:t>sản phẩm</w:t>
      </w:r>
      <w:r w:rsidRPr="0085453A">
        <w:t xml:space="preserve">, người dùng </w:t>
      </w:r>
      <w:r w:rsidRPr="00E666CE">
        <w:t xml:space="preserve">tích </w:t>
      </w:r>
      <w:r w:rsidRPr="0085453A">
        <w:t xml:space="preserve">chọn </w:t>
      </w:r>
      <w:r w:rsidRPr="00E666CE">
        <w:t>một hoặc nhiều loại sản phẩm</w:t>
      </w:r>
      <w:r w:rsidRPr="0085453A">
        <w:t xml:space="preserve">, hệ thống hiển thị </w:t>
      </w:r>
      <w:r w:rsidRPr="00E666CE">
        <w:t>icon Xóa</w:t>
      </w:r>
      <w:r w:rsidR="00836B29" w:rsidRPr="00E666CE">
        <w:t>, nhấn icon h</w:t>
      </w:r>
      <w:r w:rsidRPr="0085453A">
        <w:t>ệ thống hiển thị thông báo xóa thành công</w:t>
      </w:r>
      <w:r w:rsidRPr="00E666CE">
        <w:t>.</w:t>
      </w:r>
    </w:p>
    <w:p w14:paraId="054D3C5B" w14:textId="1A2B1B71" w:rsidR="004B1D55" w:rsidRPr="00E666CE" w:rsidRDefault="004B1D55" w:rsidP="00E666CE">
      <w:pPr>
        <w:pStyle w:val="Heading3"/>
        <w:keepNext w:val="0"/>
        <w:widowControl w:val="0"/>
        <w:rPr>
          <w:lang w:val="vi-VN"/>
        </w:rPr>
      </w:pPr>
      <w:bookmarkStart w:id="861" w:name="_Toc179783242"/>
      <w:bookmarkStart w:id="862" w:name="_Toc180279689"/>
      <w:bookmarkStart w:id="863" w:name="_Toc180503882"/>
      <w:r w:rsidRPr="00E666CE">
        <w:rPr>
          <w:lang w:val="vi-VN"/>
        </w:rPr>
        <w:t>Chức năng quản lý nhà hàng</w:t>
      </w:r>
      <w:r w:rsidR="00A24FF6" w:rsidRPr="00E666CE">
        <w:rPr>
          <w:lang w:val="vi-VN"/>
        </w:rPr>
        <w:t xml:space="preserve"> (Admin)</w:t>
      </w:r>
      <w:bookmarkEnd w:id="861"/>
      <w:bookmarkEnd w:id="862"/>
      <w:bookmarkEnd w:id="863"/>
    </w:p>
    <w:p w14:paraId="60F4E098" w14:textId="365C5271" w:rsidR="003F4731" w:rsidRPr="0085453A" w:rsidRDefault="003F4731" w:rsidP="00E666CE">
      <w:pPr>
        <w:pStyle w:val="Styletr"/>
        <w:widowControl w:val="0"/>
      </w:pPr>
      <w:r w:rsidRPr="0085453A">
        <w:t>Khi người dùng chọn vào chức năng quản lý</w:t>
      </w:r>
      <w:r w:rsidRPr="00E666CE">
        <w:t xml:space="preserve"> </w:t>
      </w:r>
      <w:r w:rsidR="00836B29" w:rsidRPr="00E666CE">
        <w:t>nhà hàng</w:t>
      </w:r>
      <w:r w:rsidRPr="0085453A">
        <w:t xml:space="preserve">, hệ thống mở ra màn hình danh sách </w:t>
      </w:r>
      <w:r w:rsidR="00836B29" w:rsidRPr="00E666CE">
        <w:t>nhà hàng</w:t>
      </w:r>
      <w:r w:rsidRPr="0085453A">
        <w:t>.</w:t>
      </w:r>
    </w:p>
    <w:p w14:paraId="57F4641E" w14:textId="77777777" w:rsidR="002945BC" w:rsidRDefault="003F4731" w:rsidP="00E666CE">
      <w:pPr>
        <w:pStyle w:val="Caption"/>
        <w:widowControl w:val="0"/>
      </w:pPr>
      <w:r>
        <w:rPr>
          <w:noProof/>
          <w:lang w:val="vi-VN" w:eastAsia="vi-VN"/>
        </w:rPr>
        <w:lastRenderedPageBreak/>
        <w:drawing>
          <wp:inline distT="0" distB="0" distL="0" distR="0" wp14:anchorId="512FE916" wp14:editId="363474AA">
            <wp:extent cx="5940425" cy="2847975"/>
            <wp:effectExtent l="0" t="0" r="3175" b="9525"/>
            <wp:docPr id="2066904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4038" name="Picture 1" descr="A screenshot of a computer&#10;&#10;Description automatically generated"/>
                    <pic:cNvPicPr/>
                  </pic:nvPicPr>
                  <pic:blipFill>
                    <a:blip r:embed="rId135"/>
                    <a:stretch>
                      <a:fillRect/>
                    </a:stretch>
                  </pic:blipFill>
                  <pic:spPr>
                    <a:xfrm>
                      <a:off x="0" y="0"/>
                      <a:ext cx="5940425" cy="2847975"/>
                    </a:xfrm>
                    <a:prstGeom prst="rect">
                      <a:avLst/>
                    </a:prstGeom>
                  </pic:spPr>
                </pic:pic>
              </a:graphicData>
            </a:graphic>
          </wp:inline>
        </w:drawing>
      </w:r>
    </w:p>
    <w:p w14:paraId="407E2C7D" w14:textId="6C0D3FD6" w:rsidR="007870D0" w:rsidRDefault="002945BC" w:rsidP="00E666CE">
      <w:pPr>
        <w:pStyle w:val="Caption"/>
        <w:widowControl w:val="0"/>
      </w:pPr>
      <w:bookmarkStart w:id="864" w:name="_Toc180279797"/>
      <w:bookmarkStart w:id="865" w:name="_Toc180435481"/>
      <w:r>
        <w:t xml:space="preserve">Hình </w:t>
      </w:r>
      <w:fldSimple w:instr=" STYLEREF 1 \s ">
        <w:r w:rsidR="001C794A">
          <w:rPr>
            <w:noProof/>
          </w:rPr>
          <w:t>4</w:t>
        </w:r>
      </w:fldSimple>
      <w:r w:rsidR="006B790F">
        <w:t>.</w:t>
      </w:r>
      <w:fldSimple w:instr=" SEQ Hình \* ARABIC \s 1 ">
        <w:r w:rsidR="001C794A">
          <w:rPr>
            <w:noProof/>
          </w:rPr>
          <w:t>53</w:t>
        </w:r>
      </w:fldSimple>
      <w:r>
        <w:t xml:space="preserve">. </w:t>
      </w:r>
      <w:r w:rsidRPr="007870D0">
        <w:t xml:space="preserve">Màn hình </w:t>
      </w:r>
      <w:r>
        <w:t>thử nghiệm</w:t>
      </w:r>
      <w:r w:rsidRPr="007870D0">
        <w:t xml:space="preserve"> danh sách nhà hàng</w:t>
      </w:r>
      <w:bookmarkEnd w:id="864"/>
      <w:bookmarkEnd w:id="865"/>
    </w:p>
    <w:p w14:paraId="52C05FA1" w14:textId="26237D8F" w:rsidR="003F4731" w:rsidRPr="0085453A" w:rsidRDefault="003F4731" w:rsidP="00E666CE">
      <w:pPr>
        <w:pStyle w:val="Styletr"/>
        <w:widowControl w:val="0"/>
      </w:pPr>
      <w:r w:rsidRPr="0085453A">
        <w:t xml:space="preserve">Tại màn hình danh sách </w:t>
      </w:r>
      <w:r w:rsidR="00836B29">
        <w:rPr>
          <w:lang w:val="en-US"/>
        </w:rPr>
        <w:t>nhà hàng</w:t>
      </w:r>
      <w:r w:rsidRPr="0085453A">
        <w:t>, người dùng chọn vào nút</w:t>
      </w:r>
      <w:r>
        <w:rPr>
          <w:lang w:val="en-US"/>
        </w:rPr>
        <w:t xml:space="preserve"> Tạo</w:t>
      </w:r>
      <w:r w:rsidRPr="0085453A">
        <w:t xml:space="preserve">, hệ thống mở ra màn hình thêm mới </w:t>
      </w:r>
      <w:r w:rsidR="00836B29">
        <w:rPr>
          <w:lang w:val="en-US"/>
        </w:rPr>
        <w:t>nhà hàng</w:t>
      </w:r>
    </w:p>
    <w:p w14:paraId="4FC39197" w14:textId="77777777" w:rsidR="001D127B" w:rsidRDefault="00836B29" w:rsidP="00E666CE">
      <w:pPr>
        <w:pStyle w:val="Caption"/>
        <w:widowControl w:val="0"/>
        <w:spacing w:after="0"/>
      </w:pPr>
      <w:r>
        <w:rPr>
          <w:noProof/>
          <w:lang w:val="vi-VN" w:eastAsia="vi-VN"/>
        </w:rPr>
        <w:drawing>
          <wp:inline distT="0" distB="0" distL="0" distR="0" wp14:anchorId="304E9D35" wp14:editId="4850E392">
            <wp:extent cx="5940425" cy="2863215"/>
            <wp:effectExtent l="0" t="0" r="3175" b="0"/>
            <wp:docPr id="550066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66916" name="Picture 1" descr="A screenshot of a computer&#10;&#10;Description automatically generated"/>
                    <pic:cNvPicPr/>
                  </pic:nvPicPr>
                  <pic:blipFill>
                    <a:blip r:embed="rId136"/>
                    <a:stretch>
                      <a:fillRect/>
                    </a:stretch>
                  </pic:blipFill>
                  <pic:spPr>
                    <a:xfrm>
                      <a:off x="0" y="0"/>
                      <a:ext cx="5940425" cy="2863215"/>
                    </a:xfrm>
                    <a:prstGeom prst="rect">
                      <a:avLst/>
                    </a:prstGeom>
                  </pic:spPr>
                </pic:pic>
              </a:graphicData>
            </a:graphic>
          </wp:inline>
        </w:drawing>
      </w:r>
    </w:p>
    <w:p w14:paraId="4AC2AA31" w14:textId="57EFE147" w:rsidR="007870D0" w:rsidRDefault="001D127B" w:rsidP="00E666CE">
      <w:pPr>
        <w:pStyle w:val="Caption"/>
        <w:widowControl w:val="0"/>
      </w:pPr>
      <w:bookmarkStart w:id="866" w:name="_Toc180279798"/>
      <w:bookmarkStart w:id="867" w:name="_Toc180435482"/>
      <w:r>
        <w:t xml:space="preserve">Hình </w:t>
      </w:r>
      <w:fldSimple w:instr=" STYLEREF 1 \s ">
        <w:r w:rsidR="001C794A">
          <w:rPr>
            <w:noProof/>
          </w:rPr>
          <w:t>4</w:t>
        </w:r>
      </w:fldSimple>
      <w:r w:rsidR="006B790F">
        <w:t>.</w:t>
      </w:r>
      <w:fldSimple w:instr=" SEQ Hình \* ARABIC \s 1 ">
        <w:r w:rsidR="001C794A">
          <w:rPr>
            <w:noProof/>
          </w:rPr>
          <w:t>54</w:t>
        </w:r>
      </w:fldSimple>
      <w:r>
        <w:t xml:space="preserve">. </w:t>
      </w:r>
      <w:r w:rsidRPr="007870D0">
        <w:t>Màn hình thử nghiệm thêm mới nhà hàng</w:t>
      </w:r>
      <w:bookmarkEnd w:id="866"/>
      <w:bookmarkEnd w:id="867"/>
    </w:p>
    <w:p w14:paraId="255DE1A3" w14:textId="491EE600" w:rsidR="003F4731" w:rsidRPr="0085453A" w:rsidRDefault="003F4731" w:rsidP="00E666CE">
      <w:pPr>
        <w:pStyle w:val="StyleTr0"/>
        <w:widowControl w:val="0"/>
      </w:pPr>
      <w:r w:rsidRPr="0085453A">
        <w:t>Nếu người dùng nhập đầy đủ</w:t>
      </w:r>
      <w:r>
        <w:t>, hợp lệ</w:t>
      </w:r>
      <w:r w:rsidRPr="0085453A">
        <w:t xml:space="preserve"> thông tin bắt sau đó ấn </w:t>
      </w:r>
      <w:r>
        <w:t>icon upload</w:t>
      </w:r>
      <w:r w:rsidRPr="0085453A">
        <w:t>, hệ thống gửi thông báo thêm mới thành công.</w:t>
      </w:r>
    </w:p>
    <w:p w14:paraId="7092ED21" w14:textId="77777777" w:rsidR="001D127B" w:rsidRDefault="00836B29" w:rsidP="00E666CE">
      <w:pPr>
        <w:pStyle w:val="Caption"/>
        <w:widowControl w:val="0"/>
      </w:pPr>
      <w:r>
        <w:rPr>
          <w:noProof/>
          <w:lang w:val="vi-VN" w:eastAsia="vi-VN"/>
        </w:rPr>
        <w:lastRenderedPageBreak/>
        <w:drawing>
          <wp:inline distT="0" distB="0" distL="0" distR="0" wp14:anchorId="04F12F25" wp14:editId="719EE4EF">
            <wp:extent cx="5940425" cy="2867660"/>
            <wp:effectExtent l="0" t="0" r="3175" b="8890"/>
            <wp:docPr id="131296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60847" name="Picture 1" descr="A screenshot of a computer&#10;&#10;Description automatically generated"/>
                    <pic:cNvPicPr/>
                  </pic:nvPicPr>
                  <pic:blipFill>
                    <a:blip r:embed="rId137"/>
                    <a:stretch>
                      <a:fillRect/>
                    </a:stretch>
                  </pic:blipFill>
                  <pic:spPr>
                    <a:xfrm>
                      <a:off x="0" y="0"/>
                      <a:ext cx="5940425" cy="2867660"/>
                    </a:xfrm>
                    <a:prstGeom prst="rect">
                      <a:avLst/>
                    </a:prstGeom>
                  </pic:spPr>
                </pic:pic>
              </a:graphicData>
            </a:graphic>
          </wp:inline>
        </w:drawing>
      </w:r>
    </w:p>
    <w:p w14:paraId="731AEDCF" w14:textId="315E98CB" w:rsidR="007870D0" w:rsidRDefault="001D127B" w:rsidP="00E666CE">
      <w:pPr>
        <w:pStyle w:val="Caption"/>
        <w:widowControl w:val="0"/>
      </w:pPr>
      <w:bookmarkStart w:id="868" w:name="_Toc180279799"/>
      <w:bookmarkStart w:id="869" w:name="_Toc180435483"/>
      <w:r>
        <w:t xml:space="preserve">Hình </w:t>
      </w:r>
      <w:fldSimple w:instr=" STYLEREF 1 \s ">
        <w:r w:rsidR="001C794A">
          <w:rPr>
            <w:noProof/>
          </w:rPr>
          <w:t>4</w:t>
        </w:r>
      </w:fldSimple>
      <w:r w:rsidR="006B790F">
        <w:t>.</w:t>
      </w:r>
      <w:fldSimple w:instr=" SEQ Hình \* ARABIC \s 1 ">
        <w:r w:rsidR="001C794A">
          <w:rPr>
            <w:noProof/>
          </w:rPr>
          <w:t>55</w:t>
        </w:r>
      </w:fldSimple>
      <w:r>
        <w:t xml:space="preserve">. </w:t>
      </w:r>
      <w:r w:rsidRPr="007870D0">
        <w:t>Màn hình thử nghiệm thêm mới nhà hàng thành công</w:t>
      </w:r>
      <w:bookmarkEnd w:id="868"/>
      <w:bookmarkEnd w:id="869"/>
    </w:p>
    <w:p w14:paraId="78B72DCD" w14:textId="77777777" w:rsidR="003F4731" w:rsidRDefault="003F4731" w:rsidP="00E666CE">
      <w:pPr>
        <w:pStyle w:val="StyleCng"/>
        <w:widowControl w:val="0"/>
        <w:numPr>
          <w:ilvl w:val="0"/>
          <w:numId w:val="6"/>
        </w:numPr>
        <w:spacing w:line="288" w:lineRule="auto"/>
      </w:pPr>
      <w:r w:rsidRPr="0085453A">
        <w:t xml:space="preserve">Nếu người dùng thiếu thông tin bắt buộc hoặc </w:t>
      </w:r>
      <w:r>
        <w:t>thông tin không hợp lệ sẽ hiển thị thông báo lỗi.</w:t>
      </w:r>
    </w:p>
    <w:p w14:paraId="0AA0F6D9" w14:textId="4D7B1438" w:rsidR="003F4731" w:rsidRPr="0085453A" w:rsidRDefault="003F4731" w:rsidP="00E666CE">
      <w:pPr>
        <w:pStyle w:val="Styletr"/>
        <w:widowControl w:val="0"/>
      </w:pPr>
      <w:r w:rsidRPr="0085453A">
        <w:t>Tại màn hình danh sách</w:t>
      </w:r>
      <w:r>
        <w:rPr>
          <w:lang w:val="en-US"/>
        </w:rPr>
        <w:t xml:space="preserve"> </w:t>
      </w:r>
      <w:r w:rsidR="00836B29">
        <w:rPr>
          <w:lang w:val="en-US"/>
        </w:rPr>
        <w:t>nhà hàng</w:t>
      </w:r>
      <w:r w:rsidRPr="0085453A">
        <w:t xml:space="preserve">, người dùng chọn </w:t>
      </w:r>
      <w:r>
        <w:rPr>
          <w:lang w:val="en-US"/>
        </w:rPr>
        <w:t xml:space="preserve">xem chi tiết </w:t>
      </w:r>
      <w:r w:rsidR="00836B29">
        <w:rPr>
          <w:lang w:val="en-US"/>
        </w:rPr>
        <w:t xml:space="preserve">nhà hàng </w:t>
      </w:r>
      <w:r>
        <w:rPr>
          <w:lang w:val="en-US"/>
        </w:rPr>
        <w:t xml:space="preserve">để </w:t>
      </w:r>
      <w:r w:rsidRPr="0085453A">
        <w:t>cập nhật</w:t>
      </w:r>
      <w:r>
        <w:rPr>
          <w:lang w:val="en-US"/>
        </w:rPr>
        <w:t xml:space="preserve"> thông tin </w:t>
      </w:r>
      <w:r w:rsidR="00836B29">
        <w:rPr>
          <w:lang w:val="en-US"/>
        </w:rPr>
        <w:t>nhà hàng</w:t>
      </w:r>
      <w:r w:rsidRPr="0085453A">
        <w:t>, hệ thống mở ra chức năng</w:t>
      </w:r>
      <w:r>
        <w:rPr>
          <w:lang w:val="en-US"/>
        </w:rPr>
        <w:t xml:space="preserve"> sửa </w:t>
      </w:r>
      <w:r w:rsidR="00836B29">
        <w:rPr>
          <w:lang w:val="en-US"/>
        </w:rPr>
        <w:t>nhà hàng</w:t>
      </w:r>
      <w:r w:rsidRPr="0085453A">
        <w:t xml:space="preserve">. Cách hoạt động giống với </w:t>
      </w:r>
      <w:r>
        <w:rPr>
          <w:lang w:val="en-US"/>
        </w:rPr>
        <w:t xml:space="preserve">thêm </w:t>
      </w:r>
      <w:r w:rsidR="00836B29">
        <w:rPr>
          <w:lang w:val="en-US"/>
        </w:rPr>
        <w:t>nhà hàng</w:t>
      </w:r>
      <w:r>
        <w:rPr>
          <w:lang w:val="en-US"/>
        </w:rPr>
        <w:t>.</w:t>
      </w:r>
    </w:p>
    <w:p w14:paraId="5C2A9555" w14:textId="59F1A865" w:rsidR="003F4731" w:rsidRPr="00836B29" w:rsidRDefault="003F4731" w:rsidP="00E666CE">
      <w:pPr>
        <w:pStyle w:val="Styletr"/>
        <w:widowControl w:val="0"/>
      </w:pPr>
      <w:r w:rsidRPr="0085453A">
        <w:t xml:space="preserve">Tại màn hình danh sách </w:t>
      </w:r>
      <w:r w:rsidR="00836B29" w:rsidRPr="00E666CE">
        <w:t>nhà hàng</w:t>
      </w:r>
      <w:r w:rsidRPr="0085453A">
        <w:t xml:space="preserve">, người dùng </w:t>
      </w:r>
      <w:r w:rsidRPr="00E666CE">
        <w:t xml:space="preserve">tích </w:t>
      </w:r>
      <w:r w:rsidRPr="0085453A">
        <w:t xml:space="preserve">chọn </w:t>
      </w:r>
      <w:r w:rsidRPr="00E666CE">
        <w:t xml:space="preserve">một hoặc nhiều </w:t>
      </w:r>
      <w:r w:rsidR="00836B29" w:rsidRPr="00E666CE">
        <w:t>nhà hàng</w:t>
      </w:r>
      <w:r w:rsidRPr="0085453A">
        <w:t xml:space="preserve">, hệ thống hiển thị </w:t>
      </w:r>
      <w:r w:rsidRPr="00E666CE">
        <w:t>icon Xóa</w:t>
      </w:r>
      <w:r w:rsidR="00836B29" w:rsidRPr="00E666CE">
        <w:t>, nhấn icon h</w:t>
      </w:r>
      <w:r w:rsidRPr="0085453A">
        <w:t>ệ thống hiển thị thông báo xóa thành công</w:t>
      </w:r>
      <w:r w:rsidRPr="00E666CE">
        <w:t>.</w:t>
      </w:r>
    </w:p>
    <w:p w14:paraId="0606BB1D" w14:textId="0C579D01" w:rsidR="004B1D55" w:rsidRPr="00E666CE" w:rsidRDefault="004B1D55" w:rsidP="00E666CE">
      <w:pPr>
        <w:pStyle w:val="Heading3"/>
        <w:keepNext w:val="0"/>
        <w:widowControl w:val="0"/>
        <w:rPr>
          <w:lang w:val="vi-VN"/>
        </w:rPr>
      </w:pPr>
      <w:bookmarkStart w:id="870" w:name="_Toc179783243"/>
      <w:bookmarkStart w:id="871" w:name="_Toc180279690"/>
      <w:bookmarkStart w:id="872" w:name="_Toc180503883"/>
      <w:r w:rsidRPr="00E666CE">
        <w:rPr>
          <w:lang w:val="vi-VN"/>
        </w:rPr>
        <w:t>Chức năng quản lý ưu đãi</w:t>
      </w:r>
      <w:r w:rsidR="00A24FF6" w:rsidRPr="00E666CE">
        <w:rPr>
          <w:lang w:val="vi-VN"/>
        </w:rPr>
        <w:t xml:space="preserve"> (Admin)</w:t>
      </w:r>
      <w:bookmarkEnd w:id="870"/>
      <w:bookmarkEnd w:id="871"/>
      <w:bookmarkEnd w:id="872"/>
    </w:p>
    <w:p w14:paraId="00A251A1" w14:textId="49C3A0EF" w:rsidR="003F4731" w:rsidRPr="0085453A" w:rsidRDefault="003F4731" w:rsidP="00E666CE">
      <w:pPr>
        <w:pStyle w:val="Styletr"/>
        <w:widowControl w:val="0"/>
      </w:pPr>
      <w:r w:rsidRPr="0085453A">
        <w:t>Khi người dùng chọn vào chức năng quản lý</w:t>
      </w:r>
      <w:r w:rsidRPr="00E666CE">
        <w:t xml:space="preserve"> </w:t>
      </w:r>
      <w:r w:rsidR="00A24FF6">
        <w:t>ưu đãi</w:t>
      </w:r>
      <w:r w:rsidRPr="0085453A">
        <w:t xml:space="preserve">, hệ thống mở ra màn hình danh sách </w:t>
      </w:r>
      <w:r w:rsidR="00A24FF6">
        <w:t>ưu đãi</w:t>
      </w:r>
      <w:r w:rsidRPr="0085453A">
        <w:t>.</w:t>
      </w:r>
    </w:p>
    <w:p w14:paraId="4AA1BA17" w14:textId="77777777" w:rsidR="00EF2346" w:rsidRDefault="00A24FF6" w:rsidP="00E666CE">
      <w:pPr>
        <w:pStyle w:val="Caption"/>
        <w:widowControl w:val="0"/>
      </w:pPr>
      <w:r>
        <w:rPr>
          <w:noProof/>
          <w:lang w:val="vi-VN" w:eastAsia="vi-VN"/>
        </w:rPr>
        <w:drawing>
          <wp:inline distT="0" distB="0" distL="0" distR="0" wp14:anchorId="6CEE9980" wp14:editId="5BA3D39D">
            <wp:extent cx="5940425" cy="2824480"/>
            <wp:effectExtent l="0" t="0" r="3175" b="0"/>
            <wp:docPr id="168820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06660" name="Picture 1" descr="A screenshot of a computer&#10;&#10;Description automatically generated"/>
                    <pic:cNvPicPr/>
                  </pic:nvPicPr>
                  <pic:blipFill>
                    <a:blip r:embed="rId138"/>
                    <a:stretch>
                      <a:fillRect/>
                    </a:stretch>
                  </pic:blipFill>
                  <pic:spPr>
                    <a:xfrm>
                      <a:off x="0" y="0"/>
                      <a:ext cx="5940425" cy="2824480"/>
                    </a:xfrm>
                    <a:prstGeom prst="rect">
                      <a:avLst/>
                    </a:prstGeom>
                  </pic:spPr>
                </pic:pic>
              </a:graphicData>
            </a:graphic>
          </wp:inline>
        </w:drawing>
      </w:r>
    </w:p>
    <w:p w14:paraId="6FBE88B8" w14:textId="49F3FF4A" w:rsidR="007870D0" w:rsidRDefault="00EF2346" w:rsidP="00E666CE">
      <w:pPr>
        <w:pStyle w:val="Caption"/>
        <w:widowControl w:val="0"/>
      </w:pPr>
      <w:bookmarkStart w:id="873" w:name="_Toc180279800"/>
      <w:bookmarkStart w:id="874" w:name="_Toc180435484"/>
      <w:r>
        <w:t xml:space="preserve">Hình </w:t>
      </w:r>
      <w:fldSimple w:instr=" STYLEREF 1 \s ">
        <w:r w:rsidR="001C794A">
          <w:rPr>
            <w:noProof/>
          </w:rPr>
          <w:t>4</w:t>
        </w:r>
      </w:fldSimple>
      <w:r w:rsidR="006B790F">
        <w:t>.</w:t>
      </w:r>
      <w:fldSimple w:instr=" SEQ Hình \* ARABIC \s 1 ">
        <w:r w:rsidR="001C794A">
          <w:rPr>
            <w:noProof/>
          </w:rPr>
          <w:t>56</w:t>
        </w:r>
      </w:fldSimple>
      <w:r>
        <w:t xml:space="preserve">. </w:t>
      </w:r>
      <w:r w:rsidRPr="007870D0">
        <w:t xml:space="preserve">Màn hình </w:t>
      </w:r>
      <w:r>
        <w:t>thử nghiệm</w:t>
      </w:r>
      <w:r w:rsidRPr="007870D0">
        <w:t xml:space="preserve"> danh sách ưu đãi</w:t>
      </w:r>
      <w:bookmarkEnd w:id="873"/>
      <w:bookmarkEnd w:id="874"/>
    </w:p>
    <w:p w14:paraId="463A7552" w14:textId="50C68D8A" w:rsidR="003F4731" w:rsidRPr="0085453A" w:rsidRDefault="003F4731" w:rsidP="00E666CE">
      <w:pPr>
        <w:pStyle w:val="Styletr"/>
        <w:widowControl w:val="0"/>
      </w:pPr>
      <w:r w:rsidRPr="0085453A">
        <w:lastRenderedPageBreak/>
        <w:t xml:space="preserve">Tại màn hình danh sách </w:t>
      </w:r>
      <w:r w:rsidR="00A24FF6">
        <w:rPr>
          <w:lang w:val="en-US"/>
        </w:rPr>
        <w:t>ưu đãi</w:t>
      </w:r>
      <w:r w:rsidRPr="0085453A">
        <w:t>, người dùng chọn vào nút</w:t>
      </w:r>
      <w:r>
        <w:rPr>
          <w:lang w:val="en-US"/>
        </w:rPr>
        <w:t xml:space="preserve"> Tạo</w:t>
      </w:r>
      <w:r w:rsidRPr="0085453A">
        <w:t xml:space="preserve">, hệ thống mở ra màn hình thêm mới </w:t>
      </w:r>
      <w:r w:rsidR="00A24FF6">
        <w:rPr>
          <w:lang w:val="en-US"/>
        </w:rPr>
        <w:t>ưu đãi</w:t>
      </w:r>
    </w:p>
    <w:p w14:paraId="2B4AAA02" w14:textId="77777777" w:rsidR="007B70FC" w:rsidRDefault="00A24FF6" w:rsidP="00E666CE">
      <w:pPr>
        <w:pStyle w:val="Caption"/>
        <w:widowControl w:val="0"/>
        <w:spacing w:after="0"/>
      </w:pPr>
      <w:r>
        <w:rPr>
          <w:noProof/>
          <w:lang w:val="vi-VN" w:eastAsia="vi-VN"/>
        </w:rPr>
        <w:drawing>
          <wp:inline distT="0" distB="0" distL="0" distR="0" wp14:anchorId="0AACA265" wp14:editId="6A2CB530">
            <wp:extent cx="5940425" cy="2854325"/>
            <wp:effectExtent l="0" t="0" r="3175" b="3175"/>
            <wp:docPr id="139847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73571" name="Picture 1" descr="A screenshot of a computer&#10;&#10;Description automatically generated"/>
                    <pic:cNvPicPr/>
                  </pic:nvPicPr>
                  <pic:blipFill>
                    <a:blip r:embed="rId139"/>
                    <a:stretch>
                      <a:fillRect/>
                    </a:stretch>
                  </pic:blipFill>
                  <pic:spPr>
                    <a:xfrm>
                      <a:off x="0" y="0"/>
                      <a:ext cx="5940425" cy="2854325"/>
                    </a:xfrm>
                    <a:prstGeom prst="rect">
                      <a:avLst/>
                    </a:prstGeom>
                  </pic:spPr>
                </pic:pic>
              </a:graphicData>
            </a:graphic>
          </wp:inline>
        </w:drawing>
      </w:r>
    </w:p>
    <w:p w14:paraId="687BA6EC" w14:textId="78F9B2C8" w:rsidR="007870D0" w:rsidRDefault="007B70FC" w:rsidP="00E666CE">
      <w:pPr>
        <w:pStyle w:val="Caption"/>
        <w:widowControl w:val="0"/>
      </w:pPr>
      <w:bookmarkStart w:id="875" w:name="_Toc180279801"/>
      <w:bookmarkStart w:id="876" w:name="_Toc180435485"/>
      <w:r>
        <w:t xml:space="preserve">Hình </w:t>
      </w:r>
      <w:fldSimple w:instr=" STYLEREF 1 \s ">
        <w:r w:rsidR="001C794A">
          <w:rPr>
            <w:noProof/>
          </w:rPr>
          <w:t>4</w:t>
        </w:r>
      </w:fldSimple>
      <w:r w:rsidR="006B790F">
        <w:t>.</w:t>
      </w:r>
      <w:fldSimple w:instr=" SEQ Hình \* ARABIC \s 1 ">
        <w:r w:rsidR="001C794A">
          <w:rPr>
            <w:noProof/>
          </w:rPr>
          <w:t>57</w:t>
        </w:r>
      </w:fldSimple>
      <w:r>
        <w:t xml:space="preserve">. </w:t>
      </w:r>
      <w:r w:rsidRPr="007870D0">
        <w:t>Màn hình thử nghiệm thêm mới ưu đãi</w:t>
      </w:r>
      <w:bookmarkEnd w:id="875"/>
      <w:bookmarkEnd w:id="876"/>
    </w:p>
    <w:p w14:paraId="71827C9B" w14:textId="77777777" w:rsidR="003F4731" w:rsidRPr="0085453A" w:rsidRDefault="003F4731" w:rsidP="00E666CE">
      <w:pPr>
        <w:pStyle w:val="StyleCng"/>
        <w:widowControl w:val="0"/>
        <w:numPr>
          <w:ilvl w:val="0"/>
          <w:numId w:val="6"/>
        </w:numPr>
        <w:spacing w:line="288" w:lineRule="auto"/>
      </w:pPr>
      <w:r w:rsidRPr="0085453A">
        <w:t>Nếu người dùng nhập đầy đủ</w:t>
      </w:r>
      <w:r>
        <w:t>, hợp lệ</w:t>
      </w:r>
      <w:r w:rsidRPr="0085453A">
        <w:t xml:space="preserve"> thông tin bắt sau đó ấn </w:t>
      </w:r>
      <w:r>
        <w:t>icon upload</w:t>
      </w:r>
      <w:r w:rsidRPr="0085453A">
        <w:t>, hệ thống gửi thông báo thêm mới thành công.</w:t>
      </w:r>
    </w:p>
    <w:p w14:paraId="19AE3D2F" w14:textId="77777777" w:rsidR="003F4731" w:rsidRPr="0085453A" w:rsidRDefault="003F4731" w:rsidP="00E666CE">
      <w:pPr>
        <w:pStyle w:val="StyleCng"/>
        <w:widowControl w:val="0"/>
        <w:numPr>
          <w:ilvl w:val="0"/>
          <w:numId w:val="6"/>
        </w:numPr>
        <w:spacing w:line="288" w:lineRule="auto"/>
      </w:pPr>
      <w:r w:rsidRPr="0085453A">
        <w:t xml:space="preserve">Nếu người dùng thiếu thông tin bắt buộc hoặc </w:t>
      </w:r>
      <w:r>
        <w:t>thông tin không hợp lệ sẽ hiển thị thông báo lỗi.</w:t>
      </w:r>
    </w:p>
    <w:p w14:paraId="334130E4" w14:textId="5F439982" w:rsidR="003F4731" w:rsidRPr="0085453A" w:rsidRDefault="003F4731" w:rsidP="00E666CE">
      <w:pPr>
        <w:pStyle w:val="Styletr"/>
        <w:widowControl w:val="0"/>
      </w:pPr>
      <w:r w:rsidRPr="0085453A">
        <w:t>Tại màn hình danh sách</w:t>
      </w:r>
      <w:r>
        <w:rPr>
          <w:lang w:val="en-US"/>
        </w:rPr>
        <w:t xml:space="preserve"> </w:t>
      </w:r>
      <w:r w:rsidR="00A24FF6">
        <w:rPr>
          <w:lang w:val="en-US"/>
        </w:rPr>
        <w:t>ưu đãi</w:t>
      </w:r>
      <w:r w:rsidRPr="0085453A">
        <w:t xml:space="preserve">, người dùng chọn </w:t>
      </w:r>
      <w:r>
        <w:rPr>
          <w:lang w:val="en-US"/>
        </w:rPr>
        <w:t xml:space="preserve">xem chi tiết </w:t>
      </w:r>
      <w:r w:rsidR="00A24FF6">
        <w:rPr>
          <w:lang w:val="en-US"/>
        </w:rPr>
        <w:t>ưu đãi</w:t>
      </w:r>
      <w:r>
        <w:rPr>
          <w:lang w:val="en-US"/>
        </w:rPr>
        <w:t xml:space="preserve"> để </w:t>
      </w:r>
      <w:r w:rsidRPr="0085453A">
        <w:t>cập nhật</w:t>
      </w:r>
      <w:r>
        <w:rPr>
          <w:lang w:val="en-US"/>
        </w:rPr>
        <w:t xml:space="preserve"> thông tin </w:t>
      </w:r>
      <w:r w:rsidR="00A24FF6">
        <w:rPr>
          <w:lang w:val="en-US"/>
        </w:rPr>
        <w:t>ưu đãi</w:t>
      </w:r>
      <w:r w:rsidRPr="0085453A">
        <w:t>, hệ thống mở ra chức năng</w:t>
      </w:r>
      <w:r>
        <w:rPr>
          <w:lang w:val="en-US"/>
        </w:rPr>
        <w:t xml:space="preserve"> sửa </w:t>
      </w:r>
      <w:r w:rsidR="00A24FF6">
        <w:rPr>
          <w:lang w:val="en-US"/>
        </w:rPr>
        <w:t>ưu đãi</w:t>
      </w:r>
      <w:r w:rsidRPr="0085453A">
        <w:t xml:space="preserve">. Cách hoạt động giống với </w:t>
      </w:r>
      <w:r>
        <w:rPr>
          <w:lang w:val="en-US"/>
        </w:rPr>
        <w:t xml:space="preserve">thêm </w:t>
      </w:r>
      <w:r w:rsidR="00A24FF6">
        <w:rPr>
          <w:lang w:val="en-US"/>
        </w:rPr>
        <w:t>ưu đãi</w:t>
      </w:r>
      <w:r>
        <w:rPr>
          <w:lang w:val="en-US"/>
        </w:rPr>
        <w:t>.</w:t>
      </w:r>
    </w:p>
    <w:p w14:paraId="66FD6588" w14:textId="2707D532" w:rsidR="003F4731" w:rsidRPr="00A24FF6" w:rsidRDefault="003F4731" w:rsidP="00E666CE">
      <w:pPr>
        <w:pStyle w:val="Styletr"/>
        <w:widowControl w:val="0"/>
      </w:pPr>
      <w:r w:rsidRPr="0085453A">
        <w:t xml:space="preserve">Tại màn hình danh sách </w:t>
      </w:r>
      <w:r w:rsidR="00A24FF6" w:rsidRPr="00E666CE">
        <w:t>ưu đãi</w:t>
      </w:r>
      <w:r w:rsidRPr="0085453A">
        <w:t xml:space="preserve">, người dùng </w:t>
      </w:r>
      <w:r w:rsidRPr="00E666CE">
        <w:t xml:space="preserve">tích </w:t>
      </w:r>
      <w:r w:rsidRPr="0085453A">
        <w:t xml:space="preserve">chọn </w:t>
      </w:r>
      <w:r w:rsidRPr="00E666CE">
        <w:t xml:space="preserve">một hoặc nhiều </w:t>
      </w:r>
      <w:r w:rsidR="00A24FF6" w:rsidRPr="00E666CE">
        <w:t>ưu đãi</w:t>
      </w:r>
      <w:r w:rsidRPr="00E666CE">
        <w:t xml:space="preserve"> đ</w:t>
      </w:r>
      <w:r w:rsidRPr="0085453A">
        <w:t xml:space="preserve">a, hệ thống hiển thị </w:t>
      </w:r>
      <w:r w:rsidRPr="00E666CE">
        <w:t>icon Xóa</w:t>
      </w:r>
      <w:r w:rsidRPr="0085453A">
        <w:t xml:space="preserve">. Người dùng nhấn nút </w:t>
      </w:r>
      <w:r w:rsidRPr="00E666CE">
        <w:t>Xóa</w:t>
      </w:r>
      <w:r w:rsidRPr="0085453A">
        <w:t xml:space="preserve"> để xóa. Hệ thống hiển thị thông báo xóa thành công</w:t>
      </w:r>
      <w:r w:rsidRPr="00E666CE">
        <w:t>.</w:t>
      </w:r>
    </w:p>
    <w:p w14:paraId="2842ADC3" w14:textId="0696F951" w:rsidR="004B1D55" w:rsidRPr="00E666CE" w:rsidRDefault="004B1D55" w:rsidP="00E666CE">
      <w:pPr>
        <w:pStyle w:val="Heading3"/>
        <w:keepNext w:val="0"/>
        <w:widowControl w:val="0"/>
        <w:rPr>
          <w:lang w:val="vi-VN"/>
        </w:rPr>
      </w:pPr>
      <w:bookmarkStart w:id="877" w:name="_Toc179783244"/>
      <w:bookmarkStart w:id="878" w:name="_Toc180279691"/>
      <w:bookmarkStart w:id="879" w:name="_Toc180503884"/>
      <w:r w:rsidRPr="00E666CE">
        <w:rPr>
          <w:lang w:val="vi-VN"/>
        </w:rPr>
        <w:t>Chức năng quản lý khách hàng</w:t>
      </w:r>
      <w:r w:rsidR="00A24FF6" w:rsidRPr="00E666CE">
        <w:rPr>
          <w:lang w:val="vi-VN"/>
        </w:rPr>
        <w:t xml:space="preserve"> (Admin)</w:t>
      </w:r>
      <w:bookmarkEnd w:id="877"/>
      <w:bookmarkEnd w:id="878"/>
      <w:bookmarkEnd w:id="879"/>
    </w:p>
    <w:p w14:paraId="24AF5AF1" w14:textId="0871F807" w:rsidR="003F4731" w:rsidRPr="0085453A" w:rsidRDefault="003F4731" w:rsidP="00E666CE">
      <w:pPr>
        <w:pStyle w:val="Styletr"/>
        <w:widowControl w:val="0"/>
      </w:pPr>
      <w:r w:rsidRPr="0085453A">
        <w:t>Khi người dùng chọn vào chức năng quản lý</w:t>
      </w:r>
      <w:r w:rsidRPr="00E666CE">
        <w:t xml:space="preserve"> </w:t>
      </w:r>
      <w:r w:rsidR="00A24FF6" w:rsidRPr="00E666CE">
        <w:t>khách hàng</w:t>
      </w:r>
      <w:r w:rsidRPr="0085453A">
        <w:t xml:space="preserve">, hệ thống mở ra màn hình danh sách </w:t>
      </w:r>
      <w:r w:rsidR="00A24FF6" w:rsidRPr="00E666CE">
        <w:t>khách hàng</w:t>
      </w:r>
      <w:r w:rsidRPr="0085453A">
        <w:t>.</w:t>
      </w:r>
    </w:p>
    <w:p w14:paraId="37E7BD88" w14:textId="77777777" w:rsidR="007B70FC" w:rsidRDefault="00A24FF6" w:rsidP="00E666CE">
      <w:pPr>
        <w:pStyle w:val="Caption"/>
        <w:widowControl w:val="0"/>
      </w:pPr>
      <w:r>
        <w:rPr>
          <w:noProof/>
          <w:lang w:val="vi-VN" w:eastAsia="vi-VN"/>
        </w:rPr>
        <w:lastRenderedPageBreak/>
        <w:drawing>
          <wp:inline distT="0" distB="0" distL="0" distR="0" wp14:anchorId="1433D5D3" wp14:editId="5B8E0345">
            <wp:extent cx="5940425" cy="2860040"/>
            <wp:effectExtent l="0" t="0" r="3175" b="0"/>
            <wp:docPr id="1000961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1170" name="Picture 1" descr="A screenshot of a computer&#10;&#10;Description automatically generated"/>
                    <pic:cNvPicPr/>
                  </pic:nvPicPr>
                  <pic:blipFill>
                    <a:blip r:embed="rId140"/>
                    <a:stretch>
                      <a:fillRect/>
                    </a:stretch>
                  </pic:blipFill>
                  <pic:spPr>
                    <a:xfrm>
                      <a:off x="0" y="0"/>
                      <a:ext cx="5940425" cy="2860040"/>
                    </a:xfrm>
                    <a:prstGeom prst="rect">
                      <a:avLst/>
                    </a:prstGeom>
                  </pic:spPr>
                </pic:pic>
              </a:graphicData>
            </a:graphic>
          </wp:inline>
        </w:drawing>
      </w:r>
    </w:p>
    <w:p w14:paraId="76409F6C" w14:textId="49660DD3" w:rsidR="003F4731" w:rsidRPr="0085453A" w:rsidRDefault="007B70FC" w:rsidP="00E666CE">
      <w:pPr>
        <w:pStyle w:val="Caption"/>
        <w:widowControl w:val="0"/>
      </w:pPr>
      <w:bookmarkStart w:id="880" w:name="_Toc180279802"/>
      <w:bookmarkStart w:id="881" w:name="_Toc180435486"/>
      <w:r>
        <w:t xml:space="preserve">Hình </w:t>
      </w:r>
      <w:fldSimple w:instr=" STYLEREF 1 \s ">
        <w:r w:rsidR="001C794A">
          <w:rPr>
            <w:noProof/>
          </w:rPr>
          <w:t>4</w:t>
        </w:r>
      </w:fldSimple>
      <w:r w:rsidR="006B790F">
        <w:t>.</w:t>
      </w:r>
      <w:fldSimple w:instr=" SEQ Hình \* ARABIC \s 1 ">
        <w:r w:rsidR="001C794A">
          <w:rPr>
            <w:noProof/>
          </w:rPr>
          <w:t>58</w:t>
        </w:r>
      </w:fldSimple>
      <w:r>
        <w:t xml:space="preserve">. </w:t>
      </w:r>
      <w:r w:rsidRPr="0017583C">
        <w:t xml:space="preserve">Màn hình </w:t>
      </w:r>
      <w:r>
        <w:t>thử nghiệm</w:t>
      </w:r>
      <w:r w:rsidRPr="0017583C">
        <w:t xml:space="preserve"> danh sách khách hàng</w:t>
      </w:r>
      <w:bookmarkEnd w:id="880"/>
      <w:bookmarkEnd w:id="881"/>
    </w:p>
    <w:p w14:paraId="1BE4697B" w14:textId="1EC754E9" w:rsidR="003F4731" w:rsidRPr="003F4731" w:rsidRDefault="003F4731" w:rsidP="00E666CE">
      <w:pPr>
        <w:pStyle w:val="Styletr"/>
        <w:widowControl w:val="0"/>
      </w:pPr>
      <w:r w:rsidRPr="0085453A">
        <w:t xml:space="preserve">Tại màn hình danh sách </w:t>
      </w:r>
      <w:r w:rsidR="00A24FF6">
        <w:rPr>
          <w:lang w:val="en-US"/>
        </w:rPr>
        <w:t>khách hàng</w:t>
      </w:r>
      <w:r w:rsidRPr="0085453A">
        <w:t xml:space="preserve">, người dùng </w:t>
      </w:r>
      <w:r>
        <w:rPr>
          <w:lang w:val="en-US"/>
        </w:rPr>
        <w:t xml:space="preserve">tích </w:t>
      </w:r>
      <w:r w:rsidRPr="0085453A">
        <w:t xml:space="preserve">chọn </w:t>
      </w:r>
      <w:r>
        <w:rPr>
          <w:lang w:val="en-US"/>
        </w:rPr>
        <w:t xml:space="preserve">một hoặc nhiều </w:t>
      </w:r>
      <w:r w:rsidR="00A24FF6">
        <w:rPr>
          <w:lang w:val="en-US"/>
        </w:rPr>
        <w:t>khách hàng</w:t>
      </w:r>
      <w:r>
        <w:rPr>
          <w:lang w:val="en-US"/>
        </w:rPr>
        <w:t xml:space="preserve"> đ</w:t>
      </w:r>
      <w:r w:rsidRPr="0085453A">
        <w:t xml:space="preserve">a, hệ thống hiển thị </w:t>
      </w:r>
      <w:r>
        <w:rPr>
          <w:lang w:val="en-US"/>
        </w:rPr>
        <w:t>icon Xóa</w:t>
      </w:r>
      <w:r w:rsidRPr="0085453A">
        <w:t xml:space="preserve">. Người dùng nhấn nút </w:t>
      </w:r>
      <w:r w:rsidRPr="00E666CE">
        <w:t>Xóa</w:t>
      </w:r>
      <w:r w:rsidRPr="0085453A">
        <w:t xml:space="preserve"> để xóa. Hệ thống hiển thị thông báo xóa thành công</w:t>
      </w:r>
      <w:r w:rsidRPr="00E666CE">
        <w:t>.</w:t>
      </w:r>
    </w:p>
    <w:p w14:paraId="19FAEF86" w14:textId="6BCC941A" w:rsidR="004B1D55" w:rsidRPr="00E666CE" w:rsidRDefault="004B1D55" w:rsidP="00E666CE">
      <w:pPr>
        <w:pStyle w:val="Heading3"/>
        <w:keepNext w:val="0"/>
        <w:widowControl w:val="0"/>
        <w:rPr>
          <w:lang w:val="vi-VN"/>
        </w:rPr>
      </w:pPr>
      <w:r w:rsidRPr="00E666CE">
        <w:rPr>
          <w:lang w:val="vi-VN"/>
        </w:rPr>
        <w:t xml:space="preserve"> </w:t>
      </w:r>
      <w:bookmarkStart w:id="882" w:name="_Toc179783245"/>
      <w:bookmarkStart w:id="883" w:name="_Toc180279692"/>
      <w:bookmarkStart w:id="884" w:name="_Toc180503885"/>
      <w:r w:rsidRPr="00E666CE">
        <w:rPr>
          <w:lang w:val="vi-VN"/>
        </w:rPr>
        <w:t>Chức năng quản lý hóa đơn</w:t>
      </w:r>
      <w:r w:rsidR="00A24FF6" w:rsidRPr="00E666CE">
        <w:rPr>
          <w:lang w:val="vi-VN"/>
        </w:rPr>
        <w:t xml:space="preserve"> (Admin)</w:t>
      </w:r>
      <w:bookmarkEnd w:id="882"/>
      <w:bookmarkEnd w:id="883"/>
      <w:bookmarkEnd w:id="884"/>
    </w:p>
    <w:p w14:paraId="7E5516BB" w14:textId="68694B3B" w:rsidR="003F4731" w:rsidRPr="0085453A" w:rsidRDefault="003F4731" w:rsidP="00E666CE">
      <w:pPr>
        <w:pStyle w:val="Styletr"/>
        <w:widowControl w:val="0"/>
      </w:pPr>
      <w:r w:rsidRPr="0085453A">
        <w:t>Khi người dùng chọn vào chức năng quản lý</w:t>
      </w:r>
      <w:r w:rsidRPr="00E666CE">
        <w:t xml:space="preserve"> </w:t>
      </w:r>
      <w:r w:rsidR="00A24FF6" w:rsidRPr="00E666CE">
        <w:t>hóa đơn</w:t>
      </w:r>
      <w:r w:rsidRPr="0085453A">
        <w:t xml:space="preserve">, hệ thống mở ra màn hình danh sách </w:t>
      </w:r>
      <w:r w:rsidR="00A24FF6" w:rsidRPr="00E666CE">
        <w:t>hóa đơn</w:t>
      </w:r>
      <w:r w:rsidRPr="0085453A">
        <w:t>.</w:t>
      </w:r>
    </w:p>
    <w:p w14:paraId="19CEE513" w14:textId="77777777" w:rsidR="001079BE" w:rsidRDefault="00A24FF6" w:rsidP="00E666CE">
      <w:pPr>
        <w:pStyle w:val="Caption"/>
        <w:widowControl w:val="0"/>
      </w:pPr>
      <w:r>
        <w:rPr>
          <w:noProof/>
          <w:lang w:val="vi-VN" w:eastAsia="vi-VN"/>
        </w:rPr>
        <w:drawing>
          <wp:inline distT="0" distB="0" distL="0" distR="0" wp14:anchorId="3BB261EC" wp14:editId="526FCF8C">
            <wp:extent cx="5940425" cy="2854325"/>
            <wp:effectExtent l="0" t="0" r="3175" b="3175"/>
            <wp:docPr id="133339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99432" name=""/>
                    <pic:cNvPicPr/>
                  </pic:nvPicPr>
                  <pic:blipFill>
                    <a:blip r:embed="rId141"/>
                    <a:stretch>
                      <a:fillRect/>
                    </a:stretch>
                  </pic:blipFill>
                  <pic:spPr>
                    <a:xfrm>
                      <a:off x="0" y="0"/>
                      <a:ext cx="5940425" cy="2854325"/>
                    </a:xfrm>
                    <a:prstGeom prst="rect">
                      <a:avLst/>
                    </a:prstGeom>
                  </pic:spPr>
                </pic:pic>
              </a:graphicData>
            </a:graphic>
          </wp:inline>
        </w:drawing>
      </w:r>
    </w:p>
    <w:p w14:paraId="54B38394" w14:textId="265BB0C0" w:rsidR="00DC0358" w:rsidRDefault="001079BE" w:rsidP="00E666CE">
      <w:pPr>
        <w:pStyle w:val="Caption"/>
        <w:widowControl w:val="0"/>
      </w:pPr>
      <w:bookmarkStart w:id="885" w:name="_Toc180279803"/>
      <w:bookmarkStart w:id="886" w:name="_Toc180435487"/>
      <w:r>
        <w:t xml:space="preserve">Hình </w:t>
      </w:r>
      <w:fldSimple w:instr=" STYLEREF 1 \s ">
        <w:r w:rsidR="001C794A">
          <w:rPr>
            <w:noProof/>
          </w:rPr>
          <w:t>4</w:t>
        </w:r>
      </w:fldSimple>
      <w:r w:rsidR="006B790F">
        <w:t>.</w:t>
      </w:r>
      <w:fldSimple w:instr=" SEQ Hình \* ARABIC \s 1 ">
        <w:r w:rsidR="001C794A">
          <w:rPr>
            <w:noProof/>
          </w:rPr>
          <w:t>59</w:t>
        </w:r>
      </w:fldSimple>
      <w:r>
        <w:t xml:space="preserve">. </w:t>
      </w:r>
      <w:r w:rsidRPr="00DC0358">
        <w:t xml:space="preserve">Màn hình </w:t>
      </w:r>
      <w:r>
        <w:t>thử nghiệm</w:t>
      </w:r>
      <w:r w:rsidRPr="00DC0358">
        <w:t xml:space="preserve"> danh sách hóa đơn</w:t>
      </w:r>
      <w:bookmarkEnd w:id="885"/>
      <w:bookmarkEnd w:id="886"/>
    </w:p>
    <w:p w14:paraId="38767C8E" w14:textId="24AED908" w:rsidR="003F4731" w:rsidRPr="00A24FF6" w:rsidRDefault="003F4731" w:rsidP="00E666CE">
      <w:pPr>
        <w:pStyle w:val="Styletr"/>
        <w:widowControl w:val="0"/>
      </w:pPr>
      <w:r w:rsidRPr="0085453A">
        <w:t>Tại màn hình danh sách</w:t>
      </w:r>
      <w:r>
        <w:rPr>
          <w:lang w:val="en-US"/>
        </w:rPr>
        <w:t xml:space="preserve"> </w:t>
      </w:r>
      <w:r w:rsidR="00A24FF6">
        <w:rPr>
          <w:lang w:val="en-US"/>
        </w:rPr>
        <w:t>hóa đơn</w:t>
      </w:r>
      <w:r w:rsidRPr="0085453A">
        <w:t xml:space="preserve">, người dùng chọn </w:t>
      </w:r>
      <w:r>
        <w:rPr>
          <w:lang w:val="en-US"/>
        </w:rPr>
        <w:t xml:space="preserve">xem chi tiết </w:t>
      </w:r>
      <w:r w:rsidR="00A24FF6">
        <w:rPr>
          <w:lang w:val="en-US"/>
        </w:rPr>
        <w:t>hóa đơn</w:t>
      </w:r>
      <w:r>
        <w:rPr>
          <w:lang w:val="en-US"/>
        </w:rPr>
        <w:t xml:space="preserve"> </w:t>
      </w:r>
      <w:r w:rsidR="00A24FF6">
        <w:rPr>
          <w:lang w:val="en-US"/>
        </w:rPr>
        <w:t>và cập nhật trạng thái đơn hàng. Người dùng chọn trạng thái mới và nhấn icon upload, hệ thống hiển thị thông báo sửa thành công.</w:t>
      </w:r>
    </w:p>
    <w:p w14:paraId="1CEA6057" w14:textId="77777777" w:rsidR="0077697A" w:rsidRDefault="00A24FF6" w:rsidP="00E666CE">
      <w:pPr>
        <w:widowControl w:val="0"/>
      </w:pPr>
      <w:r>
        <w:rPr>
          <w:noProof/>
          <w:lang w:val="vi-VN" w:eastAsia="vi-VN"/>
        </w:rPr>
        <w:lastRenderedPageBreak/>
        <w:drawing>
          <wp:inline distT="0" distB="0" distL="0" distR="0" wp14:anchorId="08BA9D2C" wp14:editId="0DF60D21">
            <wp:extent cx="5940425" cy="2895600"/>
            <wp:effectExtent l="0" t="0" r="3175" b="0"/>
            <wp:docPr id="1919017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17595" name="Picture 1" descr="A screenshot of a computer&#10;&#10;Description automatically generated"/>
                    <pic:cNvPicPr/>
                  </pic:nvPicPr>
                  <pic:blipFill>
                    <a:blip r:embed="rId142"/>
                    <a:stretch>
                      <a:fillRect/>
                    </a:stretch>
                  </pic:blipFill>
                  <pic:spPr>
                    <a:xfrm>
                      <a:off x="0" y="0"/>
                      <a:ext cx="5940425" cy="2895600"/>
                    </a:xfrm>
                    <a:prstGeom prst="rect">
                      <a:avLst/>
                    </a:prstGeom>
                  </pic:spPr>
                </pic:pic>
              </a:graphicData>
            </a:graphic>
          </wp:inline>
        </w:drawing>
      </w:r>
    </w:p>
    <w:p w14:paraId="6617EF1A" w14:textId="1DB68835" w:rsidR="008E5CBA" w:rsidRPr="0077697A" w:rsidRDefault="0077697A" w:rsidP="00E666CE">
      <w:pPr>
        <w:pStyle w:val="Caption"/>
        <w:widowControl w:val="0"/>
      </w:pPr>
      <w:bookmarkStart w:id="887" w:name="_Toc180279804"/>
      <w:bookmarkStart w:id="888" w:name="_Toc180435488"/>
      <w:r>
        <w:t xml:space="preserve">Hình </w:t>
      </w:r>
      <w:fldSimple w:instr=" STYLEREF 1 \s ">
        <w:r w:rsidR="001C794A">
          <w:rPr>
            <w:noProof/>
          </w:rPr>
          <w:t>4</w:t>
        </w:r>
      </w:fldSimple>
      <w:r w:rsidR="006B790F">
        <w:t>.</w:t>
      </w:r>
      <w:fldSimple w:instr=" SEQ Hình \* ARABIC \s 1 ">
        <w:r w:rsidR="001C794A">
          <w:rPr>
            <w:noProof/>
          </w:rPr>
          <w:t>60</w:t>
        </w:r>
      </w:fldSimple>
      <w:r>
        <w:t xml:space="preserve">. </w:t>
      </w:r>
      <w:r w:rsidRPr="008E5CBA">
        <w:t>Màn hình thử nghiệm thay đổi trạng thái hóa dơn thành công</w:t>
      </w:r>
      <w:bookmarkEnd w:id="887"/>
      <w:bookmarkEnd w:id="888"/>
    </w:p>
    <w:p w14:paraId="37FF909A" w14:textId="65C30087" w:rsidR="00516AE5" w:rsidRDefault="003F4731" w:rsidP="00E666CE">
      <w:pPr>
        <w:pStyle w:val="Styletr"/>
        <w:widowControl w:val="0"/>
        <w:sectPr w:rsidR="00516AE5" w:rsidSect="004C3C08">
          <w:pgSz w:w="11907" w:h="16840" w:code="9"/>
          <w:pgMar w:top="1134" w:right="851" w:bottom="1134" w:left="1701" w:header="567" w:footer="567" w:gutter="0"/>
          <w:cols w:space="720"/>
          <w:docGrid w:linePitch="360"/>
        </w:sectPr>
      </w:pPr>
      <w:r w:rsidRPr="0085453A">
        <w:t xml:space="preserve">Tại màn hình danh sách </w:t>
      </w:r>
      <w:r w:rsidR="00A24FF6">
        <w:rPr>
          <w:lang w:val="en-US"/>
        </w:rPr>
        <w:t>hóa đơn</w:t>
      </w:r>
      <w:r w:rsidRPr="0085453A">
        <w:t xml:space="preserve">, người dùng </w:t>
      </w:r>
      <w:r>
        <w:rPr>
          <w:lang w:val="en-US"/>
        </w:rPr>
        <w:t xml:space="preserve">tích </w:t>
      </w:r>
      <w:r w:rsidRPr="0085453A">
        <w:t xml:space="preserve">chọn </w:t>
      </w:r>
      <w:r>
        <w:rPr>
          <w:lang w:val="en-US"/>
        </w:rPr>
        <w:t xml:space="preserve">một hoặc nhiều </w:t>
      </w:r>
      <w:r w:rsidR="00A24FF6">
        <w:rPr>
          <w:lang w:val="en-US"/>
        </w:rPr>
        <w:t>hóa đơn</w:t>
      </w:r>
      <w:r>
        <w:rPr>
          <w:lang w:val="en-US"/>
        </w:rPr>
        <w:t xml:space="preserve"> đ</w:t>
      </w:r>
      <w:r w:rsidRPr="0085453A">
        <w:t xml:space="preserve">a, hệ thống hiển thị </w:t>
      </w:r>
      <w:r>
        <w:rPr>
          <w:lang w:val="en-US"/>
        </w:rPr>
        <w:t>icon Xóa</w:t>
      </w:r>
      <w:r w:rsidRPr="0085453A">
        <w:t xml:space="preserve">. Người dùng nhấn nút </w:t>
      </w:r>
      <w:r w:rsidRPr="00E666CE">
        <w:t>Xóa</w:t>
      </w:r>
      <w:r w:rsidRPr="0085453A">
        <w:t xml:space="preserve"> để xóa. Hệ thống hiển thị thông báo xóa thành công</w:t>
      </w:r>
    </w:p>
    <w:p w14:paraId="6F9164F4" w14:textId="79E0FF5A" w:rsidR="0096543F" w:rsidRDefault="0096543F" w:rsidP="00E666CE">
      <w:pPr>
        <w:pStyle w:val="Heading1"/>
        <w:keepNext w:val="0"/>
        <w:widowControl w:val="0"/>
      </w:pPr>
      <w:bookmarkStart w:id="889" w:name="_Toc178930834"/>
      <w:bookmarkStart w:id="890" w:name="_Toc179783246"/>
      <w:bookmarkStart w:id="891" w:name="_Toc180279693"/>
      <w:bookmarkStart w:id="892" w:name="_Toc180503886"/>
      <w:r>
        <w:lastRenderedPageBreak/>
        <w:t>kết luận</w:t>
      </w:r>
      <w:bookmarkEnd w:id="889"/>
      <w:bookmarkEnd w:id="890"/>
      <w:bookmarkEnd w:id="891"/>
      <w:bookmarkEnd w:id="892"/>
    </w:p>
    <w:p w14:paraId="49B13EF4" w14:textId="14DEC573" w:rsidR="00394CF3" w:rsidRDefault="00335308" w:rsidP="00E666CE">
      <w:pPr>
        <w:pStyle w:val="Heading2"/>
        <w:keepNext w:val="0"/>
        <w:widowControl w:val="0"/>
      </w:pPr>
      <w:bookmarkStart w:id="893" w:name="_Toc178930835"/>
      <w:bookmarkStart w:id="894" w:name="_Toc179783247"/>
      <w:bookmarkStart w:id="895" w:name="_Toc180279694"/>
      <w:bookmarkStart w:id="896" w:name="_Toc180503887"/>
      <w:r>
        <w:t>Kết quả đạt được</w:t>
      </w:r>
      <w:bookmarkEnd w:id="893"/>
      <w:bookmarkEnd w:id="894"/>
      <w:bookmarkEnd w:id="895"/>
      <w:bookmarkEnd w:id="896"/>
    </w:p>
    <w:p w14:paraId="63808073" w14:textId="299280FA" w:rsidR="004A72A9" w:rsidRPr="00E666CE" w:rsidRDefault="004A72A9" w:rsidP="00E666CE">
      <w:pPr>
        <w:pStyle w:val="DoanVB0"/>
        <w:widowControl w:val="0"/>
        <w:rPr>
          <w:lang w:val="vi-VN"/>
        </w:rPr>
      </w:pPr>
      <w:r w:rsidRPr="004A72A9">
        <w:rPr>
          <w:rStyle w:val="DoanVBChar"/>
          <w:rFonts w:eastAsiaTheme="minorHAnsi"/>
        </w:rPr>
        <w:t>Trong khóa luận này, nhóm đã thực hiện thành công việc xây dựng và triển khai hệ thống thương mại điện tử trên nền tảng Amazon Web Services (AWS), một trong những dịch vụ điện toán đám mây hàng đầu thế giới, kết hợp với Nginx làm máy chủ phân phối. Hệ thống được phát triển với mục tiêu không chỉ đáp ứng nhu cầu mua sắm trực tuyến của người dùng mà còn</w:t>
      </w:r>
      <w:r w:rsidRPr="00E666CE">
        <w:rPr>
          <w:lang w:val="vi-VN"/>
        </w:rPr>
        <w:t xml:space="preserve"> đảm bảo tính ổn định, bảo mật và khả năng mở rộng khi lượng người dùng tăng cao.</w:t>
      </w:r>
    </w:p>
    <w:p w14:paraId="6C5ACBA2" w14:textId="746ACFAF" w:rsidR="004A72A9" w:rsidRDefault="004A72A9" w:rsidP="00E666CE">
      <w:pPr>
        <w:pStyle w:val="DoanVB0"/>
        <w:widowControl w:val="0"/>
      </w:pPr>
      <w:r w:rsidRPr="00E666CE">
        <w:rPr>
          <w:lang w:val="vi-VN"/>
        </w:rPr>
        <w:t xml:space="preserve">Về mặt công nghệ, hệ thống sử dụng React cho phần giao diện người dùng (frontend) và Spring Boot cho phần xử lý logic nghiệp vụ (backend), cùng với MySQL để quản lý cơ sở dữ liệu. </w:t>
      </w:r>
      <w:r>
        <w:t>Các tính năng cốt lõi bao gồm:</w:t>
      </w:r>
    </w:p>
    <w:p w14:paraId="724306A7" w14:textId="77777777" w:rsidR="004A72A9" w:rsidRDefault="004A72A9" w:rsidP="00E666CE">
      <w:pPr>
        <w:pStyle w:val="StyleTr0"/>
        <w:widowControl w:val="0"/>
      </w:pPr>
      <w:r>
        <w:t>Đăng ký, đăng nhập người dùng: Hệ thống cho phép người dùng đăng ký tài khoản và đăng nhập vào hệ thống một cách dễ dàng.</w:t>
      </w:r>
    </w:p>
    <w:p w14:paraId="106317CD" w14:textId="77777777" w:rsidR="004A72A9" w:rsidRDefault="004A72A9" w:rsidP="00E666CE">
      <w:pPr>
        <w:pStyle w:val="StyleTr0"/>
        <w:widowControl w:val="0"/>
      </w:pPr>
      <w:r>
        <w:t>Quản lý giỏ hàng và đơn hàng: Người dùng có thể thêm sản phẩm vào giỏ hàng, thực hiện quy trình mua sắm và theo dõi trạng thái đơn hàng.</w:t>
      </w:r>
    </w:p>
    <w:p w14:paraId="4494D2F0" w14:textId="77777777" w:rsidR="004A72A9" w:rsidRDefault="004A72A9" w:rsidP="00E666CE">
      <w:pPr>
        <w:pStyle w:val="StyleTr0"/>
        <w:widowControl w:val="0"/>
      </w:pPr>
      <w:r>
        <w:t>Quản lý sản phẩm và đơn hàng cho quản trị viên: Quản trị viên có thể thêm mới, cập nhật và xóa sản phẩm, cũng như quản lý các đơn hàng một cách linh hoạt.</w:t>
      </w:r>
    </w:p>
    <w:p w14:paraId="1C6D1542" w14:textId="77777777" w:rsidR="004A72A9" w:rsidRDefault="004A72A9" w:rsidP="00E666CE">
      <w:pPr>
        <w:pStyle w:val="StyleTr0"/>
        <w:widowControl w:val="0"/>
      </w:pPr>
      <w:r>
        <w:t>Thanh toán trực tuyến: Hệ thống tích hợp các phương thức thanh toán trực tuyến giúp người dùng dễ dàng hoàn tất giao dịch.</w:t>
      </w:r>
    </w:p>
    <w:p w14:paraId="567E16CA" w14:textId="7B210F81" w:rsidR="004A72A9" w:rsidRDefault="004A72A9" w:rsidP="00E666CE">
      <w:pPr>
        <w:pStyle w:val="StyleTr0"/>
        <w:widowControl w:val="0"/>
      </w:pPr>
      <w:r>
        <w:t>Hệ thống cũng đã được thử nghiệm trong môi trường AWS với khả năng triển khai và vận hành ổn định, đáp ứng yêu cầu về bảo mật, hiệu suất và sự linh hoạt khi cần thay đổi hoặc mở rộng.</w:t>
      </w:r>
    </w:p>
    <w:p w14:paraId="3BC16FAC" w14:textId="3E3D1B20" w:rsidR="00110C07" w:rsidRPr="00110C07" w:rsidRDefault="004A72A9" w:rsidP="00E666CE">
      <w:pPr>
        <w:pStyle w:val="DoanVB"/>
        <w:widowControl w:val="0"/>
      </w:pPr>
      <w:r>
        <w:t>Nhìn chung, khóa luận đã đạt được những mục tiêu ban đầu đề ra về mặt phát triển hệ thống, đồng thời mở ra cơ hội để nhóm nghiên cứu và hiểu rõ hơn về các công nghệ hiện đại như điện toán đám mây, công nghệ web và quản lý cơ sở dữ liệu.</w:t>
      </w:r>
    </w:p>
    <w:p w14:paraId="37D6DA7E" w14:textId="71EB4193" w:rsidR="00394CF3" w:rsidRPr="00E666CE" w:rsidRDefault="00335308" w:rsidP="00E666CE">
      <w:pPr>
        <w:pStyle w:val="Heading2"/>
        <w:keepNext w:val="0"/>
        <w:widowControl w:val="0"/>
        <w:rPr>
          <w:lang w:val="vi-VN"/>
        </w:rPr>
      </w:pPr>
      <w:bookmarkStart w:id="897" w:name="_Toc178930836"/>
      <w:bookmarkStart w:id="898" w:name="_Toc179783248"/>
      <w:bookmarkStart w:id="899" w:name="_Toc180279695"/>
      <w:bookmarkStart w:id="900" w:name="_Toc180503888"/>
      <w:r w:rsidRPr="00E666CE">
        <w:rPr>
          <w:lang w:val="vi-VN"/>
        </w:rPr>
        <w:t>Những hạn chế còn tồn đọng</w:t>
      </w:r>
      <w:bookmarkEnd w:id="897"/>
      <w:bookmarkEnd w:id="898"/>
      <w:bookmarkEnd w:id="899"/>
      <w:bookmarkEnd w:id="900"/>
    </w:p>
    <w:p w14:paraId="74E728F1" w14:textId="3E21A387" w:rsidR="004A72A9" w:rsidRPr="00E666CE" w:rsidRDefault="004A72A9" w:rsidP="00E666CE">
      <w:pPr>
        <w:widowControl w:val="0"/>
        <w:rPr>
          <w:lang w:val="vi-VN"/>
        </w:rPr>
      </w:pPr>
      <w:r w:rsidRPr="00E666CE">
        <w:rPr>
          <w:lang w:val="vi-VN"/>
        </w:rPr>
        <w:t>Dù đạt được những thành tựu quan trọng, hệ thống vẫn tồn tại một số hạn chế và khó khăn trong quá trình phát triển, bao gồm:</w:t>
      </w:r>
    </w:p>
    <w:p w14:paraId="0BFD40D6" w14:textId="0665CA48" w:rsidR="004A72A9" w:rsidRDefault="004A72A9" w:rsidP="00E666CE">
      <w:pPr>
        <w:pStyle w:val="Styletr"/>
        <w:widowControl w:val="0"/>
      </w:pPr>
      <w:r>
        <w:t>Hiệu năng khi tải lớn: Hệ thống đã vận hành tốt trong môi trường thử nghiệm với số lượng người dùng giới hạn. Tuy nhiên, khi số lượng người dùng và truy vấn đồng thời tăng cao, hệ thống có thể đối mặt với tình trạng tải chậm hoặc phản hồi không như mong đợi. Điều này xuất phát từ sự giới hạn về tài nguyên xử lý của AWS trong bản thử nghiệm miễn phí và các thuật toán chưa được tối ưu hóa.</w:t>
      </w:r>
    </w:p>
    <w:p w14:paraId="44E701E6" w14:textId="759D67B4" w:rsidR="004A72A9" w:rsidRDefault="004A72A9" w:rsidP="00E666CE">
      <w:pPr>
        <w:pStyle w:val="Styletr"/>
        <w:widowControl w:val="0"/>
      </w:pPr>
      <w:r>
        <w:lastRenderedPageBreak/>
        <w:t>Bảo mật: Mặc dù đã áp dụng các biện pháp bảo mật cơ bản như mã hóa thông tin nhạy cảm và bảo vệ phiên đăng nhập, hệ thống vẫn có nguy cơ trước các cuộc tấn công phổ biến như SQL Injection, Cross-Site Scripting (XSS) và Cross-Site Request Forgery (CSRF). Những lỗ hổng bảo mật này cần được xử lý triệt để để đảm bảo an toàn cho người dùng và dữ liệu.</w:t>
      </w:r>
    </w:p>
    <w:p w14:paraId="6657FFE3" w14:textId="4D951B9D" w:rsidR="004A72A9" w:rsidRDefault="004A72A9" w:rsidP="00E666CE">
      <w:pPr>
        <w:pStyle w:val="Styletr"/>
        <w:widowControl w:val="0"/>
      </w:pPr>
      <w:r>
        <w:t>Chức năng chưa hoàn thiện: Do giới hạn về thời gian và tài nguyên, một số tính năng nâng cao như theo dõi đơn hàng theo thời gian thực, tích hợp hệ thống thanh toán quốc tế, và gợi ý sản phẩm dựa trên sở thích người dùng chưa được hoàn thành hoặc chỉ mới ở giai đoạn thử nghiệm. Điều này làm giảm trải nghiệm người dùng và hạn chế khả năng hệ thống mở rộng ra thị trường quốc tế.</w:t>
      </w:r>
    </w:p>
    <w:p w14:paraId="407D9443" w14:textId="59008C64" w:rsidR="00110C07" w:rsidRPr="00110C07" w:rsidRDefault="004A72A9" w:rsidP="00E666CE">
      <w:pPr>
        <w:pStyle w:val="Styletr"/>
        <w:widowControl w:val="0"/>
      </w:pPr>
      <w:r>
        <w:t>Khả năng tương thích trình duyệt và thiết bị: Mặc dù hệ thống đã được kiểm thử trên một số trình duyệt phổ biến, vẫn có khả năng xảy ra sự cố hiển thị hoặc lỗi khi sử dụng trên các thiết bị hoặc trình duyệt cũ hơn. Điều này cần được kiểm tra kỹ lưỡng và tối ưu hóa cho tất cả các môi trường.</w:t>
      </w:r>
    </w:p>
    <w:p w14:paraId="757859E8" w14:textId="555B6BBA" w:rsidR="001B7CB4" w:rsidRPr="00E666CE" w:rsidRDefault="00335308" w:rsidP="00E666CE">
      <w:pPr>
        <w:pStyle w:val="Heading2"/>
        <w:keepNext w:val="0"/>
        <w:widowControl w:val="0"/>
        <w:rPr>
          <w:lang w:val="vi-VN"/>
        </w:rPr>
      </w:pPr>
      <w:bookmarkStart w:id="901" w:name="_Toc178930837"/>
      <w:bookmarkStart w:id="902" w:name="_Toc179783249"/>
      <w:bookmarkStart w:id="903" w:name="_Toc180279696"/>
      <w:bookmarkStart w:id="904" w:name="_Toc180503889"/>
      <w:r w:rsidRPr="00E666CE">
        <w:rPr>
          <w:lang w:val="vi-VN"/>
        </w:rPr>
        <w:t>Hướng phát triển của khóa luận</w:t>
      </w:r>
      <w:bookmarkEnd w:id="901"/>
      <w:bookmarkEnd w:id="902"/>
      <w:bookmarkEnd w:id="903"/>
      <w:bookmarkEnd w:id="904"/>
    </w:p>
    <w:p w14:paraId="4ADDDDD0" w14:textId="1FFC5297" w:rsidR="004A72A9" w:rsidRPr="00E666CE" w:rsidRDefault="004A72A9" w:rsidP="00E666CE">
      <w:pPr>
        <w:widowControl w:val="0"/>
        <w:rPr>
          <w:lang w:val="vi-VN"/>
        </w:rPr>
      </w:pPr>
      <w:r w:rsidRPr="00E666CE">
        <w:rPr>
          <w:lang w:val="vi-VN"/>
        </w:rPr>
        <w:t>Để giải quyết các hạn chế nêu trên và phát triển hệ thống trở nên hoàn thiện hơn, khóa luận đề xuất các hướng phát triển tiếp theo như sau:</w:t>
      </w:r>
    </w:p>
    <w:p w14:paraId="784AED12" w14:textId="49E5E70D" w:rsidR="004A72A9" w:rsidRPr="00E666CE" w:rsidRDefault="004A72A9" w:rsidP="00E666CE">
      <w:pPr>
        <w:pStyle w:val="StyleTr0"/>
        <w:widowControl w:val="0"/>
        <w:rPr>
          <w:lang w:val="vi-VN"/>
        </w:rPr>
      </w:pPr>
      <w:r w:rsidRPr="00E666CE">
        <w:rPr>
          <w:lang w:val="vi-VN"/>
        </w:rPr>
        <w:t>Tối ưu hóa hiệu năng: Trong tương lai, nhóm sẽ tập trung vào việc tối ưu hóa cơ sở dữ liệu và các thuật toán xử lý, nhằm cải thiện hiệu suất hệ thống, đặc biệt là khi có lưu lượng người dùng cao. Các giải pháp như caching (lưu trữ tạm thời), phân tán cơ sở dữ liệu hoặc sử dụng các dịch vụ AWS mạnh hơn sẽ được cân nhắc áp dụng để đảm bảo trải nghiệm người dùng không bị ảnh hưởng.</w:t>
      </w:r>
    </w:p>
    <w:p w14:paraId="5C85F937" w14:textId="275E91C5" w:rsidR="004A72A9" w:rsidRPr="00E666CE" w:rsidRDefault="004A72A9" w:rsidP="00E666CE">
      <w:pPr>
        <w:pStyle w:val="StyleTr0"/>
        <w:widowControl w:val="0"/>
        <w:rPr>
          <w:lang w:val="vi-VN"/>
        </w:rPr>
      </w:pPr>
      <w:r w:rsidRPr="00E666CE">
        <w:rPr>
          <w:lang w:val="vi-VN"/>
        </w:rPr>
        <w:t>Nâng cao bảo mật: Việc đảm bảo an toàn cho người dùng và dữ liệu là một ưu tiên hàng đầu. Các giải pháp bảo mật sẽ được nâng cấp, bao gồm:</w:t>
      </w:r>
    </w:p>
    <w:p w14:paraId="1AB69D02" w14:textId="77777777" w:rsidR="004A72A9" w:rsidRDefault="004A72A9" w:rsidP="00E666CE">
      <w:pPr>
        <w:pStyle w:val="StyleCng"/>
        <w:widowControl w:val="0"/>
      </w:pPr>
      <w:r>
        <w:t>Áp dụng các kỹ thuật phòng chống SQL Injection như sử dụng prepared statements hoặc ORM (Object-Relational Mapping).</w:t>
      </w:r>
    </w:p>
    <w:p w14:paraId="6AB20A06" w14:textId="77777777" w:rsidR="004A72A9" w:rsidRDefault="004A72A9" w:rsidP="00E666CE">
      <w:pPr>
        <w:pStyle w:val="StyleCng"/>
        <w:widowControl w:val="0"/>
      </w:pPr>
      <w:r>
        <w:t>Tăng cường bảo vệ phiên đăng nhập bằng cách sử dụng JWT (JSON Web Token) hoặc OAuth2.</w:t>
      </w:r>
    </w:p>
    <w:p w14:paraId="4B378024" w14:textId="77777777" w:rsidR="004A72A9" w:rsidRDefault="004A72A9" w:rsidP="00E666CE">
      <w:pPr>
        <w:pStyle w:val="StyleCng"/>
        <w:widowControl w:val="0"/>
      </w:pPr>
      <w:r>
        <w:t>Triển khai tường lửa ứng dụng web (Web Application Firewall - WAF) để ngăn chặn các cuộc tấn công XSS và CSRF.</w:t>
      </w:r>
    </w:p>
    <w:p w14:paraId="2CFB7BD9" w14:textId="4802CC56" w:rsidR="004A72A9" w:rsidRDefault="004A72A9" w:rsidP="00E666CE">
      <w:pPr>
        <w:pStyle w:val="StyleTr0"/>
        <w:widowControl w:val="0"/>
      </w:pPr>
      <w:r>
        <w:t>Mở rộng tính năng: Trong giai đoạn tiếp theo, hệ thống sẽ được mở rộng với các tính năng nâng cao như:</w:t>
      </w:r>
    </w:p>
    <w:p w14:paraId="46CAFF36" w14:textId="77777777" w:rsidR="004A72A9" w:rsidRDefault="004A72A9" w:rsidP="00E666CE">
      <w:pPr>
        <w:pStyle w:val="StyleCng"/>
        <w:widowControl w:val="0"/>
      </w:pPr>
      <w:r>
        <w:t>Gợi ý sản phẩm thông minh: Sử dụng các thuật toán machine learning để phân tích hành vi mua sắm và đưa ra các gợi ý sản phẩm phù hợp với người dùng.</w:t>
      </w:r>
    </w:p>
    <w:p w14:paraId="74AD8A1D" w14:textId="77777777" w:rsidR="004A72A9" w:rsidRDefault="004A72A9" w:rsidP="00E666CE">
      <w:pPr>
        <w:pStyle w:val="StyleCng"/>
        <w:widowControl w:val="0"/>
      </w:pPr>
      <w:r>
        <w:lastRenderedPageBreak/>
        <w:t>Tích hợp thanh toán quốc tế: Mở rộng hệ thống thanh toán với các phương thức như PayPal, Stripe, và Apple Pay, giúp hệ thống phục vụ khách hàng từ nhiều quốc gia khác nhau.</w:t>
      </w:r>
    </w:p>
    <w:p w14:paraId="40987006" w14:textId="77777777" w:rsidR="004A72A9" w:rsidRDefault="004A72A9" w:rsidP="00E666CE">
      <w:pPr>
        <w:pStyle w:val="StyleCng"/>
        <w:widowControl w:val="0"/>
      </w:pPr>
      <w:r>
        <w:t>Theo dõi đơn hàng theo thời gian thực: Tích hợp các API để người dùng có thể theo dõi quá trình vận chuyển đơn hàng từ lúc đặt cho đến khi nhận được hàng.</w:t>
      </w:r>
    </w:p>
    <w:p w14:paraId="4AD84DE7" w14:textId="241345F9" w:rsidR="004A72A9" w:rsidRDefault="004A72A9" w:rsidP="00E666CE">
      <w:pPr>
        <w:pStyle w:val="StyleTr0"/>
        <w:widowControl w:val="0"/>
      </w:pPr>
      <w:r>
        <w:t>Hỗ trợ đa ngôn ngữ và quốc tế hóa: Để mở rộng ra thị trường quốc tế, hệ thống cần được triển khai với khả năng đa ngôn ngữ và đa đơn vị tiền tệ. Điều này bao gồm việc dịch giao diện sang nhiều ngôn ngữ khác nhau, đồng thời hỗ trợ các loại tiền tệ địa phương cho từng thị trường.</w:t>
      </w:r>
    </w:p>
    <w:p w14:paraId="5E4BACFC" w14:textId="0234C6C7" w:rsidR="004A72A9" w:rsidRPr="004A72A9" w:rsidRDefault="004A72A9" w:rsidP="00E666CE">
      <w:pPr>
        <w:pStyle w:val="StyleTr0"/>
        <w:widowControl w:val="0"/>
      </w:pPr>
      <w:r>
        <w:t>Cải thiện trải nghiệm người dùng (UX/UI): Nâng cấp giao diện người dùng với thiết kế tối ưu hóa trải nghiệm, tăng cường tính phản hồi (responsive) trên nhiều thiết bị khác nhau như điện thoại di động, máy tính bảng, và laptop. Điều này sẽ giúp người dùng dễ dàng tương tác và sử dụng hệ thống mà không gặp trở ngại về thiết bị hay giao diện.</w:t>
      </w:r>
    </w:p>
    <w:p w14:paraId="2DDA8A2B" w14:textId="77777777" w:rsidR="001B7CB4" w:rsidRPr="001B7CB4" w:rsidRDefault="001B7CB4" w:rsidP="00E666CE">
      <w:pPr>
        <w:widowControl w:val="0"/>
      </w:pPr>
    </w:p>
    <w:p w14:paraId="2B0B7B30" w14:textId="77777777" w:rsidR="001B7CB4" w:rsidRPr="001B7CB4" w:rsidRDefault="001B7CB4" w:rsidP="00E666CE">
      <w:pPr>
        <w:widowControl w:val="0"/>
      </w:pPr>
    </w:p>
    <w:p w14:paraId="4DC6D824" w14:textId="77777777" w:rsidR="001B7CB4" w:rsidRPr="001B7CB4" w:rsidRDefault="001B7CB4" w:rsidP="00E666CE">
      <w:pPr>
        <w:widowControl w:val="0"/>
      </w:pPr>
    </w:p>
    <w:p w14:paraId="462783D4" w14:textId="77777777" w:rsidR="001B7CB4" w:rsidRPr="001B7CB4" w:rsidRDefault="001B7CB4" w:rsidP="00E666CE">
      <w:pPr>
        <w:widowControl w:val="0"/>
      </w:pPr>
    </w:p>
    <w:p w14:paraId="295652B6" w14:textId="77777777" w:rsidR="001B7CB4" w:rsidRPr="001B7CB4" w:rsidRDefault="001B7CB4" w:rsidP="00E666CE">
      <w:pPr>
        <w:widowControl w:val="0"/>
      </w:pPr>
    </w:p>
    <w:p w14:paraId="197ABBBC" w14:textId="77777777" w:rsidR="00A12996" w:rsidRPr="00A12996" w:rsidRDefault="00A12996" w:rsidP="00E666CE">
      <w:pPr>
        <w:widowControl w:val="0"/>
      </w:pPr>
    </w:p>
    <w:p w14:paraId="68DC25A1" w14:textId="77777777" w:rsidR="0035468F" w:rsidRDefault="00EC1AB4" w:rsidP="00E666CE">
      <w:pPr>
        <w:widowControl w:val="0"/>
        <w:spacing w:before="0" w:after="160" w:line="259" w:lineRule="auto"/>
        <w:jc w:val="left"/>
        <w:sectPr w:rsidR="0035468F" w:rsidSect="0035468F">
          <w:footerReference w:type="default" r:id="rId143"/>
          <w:pgSz w:w="11907" w:h="16840" w:code="9"/>
          <w:pgMar w:top="1134" w:right="851" w:bottom="1134" w:left="1701" w:header="567" w:footer="567" w:gutter="0"/>
          <w:pgNumType w:start="128"/>
          <w:cols w:space="720"/>
          <w:docGrid w:linePitch="360"/>
        </w:sectPr>
      </w:pPr>
      <w:bookmarkStart w:id="905" w:name="_Toc178930838"/>
      <w:bookmarkStart w:id="906" w:name="_Toc179783250"/>
      <w:r>
        <w:br w:type="page"/>
      </w:r>
    </w:p>
    <w:p w14:paraId="30AC09AF" w14:textId="63D6474A" w:rsidR="00AB6085" w:rsidRDefault="00AB6085" w:rsidP="0035468F">
      <w:pPr>
        <w:pStyle w:val="Heading5"/>
        <w:keepNext w:val="0"/>
        <w:widowControl w:val="0"/>
        <w:numPr>
          <w:ilvl w:val="0"/>
          <w:numId w:val="0"/>
        </w:numPr>
        <w:ind w:left="720"/>
      </w:pPr>
      <w:r w:rsidRPr="00AB6085">
        <w:lastRenderedPageBreak/>
        <w:t>TÀI LIỆU THAM KHẢO</w:t>
      </w:r>
      <w:bookmarkEnd w:id="905"/>
      <w:bookmarkEnd w:id="906"/>
    </w:p>
    <w:p w14:paraId="552BCCF7" w14:textId="0C631572" w:rsidR="00AB6085" w:rsidRPr="00AB6085" w:rsidRDefault="00E666CE" w:rsidP="00E666CE">
      <w:pPr>
        <w:pStyle w:val="DoanVB"/>
        <w:widowControl w:val="0"/>
        <w:numPr>
          <w:ilvl w:val="0"/>
          <w:numId w:val="7"/>
        </w:numPr>
        <w:ind w:left="630" w:hanging="540"/>
        <w:rPr>
          <w:rStyle w:val="Hyperlink"/>
          <w:color w:val="auto"/>
        </w:rPr>
      </w:pPr>
      <w:hyperlink r:id="rId144" w:history="1">
        <w:r w:rsidR="00AB6085" w:rsidRPr="0085453A">
          <w:rPr>
            <w:rStyle w:val="Hyperlink"/>
          </w:rPr>
          <w:t>Agilealliance.org</w:t>
        </w:r>
      </w:hyperlink>
    </w:p>
    <w:p w14:paraId="503A779A" w14:textId="5BC0F75D" w:rsidR="00AB6085" w:rsidRDefault="00E666CE" w:rsidP="00E666CE">
      <w:pPr>
        <w:pStyle w:val="DoanVB"/>
        <w:widowControl w:val="0"/>
        <w:numPr>
          <w:ilvl w:val="0"/>
          <w:numId w:val="7"/>
        </w:numPr>
        <w:ind w:left="630" w:hanging="540"/>
        <w:rPr>
          <w:rStyle w:val="Hyperlink"/>
          <w:color w:val="auto"/>
        </w:rPr>
      </w:pPr>
      <w:hyperlink r:id="rId145" w:history="1">
        <w:r w:rsidR="00AB6085">
          <w:rPr>
            <w:rStyle w:val="Hyperlink"/>
          </w:rPr>
          <w:t>Tổng hợp thông tin về java</w:t>
        </w:r>
      </w:hyperlink>
    </w:p>
    <w:p w14:paraId="14DE9663" w14:textId="0D54F6EC" w:rsidR="00AB6085" w:rsidRDefault="00E666CE" w:rsidP="00E666CE">
      <w:pPr>
        <w:pStyle w:val="DoanVB"/>
        <w:widowControl w:val="0"/>
        <w:numPr>
          <w:ilvl w:val="0"/>
          <w:numId w:val="7"/>
        </w:numPr>
        <w:ind w:left="630" w:hanging="540"/>
        <w:rPr>
          <w:rStyle w:val="Hyperlink"/>
          <w:color w:val="auto"/>
        </w:rPr>
      </w:pPr>
      <w:hyperlink r:id="rId146" w:history="1">
        <w:r w:rsidR="00AB6085" w:rsidRPr="00AB6085">
          <w:rPr>
            <w:rStyle w:val="Hyperlink"/>
          </w:rPr>
          <w:t>https://dev.java/</w:t>
        </w:r>
      </w:hyperlink>
    </w:p>
    <w:p w14:paraId="0F9166D2" w14:textId="025BD687" w:rsidR="00AB6085" w:rsidRDefault="00E666CE" w:rsidP="00E666CE">
      <w:pPr>
        <w:pStyle w:val="DoanVB"/>
        <w:widowControl w:val="0"/>
        <w:numPr>
          <w:ilvl w:val="0"/>
          <w:numId w:val="7"/>
        </w:numPr>
        <w:ind w:left="630" w:hanging="540"/>
        <w:rPr>
          <w:rStyle w:val="Hyperlink"/>
          <w:color w:val="auto"/>
        </w:rPr>
      </w:pPr>
      <w:hyperlink r:id="rId147" w:history="1">
        <w:r w:rsidR="00291DC7">
          <w:rPr>
            <w:rStyle w:val="Hyperlink"/>
          </w:rPr>
          <w:t>Typescript là gì</w:t>
        </w:r>
      </w:hyperlink>
    </w:p>
    <w:p w14:paraId="296FAB7C" w14:textId="3544012C" w:rsidR="00A10B7D" w:rsidRDefault="00E666CE" w:rsidP="00E666CE">
      <w:pPr>
        <w:pStyle w:val="DoanVB"/>
        <w:widowControl w:val="0"/>
        <w:numPr>
          <w:ilvl w:val="0"/>
          <w:numId w:val="7"/>
        </w:numPr>
        <w:ind w:left="630" w:hanging="540"/>
        <w:rPr>
          <w:rStyle w:val="Hyperlink"/>
          <w:color w:val="auto"/>
        </w:rPr>
      </w:pPr>
      <w:hyperlink r:id="rId148" w:history="1">
        <w:r w:rsidR="00A10B7D" w:rsidRPr="00A10B7D">
          <w:rPr>
            <w:rStyle w:val="Hyperlink"/>
          </w:rPr>
          <w:t>https://www.typescriptlang.org/docs/handbook</w:t>
        </w:r>
      </w:hyperlink>
    </w:p>
    <w:p w14:paraId="7AA5C83A" w14:textId="0E7C35E7" w:rsidR="00291DC7" w:rsidRDefault="00E666CE" w:rsidP="00E666CE">
      <w:pPr>
        <w:pStyle w:val="DoanVB"/>
        <w:widowControl w:val="0"/>
        <w:numPr>
          <w:ilvl w:val="0"/>
          <w:numId w:val="7"/>
        </w:numPr>
        <w:ind w:left="630" w:hanging="540"/>
        <w:rPr>
          <w:rStyle w:val="Hyperlink"/>
          <w:color w:val="auto"/>
        </w:rPr>
      </w:pPr>
      <w:hyperlink r:id="rId149" w:history="1">
        <w:r w:rsidR="00A10B7D">
          <w:rPr>
            <w:rStyle w:val="Hyperlink"/>
          </w:rPr>
          <w:t>https://vi.legacy.reactjs.org/tutorial</w:t>
        </w:r>
      </w:hyperlink>
    </w:p>
    <w:p w14:paraId="035E3857" w14:textId="5EA8CE87" w:rsidR="00291DC7" w:rsidRDefault="00E666CE" w:rsidP="00E666CE">
      <w:pPr>
        <w:pStyle w:val="DoanVB"/>
        <w:widowControl w:val="0"/>
        <w:numPr>
          <w:ilvl w:val="0"/>
          <w:numId w:val="7"/>
        </w:numPr>
        <w:ind w:left="630" w:hanging="540"/>
        <w:rPr>
          <w:rStyle w:val="Hyperlink"/>
          <w:color w:val="auto"/>
        </w:rPr>
      </w:pPr>
      <w:hyperlink r:id="rId150" w:history="1">
        <w:r w:rsidR="00291DC7" w:rsidRPr="00291DC7">
          <w:rPr>
            <w:rStyle w:val="Hyperlink"/>
          </w:rPr>
          <w:t>https://react.dev/</w:t>
        </w:r>
      </w:hyperlink>
    </w:p>
    <w:p w14:paraId="0D07F8F9" w14:textId="0A08D4E5" w:rsidR="0061308C" w:rsidRDefault="00E666CE" w:rsidP="00E666CE">
      <w:pPr>
        <w:pStyle w:val="DoanVB"/>
        <w:widowControl w:val="0"/>
        <w:numPr>
          <w:ilvl w:val="0"/>
          <w:numId w:val="7"/>
        </w:numPr>
        <w:ind w:left="630" w:hanging="540"/>
        <w:rPr>
          <w:rStyle w:val="Hyperlink"/>
          <w:color w:val="auto"/>
        </w:rPr>
      </w:pPr>
      <w:hyperlink r:id="rId151" w:history="1">
        <w:r w:rsidR="0061308C" w:rsidRPr="0061308C">
          <w:rPr>
            <w:rStyle w:val="Hyperlink"/>
          </w:rPr>
          <w:t>https://spring.io/projects/spring-boot</w:t>
        </w:r>
      </w:hyperlink>
    </w:p>
    <w:p w14:paraId="0FDBFB09" w14:textId="46F8E851" w:rsidR="0061308C" w:rsidRDefault="00E666CE" w:rsidP="00E666CE">
      <w:pPr>
        <w:pStyle w:val="DoanVB"/>
        <w:widowControl w:val="0"/>
        <w:numPr>
          <w:ilvl w:val="0"/>
          <w:numId w:val="7"/>
        </w:numPr>
        <w:ind w:left="630" w:hanging="540"/>
        <w:rPr>
          <w:rStyle w:val="Hyperlink"/>
          <w:color w:val="auto"/>
        </w:rPr>
      </w:pPr>
      <w:hyperlink r:id="rId152" w:history="1">
        <w:r w:rsidR="0061308C" w:rsidRPr="0061308C">
          <w:rPr>
            <w:rStyle w:val="Hyperlink"/>
          </w:rPr>
          <w:t>https://dev.mysql.com/doc/</w:t>
        </w:r>
      </w:hyperlink>
    </w:p>
    <w:p w14:paraId="4E38F175" w14:textId="77777777" w:rsidR="0092239C" w:rsidRPr="0092239C" w:rsidRDefault="00E666CE" w:rsidP="00E666CE">
      <w:pPr>
        <w:pStyle w:val="DoanVB"/>
        <w:widowControl w:val="0"/>
        <w:numPr>
          <w:ilvl w:val="0"/>
          <w:numId w:val="7"/>
        </w:numPr>
        <w:ind w:left="630" w:hanging="540"/>
        <w:rPr>
          <w:rStyle w:val="Hyperlink"/>
          <w:color w:val="auto"/>
        </w:rPr>
      </w:pPr>
      <w:hyperlink r:id="rId153" w:history="1">
        <w:r w:rsidR="0061308C" w:rsidRPr="0061308C">
          <w:rPr>
            <w:rStyle w:val="Hyperlink"/>
          </w:rPr>
          <w:t>https://mui.com/material-ui/getting-started/</w:t>
        </w:r>
      </w:hyperlink>
    </w:p>
    <w:p w14:paraId="750AB1D0" w14:textId="4C25A64C" w:rsidR="0092239C" w:rsidRPr="0092239C" w:rsidRDefault="00E666CE" w:rsidP="00E666CE">
      <w:pPr>
        <w:pStyle w:val="DoanVB"/>
        <w:widowControl w:val="0"/>
        <w:numPr>
          <w:ilvl w:val="0"/>
          <w:numId w:val="7"/>
        </w:numPr>
        <w:ind w:left="630" w:hanging="540"/>
      </w:pPr>
      <w:hyperlink r:id="rId154" w:history="1">
        <w:r w:rsidR="0092239C" w:rsidRPr="00E86461">
          <w:rPr>
            <w:rStyle w:val="Hyperlink"/>
          </w:rPr>
          <w:t>https://developer.mozilla.org/en-US/docs/Web/API</w:t>
        </w:r>
      </w:hyperlink>
    </w:p>
    <w:p w14:paraId="497C6757" w14:textId="05324842" w:rsidR="0092239C" w:rsidRPr="0092239C" w:rsidRDefault="00E666CE" w:rsidP="00E666CE">
      <w:pPr>
        <w:pStyle w:val="DoanVB"/>
        <w:widowControl w:val="0"/>
        <w:numPr>
          <w:ilvl w:val="0"/>
          <w:numId w:val="7"/>
        </w:numPr>
        <w:ind w:left="630" w:hanging="540"/>
        <w:rPr>
          <w:rStyle w:val="Hyperlink"/>
          <w:color w:val="000000"/>
          <w:u w:val="none"/>
        </w:rPr>
      </w:pPr>
      <w:hyperlink r:id="rId155" w:history="1">
        <w:r w:rsidR="00A10B7D" w:rsidRPr="0085453A">
          <w:rPr>
            <w:rStyle w:val="Hyperlink"/>
          </w:rPr>
          <w:t xml:space="preserve"> REST API Tutorial (restfulapi.net)</w:t>
        </w:r>
      </w:hyperlink>
    </w:p>
    <w:p w14:paraId="468B94F8" w14:textId="77777777" w:rsidR="0092239C" w:rsidRPr="0092239C" w:rsidRDefault="00E666CE" w:rsidP="00E666CE">
      <w:pPr>
        <w:pStyle w:val="DoanVB"/>
        <w:widowControl w:val="0"/>
        <w:numPr>
          <w:ilvl w:val="0"/>
          <w:numId w:val="7"/>
        </w:numPr>
        <w:ind w:left="630" w:hanging="540"/>
      </w:pPr>
      <w:hyperlink r:id="rId156" w:history="1">
        <w:r w:rsidR="0092239C" w:rsidRPr="00E86461">
          <w:rPr>
            <w:rStyle w:val="Hyperlink"/>
          </w:rPr>
          <w:t>https://docs.docker.com/manuals/</w:t>
        </w:r>
      </w:hyperlink>
    </w:p>
    <w:p w14:paraId="76B4D900" w14:textId="77777777" w:rsidR="0092239C" w:rsidRPr="0092239C" w:rsidRDefault="00E666CE" w:rsidP="00E666CE">
      <w:pPr>
        <w:pStyle w:val="DoanVB"/>
        <w:widowControl w:val="0"/>
        <w:numPr>
          <w:ilvl w:val="0"/>
          <w:numId w:val="7"/>
        </w:numPr>
        <w:ind w:left="630" w:hanging="540"/>
      </w:pPr>
      <w:hyperlink r:id="rId157" w:history="1">
        <w:r w:rsidR="0092239C" w:rsidRPr="00E86461">
          <w:rPr>
            <w:rStyle w:val="Hyperlink"/>
          </w:rPr>
          <w:t>https://200lab.io/blog/docker-la-gi/</w:t>
        </w:r>
      </w:hyperlink>
    </w:p>
    <w:p w14:paraId="01FCE546" w14:textId="77777777" w:rsidR="0092239C" w:rsidRPr="0092239C" w:rsidRDefault="00E666CE" w:rsidP="00E666CE">
      <w:pPr>
        <w:pStyle w:val="DoanVB"/>
        <w:widowControl w:val="0"/>
        <w:numPr>
          <w:ilvl w:val="0"/>
          <w:numId w:val="7"/>
        </w:numPr>
        <w:ind w:left="630" w:hanging="540"/>
      </w:pPr>
      <w:hyperlink r:id="rId158" w:history="1">
        <w:r w:rsidR="0092239C" w:rsidRPr="00E86461">
          <w:rPr>
            <w:rStyle w:val="Hyperlink"/>
          </w:rPr>
          <w:t>https://en.wikipedia.org/wiki/Amazon_Web_Services</w:t>
        </w:r>
      </w:hyperlink>
    </w:p>
    <w:p w14:paraId="08D1EF23" w14:textId="77777777" w:rsidR="0092239C" w:rsidRPr="0092239C" w:rsidRDefault="00E666CE" w:rsidP="00E666CE">
      <w:pPr>
        <w:pStyle w:val="DoanVB"/>
        <w:widowControl w:val="0"/>
        <w:numPr>
          <w:ilvl w:val="0"/>
          <w:numId w:val="7"/>
        </w:numPr>
        <w:ind w:left="630" w:hanging="540"/>
      </w:pPr>
      <w:hyperlink r:id="rId159" w:history="1">
        <w:r w:rsidR="0092239C" w:rsidRPr="00E86461">
          <w:rPr>
            <w:rStyle w:val="Hyperlink"/>
          </w:rPr>
          <w:t>https://www.aboutamazon.com/what-we-do/amazon-web-services</w:t>
        </w:r>
      </w:hyperlink>
    </w:p>
    <w:p w14:paraId="3934C2F2" w14:textId="77777777" w:rsidR="0092239C" w:rsidRPr="0092239C" w:rsidRDefault="00E666CE" w:rsidP="00E666CE">
      <w:pPr>
        <w:pStyle w:val="DoanVB"/>
        <w:widowControl w:val="0"/>
        <w:numPr>
          <w:ilvl w:val="0"/>
          <w:numId w:val="7"/>
        </w:numPr>
        <w:ind w:left="630" w:hanging="540"/>
      </w:pPr>
      <w:hyperlink r:id="rId160" w:history="1">
        <w:r w:rsidR="0092239C" w:rsidRPr="00E86461">
          <w:rPr>
            <w:rStyle w:val="Hyperlink"/>
          </w:rPr>
          <w:t>https://aws.amazon.com/what-is-aws/</w:t>
        </w:r>
      </w:hyperlink>
      <w:r w:rsidR="0092239C" w:rsidRPr="00E666CE">
        <w:t xml:space="preserve"> </w:t>
      </w:r>
    </w:p>
    <w:p w14:paraId="74D4F96F" w14:textId="77777777" w:rsidR="0092239C" w:rsidRPr="0092239C" w:rsidRDefault="00E666CE" w:rsidP="00E666CE">
      <w:pPr>
        <w:pStyle w:val="DoanVB"/>
        <w:widowControl w:val="0"/>
        <w:numPr>
          <w:ilvl w:val="0"/>
          <w:numId w:val="7"/>
        </w:numPr>
        <w:ind w:left="630" w:hanging="540"/>
      </w:pPr>
      <w:hyperlink r:id="rId161" w:history="1">
        <w:r w:rsidR="0092239C" w:rsidRPr="00E86461">
          <w:rPr>
            <w:rStyle w:val="Hyperlink"/>
          </w:rPr>
          <w:t>https://en.wikipedia.org/wiki/Tailwind_CSS</w:t>
        </w:r>
      </w:hyperlink>
    </w:p>
    <w:p w14:paraId="379ADA45" w14:textId="77777777" w:rsidR="0092239C" w:rsidRPr="0092239C" w:rsidRDefault="00E666CE" w:rsidP="00E666CE">
      <w:pPr>
        <w:pStyle w:val="DoanVB"/>
        <w:widowControl w:val="0"/>
        <w:numPr>
          <w:ilvl w:val="0"/>
          <w:numId w:val="7"/>
        </w:numPr>
        <w:ind w:left="630" w:hanging="540"/>
      </w:pPr>
      <w:hyperlink r:id="rId162" w:history="1">
        <w:r w:rsidR="0092239C" w:rsidRPr="00E86461">
          <w:rPr>
            <w:rStyle w:val="Hyperlink"/>
          </w:rPr>
          <w:t>https://tailwindcss.com/docs/installation</w:t>
        </w:r>
      </w:hyperlink>
    </w:p>
    <w:p w14:paraId="2D17CE6B" w14:textId="77777777" w:rsidR="0092239C" w:rsidRPr="0092239C" w:rsidRDefault="00E666CE" w:rsidP="00E666CE">
      <w:pPr>
        <w:pStyle w:val="DoanVB"/>
        <w:widowControl w:val="0"/>
        <w:numPr>
          <w:ilvl w:val="0"/>
          <w:numId w:val="7"/>
        </w:numPr>
        <w:ind w:left="630" w:hanging="540"/>
      </w:pPr>
      <w:hyperlink r:id="rId163" w:history="1">
        <w:r w:rsidR="0092239C" w:rsidRPr="00E86461">
          <w:rPr>
            <w:rStyle w:val="Hyperlink"/>
          </w:rPr>
          <w:t>https://vite.dev/guide/</w:t>
        </w:r>
      </w:hyperlink>
    </w:p>
    <w:p w14:paraId="7E8DBA47" w14:textId="77777777" w:rsidR="0092239C" w:rsidRPr="0092239C" w:rsidRDefault="00E666CE" w:rsidP="00E666CE">
      <w:pPr>
        <w:pStyle w:val="DoanVB"/>
        <w:widowControl w:val="0"/>
        <w:numPr>
          <w:ilvl w:val="0"/>
          <w:numId w:val="7"/>
        </w:numPr>
        <w:ind w:left="630" w:hanging="540"/>
      </w:pPr>
      <w:hyperlink r:id="rId164" w:history="1">
        <w:r w:rsidR="0092239C" w:rsidRPr="00E86461">
          <w:rPr>
            <w:rStyle w:val="Hyperlink"/>
          </w:rPr>
          <w:t>https://www.sitepoint.com/vitejs-front-end-build-tool-introduction/</w:t>
        </w:r>
      </w:hyperlink>
    </w:p>
    <w:p w14:paraId="4F325902" w14:textId="47D702E1" w:rsidR="0092239C" w:rsidRPr="0092239C" w:rsidRDefault="00E666CE" w:rsidP="00E666CE">
      <w:pPr>
        <w:pStyle w:val="DoanVB"/>
        <w:widowControl w:val="0"/>
        <w:numPr>
          <w:ilvl w:val="0"/>
          <w:numId w:val="7"/>
        </w:numPr>
        <w:ind w:left="630" w:hanging="540"/>
      </w:pPr>
      <w:hyperlink r:id="rId165" w:history="1">
        <w:r w:rsidR="0092239C" w:rsidRPr="00E86461">
          <w:rPr>
            <w:rStyle w:val="Hyperlink"/>
          </w:rPr>
          <w:t>https://dev.to/nitinfab/exploring-vitejs-the-lightning-fast-build-tool-for-modern-web-apps-5h0p</w:t>
        </w:r>
      </w:hyperlink>
    </w:p>
    <w:p w14:paraId="4674E448" w14:textId="77777777" w:rsidR="0092239C" w:rsidRPr="0092239C" w:rsidRDefault="00E666CE" w:rsidP="00E666CE">
      <w:pPr>
        <w:pStyle w:val="DoanVB"/>
        <w:widowControl w:val="0"/>
        <w:numPr>
          <w:ilvl w:val="0"/>
          <w:numId w:val="7"/>
        </w:numPr>
        <w:ind w:left="630" w:hanging="540"/>
      </w:pPr>
      <w:hyperlink r:id="rId166" w:history="1">
        <w:r w:rsidR="0092239C" w:rsidRPr="00E86461">
          <w:rPr>
            <w:rStyle w:val="Hyperlink"/>
          </w:rPr>
          <w:t>https://termius.com/</w:t>
        </w:r>
      </w:hyperlink>
    </w:p>
    <w:p w14:paraId="57EACA76" w14:textId="417A4AAE" w:rsidR="0092239C" w:rsidRPr="00517159" w:rsidRDefault="00E666CE" w:rsidP="00E666CE">
      <w:pPr>
        <w:pStyle w:val="DoanVB"/>
        <w:widowControl w:val="0"/>
        <w:numPr>
          <w:ilvl w:val="0"/>
          <w:numId w:val="7"/>
        </w:numPr>
        <w:ind w:left="630" w:hanging="540"/>
        <w:rPr>
          <w:rStyle w:val="Hyperlink"/>
          <w:color w:val="000000"/>
          <w:u w:val="none"/>
        </w:rPr>
      </w:pPr>
      <w:hyperlink r:id="rId167" w:history="1">
        <w:r w:rsidR="0092239C" w:rsidRPr="00E86461">
          <w:rPr>
            <w:rStyle w:val="Hyperlink"/>
          </w:rPr>
          <w:t>https://www.capterra.com/p/234457/Termius/</w:t>
        </w:r>
      </w:hyperlink>
    </w:p>
    <w:p w14:paraId="79D050A8" w14:textId="7B1A8F4E" w:rsidR="00517159" w:rsidRPr="00517159" w:rsidRDefault="00E666CE" w:rsidP="00E666CE">
      <w:pPr>
        <w:pStyle w:val="DoanVB"/>
        <w:widowControl w:val="0"/>
        <w:numPr>
          <w:ilvl w:val="0"/>
          <w:numId w:val="7"/>
        </w:numPr>
        <w:ind w:left="630" w:hanging="540"/>
        <w:rPr>
          <w:rStyle w:val="Hyperlink"/>
          <w:color w:val="000000"/>
          <w:u w:val="none"/>
        </w:rPr>
      </w:pPr>
      <w:hyperlink r:id="rId168" w:history="1">
        <w:r w:rsidR="00517159" w:rsidRPr="00A0149A">
          <w:rPr>
            <w:rStyle w:val="Hyperlink"/>
          </w:rPr>
          <w:t>https://8designers.com/blog/what-is-figma-in-web-development</w:t>
        </w:r>
      </w:hyperlink>
      <w:r w:rsidR="00517159" w:rsidRPr="00E666CE">
        <w:rPr>
          <w:rStyle w:val="Hyperlink"/>
          <w:color w:val="000000"/>
          <w:u w:val="none"/>
        </w:rPr>
        <w:t xml:space="preserve"> </w:t>
      </w:r>
    </w:p>
    <w:p w14:paraId="0AA9288F" w14:textId="77777777" w:rsidR="00517159" w:rsidRPr="00517159" w:rsidRDefault="00E666CE" w:rsidP="00E666CE">
      <w:pPr>
        <w:pStyle w:val="DoanVB"/>
        <w:widowControl w:val="0"/>
        <w:numPr>
          <w:ilvl w:val="0"/>
          <w:numId w:val="7"/>
        </w:numPr>
        <w:ind w:left="630" w:hanging="540"/>
        <w:rPr>
          <w:rStyle w:val="Hyperlink"/>
          <w:color w:val="000000"/>
          <w:u w:val="none"/>
        </w:rPr>
      </w:pPr>
      <w:hyperlink r:id="rId169" w:history="1">
        <w:r w:rsidR="00517159" w:rsidRPr="00A0149A">
          <w:rPr>
            <w:rStyle w:val="Hyperlink"/>
          </w:rPr>
          <w:t>https://designshack.net/articles/software/what-is-figma-used-for</w:t>
        </w:r>
      </w:hyperlink>
    </w:p>
    <w:p w14:paraId="603C33C4" w14:textId="7C7F49E5" w:rsidR="000C7D3F" w:rsidRDefault="00E666CE" w:rsidP="00E666CE">
      <w:pPr>
        <w:pStyle w:val="DoanVB"/>
        <w:widowControl w:val="0"/>
        <w:numPr>
          <w:ilvl w:val="0"/>
          <w:numId w:val="7"/>
        </w:numPr>
        <w:ind w:left="630" w:hanging="540"/>
      </w:pPr>
      <w:hyperlink r:id="rId170" w:history="1">
        <w:r w:rsidR="00517159" w:rsidRPr="00A0149A">
          <w:rPr>
            <w:rStyle w:val="Hyperlink"/>
          </w:rPr>
          <w:t>https://tayjava.vn/kien-truc-cua-spring-boot</w:t>
        </w:r>
      </w:hyperlink>
    </w:p>
    <w:p w14:paraId="39C8065C" w14:textId="77777777" w:rsidR="0092239C" w:rsidRDefault="0092239C" w:rsidP="00E666CE">
      <w:pPr>
        <w:pStyle w:val="DoanVB"/>
        <w:widowControl w:val="0"/>
        <w:ind w:left="630" w:firstLine="0"/>
      </w:pPr>
    </w:p>
    <w:tbl>
      <w:tblPr>
        <w:tblStyle w:val="TableGrid"/>
        <w:tblW w:w="9488" w:type="dxa"/>
        <w:tblInd w:w="90" w:type="dxa"/>
        <w:tblLook w:val="04A0" w:firstRow="1" w:lastRow="0" w:firstColumn="1" w:lastColumn="0" w:noHBand="0" w:noVBand="1"/>
      </w:tblPr>
      <w:tblGrid>
        <w:gridCol w:w="1704"/>
        <w:gridCol w:w="2004"/>
        <w:gridCol w:w="5762"/>
        <w:gridCol w:w="18"/>
      </w:tblGrid>
      <w:tr w:rsidR="00574F3E" w:rsidRPr="00E666CE" w14:paraId="170722C9" w14:textId="77777777" w:rsidTr="001A57C7">
        <w:tc>
          <w:tcPr>
            <w:tcW w:w="9488" w:type="dxa"/>
            <w:gridSpan w:val="4"/>
            <w:vAlign w:val="center"/>
          </w:tcPr>
          <w:p w14:paraId="694BABB5" w14:textId="030613BA" w:rsidR="00574F3E" w:rsidRPr="00E666CE" w:rsidRDefault="00574F3E" w:rsidP="001A57C7">
            <w:pPr>
              <w:pStyle w:val="DoanVB"/>
              <w:widowControl w:val="0"/>
              <w:pBdr>
                <w:top w:val="none" w:sz="0" w:space="0" w:color="auto"/>
                <w:left w:val="none" w:sz="0" w:space="0" w:color="auto"/>
                <w:bottom w:val="none" w:sz="0" w:space="0" w:color="auto"/>
                <w:right w:val="none" w:sz="0" w:space="0" w:color="auto"/>
                <w:between w:val="none" w:sz="0" w:space="0" w:color="auto"/>
              </w:pBdr>
              <w:tabs>
                <w:tab w:val="left" w:pos="2760"/>
              </w:tabs>
              <w:ind w:firstLine="0"/>
              <w:jc w:val="center"/>
              <w:rPr>
                <w:rStyle w:val="Hyperlink"/>
                <w:color w:val="000000"/>
                <w:u w:val="none"/>
              </w:rPr>
            </w:pPr>
            <w:r>
              <w:rPr>
                <w:rStyle w:val="Hyperlink"/>
                <w:color w:val="000000"/>
                <w:u w:val="none"/>
              </w:rPr>
              <w:lastRenderedPageBreak/>
              <w:t>B</w:t>
            </w:r>
            <w:r w:rsidRPr="00E666CE">
              <w:rPr>
                <w:rStyle w:val="Hyperlink"/>
                <w:color w:val="000000"/>
                <w:u w:val="none"/>
              </w:rPr>
              <w:t>ẢNG PHÂN CÔNG NHIỆM VỤ</w:t>
            </w:r>
          </w:p>
        </w:tc>
      </w:tr>
      <w:tr w:rsidR="00574F3E" w14:paraId="6C76F4F9" w14:textId="77777777" w:rsidTr="001A57C7">
        <w:trPr>
          <w:gridAfter w:val="1"/>
          <w:wAfter w:w="18" w:type="dxa"/>
        </w:trPr>
        <w:tc>
          <w:tcPr>
            <w:tcW w:w="1704" w:type="dxa"/>
            <w:vAlign w:val="center"/>
          </w:tcPr>
          <w:p w14:paraId="07CE3F4E" w14:textId="75C012F7" w:rsidR="00574F3E" w:rsidRPr="00574F3E" w:rsidRDefault="00574F3E" w:rsidP="001A57C7">
            <w:pPr>
              <w:pStyle w:val="DoanVB"/>
              <w:widowControl w:val="0"/>
              <w:pBdr>
                <w:top w:val="none" w:sz="0" w:space="0" w:color="auto"/>
                <w:left w:val="none" w:sz="0" w:space="0" w:color="auto"/>
                <w:bottom w:val="none" w:sz="0" w:space="0" w:color="auto"/>
                <w:right w:val="none" w:sz="0" w:space="0" w:color="auto"/>
                <w:between w:val="none" w:sz="0" w:space="0" w:color="auto"/>
              </w:pBdr>
              <w:ind w:firstLine="0"/>
              <w:jc w:val="center"/>
              <w:rPr>
                <w:rStyle w:val="Hyperlink"/>
                <w:color w:val="000000"/>
                <w:u w:val="none"/>
                <w:lang w:val="en-US"/>
              </w:rPr>
            </w:pPr>
            <w:r>
              <w:rPr>
                <w:rStyle w:val="Hyperlink"/>
                <w:color w:val="000000"/>
                <w:u w:val="none"/>
                <w:lang w:val="en-US"/>
              </w:rPr>
              <w:t>Mã sinh viên</w:t>
            </w:r>
          </w:p>
        </w:tc>
        <w:tc>
          <w:tcPr>
            <w:tcW w:w="2004" w:type="dxa"/>
            <w:vAlign w:val="center"/>
          </w:tcPr>
          <w:p w14:paraId="0E5F555A" w14:textId="7E83946B" w:rsidR="00574F3E" w:rsidRPr="00574F3E" w:rsidRDefault="00574F3E" w:rsidP="001A57C7">
            <w:pPr>
              <w:pStyle w:val="DoanVB"/>
              <w:widowControl w:val="0"/>
              <w:pBdr>
                <w:top w:val="none" w:sz="0" w:space="0" w:color="auto"/>
                <w:left w:val="none" w:sz="0" w:space="0" w:color="auto"/>
                <w:bottom w:val="none" w:sz="0" w:space="0" w:color="auto"/>
                <w:right w:val="none" w:sz="0" w:space="0" w:color="auto"/>
                <w:between w:val="none" w:sz="0" w:space="0" w:color="auto"/>
              </w:pBdr>
              <w:ind w:firstLine="0"/>
              <w:jc w:val="center"/>
              <w:rPr>
                <w:rStyle w:val="Hyperlink"/>
                <w:color w:val="000000"/>
                <w:u w:val="none"/>
                <w:lang w:val="en-US"/>
              </w:rPr>
            </w:pPr>
            <w:r>
              <w:rPr>
                <w:rStyle w:val="Hyperlink"/>
                <w:color w:val="000000"/>
                <w:u w:val="none"/>
                <w:lang w:val="en-US"/>
              </w:rPr>
              <w:t>Tên sinh viên</w:t>
            </w:r>
          </w:p>
        </w:tc>
        <w:tc>
          <w:tcPr>
            <w:tcW w:w="5762" w:type="dxa"/>
            <w:vAlign w:val="center"/>
          </w:tcPr>
          <w:p w14:paraId="7A5A1224" w14:textId="3F6A1A51" w:rsidR="00574F3E" w:rsidRPr="00574F3E" w:rsidRDefault="00574F3E" w:rsidP="001A57C7">
            <w:pPr>
              <w:pStyle w:val="DoanVB"/>
              <w:widowControl w:val="0"/>
              <w:pBdr>
                <w:top w:val="none" w:sz="0" w:space="0" w:color="auto"/>
                <w:left w:val="none" w:sz="0" w:space="0" w:color="auto"/>
                <w:bottom w:val="none" w:sz="0" w:space="0" w:color="auto"/>
                <w:right w:val="none" w:sz="0" w:space="0" w:color="auto"/>
                <w:between w:val="none" w:sz="0" w:space="0" w:color="auto"/>
              </w:pBdr>
              <w:ind w:firstLine="0"/>
              <w:jc w:val="center"/>
              <w:rPr>
                <w:rStyle w:val="Hyperlink"/>
                <w:color w:val="000000"/>
                <w:u w:val="none"/>
                <w:lang w:val="en-US"/>
              </w:rPr>
            </w:pPr>
            <w:r>
              <w:rPr>
                <w:rStyle w:val="Hyperlink"/>
                <w:color w:val="000000"/>
                <w:u w:val="none"/>
                <w:lang w:val="en-US"/>
              </w:rPr>
              <w:t>Nhiệm vụ</w:t>
            </w:r>
          </w:p>
        </w:tc>
      </w:tr>
      <w:tr w:rsidR="00574F3E" w14:paraId="3E064AC4" w14:textId="77777777" w:rsidTr="001A57C7">
        <w:trPr>
          <w:gridAfter w:val="1"/>
          <w:wAfter w:w="18" w:type="dxa"/>
        </w:trPr>
        <w:tc>
          <w:tcPr>
            <w:tcW w:w="1704" w:type="dxa"/>
            <w:vAlign w:val="center"/>
          </w:tcPr>
          <w:p w14:paraId="2AA0E513" w14:textId="518C644F" w:rsidR="00574F3E" w:rsidRPr="00574F3E" w:rsidRDefault="00574F3E" w:rsidP="001A57C7">
            <w:pPr>
              <w:pStyle w:val="DoanVB"/>
              <w:widowControl w:val="0"/>
              <w:pBdr>
                <w:top w:val="none" w:sz="0" w:space="0" w:color="auto"/>
                <w:left w:val="none" w:sz="0" w:space="0" w:color="auto"/>
                <w:bottom w:val="none" w:sz="0" w:space="0" w:color="auto"/>
                <w:right w:val="none" w:sz="0" w:space="0" w:color="auto"/>
                <w:between w:val="none" w:sz="0" w:space="0" w:color="auto"/>
              </w:pBdr>
              <w:ind w:firstLine="0"/>
              <w:jc w:val="left"/>
              <w:rPr>
                <w:rStyle w:val="Hyperlink"/>
                <w:color w:val="000000"/>
                <w:u w:val="none"/>
                <w:lang w:val="en-US"/>
              </w:rPr>
            </w:pPr>
            <w:r>
              <w:rPr>
                <w:rStyle w:val="Hyperlink"/>
                <w:color w:val="000000"/>
                <w:u w:val="none"/>
                <w:lang w:val="en-US"/>
              </w:rPr>
              <w:t>A44059</w:t>
            </w:r>
          </w:p>
        </w:tc>
        <w:tc>
          <w:tcPr>
            <w:tcW w:w="2004" w:type="dxa"/>
            <w:vAlign w:val="center"/>
          </w:tcPr>
          <w:p w14:paraId="7980E40A" w14:textId="11CAE539" w:rsidR="00574F3E" w:rsidRPr="008B67BA" w:rsidRDefault="008B67BA" w:rsidP="001A57C7">
            <w:pPr>
              <w:pStyle w:val="DoanVB"/>
              <w:widowControl w:val="0"/>
              <w:pBdr>
                <w:top w:val="none" w:sz="0" w:space="0" w:color="auto"/>
                <w:left w:val="none" w:sz="0" w:space="0" w:color="auto"/>
                <w:bottom w:val="none" w:sz="0" w:space="0" w:color="auto"/>
                <w:right w:val="none" w:sz="0" w:space="0" w:color="auto"/>
                <w:between w:val="none" w:sz="0" w:space="0" w:color="auto"/>
              </w:pBdr>
              <w:ind w:firstLine="0"/>
              <w:jc w:val="left"/>
              <w:rPr>
                <w:rStyle w:val="Hyperlink"/>
                <w:color w:val="000000"/>
                <w:u w:val="none"/>
                <w:lang w:val="en-US"/>
              </w:rPr>
            </w:pPr>
            <w:r>
              <w:rPr>
                <w:rStyle w:val="Hyperlink"/>
                <w:color w:val="000000"/>
                <w:u w:val="none"/>
                <w:lang w:val="en-US"/>
              </w:rPr>
              <w:t>Tống Đức Luận</w:t>
            </w:r>
          </w:p>
        </w:tc>
        <w:tc>
          <w:tcPr>
            <w:tcW w:w="5762" w:type="dxa"/>
          </w:tcPr>
          <w:p w14:paraId="52FC7C8A" w14:textId="77777777" w:rsidR="00574F3E" w:rsidRDefault="008B67BA" w:rsidP="00E666CE">
            <w:pPr>
              <w:pStyle w:val="StyleTr0"/>
              <w:widowControl w:val="0"/>
              <w:rPr>
                <w:rStyle w:val="Hyperlink"/>
                <w:color w:val="000000"/>
                <w:u w:val="none"/>
              </w:rPr>
            </w:pPr>
            <w:r>
              <w:rPr>
                <w:rStyle w:val="Hyperlink"/>
                <w:color w:val="000000"/>
                <w:u w:val="none"/>
              </w:rPr>
              <w:t>Vai trò: Dev (Lập trình viên)</w:t>
            </w:r>
          </w:p>
          <w:p w14:paraId="7D2F02B7" w14:textId="307794CB" w:rsidR="008B67BA" w:rsidRDefault="008B67BA" w:rsidP="00E666CE">
            <w:pPr>
              <w:pStyle w:val="StyleCng"/>
              <w:widowControl w:val="0"/>
              <w:rPr>
                <w:rStyle w:val="Hyperlink"/>
                <w:color w:val="000000"/>
                <w:u w:val="none"/>
              </w:rPr>
            </w:pPr>
            <w:r>
              <w:rPr>
                <w:rStyle w:val="Hyperlink"/>
                <w:color w:val="000000"/>
                <w:u w:val="none"/>
              </w:rPr>
              <w:t xml:space="preserve">Lập trình viên back – end: Xây dựng back – end cho hệ thống bằng Spring Boot và Hibernate. </w:t>
            </w:r>
            <w:r w:rsidR="004B2169">
              <w:rPr>
                <w:rStyle w:val="Hyperlink"/>
                <w:color w:val="000000"/>
                <w:u w:val="none"/>
              </w:rPr>
              <w:t>Sử dụng MySQL để quản lý dữ liệu.</w:t>
            </w:r>
          </w:p>
          <w:p w14:paraId="60B9412D" w14:textId="1CB1A96F" w:rsidR="008B67BA" w:rsidRDefault="008B67BA" w:rsidP="00E666CE">
            <w:pPr>
              <w:pStyle w:val="StyleCng"/>
              <w:widowControl w:val="0"/>
              <w:rPr>
                <w:rStyle w:val="Hyperlink"/>
                <w:color w:val="000000"/>
                <w:u w:val="none"/>
              </w:rPr>
            </w:pPr>
            <w:r>
              <w:rPr>
                <w:rStyle w:val="Hyperlink"/>
                <w:color w:val="000000"/>
                <w:u w:val="none"/>
              </w:rPr>
              <w:t>Lập trình viên front – end: Xây dựng giao diện hệ thống bằng Reatjs và Vite.</w:t>
            </w:r>
          </w:p>
        </w:tc>
      </w:tr>
      <w:tr w:rsidR="00574F3E" w14:paraId="75BE5527" w14:textId="77777777" w:rsidTr="001A57C7">
        <w:trPr>
          <w:gridAfter w:val="1"/>
          <w:wAfter w:w="18" w:type="dxa"/>
        </w:trPr>
        <w:tc>
          <w:tcPr>
            <w:tcW w:w="1704" w:type="dxa"/>
            <w:vAlign w:val="center"/>
          </w:tcPr>
          <w:p w14:paraId="126F1EDE" w14:textId="2B56EC03" w:rsidR="00574F3E" w:rsidRPr="00574F3E" w:rsidRDefault="00574F3E" w:rsidP="001A57C7">
            <w:pPr>
              <w:pStyle w:val="DoanVB"/>
              <w:widowControl w:val="0"/>
              <w:pBdr>
                <w:top w:val="none" w:sz="0" w:space="0" w:color="auto"/>
                <w:left w:val="none" w:sz="0" w:space="0" w:color="auto"/>
                <w:bottom w:val="none" w:sz="0" w:space="0" w:color="auto"/>
                <w:right w:val="none" w:sz="0" w:space="0" w:color="auto"/>
                <w:between w:val="none" w:sz="0" w:space="0" w:color="auto"/>
              </w:pBdr>
              <w:ind w:firstLine="0"/>
              <w:jc w:val="left"/>
              <w:rPr>
                <w:rStyle w:val="Hyperlink"/>
                <w:color w:val="000000"/>
                <w:u w:val="none"/>
                <w:lang w:val="en-US"/>
              </w:rPr>
            </w:pPr>
            <w:r>
              <w:rPr>
                <w:rStyle w:val="Hyperlink"/>
                <w:color w:val="000000"/>
                <w:u w:val="none"/>
                <w:lang w:val="en-US"/>
              </w:rPr>
              <w:t>A43839</w:t>
            </w:r>
          </w:p>
        </w:tc>
        <w:tc>
          <w:tcPr>
            <w:tcW w:w="2004" w:type="dxa"/>
            <w:vAlign w:val="center"/>
          </w:tcPr>
          <w:p w14:paraId="4BFFE012" w14:textId="4B125AAB" w:rsidR="00574F3E" w:rsidRPr="008B67BA" w:rsidRDefault="008B67BA" w:rsidP="001A57C7">
            <w:pPr>
              <w:pStyle w:val="DoanVB"/>
              <w:widowControl w:val="0"/>
              <w:pBdr>
                <w:top w:val="none" w:sz="0" w:space="0" w:color="auto"/>
                <w:left w:val="none" w:sz="0" w:space="0" w:color="auto"/>
                <w:bottom w:val="none" w:sz="0" w:space="0" w:color="auto"/>
                <w:right w:val="none" w:sz="0" w:space="0" w:color="auto"/>
                <w:between w:val="none" w:sz="0" w:space="0" w:color="auto"/>
              </w:pBdr>
              <w:ind w:firstLine="0"/>
              <w:jc w:val="left"/>
              <w:rPr>
                <w:rStyle w:val="Hyperlink"/>
                <w:color w:val="000000"/>
                <w:u w:val="none"/>
                <w:lang w:val="en-US"/>
              </w:rPr>
            </w:pPr>
            <w:r>
              <w:rPr>
                <w:rStyle w:val="Hyperlink"/>
                <w:color w:val="000000"/>
                <w:u w:val="none"/>
                <w:lang w:val="en-US"/>
              </w:rPr>
              <w:t>Nguyễn Thị An</w:t>
            </w:r>
          </w:p>
        </w:tc>
        <w:tc>
          <w:tcPr>
            <w:tcW w:w="5762" w:type="dxa"/>
          </w:tcPr>
          <w:p w14:paraId="305C6BA8" w14:textId="77777777" w:rsidR="00574F3E" w:rsidRDefault="008B67BA" w:rsidP="00E666CE">
            <w:pPr>
              <w:pStyle w:val="StyleTr0"/>
              <w:widowControl w:val="0"/>
              <w:rPr>
                <w:color w:val="000000"/>
              </w:rPr>
            </w:pPr>
            <w:r>
              <w:rPr>
                <w:rStyle w:val="Hyperlink"/>
                <w:color w:val="000000"/>
                <w:u w:val="none"/>
              </w:rPr>
              <w:t xml:space="preserve">Vai trò: </w:t>
            </w:r>
            <w:r w:rsidRPr="008B67BA">
              <w:rPr>
                <w:color w:val="000000"/>
              </w:rPr>
              <w:t>Business Analyst</w:t>
            </w:r>
            <w:r>
              <w:rPr>
                <w:color w:val="000000"/>
              </w:rPr>
              <w:t xml:space="preserve"> (Chuyên viên phân tích nghiệp vụ)</w:t>
            </w:r>
          </w:p>
          <w:p w14:paraId="69CE0627" w14:textId="77777777" w:rsidR="008B67BA" w:rsidRDefault="008B67BA" w:rsidP="00E666CE">
            <w:pPr>
              <w:pStyle w:val="StyleCng"/>
              <w:widowControl w:val="0"/>
              <w:rPr>
                <w:rStyle w:val="Hyperlink"/>
                <w:color w:val="000000"/>
                <w:u w:val="none"/>
              </w:rPr>
            </w:pPr>
            <w:r>
              <w:rPr>
                <w:rStyle w:val="Hyperlink"/>
                <w:color w:val="000000"/>
                <w:u w:val="none"/>
              </w:rPr>
              <w:t>Viết tài liệu phân tích, đặc tả các yêu cầu, chức năng của hệ thống.</w:t>
            </w:r>
          </w:p>
          <w:p w14:paraId="47CA34EB" w14:textId="77777777" w:rsidR="008B67BA" w:rsidRDefault="008B67BA" w:rsidP="00E666CE">
            <w:pPr>
              <w:pStyle w:val="StyleCng"/>
              <w:widowControl w:val="0"/>
              <w:rPr>
                <w:rStyle w:val="Hyperlink"/>
                <w:color w:val="000000"/>
                <w:u w:val="none"/>
              </w:rPr>
            </w:pPr>
            <w:r>
              <w:rPr>
                <w:rStyle w:val="Hyperlink"/>
                <w:color w:val="000000"/>
                <w:u w:val="none"/>
              </w:rPr>
              <w:t>Thiết kế giao diện hệ thống bằng Figma.</w:t>
            </w:r>
          </w:p>
          <w:p w14:paraId="083D7CF1" w14:textId="77777777" w:rsidR="008B67BA" w:rsidRDefault="008B67BA" w:rsidP="00E666CE">
            <w:pPr>
              <w:pStyle w:val="StyleTr0"/>
              <w:widowControl w:val="0"/>
              <w:rPr>
                <w:rStyle w:val="Hyperlink"/>
                <w:color w:val="000000"/>
                <w:u w:val="none"/>
              </w:rPr>
            </w:pPr>
            <w:r>
              <w:rPr>
                <w:rStyle w:val="Hyperlink"/>
                <w:color w:val="000000"/>
                <w:u w:val="none"/>
              </w:rPr>
              <w:t>Vai trò: Tester Manual (Kiểm thử hệ thống)</w:t>
            </w:r>
          </w:p>
          <w:p w14:paraId="3243FFEF" w14:textId="74D066C7" w:rsidR="008B67BA" w:rsidRDefault="008B67BA" w:rsidP="00E666CE">
            <w:pPr>
              <w:pStyle w:val="StyleCng"/>
              <w:widowControl w:val="0"/>
              <w:rPr>
                <w:rStyle w:val="Hyperlink"/>
                <w:color w:val="000000"/>
                <w:u w:val="none"/>
              </w:rPr>
            </w:pPr>
            <w:r>
              <w:rPr>
                <w:rStyle w:val="Hyperlink"/>
                <w:color w:val="000000"/>
                <w:u w:val="none"/>
              </w:rPr>
              <w:t>Viết tài liệu test case và tiến hành kiểm thử hệ thống.</w:t>
            </w:r>
          </w:p>
        </w:tc>
      </w:tr>
    </w:tbl>
    <w:p w14:paraId="2D5E165A" w14:textId="77777777" w:rsidR="005D45EB" w:rsidRPr="00A10B7D" w:rsidRDefault="005D45EB" w:rsidP="00E666CE">
      <w:pPr>
        <w:pStyle w:val="DoanVB"/>
        <w:widowControl w:val="0"/>
        <w:ind w:left="90" w:firstLine="0"/>
        <w:rPr>
          <w:rStyle w:val="Hyperlink"/>
          <w:color w:val="000000"/>
          <w:u w:val="none"/>
        </w:rPr>
      </w:pPr>
    </w:p>
    <w:p w14:paraId="64E06A47" w14:textId="00C39909" w:rsidR="00AB6085" w:rsidRPr="00AB6085" w:rsidRDefault="00AB6085" w:rsidP="00E666CE">
      <w:pPr>
        <w:widowControl w:val="0"/>
      </w:pPr>
    </w:p>
    <w:sectPr w:rsidR="00AB6085" w:rsidRPr="00AB6085" w:rsidSect="0035468F">
      <w:footerReference w:type="default" r:id="rId171"/>
      <w:pgSz w:w="11907" w:h="16840" w:code="9"/>
      <w:pgMar w:top="1134" w:right="851" w:bottom="1134" w:left="1701" w:header="567" w:footer="567" w:gutter="0"/>
      <w:pgNumType w:start="128"/>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032A45" w14:textId="77777777" w:rsidR="003E69F7" w:rsidRDefault="003E69F7" w:rsidP="00CB2A04">
      <w:pPr>
        <w:spacing w:before="0" w:after="0" w:line="240" w:lineRule="auto"/>
      </w:pPr>
      <w:r>
        <w:separator/>
      </w:r>
    </w:p>
  </w:endnote>
  <w:endnote w:type="continuationSeparator" w:id="0">
    <w:p w14:paraId="1CD6950E" w14:textId="77777777" w:rsidR="003E69F7" w:rsidRDefault="003E69F7" w:rsidP="00CB2A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alibri Light">
    <w:panose1 w:val="020F0302020204030204"/>
    <w:charset w:val="A3"/>
    <w:family w:val="swiss"/>
    <w:pitch w:val="variable"/>
    <w:sig w:usb0="A00002EF" w:usb1="4000207B" w:usb2="00000000" w:usb3="00000000" w:csb0="0000019F" w:csb1="00000000"/>
  </w:font>
  <w:font w:name="Times New Roman (Body CS)">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A3"/>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61830E" w14:textId="77777777" w:rsidR="00E666CE" w:rsidRDefault="00E666CE" w:rsidP="00E666CE">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7109A113" w14:textId="77777777" w:rsidR="00E666CE" w:rsidRDefault="00E666CE" w:rsidP="00E666CE">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47510BA3" w14:textId="77777777" w:rsidR="00E666CE" w:rsidRDefault="00E666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FF9A4F" w14:textId="02EF9C18" w:rsidR="00E666CE" w:rsidRDefault="00E666CE" w:rsidP="00E666CE">
    <w:pPr>
      <w:pStyle w:val="Footer"/>
    </w:pPr>
  </w:p>
  <w:p w14:paraId="4D97C9D9" w14:textId="77777777" w:rsidR="00E666CE" w:rsidRDefault="00E666C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3A42A" w14:textId="77777777" w:rsidR="00E666CE" w:rsidRDefault="00E666CE" w:rsidP="00E666CE">
    <w:pPr>
      <w:pStyle w:val="Footer"/>
    </w:pPr>
  </w:p>
  <w:p w14:paraId="284DC922" w14:textId="77777777" w:rsidR="00E666CE" w:rsidRDefault="00E666C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ED76F7" w14:textId="71D5348E" w:rsidR="00E666CE" w:rsidRDefault="00E666CE" w:rsidP="00E666CE">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C794A">
      <w:rPr>
        <w:rStyle w:val="PageNumber"/>
        <w:noProof/>
      </w:rPr>
      <w:t>126</w:t>
    </w:r>
    <w:r>
      <w:rPr>
        <w:rStyle w:val="PageNumber"/>
      </w:rPr>
      <w:fldChar w:fldCharType="end"/>
    </w:r>
  </w:p>
  <w:p w14:paraId="51924E69" w14:textId="77777777" w:rsidR="00E666CE" w:rsidRDefault="00E666CE" w:rsidP="00E666CE">
    <w:pPr>
      <w:pStyle w:val="Footer"/>
    </w:pPr>
  </w:p>
  <w:p w14:paraId="74D700BC" w14:textId="77777777" w:rsidR="00E666CE" w:rsidRDefault="00E666C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F394D3" w14:textId="238A9401" w:rsidR="0035468F" w:rsidRDefault="0035468F" w:rsidP="00E666CE">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C794A">
      <w:rPr>
        <w:rStyle w:val="PageNumber"/>
        <w:noProof/>
      </w:rPr>
      <w:t>130</w:t>
    </w:r>
    <w:r>
      <w:rPr>
        <w:rStyle w:val="PageNumber"/>
      </w:rPr>
      <w:fldChar w:fldCharType="end"/>
    </w:r>
  </w:p>
  <w:p w14:paraId="55A1142E" w14:textId="77777777" w:rsidR="0035468F" w:rsidRDefault="0035468F" w:rsidP="00E666CE">
    <w:pPr>
      <w:pStyle w:val="Footer"/>
    </w:pPr>
  </w:p>
  <w:p w14:paraId="1F900507" w14:textId="77777777" w:rsidR="0035468F" w:rsidRDefault="0035468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FA601" w14:textId="77777777" w:rsidR="0035468F" w:rsidRDefault="0035468F" w:rsidP="00E666CE">
    <w:pPr>
      <w:pStyle w:val="Footer"/>
    </w:pPr>
  </w:p>
  <w:p w14:paraId="73F04E33" w14:textId="77777777" w:rsidR="0035468F" w:rsidRDefault="003546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6344E9" w14:textId="77777777" w:rsidR="003E69F7" w:rsidRDefault="003E69F7" w:rsidP="00CB2A04">
      <w:pPr>
        <w:spacing w:before="0" w:after="0" w:line="240" w:lineRule="auto"/>
      </w:pPr>
      <w:r>
        <w:separator/>
      </w:r>
    </w:p>
  </w:footnote>
  <w:footnote w:type="continuationSeparator" w:id="0">
    <w:p w14:paraId="5664FFF5" w14:textId="77777777" w:rsidR="003E69F7" w:rsidRDefault="003E69F7" w:rsidP="00CB2A0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8428D"/>
    <w:multiLevelType w:val="multilevel"/>
    <w:tmpl w:val="D1460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20045"/>
    <w:multiLevelType w:val="multilevel"/>
    <w:tmpl w:val="F67ED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61B85"/>
    <w:multiLevelType w:val="multilevel"/>
    <w:tmpl w:val="D334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86120"/>
    <w:multiLevelType w:val="multilevel"/>
    <w:tmpl w:val="FF561E52"/>
    <w:lvl w:ilvl="0">
      <w:start w:val="1"/>
      <w:numFmt w:val="decimal"/>
      <w:pStyle w:val="Heading1"/>
      <w:lvlText w:val="CHƯƠNG %1."/>
      <w:lvlJc w:val="left"/>
      <w:pPr>
        <w:tabs>
          <w:tab w:val="num" w:pos="1701"/>
        </w:tabs>
        <w:ind w:left="1701" w:hanging="1701"/>
      </w:p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ED23D2D"/>
    <w:multiLevelType w:val="hybridMultilevel"/>
    <w:tmpl w:val="BEA8AAC6"/>
    <w:lvl w:ilvl="0" w:tplc="ED603094">
      <w:start w:val="1"/>
      <w:numFmt w:val="bullet"/>
      <w:pStyle w:val="Styletr"/>
      <w:lvlText w:val=""/>
      <w:lvlJc w:val="left"/>
      <w:pPr>
        <w:ind w:left="92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8A3EED"/>
    <w:multiLevelType w:val="hybridMultilevel"/>
    <w:tmpl w:val="64B04CCE"/>
    <w:lvl w:ilvl="0" w:tplc="F81E34DC">
      <w:start w:val="1"/>
      <w:numFmt w:val="bullet"/>
      <w:lvlText w:val="-"/>
      <w:lvlJc w:val="left"/>
      <w:pPr>
        <w:ind w:left="720" w:hanging="360"/>
      </w:pPr>
      <w:rPr>
        <w:rFonts w:ascii="Symbol" w:hAnsi="Symbol" w:hint="default"/>
      </w:rPr>
    </w:lvl>
    <w:lvl w:ilvl="1" w:tplc="23E8FA98">
      <w:start w:val="1"/>
      <w:numFmt w:val="bullet"/>
      <w:lvlText w:val="o"/>
      <w:lvlJc w:val="left"/>
      <w:pPr>
        <w:ind w:left="1440" w:hanging="360"/>
      </w:pPr>
      <w:rPr>
        <w:rFonts w:ascii="Courier New" w:hAnsi="Courier New" w:hint="default"/>
      </w:rPr>
    </w:lvl>
    <w:lvl w:ilvl="2" w:tplc="288280A0">
      <w:start w:val="1"/>
      <w:numFmt w:val="bullet"/>
      <w:lvlText w:val=""/>
      <w:lvlJc w:val="left"/>
      <w:pPr>
        <w:ind w:left="2160" w:hanging="360"/>
      </w:pPr>
      <w:rPr>
        <w:rFonts w:ascii="Wingdings" w:hAnsi="Wingdings" w:hint="default"/>
      </w:rPr>
    </w:lvl>
    <w:lvl w:ilvl="3" w:tplc="ED58CFFA">
      <w:start w:val="1"/>
      <w:numFmt w:val="bullet"/>
      <w:lvlText w:val=""/>
      <w:lvlJc w:val="left"/>
      <w:pPr>
        <w:ind w:left="2880" w:hanging="360"/>
      </w:pPr>
      <w:rPr>
        <w:rFonts w:ascii="Symbol" w:hAnsi="Symbol" w:hint="default"/>
      </w:rPr>
    </w:lvl>
    <w:lvl w:ilvl="4" w:tplc="3C7853E6">
      <w:start w:val="1"/>
      <w:numFmt w:val="bullet"/>
      <w:lvlText w:val="o"/>
      <w:lvlJc w:val="left"/>
      <w:pPr>
        <w:ind w:left="3600" w:hanging="360"/>
      </w:pPr>
      <w:rPr>
        <w:rFonts w:ascii="Courier New" w:hAnsi="Courier New" w:hint="default"/>
      </w:rPr>
    </w:lvl>
    <w:lvl w:ilvl="5" w:tplc="23EA16DA">
      <w:start w:val="1"/>
      <w:numFmt w:val="bullet"/>
      <w:lvlText w:val=""/>
      <w:lvlJc w:val="left"/>
      <w:pPr>
        <w:ind w:left="4320" w:hanging="360"/>
      </w:pPr>
      <w:rPr>
        <w:rFonts w:ascii="Wingdings" w:hAnsi="Wingdings" w:hint="default"/>
      </w:rPr>
    </w:lvl>
    <w:lvl w:ilvl="6" w:tplc="327046BC">
      <w:start w:val="1"/>
      <w:numFmt w:val="bullet"/>
      <w:lvlText w:val=""/>
      <w:lvlJc w:val="left"/>
      <w:pPr>
        <w:ind w:left="5040" w:hanging="360"/>
      </w:pPr>
      <w:rPr>
        <w:rFonts w:ascii="Symbol" w:hAnsi="Symbol" w:hint="default"/>
      </w:rPr>
    </w:lvl>
    <w:lvl w:ilvl="7" w:tplc="15363794">
      <w:start w:val="1"/>
      <w:numFmt w:val="bullet"/>
      <w:lvlText w:val="o"/>
      <w:lvlJc w:val="left"/>
      <w:pPr>
        <w:ind w:left="5760" w:hanging="360"/>
      </w:pPr>
      <w:rPr>
        <w:rFonts w:ascii="Courier New" w:hAnsi="Courier New" w:hint="default"/>
      </w:rPr>
    </w:lvl>
    <w:lvl w:ilvl="8" w:tplc="B7A01378">
      <w:start w:val="1"/>
      <w:numFmt w:val="bullet"/>
      <w:lvlText w:val=""/>
      <w:lvlJc w:val="left"/>
      <w:pPr>
        <w:ind w:left="6480" w:hanging="360"/>
      </w:pPr>
      <w:rPr>
        <w:rFonts w:ascii="Wingdings" w:hAnsi="Wingdings" w:hint="default"/>
      </w:rPr>
    </w:lvl>
  </w:abstractNum>
  <w:abstractNum w:abstractNumId="6" w15:restartNumberingAfterBreak="0">
    <w:nsid w:val="167406FC"/>
    <w:multiLevelType w:val="hybridMultilevel"/>
    <w:tmpl w:val="E1E0F6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0D03E9"/>
    <w:multiLevelType w:val="multilevel"/>
    <w:tmpl w:val="5962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75D85"/>
    <w:multiLevelType w:val="hybridMultilevel"/>
    <w:tmpl w:val="23FCFD4C"/>
    <w:lvl w:ilvl="0" w:tplc="47FA8E36">
      <w:start w:val="1"/>
      <w:numFmt w:val="bullet"/>
      <w:pStyle w:val="StyleTr0"/>
      <w:lvlText w:val=""/>
      <w:lvlJc w:val="left"/>
      <w:pPr>
        <w:tabs>
          <w:tab w:val="num" w:pos="851"/>
        </w:tabs>
        <w:ind w:left="851"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702A3"/>
    <w:multiLevelType w:val="hybridMultilevel"/>
    <w:tmpl w:val="28BACD8A"/>
    <w:lvl w:ilvl="0" w:tplc="D0A866B2">
      <w:start w:val="1"/>
      <w:numFmt w:val="upperRoman"/>
      <w:pStyle w:val="Heading5"/>
      <w:lvlText w:val="%1."/>
      <w:lvlJc w:val="right"/>
      <w:pPr>
        <w:tabs>
          <w:tab w:val="num" w:pos="432"/>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7D1384"/>
    <w:multiLevelType w:val="hybridMultilevel"/>
    <w:tmpl w:val="D040DD3C"/>
    <w:lvl w:ilvl="0" w:tplc="FFFFFFFF">
      <w:start w:val="1"/>
      <w:numFmt w:val="bullet"/>
      <w:pStyle w:val="a"/>
      <w:lvlText w:val=""/>
      <w:lvlJc w:val="left"/>
      <w:pPr>
        <w:tabs>
          <w:tab w:val="num" w:pos="1134"/>
        </w:tabs>
        <w:ind w:left="1134" w:hanging="42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DC4E52"/>
    <w:multiLevelType w:val="hybridMultilevel"/>
    <w:tmpl w:val="ABF0C50A"/>
    <w:lvl w:ilvl="0" w:tplc="700E6A82">
      <w:start w:val="1"/>
      <w:numFmt w:val="decimal"/>
      <w:lvlText w:val="[%1]"/>
      <w:lvlJc w:val="left"/>
      <w:pPr>
        <w:ind w:left="1282" w:hanging="360"/>
      </w:pPr>
      <w:rPr>
        <w:rFonts w:hint="default"/>
      </w:r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12" w15:restartNumberingAfterBreak="0">
    <w:nsid w:val="222B79BC"/>
    <w:multiLevelType w:val="multilevel"/>
    <w:tmpl w:val="F40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3F10DE"/>
    <w:multiLevelType w:val="hybridMultilevel"/>
    <w:tmpl w:val="3EBE7ABE"/>
    <w:lvl w:ilvl="0" w:tplc="9A6CB53A">
      <w:start w:val="1"/>
      <w:numFmt w:val="bullet"/>
      <w:lvlText w:val="+"/>
      <w:lvlJc w:val="left"/>
      <w:pPr>
        <w:ind w:left="1282"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CE7A48"/>
    <w:multiLevelType w:val="multilevel"/>
    <w:tmpl w:val="BB009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D6657D"/>
    <w:multiLevelType w:val="multilevel"/>
    <w:tmpl w:val="5F4A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BF73CD"/>
    <w:multiLevelType w:val="multilevel"/>
    <w:tmpl w:val="B486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C857D5"/>
    <w:multiLevelType w:val="hybridMultilevel"/>
    <w:tmpl w:val="86F00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4F6E17"/>
    <w:multiLevelType w:val="multilevel"/>
    <w:tmpl w:val="7CFAF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656D65"/>
    <w:multiLevelType w:val="multilevel"/>
    <w:tmpl w:val="3550A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221BFB"/>
    <w:multiLevelType w:val="hybridMultilevel"/>
    <w:tmpl w:val="F738CC76"/>
    <w:lvl w:ilvl="0" w:tplc="1454379E">
      <w:start w:val="1"/>
      <w:numFmt w:val="bullet"/>
      <w:pStyle w:val="StyleCng"/>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5D7469"/>
    <w:multiLevelType w:val="hybridMultilevel"/>
    <w:tmpl w:val="1C06887E"/>
    <w:lvl w:ilvl="0" w:tplc="FFFFFFFF">
      <w:start w:val="1"/>
      <w:numFmt w:val="bullet"/>
      <w:pStyle w:val="Cong"/>
      <w:lvlText w:val="+"/>
      <w:lvlJc w:val="left"/>
      <w:pPr>
        <w:tabs>
          <w:tab w:val="num" w:pos="1134"/>
        </w:tabs>
        <w:ind w:left="1134" w:firstLine="0"/>
      </w:pPr>
      <w:rPr>
        <w:rFonts w:ascii="Times New Roman" w:hAnsi="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A675397"/>
    <w:multiLevelType w:val="multilevel"/>
    <w:tmpl w:val="D29C5770"/>
    <w:lvl w:ilvl="0">
      <w:start w:val="1"/>
      <w:numFmt w:val="decimal"/>
      <w:lvlText w:val="%1"/>
      <w:lvlJc w:val="left"/>
      <w:pPr>
        <w:ind w:left="432" w:hanging="432"/>
      </w:pPr>
      <w:rPr>
        <w:rFonts w:hint="default"/>
      </w:rPr>
    </w:lvl>
    <w:lvl w:ilvl="1">
      <w:start w:val="1"/>
      <w:numFmt w:val="upperLetter"/>
      <w:suff w:val="space"/>
      <w:lvlText w:val="%2."/>
      <w:lvlJc w:val="left"/>
      <w:pPr>
        <w:ind w:left="0" w:firstLine="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E9A9D9A"/>
    <w:multiLevelType w:val="hybridMultilevel"/>
    <w:tmpl w:val="F7727F8E"/>
    <w:lvl w:ilvl="0" w:tplc="DA105266">
      <w:start w:val="1"/>
      <w:numFmt w:val="bullet"/>
      <w:lvlText w:val="-"/>
      <w:lvlJc w:val="left"/>
      <w:pPr>
        <w:ind w:left="720" w:hanging="360"/>
      </w:pPr>
      <w:rPr>
        <w:rFonts w:ascii="Symbol" w:hAnsi="Symbol" w:hint="default"/>
      </w:rPr>
    </w:lvl>
    <w:lvl w:ilvl="1" w:tplc="7CC65948">
      <w:start w:val="1"/>
      <w:numFmt w:val="bullet"/>
      <w:lvlText w:val="o"/>
      <w:lvlJc w:val="left"/>
      <w:pPr>
        <w:ind w:left="1440" w:hanging="360"/>
      </w:pPr>
      <w:rPr>
        <w:rFonts w:ascii="Courier New" w:hAnsi="Courier New" w:hint="default"/>
      </w:rPr>
    </w:lvl>
    <w:lvl w:ilvl="2" w:tplc="A5BCC3B0">
      <w:start w:val="1"/>
      <w:numFmt w:val="bullet"/>
      <w:lvlText w:val=""/>
      <w:lvlJc w:val="left"/>
      <w:pPr>
        <w:ind w:left="2160" w:hanging="360"/>
      </w:pPr>
      <w:rPr>
        <w:rFonts w:ascii="Wingdings" w:hAnsi="Wingdings" w:hint="default"/>
      </w:rPr>
    </w:lvl>
    <w:lvl w:ilvl="3" w:tplc="AEF0C512">
      <w:start w:val="1"/>
      <w:numFmt w:val="bullet"/>
      <w:lvlText w:val=""/>
      <w:lvlJc w:val="left"/>
      <w:pPr>
        <w:ind w:left="2880" w:hanging="360"/>
      </w:pPr>
      <w:rPr>
        <w:rFonts w:ascii="Symbol" w:hAnsi="Symbol" w:hint="default"/>
      </w:rPr>
    </w:lvl>
    <w:lvl w:ilvl="4" w:tplc="F7A65F02">
      <w:start w:val="1"/>
      <w:numFmt w:val="bullet"/>
      <w:lvlText w:val="o"/>
      <w:lvlJc w:val="left"/>
      <w:pPr>
        <w:ind w:left="3600" w:hanging="360"/>
      </w:pPr>
      <w:rPr>
        <w:rFonts w:ascii="Courier New" w:hAnsi="Courier New" w:hint="default"/>
      </w:rPr>
    </w:lvl>
    <w:lvl w:ilvl="5" w:tplc="33C8CBEC">
      <w:start w:val="1"/>
      <w:numFmt w:val="bullet"/>
      <w:lvlText w:val=""/>
      <w:lvlJc w:val="left"/>
      <w:pPr>
        <w:ind w:left="4320" w:hanging="360"/>
      </w:pPr>
      <w:rPr>
        <w:rFonts w:ascii="Wingdings" w:hAnsi="Wingdings" w:hint="default"/>
      </w:rPr>
    </w:lvl>
    <w:lvl w:ilvl="6" w:tplc="B750EDBE">
      <w:start w:val="1"/>
      <w:numFmt w:val="bullet"/>
      <w:lvlText w:val=""/>
      <w:lvlJc w:val="left"/>
      <w:pPr>
        <w:ind w:left="5040" w:hanging="360"/>
      </w:pPr>
      <w:rPr>
        <w:rFonts w:ascii="Symbol" w:hAnsi="Symbol" w:hint="default"/>
      </w:rPr>
    </w:lvl>
    <w:lvl w:ilvl="7" w:tplc="340C2C48">
      <w:start w:val="1"/>
      <w:numFmt w:val="bullet"/>
      <w:lvlText w:val="o"/>
      <w:lvlJc w:val="left"/>
      <w:pPr>
        <w:ind w:left="5760" w:hanging="360"/>
      </w:pPr>
      <w:rPr>
        <w:rFonts w:ascii="Courier New" w:hAnsi="Courier New" w:hint="default"/>
      </w:rPr>
    </w:lvl>
    <w:lvl w:ilvl="8" w:tplc="53F43450">
      <w:start w:val="1"/>
      <w:numFmt w:val="bullet"/>
      <w:lvlText w:val=""/>
      <w:lvlJc w:val="left"/>
      <w:pPr>
        <w:ind w:left="6480" w:hanging="360"/>
      </w:pPr>
      <w:rPr>
        <w:rFonts w:ascii="Wingdings" w:hAnsi="Wingdings" w:hint="default"/>
      </w:rPr>
    </w:lvl>
  </w:abstractNum>
  <w:abstractNum w:abstractNumId="24" w15:restartNumberingAfterBreak="0">
    <w:nsid w:val="452600A8"/>
    <w:multiLevelType w:val="multilevel"/>
    <w:tmpl w:val="B1FA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1E4E1A"/>
    <w:multiLevelType w:val="multilevel"/>
    <w:tmpl w:val="05029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2F46D3"/>
    <w:multiLevelType w:val="hybridMultilevel"/>
    <w:tmpl w:val="9A02C59C"/>
    <w:lvl w:ilvl="0" w:tplc="165AE954">
      <w:start w:val="1"/>
      <w:numFmt w:val="upperRoman"/>
      <w:pStyle w:val="LAM"/>
      <w:lvlText w:val="%1."/>
      <w:lvlJc w:val="right"/>
      <w:pPr>
        <w:tabs>
          <w:tab w:val="num" w:pos="432"/>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D72C1F"/>
    <w:multiLevelType w:val="hybridMultilevel"/>
    <w:tmpl w:val="CDA02D60"/>
    <w:lvl w:ilvl="0" w:tplc="36EC4F92">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BB4569B"/>
    <w:multiLevelType w:val="hybridMultilevel"/>
    <w:tmpl w:val="79A29B12"/>
    <w:lvl w:ilvl="0" w:tplc="3896333A">
      <w:start w:val="1"/>
      <w:numFmt w:val="lowerLetter"/>
      <w:pStyle w:val="Heading4"/>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9" w15:restartNumberingAfterBreak="0">
    <w:nsid w:val="5C6E92F4"/>
    <w:multiLevelType w:val="hybridMultilevel"/>
    <w:tmpl w:val="FFFFFFFF"/>
    <w:lvl w:ilvl="0" w:tplc="71CAF72C">
      <w:start w:val="1"/>
      <w:numFmt w:val="bullet"/>
      <w:lvlText w:val=""/>
      <w:lvlJc w:val="left"/>
      <w:pPr>
        <w:ind w:left="1440" w:hanging="360"/>
      </w:pPr>
      <w:rPr>
        <w:rFonts w:ascii="Symbol" w:hAnsi="Symbol" w:hint="default"/>
      </w:rPr>
    </w:lvl>
    <w:lvl w:ilvl="1" w:tplc="0C2414F4">
      <w:start w:val="1"/>
      <w:numFmt w:val="bullet"/>
      <w:lvlText w:val="o"/>
      <w:lvlJc w:val="left"/>
      <w:pPr>
        <w:ind w:left="2160" w:hanging="360"/>
      </w:pPr>
      <w:rPr>
        <w:rFonts w:ascii="Courier New" w:hAnsi="Courier New" w:hint="default"/>
      </w:rPr>
    </w:lvl>
    <w:lvl w:ilvl="2" w:tplc="141856A8">
      <w:start w:val="1"/>
      <w:numFmt w:val="bullet"/>
      <w:lvlText w:val=""/>
      <w:lvlJc w:val="left"/>
      <w:pPr>
        <w:ind w:left="2880" w:hanging="360"/>
      </w:pPr>
      <w:rPr>
        <w:rFonts w:ascii="Wingdings" w:hAnsi="Wingdings" w:hint="default"/>
      </w:rPr>
    </w:lvl>
    <w:lvl w:ilvl="3" w:tplc="E9A8616E">
      <w:start w:val="1"/>
      <w:numFmt w:val="bullet"/>
      <w:lvlText w:val=""/>
      <w:lvlJc w:val="left"/>
      <w:pPr>
        <w:ind w:left="3600" w:hanging="360"/>
      </w:pPr>
      <w:rPr>
        <w:rFonts w:ascii="Symbol" w:hAnsi="Symbol" w:hint="default"/>
      </w:rPr>
    </w:lvl>
    <w:lvl w:ilvl="4" w:tplc="2D8CC9B6">
      <w:start w:val="1"/>
      <w:numFmt w:val="bullet"/>
      <w:lvlText w:val="o"/>
      <w:lvlJc w:val="left"/>
      <w:pPr>
        <w:ind w:left="4320" w:hanging="360"/>
      </w:pPr>
      <w:rPr>
        <w:rFonts w:ascii="Courier New" w:hAnsi="Courier New" w:hint="default"/>
      </w:rPr>
    </w:lvl>
    <w:lvl w:ilvl="5" w:tplc="C7A8EA14">
      <w:start w:val="1"/>
      <w:numFmt w:val="bullet"/>
      <w:lvlText w:val=""/>
      <w:lvlJc w:val="left"/>
      <w:pPr>
        <w:ind w:left="5040" w:hanging="360"/>
      </w:pPr>
      <w:rPr>
        <w:rFonts w:ascii="Wingdings" w:hAnsi="Wingdings" w:hint="default"/>
      </w:rPr>
    </w:lvl>
    <w:lvl w:ilvl="6" w:tplc="B90EBE5C">
      <w:start w:val="1"/>
      <w:numFmt w:val="bullet"/>
      <w:lvlText w:val=""/>
      <w:lvlJc w:val="left"/>
      <w:pPr>
        <w:ind w:left="5760" w:hanging="360"/>
      </w:pPr>
      <w:rPr>
        <w:rFonts w:ascii="Symbol" w:hAnsi="Symbol" w:hint="default"/>
      </w:rPr>
    </w:lvl>
    <w:lvl w:ilvl="7" w:tplc="7B10BABA">
      <w:start w:val="1"/>
      <w:numFmt w:val="bullet"/>
      <w:lvlText w:val="o"/>
      <w:lvlJc w:val="left"/>
      <w:pPr>
        <w:ind w:left="6480" w:hanging="360"/>
      </w:pPr>
      <w:rPr>
        <w:rFonts w:ascii="Courier New" w:hAnsi="Courier New" w:hint="default"/>
      </w:rPr>
    </w:lvl>
    <w:lvl w:ilvl="8" w:tplc="1100A05A">
      <w:start w:val="1"/>
      <w:numFmt w:val="bullet"/>
      <w:lvlText w:val=""/>
      <w:lvlJc w:val="left"/>
      <w:pPr>
        <w:ind w:left="7200" w:hanging="360"/>
      </w:pPr>
      <w:rPr>
        <w:rFonts w:ascii="Wingdings" w:hAnsi="Wingdings" w:hint="default"/>
      </w:rPr>
    </w:lvl>
  </w:abstractNum>
  <w:abstractNum w:abstractNumId="30" w15:restartNumberingAfterBreak="0">
    <w:nsid w:val="641E1E12"/>
    <w:multiLevelType w:val="multilevel"/>
    <w:tmpl w:val="B906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0E031F"/>
    <w:multiLevelType w:val="hybridMultilevel"/>
    <w:tmpl w:val="BB40360C"/>
    <w:lvl w:ilvl="0" w:tplc="FFFFFFFF">
      <w:start w:val="1"/>
      <w:numFmt w:val="bullet"/>
      <w:pStyle w:val="Tru"/>
      <w:lvlText w:val=""/>
      <w:lvlJc w:val="left"/>
      <w:pPr>
        <w:tabs>
          <w:tab w:val="num" w:pos="567"/>
        </w:tabs>
        <w:ind w:left="567" w:hanging="284"/>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1785AA7"/>
    <w:multiLevelType w:val="multilevel"/>
    <w:tmpl w:val="E6B4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D701F2"/>
    <w:multiLevelType w:val="hybridMultilevel"/>
    <w:tmpl w:val="BE5E9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A84EFC"/>
    <w:multiLevelType w:val="multilevel"/>
    <w:tmpl w:val="D2A4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0"/>
  </w:num>
  <w:num w:numId="3">
    <w:abstractNumId w:val="3"/>
  </w:num>
  <w:num w:numId="4">
    <w:abstractNumId w:val="22"/>
  </w:num>
  <w:num w:numId="5">
    <w:abstractNumId w:val="4"/>
  </w:num>
  <w:num w:numId="6">
    <w:abstractNumId w:val="13"/>
  </w:num>
  <w:num w:numId="7">
    <w:abstractNumId w:val="11"/>
  </w:num>
  <w:num w:numId="8">
    <w:abstractNumId w:val="28"/>
  </w:num>
  <w:num w:numId="9">
    <w:abstractNumId w:val="6"/>
  </w:num>
  <w:num w:numId="10">
    <w:abstractNumId w:val="31"/>
  </w:num>
  <w:num w:numId="11">
    <w:abstractNumId w:val="21"/>
  </w:num>
  <w:num w:numId="12">
    <w:abstractNumId w:val="10"/>
  </w:num>
  <w:num w:numId="13">
    <w:abstractNumId w:val="23"/>
  </w:num>
  <w:num w:numId="14">
    <w:abstractNumId w:val="5"/>
  </w:num>
  <w:num w:numId="15">
    <w:abstractNumId w:val="29"/>
  </w:num>
  <w:num w:numId="16">
    <w:abstractNumId w:val="27"/>
  </w:num>
  <w:num w:numId="17">
    <w:abstractNumId w:val="28"/>
    <w:lvlOverride w:ilvl="0">
      <w:startOverride w:val="1"/>
    </w:lvlOverride>
  </w:num>
  <w:num w:numId="18">
    <w:abstractNumId w:val="28"/>
    <w:lvlOverride w:ilvl="0">
      <w:startOverride w:val="1"/>
    </w:lvlOverride>
  </w:num>
  <w:num w:numId="19">
    <w:abstractNumId w:val="28"/>
    <w:lvlOverride w:ilvl="0">
      <w:startOverride w:val="1"/>
    </w:lvlOverride>
  </w:num>
  <w:num w:numId="20">
    <w:abstractNumId w:val="28"/>
    <w:lvlOverride w:ilvl="0">
      <w:startOverride w:val="1"/>
    </w:lvlOverride>
  </w:num>
  <w:num w:numId="21">
    <w:abstractNumId w:val="30"/>
  </w:num>
  <w:num w:numId="22">
    <w:abstractNumId w:val="34"/>
  </w:num>
  <w:num w:numId="23">
    <w:abstractNumId w:val="18"/>
  </w:num>
  <w:num w:numId="24">
    <w:abstractNumId w:val="16"/>
  </w:num>
  <w:num w:numId="25">
    <w:abstractNumId w:val="12"/>
  </w:num>
  <w:num w:numId="26">
    <w:abstractNumId w:val="1"/>
  </w:num>
  <w:num w:numId="27">
    <w:abstractNumId w:val="0"/>
  </w:num>
  <w:num w:numId="28">
    <w:abstractNumId w:val="28"/>
    <w:lvlOverride w:ilvl="0">
      <w:startOverride w:val="1"/>
    </w:lvlOverride>
  </w:num>
  <w:num w:numId="29">
    <w:abstractNumId w:val="26"/>
  </w:num>
  <w:num w:numId="30">
    <w:abstractNumId w:val="9"/>
  </w:num>
  <w:num w:numId="31">
    <w:abstractNumId w:val="32"/>
  </w:num>
  <w:num w:numId="32">
    <w:abstractNumId w:val="14"/>
  </w:num>
  <w:num w:numId="33">
    <w:abstractNumId w:val="24"/>
  </w:num>
  <w:num w:numId="34">
    <w:abstractNumId w:val="25"/>
  </w:num>
  <w:num w:numId="35">
    <w:abstractNumId w:val="7"/>
  </w:num>
  <w:num w:numId="36">
    <w:abstractNumId w:val="2"/>
  </w:num>
  <w:num w:numId="37">
    <w:abstractNumId w:val="19"/>
  </w:num>
  <w:num w:numId="38">
    <w:abstractNumId w:val="15"/>
  </w:num>
  <w:num w:numId="39">
    <w:abstractNumId w:val="17"/>
  </w:num>
  <w:num w:numId="40">
    <w:abstractNumId w:val="3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463"/>
    <w:rsid w:val="000057E6"/>
    <w:rsid w:val="00023FFF"/>
    <w:rsid w:val="00033C4A"/>
    <w:rsid w:val="000358A6"/>
    <w:rsid w:val="00043116"/>
    <w:rsid w:val="000438B8"/>
    <w:rsid w:val="0005687D"/>
    <w:rsid w:val="00060B44"/>
    <w:rsid w:val="000617D2"/>
    <w:rsid w:val="0007327E"/>
    <w:rsid w:val="00086E94"/>
    <w:rsid w:val="00090FF4"/>
    <w:rsid w:val="000958C9"/>
    <w:rsid w:val="000A045D"/>
    <w:rsid w:val="000A2835"/>
    <w:rsid w:val="000B3E96"/>
    <w:rsid w:val="000C7D3F"/>
    <w:rsid w:val="000D4322"/>
    <w:rsid w:val="000D4F31"/>
    <w:rsid w:val="000D6239"/>
    <w:rsid w:val="000E429E"/>
    <w:rsid w:val="000E5332"/>
    <w:rsid w:val="000E5F89"/>
    <w:rsid w:val="001019DC"/>
    <w:rsid w:val="00101AE3"/>
    <w:rsid w:val="00105A22"/>
    <w:rsid w:val="00105D4B"/>
    <w:rsid w:val="00107945"/>
    <w:rsid w:val="001079BE"/>
    <w:rsid w:val="00110C07"/>
    <w:rsid w:val="001158D7"/>
    <w:rsid w:val="0012089B"/>
    <w:rsid w:val="00122E8A"/>
    <w:rsid w:val="00140032"/>
    <w:rsid w:val="00151893"/>
    <w:rsid w:val="001523A5"/>
    <w:rsid w:val="00152DBE"/>
    <w:rsid w:val="00156A83"/>
    <w:rsid w:val="00162184"/>
    <w:rsid w:val="0016510C"/>
    <w:rsid w:val="001672D0"/>
    <w:rsid w:val="00172DA3"/>
    <w:rsid w:val="00175782"/>
    <w:rsid w:val="0017583C"/>
    <w:rsid w:val="00176A55"/>
    <w:rsid w:val="001876A6"/>
    <w:rsid w:val="001A0721"/>
    <w:rsid w:val="001A18FE"/>
    <w:rsid w:val="001A45AB"/>
    <w:rsid w:val="001A4A54"/>
    <w:rsid w:val="001A57C7"/>
    <w:rsid w:val="001B7CB4"/>
    <w:rsid w:val="001C5EAE"/>
    <w:rsid w:val="001C794A"/>
    <w:rsid w:val="001D127B"/>
    <w:rsid w:val="001D409F"/>
    <w:rsid w:val="001D5C07"/>
    <w:rsid w:val="001D6AB1"/>
    <w:rsid w:val="001E113D"/>
    <w:rsid w:val="001E3B00"/>
    <w:rsid w:val="00204474"/>
    <w:rsid w:val="00232EFF"/>
    <w:rsid w:val="00247A42"/>
    <w:rsid w:val="00255435"/>
    <w:rsid w:val="00256A4F"/>
    <w:rsid w:val="00256F0F"/>
    <w:rsid w:val="00262ACD"/>
    <w:rsid w:val="00263054"/>
    <w:rsid w:val="00270636"/>
    <w:rsid w:val="00273EA2"/>
    <w:rsid w:val="00276E51"/>
    <w:rsid w:val="00291BBE"/>
    <w:rsid w:val="00291DC7"/>
    <w:rsid w:val="002945BC"/>
    <w:rsid w:val="002A4E1D"/>
    <w:rsid w:val="002B3157"/>
    <w:rsid w:val="002C143D"/>
    <w:rsid w:val="002D07D7"/>
    <w:rsid w:val="002D1082"/>
    <w:rsid w:val="002D561E"/>
    <w:rsid w:val="002E095D"/>
    <w:rsid w:val="002E2A16"/>
    <w:rsid w:val="002E2DD9"/>
    <w:rsid w:val="002E358C"/>
    <w:rsid w:val="002E590F"/>
    <w:rsid w:val="002E6E0A"/>
    <w:rsid w:val="0030192A"/>
    <w:rsid w:val="0030352A"/>
    <w:rsid w:val="003174F2"/>
    <w:rsid w:val="00332B4B"/>
    <w:rsid w:val="00335308"/>
    <w:rsid w:val="00346BBB"/>
    <w:rsid w:val="003501E4"/>
    <w:rsid w:val="0035468F"/>
    <w:rsid w:val="00361E33"/>
    <w:rsid w:val="003655A0"/>
    <w:rsid w:val="00366063"/>
    <w:rsid w:val="00366F18"/>
    <w:rsid w:val="003736A8"/>
    <w:rsid w:val="00390A89"/>
    <w:rsid w:val="00394CF3"/>
    <w:rsid w:val="00395050"/>
    <w:rsid w:val="00395677"/>
    <w:rsid w:val="003A29C4"/>
    <w:rsid w:val="003A2D62"/>
    <w:rsid w:val="003A6408"/>
    <w:rsid w:val="003C63E8"/>
    <w:rsid w:val="003E3132"/>
    <w:rsid w:val="003E69F7"/>
    <w:rsid w:val="003E7C81"/>
    <w:rsid w:val="003F4731"/>
    <w:rsid w:val="003F7455"/>
    <w:rsid w:val="004016A2"/>
    <w:rsid w:val="00404C86"/>
    <w:rsid w:val="00410DE8"/>
    <w:rsid w:val="00411AA2"/>
    <w:rsid w:val="00411B97"/>
    <w:rsid w:val="00431DBA"/>
    <w:rsid w:val="004438E4"/>
    <w:rsid w:val="00447061"/>
    <w:rsid w:val="004539C4"/>
    <w:rsid w:val="004564B0"/>
    <w:rsid w:val="00457EE5"/>
    <w:rsid w:val="00460DDD"/>
    <w:rsid w:val="00470BD9"/>
    <w:rsid w:val="00474A96"/>
    <w:rsid w:val="00481581"/>
    <w:rsid w:val="00481D4A"/>
    <w:rsid w:val="00490BBD"/>
    <w:rsid w:val="004956D8"/>
    <w:rsid w:val="004A1615"/>
    <w:rsid w:val="004A72A9"/>
    <w:rsid w:val="004B0E0E"/>
    <w:rsid w:val="004B1D55"/>
    <w:rsid w:val="004B2169"/>
    <w:rsid w:val="004B6DAC"/>
    <w:rsid w:val="004B7E49"/>
    <w:rsid w:val="004C15AB"/>
    <w:rsid w:val="004C3C08"/>
    <w:rsid w:val="004D05AC"/>
    <w:rsid w:val="004D42A9"/>
    <w:rsid w:val="004D4EBA"/>
    <w:rsid w:val="004D6160"/>
    <w:rsid w:val="004E6D69"/>
    <w:rsid w:val="004E7E13"/>
    <w:rsid w:val="004F72FE"/>
    <w:rsid w:val="005001AC"/>
    <w:rsid w:val="00502176"/>
    <w:rsid w:val="00502375"/>
    <w:rsid w:val="005138B9"/>
    <w:rsid w:val="00514B34"/>
    <w:rsid w:val="00514F43"/>
    <w:rsid w:val="00516AE5"/>
    <w:rsid w:val="00517159"/>
    <w:rsid w:val="00521D2F"/>
    <w:rsid w:val="00557563"/>
    <w:rsid w:val="00557DFC"/>
    <w:rsid w:val="00563FDC"/>
    <w:rsid w:val="00567308"/>
    <w:rsid w:val="00574F3E"/>
    <w:rsid w:val="00575A83"/>
    <w:rsid w:val="005866CD"/>
    <w:rsid w:val="00595C21"/>
    <w:rsid w:val="005A2FE4"/>
    <w:rsid w:val="005A4ABA"/>
    <w:rsid w:val="005A6115"/>
    <w:rsid w:val="005B464F"/>
    <w:rsid w:val="005B6F6B"/>
    <w:rsid w:val="005C1736"/>
    <w:rsid w:val="005C2DB9"/>
    <w:rsid w:val="005C4791"/>
    <w:rsid w:val="005C5A2A"/>
    <w:rsid w:val="005D1847"/>
    <w:rsid w:val="005D2C7D"/>
    <w:rsid w:val="005D310F"/>
    <w:rsid w:val="005D45EB"/>
    <w:rsid w:val="005E1AFA"/>
    <w:rsid w:val="005E5176"/>
    <w:rsid w:val="006056B0"/>
    <w:rsid w:val="0061308C"/>
    <w:rsid w:val="006142F2"/>
    <w:rsid w:val="006227F3"/>
    <w:rsid w:val="00622ED6"/>
    <w:rsid w:val="006331DF"/>
    <w:rsid w:val="00637346"/>
    <w:rsid w:val="006379D7"/>
    <w:rsid w:val="0064241F"/>
    <w:rsid w:val="0064707C"/>
    <w:rsid w:val="006503C7"/>
    <w:rsid w:val="00656B9B"/>
    <w:rsid w:val="0066190C"/>
    <w:rsid w:val="006648ED"/>
    <w:rsid w:val="00676A80"/>
    <w:rsid w:val="006775D7"/>
    <w:rsid w:val="00682F70"/>
    <w:rsid w:val="00683227"/>
    <w:rsid w:val="006850ED"/>
    <w:rsid w:val="006873ED"/>
    <w:rsid w:val="00691652"/>
    <w:rsid w:val="006972C9"/>
    <w:rsid w:val="006A124F"/>
    <w:rsid w:val="006A5A63"/>
    <w:rsid w:val="006B790F"/>
    <w:rsid w:val="006D09D5"/>
    <w:rsid w:val="006D2CBC"/>
    <w:rsid w:val="006D783E"/>
    <w:rsid w:val="006F2620"/>
    <w:rsid w:val="006F45AF"/>
    <w:rsid w:val="006F4BEF"/>
    <w:rsid w:val="006F7013"/>
    <w:rsid w:val="0071066C"/>
    <w:rsid w:val="00711580"/>
    <w:rsid w:val="00715843"/>
    <w:rsid w:val="00716DAA"/>
    <w:rsid w:val="00722905"/>
    <w:rsid w:val="007260A3"/>
    <w:rsid w:val="00726BDF"/>
    <w:rsid w:val="0074060F"/>
    <w:rsid w:val="00740EE9"/>
    <w:rsid w:val="0074172A"/>
    <w:rsid w:val="0075446E"/>
    <w:rsid w:val="007745E6"/>
    <w:rsid w:val="00775AD0"/>
    <w:rsid w:val="0077697A"/>
    <w:rsid w:val="00782997"/>
    <w:rsid w:val="0078547B"/>
    <w:rsid w:val="00785C3E"/>
    <w:rsid w:val="007870D0"/>
    <w:rsid w:val="007927D7"/>
    <w:rsid w:val="00793E83"/>
    <w:rsid w:val="00797DE3"/>
    <w:rsid w:val="007A32BE"/>
    <w:rsid w:val="007B4454"/>
    <w:rsid w:val="007B70FC"/>
    <w:rsid w:val="007C0A3C"/>
    <w:rsid w:val="007C55EA"/>
    <w:rsid w:val="007F1CF7"/>
    <w:rsid w:val="007F4AE4"/>
    <w:rsid w:val="007F5880"/>
    <w:rsid w:val="007F5A72"/>
    <w:rsid w:val="00800DCF"/>
    <w:rsid w:val="008039FF"/>
    <w:rsid w:val="00805AB3"/>
    <w:rsid w:val="00806246"/>
    <w:rsid w:val="0081454F"/>
    <w:rsid w:val="00824AEC"/>
    <w:rsid w:val="00826952"/>
    <w:rsid w:val="00831984"/>
    <w:rsid w:val="008329DD"/>
    <w:rsid w:val="00833C54"/>
    <w:rsid w:val="00834904"/>
    <w:rsid w:val="00836B29"/>
    <w:rsid w:val="0084648E"/>
    <w:rsid w:val="00860C38"/>
    <w:rsid w:val="0086260F"/>
    <w:rsid w:val="00865404"/>
    <w:rsid w:val="0087037B"/>
    <w:rsid w:val="00874784"/>
    <w:rsid w:val="008802BA"/>
    <w:rsid w:val="00894201"/>
    <w:rsid w:val="00894751"/>
    <w:rsid w:val="00895BA6"/>
    <w:rsid w:val="008A01A4"/>
    <w:rsid w:val="008A3018"/>
    <w:rsid w:val="008A7CE1"/>
    <w:rsid w:val="008B61B9"/>
    <w:rsid w:val="008B67BA"/>
    <w:rsid w:val="008C039D"/>
    <w:rsid w:val="008C5103"/>
    <w:rsid w:val="008D2786"/>
    <w:rsid w:val="008D428A"/>
    <w:rsid w:val="008D4F30"/>
    <w:rsid w:val="008E1671"/>
    <w:rsid w:val="008E5CBA"/>
    <w:rsid w:val="008F0095"/>
    <w:rsid w:val="00900081"/>
    <w:rsid w:val="00906A0D"/>
    <w:rsid w:val="00907988"/>
    <w:rsid w:val="009123CE"/>
    <w:rsid w:val="0092239C"/>
    <w:rsid w:val="00936F13"/>
    <w:rsid w:val="00943B79"/>
    <w:rsid w:val="00944FED"/>
    <w:rsid w:val="009510AF"/>
    <w:rsid w:val="0095169D"/>
    <w:rsid w:val="0095390D"/>
    <w:rsid w:val="0095701B"/>
    <w:rsid w:val="009612FE"/>
    <w:rsid w:val="00961F32"/>
    <w:rsid w:val="0096543F"/>
    <w:rsid w:val="00972579"/>
    <w:rsid w:val="009768F5"/>
    <w:rsid w:val="00986FB6"/>
    <w:rsid w:val="009900A2"/>
    <w:rsid w:val="00992913"/>
    <w:rsid w:val="009A120A"/>
    <w:rsid w:val="009A245A"/>
    <w:rsid w:val="009B2918"/>
    <w:rsid w:val="009B4006"/>
    <w:rsid w:val="009B501F"/>
    <w:rsid w:val="009C1463"/>
    <w:rsid w:val="009C20F3"/>
    <w:rsid w:val="009F1551"/>
    <w:rsid w:val="009F1FD0"/>
    <w:rsid w:val="009F789D"/>
    <w:rsid w:val="00A079E3"/>
    <w:rsid w:val="00A10B7D"/>
    <w:rsid w:val="00A11493"/>
    <w:rsid w:val="00A11D8D"/>
    <w:rsid w:val="00A12996"/>
    <w:rsid w:val="00A13ECD"/>
    <w:rsid w:val="00A16BA8"/>
    <w:rsid w:val="00A1799F"/>
    <w:rsid w:val="00A23538"/>
    <w:rsid w:val="00A24772"/>
    <w:rsid w:val="00A24FF6"/>
    <w:rsid w:val="00A27072"/>
    <w:rsid w:val="00A30CCF"/>
    <w:rsid w:val="00A319C3"/>
    <w:rsid w:val="00A3781B"/>
    <w:rsid w:val="00A573CC"/>
    <w:rsid w:val="00A619D8"/>
    <w:rsid w:val="00A645D4"/>
    <w:rsid w:val="00A70B4C"/>
    <w:rsid w:val="00A80F22"/>
    <w:rsid w:val="00A813C1"/>
    <w:rsid w:val="00A82F69"/>
    <w:rsid w:val="00A85C92"/>
    <w:rsid w:val="00A9727F"/>
    <w:rsid w:val="00A976F2"/>
    <w:rsid w:val="00A97992"/>
    <w:rsid w:val="00AA69D4"/>
    <w:rsid w:val="00AA6C90"/>
    <w:rsid w:val="00AB285F"/>
    <w:rsid w:val="00AB3C05"/>
    <w:rsid w:val="00AB51AE"/>
    <w:rsid w:val="00AB6085"/>
    <w:rsid w:val="00AC3AB5"/>
    <w:rsid w:val="00AC4074"/>
    <w:rsid w:val="00AC6E45"/>
    <w:rsid w:val="00AD134A"/>
    <w:rsid w:val="00AD2832"/>
    <w:rsid w:val="00AD4E00"/>
    <w:rsid w:val="00AE0AE6"/>
    <w:rsid w:val="00AE6758"/>
    <w:rsid w:val="00AF386B"/>
    <w:rsid w:val="00B02E8A"/>
    <w:rsid w:val="00B05CC8"/>
    <w:rsid w:val="00B06FD1"/>
    <w:rsid w:val="00B121D4"/>
    <w:rsid w:val="00B13ABC"/>
    <w:rsid w:val="00B17F11"/>
    <w:rsid w:val="00B25F4E"/>
    <w:rsid w:val="00B267E5"/>
    <w:rsid w:val="00B26918"/>
    <w:rsid w:val="00B27909"/>
    <w:rsid w:val="00B34D20"/>
    <w:rsid w:val="00B40F1E"/>
    <w:rsid w:val="00B41ED8"/>
    <w:rsid w:val="00B46848"/>
    <w:rsid w:val="00B50740"/>
    <w:rsid w:val="00B511B9"/>
    <w:rsid w:val="00B53AC0"/>
    <w:rsid w:val="00B65AC0"/>
    <w:rsid w:val="00B67CD1"/>
    <w:rsid w:val="00B700B7"/>
    <w:rsid w:val="00B703B8"/>
    <w:rsid w:val="00B8009C"/>
    <w:rsid w:val="00B8043A"/>
    <w:rsid w:val="00B86261"/>
    <w:rsid w:val="00B86FD5"/>
    <w:rsid w:val="00B9202C"/>
    <w:rsid w:val="00BB77F6"/>
    <w:rsid w:val="00BC6403"/>
    <w:rsid w:val="00BF6A51"/>
    <w:rsid w:val="00BF6D43"/>
    <w:rsid w:val="00C03243"/>
    <w:rsid w:val="00C06D46"/>
    <w:rsid w:val="00C12405"/>
    <w:rsid w:val="00C129A5"/>
    <w:rsid w:val="00C223AF"/>
    <w:rsid w:val="00C3372E"/>
    <w:rsid w:val="00C36BF5"/>
    <w:rsid w:val="00C41551"/>
    <w:rsid w:val="00C46774"/>
    <w:rsid w:val="00C60E05"/>
    <w:rsid w:val="00C676F7"/>
    <w:rsid w:val="00C81A21"/>
    <w:rsid w:val="00C82E9F"/>
    <w:rsid w:val="00C879D1"/>
    <w:rsid w:val="00C91852"/>
    <w:rsid w:val="00C91B0D"/>
    <w:rsid w:val="00C92BA8"/>
    <w:rsid w:val="00C938A8"/>
    <w:rsid w:val="00C93C54"/>
    <w:rsid w:val="00CA0C4A"/>
    <w:rsid w:val="00CA4E87"/>
    <w:rsid w:val="00CA7271"/>
    <w:rsid w:val="00CA73FE"/>
    <w:rsid w:val="00CB2A04"/>
    <w:rsid w:val="00CB7318"/>
    <w:rsid w:val="00CC117F"/>
    <w:rsid w:val="00CC7E87"/>
    <w:rsid w:val="00CD4931"/>
    <w:rsid w:val="00CE271A"/>
    <w:rsid w:val="00CF1AE4"/>
    <w:rsid w:val="00CF4EB6"/>
    <w:rsid w:val="00D06187"/>
    <w:rsid w:val="00D16F4D"/>
    <w:rsid w:val="00D17C69"/>
    <w:rsid w:val="00D245BA"/>
    <w:rsid w:val="00D25AA5"/>
    <w:rsid w:val="00D260E5"/>
    <w:rsid w:val="00D33AF0"/>
    <w:rsid w:val="00D3405B"/>
    <w:rsid w:val="00D40F55"/>
    <w:rsid w:val="00D416DF"/>
    <w:rsid w:val="00D45BC8"/>
    <w:rsid w:val="00D51291"/>
    <w:rsid w:val="00D5219B"/>
    <w:rsid w:val="00D61CF1"/>
    <w:rsid w:val="00D667DE"/>
    <w:rsid w:val="00D66A02"/>
    <w:rsid w:val="00D7302D"/>
    <w:rsid w:val="00D82F17"/>
    <w:rsid w:val="00D846B9"/>
    <w:rsid w:val="00D84862"/>
    <w:rsid w:val="00D86E2B"/>
    <w:rsid w:val="00D870D4"/>
    <w:rsid w:val="00D8714E"/>
    <w:rsid w:val="00D877D2"/>
    <w:rsid w:val="00D90C85"/>
    <w:rsid w:val="00D9530A"/>
    <w:rsid w:val="00D9563E"/>
    <w:rsid w:val="00DA2465"/>
    <w:rsid w:val="00DB1F87"/>
    <w:rsid w:val="00DB5564"/>
    <w:rsid w:val="00DB59F0"/>
    <w:rsid w:val="00DB6526"/>
    <w:rsid w:val="00DC0358"/>
    <w:rsid w:val="00DC161A"/>
    <w:rsid w:val="00DC391A"/>
    <w:rsid w:val="00DC7CEF"/>
    <w:rsid w:val="00DC7F5B"/>
    <w:rsid w:val="00DD396A"/>
    <w:rsid w:val="00DE0624"/>
    <w:rsid w:val="00DE36AB"/>
    <w:rsid w:val="00DE6577"/>
    <w:rsid w:val="00E0366C"/>
    <w:rsid w:val="00E04610"/>
    <w:rsid w:val="00E07C17"/>
    <w:rsid w:val="00E24823"/>
    <w:rsid w:val="00E529C4"/>
    <w:rsid w:val="00E631C4"/>
    <w:rsid w:val="00E64BDF"/>
    <w:rsid w:val="00E662A3"/>
    <w:rsid w:val="00E666CE"/>
    <w:rsid w:val="00E77DE8"/>
    <w:rsid w:val="00E81DAE"/>
    <w:rsid w:val="00E82DAB"/>
    <w:rsid w:val="00E83438"/>
    <w:rsid w:val="00E90595"/>
    <w:rsid w:val="00E930A9"/>
    <w:rsid w:val="00E93E6A"/>
    <w:rsid w:val="00E97923"/>
    <w:rsid w:val="00EB3328"/>
    <w:rsid w:val="00EC1AB4"/>
    <w:rsid w:val="00EC4C97"/>
    <w:rsid w:val="00EC6CC2"/>
    <w:rsid w:val="00ED1182"/>
    <w:rsid w:val="00ED4373"/>
    <w:rsid w:val="00ED5634"/>
    <w:rsid w:val="00ED71BA"/>
    <w:rsid w:val="00ED73C9"/>
    <w:rsid w:val="00EE4199"/>
    <w:rsid w:val="00EE48A6"/>
    <w:rsid w:val="00EF02E4"/>
    <w:rsid w:val="00EF1451"/>
    <w:rsid w:val="00EF2346"/>
    <w:rsid w:val="00F00664"/>
    <w:rsid w:val="00F079ED"/>
    <w:rsid w:val="00F13676"/>
    <w:rsid w:val="00F272B2"/>
    <w:rsid w:val="00F27CCA"/>
    <w:rsid w:val="00F303EF"/>
    <w:rsid w:val="00F30C35"/>
    <w:rsid w:val="00F56BAD"/>
    <w:rsid w:val="00F57ABC"/>
    <w:rsid w:val="00F67C2B"/>
    <w:rsid w:val="00F90FB4"/>
    <w:rsid w:val="00F91D72"/>
    <w:rsid w:val="00FA41C6"/>
    <w:rsid w:val="00FA5E0F"/>
    <w:rsid w:val="00FB72ED"/>
    <w:rsid w:val="00FC10D1"/>
    <w:rsid w:val="00FC5356"/>
    <w:rsid w:val="00FC7D76"/>
    <w:rsid w:val="00FD05AF"/>
    <w:rsid w:val="00FD26CC"/>
    <w:rsid w:val="00FD3268"/>
    <w:rsid w:val="00FE7DEE"/>
    <w:rsid w:val="00FF1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C1C7CB"/>
  <w15:chartTrackingRefBased/>
  <w15:docId w15:val="{A95C8E9D-1E91-44FA-B844-9930370E4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5AC"/>
    <w:pPr>
      <w:spacing w:before="120" w:after="12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395050"/>
    <w:pPr>
      <w:keepNext/>
      <w:keepLines/>
      <w:pageBreakBefore/>
      <w:numPr>
        <w:numId w:val="3"/>
      </w:numPr>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395050"/>
    <w:pPr>
      <w:keepNext/>
      <w:keepLines/>
      <w:numPr>
        <w:ilvl w:val="1"/>
        <w:numId w:val="3"/>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95050"/>
    <w:pPr>
      <w:keepNext/>
      <w:keepLines/>
      <w:numPr>
        <w:ilvl w:val="2"/>
        <w:numId w:val="3"/>
      </w:numPr>
      <w:outlineLvl w:val="2"/>
    </w:pPr>
    <w:rPr>
      <w:rFonts w:eastAsiaTheme="majorEastAsia" w:cstheme="majorBidi"/>
      <w:b/>
      <w:i/>
      <w:szCs w:val="24"/>
    </w:rPr>
  </w:style>
  <w:style w:type="paragraph" w:styleId="Heading4">
    <w:name w:val="heading 4"/>
    <w:basedOn w:val="Normal"/>
    <w:next w:val="Normal"/>
    <w:link w:val="Heading4Char"/>
    <w:unhideWhenUsed/>
    <w:qFormat/>
    <w:rsid w:val="00B25F4E"/>
    <w:pPr>
      <w:keepNext/>
      <w:keepLines/>
      <w:numPr>
        <w:numId w:val="8"/>
      </w:numPr>
      <w:ind w:left="648"/>
      <w:outlineLvl w:val="3"/>
    </w:pPr>
    <w:rPr>
      <w:rFonts w:eastAsiaTheme="majorEastAsia" w:cstheme="majorBidi"/>
      <w:b/>
      <w:iCs/>
    </w:rPr>
  </w:style>
  <w:style w:type="paragraph" w:styleId="Heading5">
    <w:name w:val="heading 5"/>
    <w:basedOn w:val="Normal"/>
    <w:next w:val="Normal"/>
    <w:link w:val="Heading5Char"/>
    <w:uiPriority w:val="9"/>
    <w:unhideWhenUsed/>
    <w:qFormat/>
    <w:rsid w:val="00A70B4C"/>
    <w:pPr>
      <w:keepNext/>
      <w:keepLines/>
      <w:numPr>
        <w:numId w:val="30"/>
      </w:numPr>
      <w:spacing w:before="40" w:after="0"/>
      <w:jc w:val="center"/>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C676F7"/>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676F7"/>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676F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76F7"/>
    <w:pPr>
      <w:keepNext/>
      <w:keepLines/>
      <w:numPr>
        <w:ilvl w:val="8"/>
        <w:numId w:val="3"/>
      </w:numPr>
      <w:spacing w:before="40" w:after="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050"/>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39505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95050"/>
    <w:rPr>
      <w:rFonts w:ascii="Times New Roman" w:eastAsiaTheme="majorEastAsia" w:hAnsi="Times New Roman" w:cstheme="majorBidi"/>
      <w:b/>
      <w:i/>
      <w:sz w:val="26"/>
      <w:szCs w:val="24"/>
    </w:rPr>
  </w:style>
  <w:style w:type="paragraph" w:customStyle="1" w:styleId="Styletr">
    <w:name w:val="Style trừ"/>
    <w:basedOn w:val="Normal"/>
    <w:link w:val="StyletrChar"/>
    <w:qFormat/>
    <w:rsid w:val="00CF4EB6"/>
    <w:pPr>
      <w:numPr>
        <w:numId w:val="5"/>
      </w:numPr>
      <w:spacing w:line="288" w:lineRule="auto"/>
    </w:pPr>
    <w:rPr>
      <w:rFonts w:eastAsia="Times New Roman" w:cs="Times New Roman"/>
      <w:noProof/>
      <w:color w:val="000000"/>
      <w:szCs w:val="26"/>
      <w:lang w:val="vi-VN" w:eastAsia="zh-CN"/>
    </w:rPr>
  </w:style>
  <w:style w:type="paragraph" w:customStyle="1" w:styleId="StyleTr0">
    <w:name w:val="Style Trừ"/>
    <w:basedOn w:val="Normal"/>
    <w:qFormat/>
    <w:rsid w:val="00906A0D"/>
    <w:pPr>
      <w:numPr>
        <w:numId w:val="1"/>
      </w:numPr>
    </w:pPr>
  </w:style>
  <w:style w:type="paragraph" w:customStyle="1" w:styleId="StyleCng">
    <w:name w:val="Style Cộng"/>
    <w:basedOn w:val="Normal"/>
    <w:link w:val="StyleCngChar"/>
    <w:qFormat/>
    <w:rsid w:val="00395050"/>
    <w:pPr>
      <w:numPr>
        <w:numId w:val="2"/>
      </w:numPr>
    </w:pPr>
  </w:style>
  <w:style w:type="paragraph" w:styleId="Header">
    <w:name w:val="header"/>
    <w:basedOn w:val="Normal"/>
    <w:link w:val="HeaderChar"/>
    <w:uiPriority w:val="99"/>
    <w:unhideWhenUsed/>
    <w:rsid w:val="00CB2A0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B2A04"/>
    <w:rPr>
      <w:rFonts w:ascii="Times New Roman" w:hAnsi="Times New Roman"/>
      <w:sz w:val="26"/>
    </w:rPr>
  </w:style>
  <w:style w:type="paragraph" w:styleId="Footer">
    <w:name w:val="footer"/>
    <w:basedOn w:val="Normal"/>
    <w:link w:val="FooterChar"/>
    <w:uiPriority w:val="99"/>
    <w:unhideWhenUsed/>
    <w:rsid w:val="00CB2A0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B2A04"/>
    <w:rPr>
      <w:rFonts w:ascii="Times New Roman" w:hAnsi="Times New Roman"/>
      <w:sz w:val="26"/>
    </w:rPr>
  </w:style>
  <w:style w:type="table" w:styleId="TableGrid">
    <w:name w:val="Table Grid"/>
    <w:basedOn w:val="TableNormal"/>
    <w:uiPriority w:val="39"/>
    <w:rsid w:val="00FC7D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B25F4E"/>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A70B4C"/>
    <w:rPr>
      <w:rFonts w:ascii="Times New Roman" w:eastAsiaTheme="majorEastAsia" w:hAnsi="Times New Roman" w:cstheme="majorBidi"/>
      <w:b/>
      <w:color w:val="000000" w:themeColor="text1"/>
      <w:sz w:val="26"/>
    </w:rPr>
  </w:style>
  <w:style w:type="character" w:customStyle="1" w:styleId="Heading6Char">
    <w:name w:val="Heading 6 Char"/>
    <w:basedOn w:val="DefaultParagraphFont"/>
    <w:link w:val="Heading6"/>
    <w:uiPriority w:val="9"/>
    <w:rsid w:val="00C676F7"/>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C676F7"/>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C676F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76F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17C69"/>
    <w:pPr>
      <w:jc w:val="center"/>
    </w:pPr>
    <w:rPr>
      <w:iCs/>
      <w:szCs w:val="18"/>
    </w:rPr>
  </w:style>
  <w:style w:type="paragraph" w:styleId="FootnoteText">
    <w:name w:val="footnote text"/>
    <w:basedOn w:val="Normal"/>
    <w:link w:val="FootnoteTextChar"/>
    <w:uiPriority w:val="99"/>
    <w:semiHidden/>
    <w:unhideWhenUsed/>
    <w:rsid w:val="00DA246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DA2465"/>
    <w:rPr>
      <w:rFonts w:ascii="Times New Roman" w:hAnsi="Times New Roman"/>
      <w:sz w:val="20"/>
      <w:szCs w:val="20"/>
    </w:rPr>
  </w:style>
  <w:style w:type="character" w:styleId="FootnoteReference">
    <w:name w:val="footnote reference"/>
    <w:basedOn w:val="DefaultParagraphFont"/>
    <w:uiPriority w:val="99"/>
    <w:semiHidden/>
    <w:unhideWhenUsed/>
    <w:rsid w:val="00DA2465"/>
    <w:rPr>
      <w:vertAlign w:val="superscript"/>
    </w:rPr>
  </w:style>
  <w:style w:type="paragraph" w:styleId="TOCHeading">
    <w:name w:val="TOC Heading"/>
    <w:basedOn w:val="Heading1"/>
    <w:next w:val="Normal"/>
    <w:uiPriority w:val="39"/>
    <w:unhideWhenUsed/>
    <w:qFormat/>
    <w:rsid w:val="00B02E8A"/>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rPr>
  </w:style>
  <w:style w:type="paragraph" w:styleId="TOC2">
    <w:name w:val="toc 2"/>
    <w:basedOn w:val="Normal"/>
    <w:next w:val="Normal"/>
    <w:autoRedefine/>
    <w:uiPriority w:val="39"/>
    <w:unhideWhenUsed/>
    <w:qFormat/>
    <w:rsid w:val="00E82DAB"/>
    <w:pPr>
      <w:ind w:left="851" w:hanging="567"/>
      <w:jc w:val="left"/>
    </w:pPr>
    <w:rPr>
      <w:rFonts w:eastAsiaTheme="minorEastAsia" w:cs="Times New Roman"/>
      <w:b/>
    </w:rPr>
  </w:style>
  <w:style w:type="paragraph" w:styleId="TOC1">
    <w:name w:val="toc 1"/>
    <w:basedOn w:val="Normal"/>
    <w:next w:val="Normal"/>
    <w:autoRedefine/>
    <w:uiPriority w:val="39"/>
    <w:unhideWhenUsed/>
    <w:qFormat/>
    <w:rsid w:val="00E82DAB"/>
    <w:pPr>
      <w:jc w:val="left"/>
    </w:pPr>
    <w:rPr>
      <w:rFonts w:eastAsiaTheme="minorEastAsia" w:cs="Times New Roman"/>
      <w:b/>
      <w:caps/>
    </w:rPr>
  </w:style>
  <w:style w:type="paragraph" w:styleId="TOC3">
    <w:name w:val="toc 3"/>
    <w:basedOn w:val="Normal"/>
    <w:next w:val="Normal"/>
    <w:autoRedefine/>
    <w:uiPriority w:val="39"/>
    <w:unhideWhenUsed/>
    <w:qFormat/>
    <w:rsid w:val="00E82DAB"/>
    <w:pPr>
      <w:ind w:left="1276" w:hanging="709"/>
      <w:jc w:val="left"/>
    </w:pPr>
    <w:rPr>
      <w:rFonts w:eastAsiaTheme="minorEastAsia" w:cs="Times New Roman"/>
      <w:i/>
    </w:rPr>
  </w:style>
  <w:style w:type="character" w:styleId="Hyperlink">
    <w:name w:val="Hyperlink"/>
    <w:basedOn w:val="DefaultParagraphFont"/>
    <w:uiPriority w:val="99"/>
    <w:unhideWhenUsed/>
    <w:rsid w:val="00B02E8A"/>
    <w:rPr>
      <w:color w:val="0563C1" w:themeColor="hyperlink"/>
      <w:u w:val="single"/>
    </w:rPr>
  </w:style>
  <w:style w:type="paragraph" w:styleId="TableofFigures">
    <w:name w:val="table of figures"/>
    <w:basedOn w:val="Normal"/>
    <w:next w:val="Normal"/>
    <w:uiPriority w:val="99"/>
    <w:unhideWhenUsed/>
    <w:rsid w:val="00C223AF"/>
    <w:pPr>
      <w:spacing w:after="0"/>
    </w:pPr>
  </w:style>
  <w:style w:type="character" w:styleId="FollowedHyperlink">
    <w:name w:val="FollowedHyperlink"/>
    <w:basedOn w:val="DefaultParagraphFont"/>
    <w:uiPriority w:val="99"/>
    <w:semiHidden/>
    <w:unhideWhenUsed/>
    <w:rsid w:val="008C5103"/>
    <w:rPr>
      <w:color w:val="954F72" w:themeColor="followedHyperlink"/>
      <w:u w:val="single"/>
    </w:rPr>
  </w:style>
  <w:style w:type="paragraph" w:customStyle="1" w:styleId="DoanVB">
    <w:name w:val="Doan VB"/>
    <w:basedOn w:val="Normal"/>
    <w:link w:val="DoanVBChar"/>
    <w:qFormat/>
    <w:rsid w:val="002E2DD9"/>
    <w:pPr>
      <w:pBdr>
        <w:top w:val="nil"/>
        <w:left w:val="nil"/>
        <w:bottom w:val="nil"/>
        <w:right w:val="nil"/>
        <w:between w:val="nil"/>
      </w:pBdr>
      <w:spacing w:line="288" w:lineRule="auto"/>
      <w:ind w:firstLine="562"/>
    </w:pPr>
    <w:rPr>
      <w:rFonts w:eastAsia="Times New Roman" w:cs="Times New Roman"/>
      <w:noProof/>
      <w:color w:val="000000"/>
      <w:szCs w:val="26"/>
      <w:lang w:val="vi-VN" w:eastAsia="zh-CN"/>
    </w:rPr>
  </w:style>
  <w:style w:type="character" w:customStyle="1" w:styleId="DoanVBChar">
    <w:name w:val="Doan VB Char"/>
    <w:basedOn w:val="DefaultParagraphFont"/>
    <w:link w:val="DoanVB"/>
    <w:rsid w:val="002E2DD9"/>
    <w:rPr>
      <w:rFonts w:ascii="Times New Roman" w:eastAsia="Times New Roman" w:hAnsi="Times New Roman" w:cs="Times New Roman"/>
      <w:noProof/>
      <w:color w:val="000000"/>
      <w:sz w:val="26"/>
      <w:szCs w:val="26"/>
      <w:lang w:val="vi-VN" w:eastAsia="zh-CN"/>
    </w:rPr>
  </w:style>
  <w:style w:type="table" w:styleId="ListTable3-Accent1">
    <w:name w:val="List Table 3 Accent 1"/>
    <w:basedOn w:val="TableNormal"/>
    <w:uiPriority w:val="48"/>
    <w:rsid w:val="002E095D"/>
    <w:pPr>
      <w:spacing w:before="120" w:after="0" w:line="240" w:lineRule="auto"/>
      <w:jc w:val="both"/>
    </w:pPr>
    <w:rPr>
      <w:rFonts w:ascii="Times New Roman" w:eastAsia="Times New Roman" w:hAnsi="Times New Roman" w:cs="Times New Roman"/>
      <w:sz w:val="26"/>
      <w:szCs w:val="26"/>
      <w:lang w:eastAsia="zh-CN"/>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styleId="NormalWeb">
    <w:name w:val="Normal (Web)"/>
    <w:basedOn w:val="Normal"/>
    <w:uiPriority w:val="99"/>
    <w:unhideWhenUsed/>
    <w:rsid w:val="00CF4EB6"/>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CF4EB6"/>
    <w:rPr>
      <w:b/>
      <w:bCs/>
    </w:rPr>
  </w:style>
  <w:style w:type="character" w:customStyle="1" w:styleId="StyletrChar">
    <w:name w:val="Style trừ Char"/>
    <w:basedOn w:val="DoanVBChar"/>
    <w:link w:val="Styletr"/>
    <w:rsid w:val="00CF4EB6"/>
    <w:rPr>
      <w:rFonts w:ascii="Times New Roman" w:eastAsia="Times New Roman" w:hAnsi="Times New Roman" w:cs="Times New Roman"/>
      <w:noProof/>
      <w:color w:val="000000"/>
      <w:sz w:val="26"/>
      <w:szCs w:val="26"/>
      <w:lang w:val="vi-VN" w:eastAsia="zh-CN"/>
    </w:rPr>
  </w:style>
  <w:style w:type="character" w:customStyle="1" w:styleId="normaltextrun">
    <w:name w:val="normaltextrun"/>
    <w:basedOn w:val="DefaultParagraphFont"/>
    <w:rsid w:val="00CF4EB6"/>
  </w:style>
  <w:style w:type="character" w:customStyle="1" w:styleId="eop">
    <w:name w:val="eop"/>
    <w:basedOn w:val="DefaultParagraphFont"/>
    <w:rsid w:val="00CF4EB6"/>
  </w:style>
  <w:style w:type="character" w:customStyle="1" w:styleId="StyleCngChar">
    <w:name w:val="Style Cộng Char"/>
    <w:basedOn w:val="DefaultParagraphFont"/>
    <w:link w:val="StyleCng"/>
    <w:rsid w:val="00B46848"/>
    <w:rPr>
      <w:rFonts w:ascii="Times New Roman" w:hAnsi="Times New Roman"/>
      <w:sz w:val="26"/>
    </w:rPr>
  </w:style>
  <w:style w:type="paragraph" w:styleId="ListParagraph">
    <w:name w:val="List Paragraph"/>
    <w:aliases w:val="Ý thứ 1,List Paragraph1,List Paragraph 1,bullet,bullet 1,List Paragraph11,FIS Bullet 05,Bullet List,FooterText,numbered,Paragraphe de liste,Use Case List Paragraph,Body Bullet,Colorful List - Accent 11,Ref,Bulleted Text,List Bullet1,Norm"/>
    <w:basedOn w:val="Normal"/>
    <w:link w:val="ListParagraphChar"/>
    <w:uiPriority w:val="34"/>
    <w:qFormat/>
    <w:rsid w:val="00715843"/>
    <w:pPr>
      <w:ind w:left="720"/>
      <w:contextualSpacing/>
    </w:pPr>
  </w:style>
  <w:style w:type="paragraph" w:customStyle="1" w:styleId="DoanVB0">
    <w:name w:val="DoanVB"/>
    <w:basedOn w:val="Normal"/>
    <w:link w:val="DoanVBChar0"/>
    <w:qFormat/>
    <w:rsid w:val="00101AE3"/>
    <w:pPr>
      <w:ind w:firstLine="567"/>
    </w:pPr>
    <w:rPr>
      <w:rFonts w:cs="Times New Roman (Body CS)"/>
      <w:color w:val="000000" w:themeColor="text1"/>
      <w:szCs w:val="24"/>
    </w:rPr>
  </w:style>
  <w:style w:type="character" w:customStyle="1" w:styleId="DoanVBChar0">
    <w:name w:val="DoanVB Char"/>
    <w:basedOn w:val="DefaultParagraphFont"/>
    <w:link w:val="DoanVB0"/>
    <w:rsid w:val="00101AE3"/>
    <w:rPr>
      <w:rFonts w:ascii="Times New Roman" w:hAnsi="Times New Roman" w:cs="Times New Roman (Body CS)"/>
      <w:color w:val="000000" w:themeColor="text1"/>
      <w:sz w:val="26"/>
      <w:szCs w:val="24"/>
    </w:rPr>
  </w:style>
  <w:style w:type="paragraph" w:customStyle="1" w:styleId="Tru">
    <w:name w:val="Tru"/>
    <w:basedOn w:val="ListParagraph"/>
    <w:link w:val="TruChar"/>
    <w:rsid w:val="00101AE3"/>
    <w:pPr>
      <w:numPr>
        <w:numId w:val="10"/>
      </w:numPr>
      <w:ind w:left="1008" w:right="144" w:hanging="288"/>
    </w:pPr>
    <w:rPr>
      <w:szCs w:val="24"/>
    </w:rPr>
  </w:style>
  <w:style w:type="character" w:customStyle="1" w:styleId="ListParagraphChar">
    <w:name w:val="List Paragraph Char"/>
    <w:aliases w:val="Ý thứ 1 Char,List Paragraph1 Char,List Paragraph 1 Char,bullet Char,bullet 1 Char,List Paragraph11 Char,FIS Bullet 05 Char,Bullet List Char,FooterText Char,numbered Char,Paragraphe de liste Char,Use Case List Paragraph Char,Ref Char"/>
    <w:basedOn w:val="DefaultParagraphFont"/>
    <w:link w:val="ListParagraph"/>
    <w:uiPriority w:val="34"/>
    <w:qFormat/>
    <w:rsid w:val="00101AE3"/>
    <w:rPr>
      <w:rFonts w:ascii="Times New Roman" w:hAnsi="Times New Roman"/>
      <w:sz w:val="26"/>
    </w:rPr>
  </w:style>
  <w:style w:type="character" w:customStyle="1" w:styleId="TruChar">
    <w:name w:val="Tru Char"/>
    <w:basedOn w:val="ListParagraphChar"/>
    <w:link w:val="Tru"/>
    <w:rsid w:val="00101AE3"/>
    <w:rPr>
      <w:rFonts w:ascii="Times New Roman" w:hAnsi="Times New Roman"/>
      <w:sz w:val="26"/>
      <w:szCs w:val="24"/>
    </w:rPr>
  </w:style>
  <w:style w:type="paragraph" w:customStyle="1" w:styleId="Cong">
    <w:name w:val="Cong"/>
    <w:basedOn w:val="Normal"/>
    <w:autoRedefine/>
    <w:rsid w:val="00101AE3"/>
    <w:pPr>
      <w:numPr>
        <w:numId w:val="11"/>
      </w:numPr>
      <w:spacing w:line="240" w:lineRule="auto"/>
      <w:jc w:val="left"/>
    </w:pPr>
    <w:rPr>
      <w:rFonts w:eastAsia="Times New Roman" w:cs="Times New Roman"/>
      <w:szCs w:val="24"/>
    </w:rPr>
  </w:style>
  <w:style w:type="paragraph" w:customStyle="1" w:styleId="a">
    <w:name w:val="+"/>
    <w:basedOn w:val="Normal"/>
    <w:qFormat/>
    <w:rsid w:val="002D1082"/>
    <w:pPr>
      <w:numPr>
        <w:numId w:val="12"/>
      </w:numPr>
    </w:pPr>
    <w:rPr>
      <w:rFonts w:eastAsiaTheme="minorEastAsia"/>
      <w:noProof/>
      <w:szCs w:val="26"/>
      <w:lang w:eastAsia="ja-JP"/>
    </w:rPr>
  </w:style>
  <w:style w:type="paragraph" w:styleId="Title">
    <w:name w:val="Title"/>
    <w:basedOn w:val="Normal"/>
    <w:next w:val="Normal"/>
    <w:link w:val="TitleChar"/>
    <w:uiPriority w:val="10"/>
    <w:qFormat/>
    <w:rsid w:val="007B4454"/>
    <w:pPr>
      <w:widowControl w:val="0"/>
      <w:spacing w:before="0" w:after="0" w:line="240" w:lineRule="auto"/>
      <w:ind w:left="1022" w:right="874"/>
      <w:jc w:val="center"/>
    </w:pPr>
    <w:rPr>
      <w:rFonts w:eastAsia="Times New Roman" w:cs="Times New Roman"/>
      <w:b/>
      <w:noProof/>
      <w:sz w:val="72"/>
      <w:szCs w:val="72"/>
      <w:lang w:val="vi-VN" w:eastAsia="zh-CN"/>
    </w:rPr>
  </w:style>
  <w:style w:type="character" w:customStyle="1" w:styleId="TitleChar">
    <w:name w:val="Title Char"/>
    <w:basedOn w:val="DefaultParagraphFont"/>
    <w:link w:val="Title"/>
    <w:uiPriority w:val="10"/>
    <w:rsid w:val="007B4454"/>
    <w:rPr>
      <w:rFonts w:ascii="Times New Roman" w:eastAsia="Times New Roman" w:hAnsi="Times New Roman" w:cs="Times New Roman"/>
      <w:b/>
      <w:noProof/>
      <w:sz w:val="72"/>
      <w:szCs w:val="72"/>
      <w:lang w:val="vi-VN" w:eastAsia="zh-CN"/>
    </w:rPr>
  </w:style>
  <w:style w:type="paragraph" w:styleId="Subtitle">
    <w:name w:val="Subtitle"/>
    <w:basedOn w:val="Normal"/>
    <w:next w:val="Normal"/>
    <w:link w:val="SubtitleChar"/>
    <w:uiPriority w:val="11"/>
    <w:qFormat/>
    <w:rsid w:val="007B4454"/>
    <w:pPr>
      <w:keepNext/>
      <w:keepLines/>
      <w:spacing w:before="360" w:after="80" w:line="288" w:lineRule="auto"/>
    </w:pPr>
    <w:rPr>
      <w:rFonts w:ascii="Georgia" w:eastAsia="Georgia" w:hAnsi="Georgia" w:cs="Georgia"/>
      <w:i/>
      <w:noProof/>
      <w:color w:val="666666"/>
      <w:sz w:val="48"/>
      <w:szCs w:val="48"/>
      <w:lang w:val="vi-VN" w:eastAsia="zh-CN"/>
    </w:rPr>
  </w:style>
  <w:style w:type="character" w:customStyle="1" w:styleId="SubtitleChar">
    <w:name w:val="Subtitle Char"/>
    <w:basedOn w:val="DefaultParagraphFont"/>
    <w:link w:val="Subtitle"/>
    <w:uiPriority w:val="11"/>
    <w:rsid w:val="007B4454"/>
    <w:rPr>
      <w:rFonts w:ascii="Georgia" w:eastAsia="Georgia" w:hAnsi="Georgia" w:cs="Georgia"/>
      <w:i/>
      <w:noProof/>
      <w:color w:val="666666"/>
      <w:sz w:val="48"/>
      <w:szCs w:val="48"/>
      <w:lang w:val="vi-VN" w:eastAsia="zh-CN"/>
    </w:rPr>
  </w:style>
  <w:style w:type="paragraph" w:styleId="TOC4">
    <w:name w:val="toc 4"/>
    <w:basedOn w:val="Normal"/>
    <w:next w:val="Normal"/>
    <w:autoRedefine/>
    <w:uiPriority w:val="39"/>
    <w:unhideWhenUsed/>
    <w:rsid w:val="007B4454"/>
    <w:pPr>
      <w:spacing w:before="0" w:after="0" w:line="288" w:lineRule="auto"/>
      <w:ind w:left="780"/>
      <w:jc w:val="left"/>
    </w:pPr>
    <w:rPr>
      <w:rFonts w:asciiTheme="minorHAnsi" w:eastAsia="Times New Roman" w:hAnsiTheme="minorHAnsi" w:cs="Times New Roman"/>
      <w:noProof/>
      <w:sz w:val="18"/>
      <w:szCs w:val="18"/>
      <w:lang w:val="vi-VN" w:eastAsia="zh-CN"/>
    </w:rPr>
  </w:style>
  <w:style w:type="character" w:customStyle="1" w:styleId="UnresolvedMention1">
    <w:name w:val="Unresolved Mention1"/>
    <w:basedOn w:val="DefaultParagraphFont"/>
    <w:uiPriority w:val="99"/>
    <w:semiHidden/>
    <w:unhideWhenUsed/>
    <w:rsid w:val="007B4454"/>
    <w:rPr>
      <w:color w:val="605E5C"/>
      <w:shd w:val="clear" w:color="auto" w:fill="E1DFDD"/>
    </w:rPr>
  </w:style>
  <w:style w:type="paragraph" w:styleId="EndnoteText">
    <w:name w:val="endnote text"/>
    <w:basedOn w:val="Normal"/>
    <w:link w:val="EndnoteTextChar"/>
    <w:uiPriority w:val="99"/>
    <w:semiHidden/>
    <w:unhideWhenUsed/>
    <w:rsid w:val="007B4454"/>
    <w:pPr>
      <w:spacing w:before="0" w:after="0" w:line="240" w:lineRule="auto"/>
    </w:pPr>
    <w:rPr>
      <w:rFonts w:eastAsia="Times New Roman" w:cs="Times New Roman"/>
      <w:noProof/>
      <w:sz w:val="20"/>
      <w:szCs w:val="20"/>
      <w:lang w:val="vi-VN" w:eastAsia="zh-CN"/>
    </w:rPr>
  </w:style>
  <w:style w:type="character" w:customStyle="1" w:styleId="EndnoteTextChar">
    <w:name w:val="Endnote Text Char"/>
    <w:basedOn w:val="DefaultParagraphFont"/>
    <w:link w:val="EndnoteText"/>
    <w:uiPriority w:val="99"/>
    <w:semiHidden/>
    <w:rsid w:val="007B4454"/>
    <w:rPr>
      <w:rFonts w:ascii="Times New Roman" w:eastAsia="Times New Roman" w:hAnsi="Times New Roman" w:cs="Times New Roman"/>
      <w:noProof/>
      <w:sz w:val="20"/>
      <w:szCs w:val="20"/>
      <w:lang w:val="vi-VN" w:eastAsia="zh-CN"/>
    </w:rPr>
  </w:style>
  <w:style w:type="character" w:styleId="EndnoteReference">
    <w:name w:val="endnote reference"/>
    <w:basedOn w:val="DefaultParagraphFont"/>
    <w:uiPriority w:val="99"/>
    <w:semiHidden/>
    <w:unhideWhenUsed/>
    <w:rsid w:val="007B4454"/>
    <w:rPr>
      <w:vertAlign w:val="superscript"/>
    </w:rPr>
  </w:style>
  <w:style w:type="character" w:styleId="PageNumber">
    <w:name w:val="page number"/>
    <w:basedOn w:val="DefaultParagraphFont"/>
    <w:uiPriority w:val="99"/>
    <w:semiHidden/>
    <w:unhideWhenUsed/>
    <w:rsid w:val="007B4454"/>
  </w:style>
  <w:style w:type="paragraph" w:customStyle="1" w:styleId="BR">
    <w:name w:val="BR"/>
    <w:basedOn w:val="Normal"/>
    <w:link w:val="BRChar"/>
    <w:rsid w:val="007B4454"/>
    <w:pPr>
      <w:spacing w:line="288" w:lineRule="auto"/>
      <w:ind w:left="360"/>
    </w:pPr>
    <w:rPr>
      <w:rFonts w:eastAsia="Times New Roman" w:cs="Times New Roman"/>
      <w:b/>
      <w:noProof/>
      <w:szCs w:val="26"/>
      <w:lang w:val="vi-VN" w:eastAsia="zh-CN"/>
    </w:rPr>
  </w:style>
  <w:style w:type="character" w:customStyle="1" w:styleId="BRChar">
    <w:name w:val="BR Char"/>
    <w:basedOn w:val="DefaultParagraphFont"/>
    <w:link w:val="BR"/>
    <w:rsid w:val="007B4454"/>
    <w:rPr>
      <w:rFonts w:ascii="Times New Roman" w:eastAsia="Times New Roman" w:hAnsi="Times New Roman" w:cs="Times New Roman"/>
      <w:b/>
      <w:noProof/>
      <w:sz w:val="26"/>
      <w:szCs w:val="26"/>
      <w:lang w:val="vi-VN" w:eastAsia="zh-CN"/>
    </w:rPr>
  </w:style>
  <w:style w:type="paragraph" w:customStyle="1" w:styleId="UC">
    <w:name w:val="UC"/>
    <w:basedOn w:val="BR"/>
    <w:link w:val="UCChar"/>
    <w:rsid w:val="007B4454"/>
    <w:pPr>
      <w:numPr>
        <w:ilvl w:val="7"/>
      </w:numPr>
      <w:ind w:left="360"/>
    </w:pPr>
  </w:style>
  <w:style w:type="character" w:customStyle="1" w:styleId="UCChar">
    <w:name w:val="UC Char"/>
    <w:basedOn w:val="BRChar"/>
    <w:link w:val="UC"/>
    <w:rsid w:val="007B4454"/>
    <w:rPr>
      <w:rFonts w:ascii="Times New Roman" w:eastAsia="Times New Roman" w:hAnsi="Times New Roman" w:cs="Times New Roman"/>
      <w:b/>
      <w:noProof/>
      <w:sz w:val="26"/>
      <w:szCs w:val="26"/>
      <w:lang w:val="vi-VN" w:eastAsia="zh-CN"/>
    </w:rPr>
  </w:style>
  <w:style w:type="table" w:styleId="GridTable1Light-Accent1">
    <w:name w:val="Grid Table 1 Light Accent 1"/>
    <w:basedOn w:val="TableNormal"/>
    <w:uiPriority w:val="46"/>
    <w:rsid w:val="007B4454"/>
    <w:pPr>
      <w:spacing w:before="120" w:after="0" w:line="240" w:lineRule="auto"/>
      <w:jc w:val="both"/>
    </w:pPr>
    <w:rPr>
      <w:rFonts w:ascii="Times New Roman" w:eastAsia="Times New Roman" w:hAnsi="Times New Roman" w:cs="Times New Roman"/>
      <w:sz w:val="26"/>
      <w:szCs w:val="26"/>
      <w:lang w:eastAsia="zh-CN"/>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Style1">
    <w:name w:val="Style1"/>
    <w:basedOn w:val="TableNormal"/>
    <w:uiPriority w:val="99"/>
    <w:rsid w:val="007B4454"/>
    <w:pPr>
      <w:spacing w:before="60" w:after="60" w:line="288" w:lineRule="auto"/>
    </w:pPr>
    <w:rPr>
      <w:rFonts w:ascii="Times New Roman" w:eastAsia="Times New Roman" w:hAnsi="Times New Roman" w:cs="Times New Roman"/>
      <w:sz w:val="26"/>
      <w:szCs w:val="26"/>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style>
  <w:style w:type="table" w:styleId="GridTable6Colorful-Accent1">
    <w:name w:val="Grid Table 6 Colorful Accent 1"/>
    <w:basedOn w:val="TableNormal"/>
    <w:uiPriority w:val="51"/>
    <w:rsid w:val="007B4454"/>
    <w:pPr>
      <w:spacing w:before="120" w:after="0" w:line="240" w:lineRule="auto"/>
      <w:jc w:val="both"/>
    </w:pPr>
    <w:rPr>
      <w:rFonts w:ascii="Times New Roman" w:eastAsia="Times New Roman" w:hAnsi="Times New Roman" w:cs="Times New Roman"/>
      <w:color w:val="2F5496" w:themeColor="accent1" w:themeShade="BF"/>
      <w:sz w:val="26"/>
      <w:szCs w:val="26"/>
      <w:lang w:eastAsia="zh-C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
    <w:name w:val="Table Grid1"/>
    <w:basedOn w:val="TableNormal"/>
    <w:next w:val="TableGrid"/>
    <w:uiPriority w:val="39"/>
    <w:rsid w:val="007B445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
    <w:name w:val="Cap"/>
    <w:basedOn w:val="Normal"/>
    <w:link w:val="CapChar"/>
    <w:rsid w:val="007B4454"/>
    <w:pPr>
      <w:spacing w:line="288" w:lineRule="auto"/>
    </w:pPr>
    <w:rPr>
      <w:rFonts w:eastAsia="Times New Roman" w:cs="Times New Roman"/>
      <w:i/>
      <w:iCs/>
      <w:noProof/>
      <w:szCs w:val="26"/>
      <w:lang w:val="vi-VN" w:eastAsia="zh-CN"/>
    </w:rPr>
  </w:style>
  <w:style w:type="character" w:customStyle="1" w:styleId="CapChar">
    <w:name w:val="Cap Char"/>
    <w:basedOn w:val="DefaultParagraphFont"/>
    <w:link w:val="Cap"/>
    <w:rsid w:val="007B4454"/>
    <w:rPr>
      <w:rFonts w:ascii="Times New Roman" w:eastAsia="Times New Roman" w:hAnsi="Times New Roman" w:cs="Times New Roman"/>
      <w:i/>
      <w:iCs/>
      <w:noProof/>
      <w:sz w:val="26"/>
      <w:szCs w:val="26"/>
      <w:lang w:val="vi-VN" w:eastAsia="zh-CN"/>
    </w:rPr>
  </w:style>
  <w:style w:type="paragraph" w:styleId="NoSpacing">
    <w:name w:val="No Spacing"/>
    <w:uiPriority w:val="1"/>
    <w:qFormat/>
    <w:rsid w:val="007B4454"/>
    <w:pPr>
      <w:spacing w:after="0" w:line="240" w:lineRule="auto"/>
      <w:jc w:val="both"/>
    </w:pPr>
    <w:rPr>
      <w:rFonts w:ascii="Times New Roman" w:eastAsia="Times New Roman" w:hAnsi="Times New Roman" w:cs="Times New Roman"/>
      <w:sz w:val="26"/>
      <w:szCs w:val="26"/>
      <w:lang w:val="vi-VN" w:eastAsia="zh-CN"/>
    </w:rPr>
  </w:style>
  <w:style w:type="paragraph" w:customStyle="1" w:styleId="paragraph">
    <w:name w:val="paragraph"/>
    <w:basedOn w:val="Normal"/>
    <w:rsid w:val="007B4454"/>
    <w:pPr>
      <w:spacing w:before="100" w:beforeAutospacing="1" w:after="100" w:afterAutospacing="1" w:line="240" w:lineRule="auto"/>
      <w:jc w:val="left"/>
    </w:pPr>
    <w:rPr>
      <w:rFonts w:eastAsia="Times New Roman" w:cs="Times New Roman"/>
      <w:noProof/>
      <w:sz w:val="24"/>
      <w:szCs w:val="24"/>
    </w:rPr>
  </w:style>
  <w:style w:type="character" w:customStyle="1" w:styleId="UnresolvedMention">
    <w:name w:val="Unresolved Mention"/>
    <w:basedOn w:val="DefaultParagraphFont"/>
    <w:uiPriority w:val="99"/>
    <w:semiHidden/>
    <w:unhideWhenUsed/>
    <w:rsid w:val="007B4454"/>
    <w:rPr>
      <w:color w:val="605E5C"/>
      <w:shd w:val="clear" w:color="auto" w:fill="E1DFDD"/>
    </w:rPr>
  </w:style>
  <w:style w:type="character" w:customStyle="1" w:styleId="line-clamp-1">
    <w:name w:val="line-clamp-1"/>
    <w:basedOn w:val="DefaultParagraphFont"/>
    <w:rsid w:val="007B4454"/>
  </w:style>
  <w:style w:type="character" w:styleId="CommentReference">
    <w:name w:val="annotation reference"/>
    <w:basedOn w:val="DefaultParagraphFont"/>
    <w:uiPriority w:val="99"/>
    <w:semiHidden/>
    <w:unhideWhenUsed/>
    <w:rsid w:val="007B4454"/>
    <w:rPr>
      <w:sz w:val="16"/>
      <w:szCs w:val="16"/>
    </w:rPr>
  </w:style>
  <w:style w:type="paragraph" w:styleId="CommentText">
    <w:name w:val="annotation text"/>
    <w:basedOn w:val="Normal"/>
    <w:link w:val="CommentTextChar"/>
    <w:uiPriority w:val="99"/>
    <w:unhideWhenUsed/>
    <w:rsid w:val="007B4454"/>
    <w:pPr>
      <w:spacing w:line="240" w:lineRule="auto"/>
    </w:pPr>
    <w:rPr>
      <w:rFonts w:eastAsia="Times New Roman" w:cs="Times New Roman"/>
      <w:noProof/>
      <w:sz w:val="20"/>
      <w:szCs w:val="20"/>
      <w:lang w:val="vi-VN" w:eastAsia="zh-CN"/>
    </w:rPr>
  </w:style>
  <w:style w:type="character" w:customStyle="1" w:styleId="CommentTextChar">
    <w:name w:val="Comment Text Char"/>
    <w:basedOn w:val="DefaultParagraphFont"/>
    <w:link w:val="CommentText"/>
    <w:uiPriority w:val="99"/>
    <w:rsid w:val="007B4454"/>
    <w:rPr>
      <w:rFonts w:ascii="Times New Roman" w:eastAsia="Times New Roman" w:hAnsi="Times New Roman" w:cs="Times New Roman"/>
      <w:noProof/>
      <w:sz w:val="20"/>
      <w:szCs w:val="20"/>
      <w:lang w:val="vi-VN" w:eastAsia="zh-CN"/>
    </w:rPr>
  </w:style>
  <w:style w:type="paragraph" w:styleId="CommentSubject">
    <w:name w:val="annotation subject"/>
    <w:basedOn w:val="CommentText"/>
    <w:next w:val="CommentText"/>
    <w:link w:val="CommentSubjectChar"/>
    <w:uiPriority w:val="99"/>
    <w:semiHidden/>
    <w:unhideWhenUsed/>
    <w:rsid w:val="007B4454"/>
    <w:rPr>
      <w:b/>
      <w:bCs/>
    </w:rPr>
  </w:style>
  <w:style w:type="character" w:customStyle="1" w:styleId="CommentSubjectChar">
    <w:name w:val="Comment Subject Char"/>
    <w:basedOn w:val="CommentTextChar"/>
    <w:link w:val="CommentSubject"/>
    <w:uiPriority w:val="99"/>
    <w:semiHidden/>
    <w:rsid w:val="007B4454"/>
    <w:rPr>
      <w:rFonts w:ascii="Times New Roman" w:eastAsia="Times New Roman" w:hAnsi="Times New Roman" w:cs="Times New Roman"/>
      <w:b/>
      <w:bCs/>
      <w:noProof/>
      <w:sz w:val="20"/>
      <w:szCs w:val="20"/>
      <w:lang w:val="vi-VN" w:eastAsia="zh-CN"/>
    </w:rPr>
  </w:style>
  <w:style w:type="character" w:customStyle="1" w:styleId="Mention">
    <w:name w:val="Mention"/>
    <w:basedOn w:val="DefaultParagraphFont"/>
    <w:uiPriority w:val="99"/>
    <w:unhideWhenUsed/>
    <w:rsid w:val="007B4454"/>
    <w:rPr>
      <w:color w:val="2B579A"/>
      <w:shd w:val="clear" w:color="auto" w:fill="E1DFDD"/>
    </w:rPr>
  </w:style>
  <w:style w:type="paragraph" w:styleId="TOC5">
    <w:name w:val="toc 5"/>
    <w:basedOn w:val="Normal"/>
    <w:next w:val="Normal"/>
    <w:autoRedefine/>
    <w:uiPriority w:val="39"/>
    <w:unhideWhenUsed/>
    <w:rsid w:val="007B4454"/>
    <w:pPr>
      <w:spacing w:before="0" w:after="0" w:line="288" w:lineRule="auto"/>
      <w:ind w:left="1040"/>
      <w:jc w:val="left"/>
    </w:pPr>
    <w:rPr>
      <w:rFonts w:asciiTheme="minorHAnsi" w:eastAsia="Times New Roman" w:hAnsiTheme="minorHAnsi" w:cs="Times New Roman"/>
      <w:noProof/>
      <w:sz w:val="18"/>
      <w:szCs w:val="18"/>
      <w:lang w:val="vi-VN" w:eastAsia="zh-CN"/>
    </w:rPr>
  </w:style>
  <w:style w:type="paragraph" w:styleId="TOC6">
    <w:name w:val="toc 6"/>
    <w:basedOn w:val="Normal"/>
    <w:next w:val="Normal"/>
    <w:autoRedefine/>
    <w:uiPriority w:val="39"/>
    <w:unhideWhenUsed/>
    <w:rsid w:val="007B4454"/>
    <w:pPr>
      <w:spacing w:before="0" w:after="0" w:line="288" w:lineRule="auto"/>
      <w:ind w:left="1300"/>
      <w:jc w:val="left"/>
    </w:pPr>
    <w:rPr>
      <w:rFonts w:asciiTheme="minorHAnsi" w:eastAsia="Times New Roman" w:hAnsiTheme="minorHAnsi" w:cs="Times New Roman"/>
      <w:noProof/>
      <w:sz w:val="18"/>
      <w:szCs w:val="18"/>
      <w:lang w:val="vi-VN" w:eastAsia="zh-CN"/>
    </w:rPr>
  </w:style>
  <w:style w:type="paragraph" w:styleId="TOC7">
    <w:name w:val="toc 7"/>
    <w:basedOn w:val="Normal"/>
    <w:next w:val="Normal"/>
    <w:autoRedefine/>
    <w:uiPriority w:val="39"/>
    <w:unhideWhenUsed/>
    <w:rsid w:val="007B4454"/>
    <w:pPr>
      <w:spacing w:before="0" w:after="0" w:line="288" w:lineRule="auto"/>
      <w:ind w:left="1560"/>
      <w:jc w:val="left"/>
    </w:pPr>
    <w:rPr>
      <w:rFonts w:asciiTheme="minorHAnsi" w:eastAsia="Times New Roman" w:hAnsiTheme="minorHAnsi" w:cs="Times New Roman"/>
      <w:noProof/>
      <w:sz w:val="18"/>
      <w:szCs w:val="18"/>
      <w:lang w:val="vi-VN" w:eastAsia="zh-CN"/>
    </w:rPr>
  </w:style>
  <w:style w:type="paragraph" w:styleId="TOC8">
    <w:name w:val="toc 8"/>
    <w:basedOn w:val="Normal"/>
    <w:next w:val="Normal"/>
    <w:autoRedefine/>
    <w:uiPriority w:val="39"/>
    <w:unhideWhenUsed/>
    <w:rsid w:val="007B4454"/>
    <w:pPr>
      <w:spacing w:before="0" w:after="0" w:line="288" w:lineRule="auto"/>
      <w:ind w:left="1820"/>
      <w:jc w:val="left"/>
    </w:pPr>
    <w:rPr>
      <w:rFonts w:asciiTheme="minorHAnsi" w:eastAsia="Times New Roman" w:hAnsiTheme="minorHAnsi" w:cs="Times New Roman"/>
      <w:noProof/>
      <w:sz w:val="18"/>
      <w:szCs w:val="18"/>
      <w:lang w:val="vi-VN" w:eastAsia="zh-CN"/>
    </w:rPr>
  </w:style>
  <w:style w:type="paragraph" w:styleId="TOC9">
    <w:name w:val="toc 9"/>
    <w:basedOn w:val="Normal"/>
    <w:next w:val="Normal"/>
    <w:autoRedefine/>
    <w:uiPriority w:val="39"/>
    <w:unhideWhenUsed/>
    <w:rsid w:val="007B4454"/>
    <w:pPr>
      <w:spacing w:before="0" w:after="0" w:line="288" w:lineRule="auto"/>
      <w:ind w:left="2080"/>
      <w:jc w:val="left"/>
    </w:pPr>
    <w:rPr>
      <w:rFonts w:asciiTheme="minorHAnsi" w:eastAsia="Times New Roman" w:hAnsiTheme="minorHAnsi" w:cs="Times New Roman"/>
      <w:noProof/>
      <w:sz w:val="18"/>
      <w:szCs w:val="18"/>
      <w:lang w:val="vi-VN" w:eastAsia="zh-CN"/>
    </w:rPr>
  </w:style>
  <w:style w:type="paragraph" w:styleId="Quote">
    <w:name w:val="Quote"/>
    <w:basedOn w:val="Normal"/>
    <w:next w:val="Normal"/>
    <w:link w:val="QuoteChar"/>
    <w:uiPriority w:val="29"/>
    <w:qFormat/>
    <w:rsid w:val="007B4454"/>
    <w:pPr>
      <w:spacing w:before="200" w:after="160" w:line="288" w:lineRule="auto"/>
      <w:ind w:left="864" w:right="864"/>
      <w:jc w:val="center"/>
    </w:pPr>
    <w:rPr>
      <w:rFonts w:eastAsia="Times New Roman" w:cs="Times New Roman"/>
      <w:i/>
      <w:iCs/>
      <w:noProof/>
      <w:color w:val="404040" w:themeColor="text1" w:themeTint="BF"/>
      <w:szCs w:val="26"/>
      <w:lang w:val="vi-VN" w:eastAsia="zh-CN"/>
    </w:rPr>
  </w:style>
  <w:style w:type="character" w:customStyle="1" w:styleId="QuoteChar">
    <w:name w:val="Quote Char"/>
    <w:basedOn w:val="DefaultParagraphFont"/>
    <w:link w:val="Quote"/>
    <w:uiPriority w:val="29"/>
    <w:rsid w:val="007B4454"/>
    <w:rPr>
      <w:rFonts w:ascii="Times New Roman" w:eastAsia="Times New Roman" w:hAnsi="Times New Roman" w:cs="Times New Roman"/>
      <w:i/>
      <w:iCs/>
      <w:noProof/>
      <w:color w:val="404040" w:themeColor="text1" w:themeTint="BF"/>
      <w:sz w:val="26"/>
      <w:szCs w:val="26"/>
      <w:lang w:val="vi-VN" w:eastAsia="zh-CN"/>
    </w:rPr>
  </w:style>
  <w:style w:type="paragraph" w:styleId="BalloonText">
    <w:name w:val="Balloon Text"/>
    <w:basedOn w:val="Normal"/>
    <w:link w:val="BalloonTextChar"/>
    <w:uiPriority w:val="99"/>
    <w:semiHidden/>
    <w:unhideWhenUsed/>
    <w:rsid w:val="007B4454"/>
    <w:pPr>
      <w:spacing w:before="0" w:after="0" w:line="240" w:lineRule="auto"/>
    </w:pPr>
    <w:rPr>
      <w:rFonts w:ascii="Segoe UI" w:eastAsia="Times New Roman" w:hAnsi="Segoe UI" w:cs="Segoe UI"/>
      <w:noProof/>
      <w:sz w:val="18"/>
      <w:szCs w:val="18"/>
      <w:lang w:val="vi-VN" w:eastAsia="zh-CN"/>
    </w:rPr>
  </w:style>
  <w:style w:type="character" w:customStyle="1" w:styleId="BalloonTextChar">
    <w:name w:val="Balloon Text Char"/>
    <w:basedOn w:val="DefaultParagraphFont"/>
    <w:link w:val="BalloonText"/>
    <w:uiPriority w:val="99"/>
    <w:semiHidden/>
    <w:rsid w:val="007B4454"/>
    <w:rPr>
      <w:rFonts w:ascii="Segoe UI" w:eastAsia="Times New Roman" w:hAnsi="Segoe UI" w:cs="Segoe UI"/>
      <w:noProof/>
      <w:sz w:val="18"/>
      <w:szCs w:val="18"/>
      <w:lang w:val="vi-VN" w:eastAsia="zh-CN"/>
    </w:rPr>
  </w:style>
  <w:style w:type="character" w:styleId="HTMLCode">
    <w:name w:val="HTML Code"/>
    <w:basedOn w:val="DefaultParagraphFont"/>
    <w:uiPriority w:val="99"/>
    <w:semiHidden/>
    <w:unhideWhenUsed/>
    <w:rsid w:val="002D07D7"/>
    <w:rPr>
      <w:rFonts w:ascii="Courier New" w:eastAsia="Times New Roman" w:hAnsi="Courier New" w:cs="Courier New"/>
      <w:sz w:val="20"/>
      <w:szCs w:val="20"/>
    </w:rPr>
  </w:style>
  <w:style w:type="paragraph" w:customStyle="1" w:styleId="LAM">
    <w:name w:val="LA MÃ"/>
    <w:basedOn w:val="Normal"/>
    <w:qFormat/>
    <w:rsid w:val="0095390D"/>
    <w:pPr>
      <w:numPr>
        <w:numId w:val="29"/>
      </w:numPr>
      <w:spacing w:before="0" w:after="360"/>
      <w:jc w:val="center"/>
    </w:pPr>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71624">
      <w:bodyDiv w:val="1"/>
      <w:marLeft w:val="0"/>
      <w:marRight w:val="0"/>
      <w:marTop w:val="0"/>
      <w:marBottom w:val="0"/>
      <w:divBdr>
        <w:top w:val="none" w:sz="0" w:space="0" w:color="auto"/>
        <w:left w:val="none" w:sz="0" w:space="0" w:color="auto"/>
        <w:bottom w:val="none" w:sz="0" w:space="0" w:color="auto"/>
        <w:right w:val="none" w:sz="0" w:space="0" w:color="auto"/>
      </w:divBdr>
    </w:div>
    <w:div w:id="35006930">
      <w:bodyDiv w:val="1"/>
      <w:marLeft w:val="0"/>
      <w:marRight w:val="0"/>
      <w:marTop w:val="0"/>
      <w:marBottom w:val="0"/>
      <w:divBdr>
        <w:top w:val="none" w:sz="0" w:space="0" w:color="auto"/>
        <w:left w:val="none" w:sz="0" w:space="0" w:color="auto"/>
        <w:bottom w:val="none" w:sz="0" w:space="0" w:color="auto"/>
        <w:right w:val="none" w:sz="0" w:space="0" w:color="auto"/>
      </w:divBdr>
    </w:div>
    <w:div w:id="44792079">
      <w:bodyDiv w:val="1"/>
      <w:marLeft w:val="0"/>
      <w:marRight w:val="0"/>
      <w:marTop w:val="0"/>
      <w:marBottom w:val="0"/>
      <w:divBdr>
        <w:top w:val="none" w:sz="0" w:space="0" w:color="auto"/>
        <w:left w:val="none" w:sz="0" w:space="0" w:color="auto"/>
        <w:bottom w:val="none" w:sz="0" w:space="0" w:color="auto"/>
        <w:right w:val="none" w:sz="0" w:space="0" w:color="auto"/>
      </w:divBdr>
    </w:div>
    <w:div w:id="58787966">
      <w:bodyDiv w:val="1"/>
      <w:marLeft w:val="0"/>
      <w:marRight w:val="0"/>
      <w:marTop w:val="0"/>
      <w:marBottom w:val="0"/>
      <w:divBdr>
        <w:top w:val="none" w:sz="0" w:space="0" w:color="auto"/>
        <w:left w:val="none" w:sz="0" w:space="0" w:color="auto"/>
        <w:bottom w:val="none" w:sz="0" w:space="0" w:color="auto"/>
        <w:right w:val="none" w:sz="0" w:space="0" w:color="auto"/>
      </w:divBdr>
    </w:div>
    <w:div w:id="79764492">
      <w:bodyDiv w:val="1"/>
      <w:marLeft w:val="0"/>
      <w:marRight w:val="0"/>
      <w:marTop w:val="0"/>
      <w:marBottom w:val="0"/>
      <w:divBdr>
        <w:top w:val="none" w:sz="0" w:space="0" w:color="auto"/>
        <w:left w:val="none" w:sz="0" w:space="0" w:color="auto"/>
        <w:bottom w:val="none" w:sz="0" w:space="0" w:color="auto"/>
        <w:right w:val="none" w:sz="0" w:space="0" w:color="auto"/>
      </w:divBdr>
    </w:div>
    <w:div w:id="179130776">
      <w:bodyDiv w:val="1"/>
      <w:marLeft w:val="0"/>
      <w:marRight w:val="0"/>
      <w:marTop w:val="0"/>
      <w:marBottom w:val="0"/>
      <w:divBdr>
        <w:top w:val="none" w:sz="0" w:space="0" w:color="auto"/>
        <w:left w:val="none" w:sz="0" w:space="0" w:color="auto"/>
        <w:bottom w:val="none" w:sz="0" w:space="0" w:color="auto"/>
        <w:right w:val="none" w:sz="0" w:space="0" w:color="auto"/>
      </w:divBdr>
    </w:div>
    <w:div w:id="208222796">
      <w:bodyDiv w:val="1"/>
      <w:marLeft w:val="0"/>
      <w:marRight w:val="0"/>
      <w:marTop w:val="0"/>
      <w:marBottom w:val="0"/>
      <w:divBdr>
        <w:top w:val="none" w:sz="0" w:space="0" w:color="auto"/>
        <w:left w:val="none" w:sz="0" w:space="0" w:color="auto"/>
        <w:bottom w:val="none" w:sz="0" w:space="0" w:color="auto"/>
        <w:right w:val="none" w:sz="0" w:space="0" w:color="auto"/>
      </w:divBdr>
    </w:div>
    <w:div w:id="237523479">
      <w:bodyDiv w:val="1"/>
      <w:marLeft w:val="0"/>
      <w:marRight w:val="0"/>
      <w:marTop w:val="0"/>
      <w:marBottom w:val="0"/>
      <w:divBdr>
        <w:top w:val="none" w:sz="0" w:space="0" w:color="auto"/>
        <w:left w:val="none" w:sz="0" w:space="0" w:color="auto"/>
        <w:bottom w:val="none" w:sz="0" w:space="0" w:color="auto"/>
        <w:right w:val="none" w:sz="0" w:space="0" w:color="auto"/>
      </w:divBdr>
    </w:div>
    <w:div w:id="443770723">
      <w:bodyDiv w:val="1"/>
      <w:marLeft w:val="0"/>
      <w:marRight w:val="0"/>
      <w:marTop w:val="0"/>
      <w:marBottom w:val="0"/>
      <w:divBdr>
        <w:top w:val="none" w:sz="0" w:space="0" w:color="auto"/>
        <w:left w:val="none" w:sz="0" w:space="0" w:color="auto"/>
        <w:bottom w:val="none" w:sz="0" w:space="0" w:color="auto"/>
        <w:right w:val="none" w:sz="0" w:space="0" w:color="auto"/>
      </w:divBdr>
    </w:div>
    <w:div w:id="452099048">
      <w:bodyDiv w:val="1"/>
      <w:marLeft w:val="0"/>
      <w:marRight w:val="0"/>
      <w:marTop w:val="0"/>
      <w:marBottom w:val="0"/>
      <w:divBdr>
        <w:top w:val="none" w:sz="0" w:space="0" w:color="auto"/>
        <w:left w:val="none" w:sz="0" w:space="0" w:color="auto"/>
        <w:bottom w:val="none" w:sz="0" w:space="0" w:color="auto"/>
        <w:right w:val="none" w:sz="0" w:space="0" w:color="auto"/>
      </w:divBdr>
    </w:div>
    <w:div w:id="454448893">
      <w:bodyDiv w:val="1"/>
      <w:marLeft w:val="0"/>
      <w:marRight w:val="0"/>
      <w:marTop w:val="0"/>
      <w:marBottom w:val="0"/>
      <w:divBdr>
        <w:top w:val="none" w:sz="0" w:space="0" w:color="auto"/>
        <w:left w:val="none" w:sz="0" w:space="0" w:color="auto"/>
        <w:bottom w:val="none" w:sz="0" w:space="0" w:color="auto"/>
        <w:right w:val="none" w:sz="0" w:space="0" w:color="auto"/>
      </w:divBdr>
    </w:div>
    <w:div w:id="495388981">
      <w:bodyDiv w:val="1"/>
      <w:marLeft w:val="0"/>
      <w:marRight w:val="0"/>
      <w:marTop w:val="0"/>
      <w:marBottom w:val="0"/>
      <w:divBdr>
        <w:top w:val="none" w:sz="0" w:space="0" w:color="auto"/>
        <w:left w:val="none" w:sz="0" w:space="0" w:color="auto"/>
        <w:bottom w:val="none" w:sz="0" w:space="0" w:color="auto"/>
        <w:right w:val="none" w:sz="0" w:space="0" w:color="auto"/>
      </w:divBdr>
    </w:div>
    <w:div w:id="553391765">
      <w:bodyDiv w:val="1"/>
      <w:marLeft w:val="0"/>
      <w:marRight w:val="0"/>
      <w:marTop w:val="0"/>
      <w:marBottom w:val="0"/>
      <w:divBdr>
        <w:top w:val="none" w:sz="0" w:space="0" w:color="auto"/>
        <w:left w:val="none" w:sz="0" w:space="0" w:color="auto"/>
        <w:bottom w:val="none" w:sz="0" w:space="0" w:color="auto"/>
        <w:right w:val="none" w:sz="0" w:space="0" w:color="auto"/>
      </w:divBdr>
    </w:div>
    <w:div w:id="667027036">
      <w:bodyDiv w:val="1"/>
      <w:marLeft w:val="0"/>
      <w:marRight w:val="0"/>
      <w:marTop w:val="0"/>
      <w:marBottom w:val="0"/>
      <w:divBdr>
        <w:top w:val="none" w:sz="0" w:space="0" w:color="auto"/>
        <w:left w:val="none" w:sz="0" w:space="0" w:color="auto"/>
        <w:bottom w:val="none" w:sz="0" w:space="0" w:color="auto"/>
        <w:right w:val="none" w:sz="0" w:space="0" w:color="auto"/>
      </w:divBdr>
    </w:div>
    <w:div w:id="711224590">
      <w:bodyDiv w:val="1"/>
      <w:marLeft w:val="0"/>
      <w:marRight w:val="0"/>
      <w:marTop w:val="0"/>
      <w:marBottom w:val="0"/>
      <w:divBdr>
        <w:top w:val="none" w:sz="0" w:space="0" w:color="auto"/>
        <w:left w:val="none" w:sz="0" w:space="0" w:color="auto"/>
        <w:bottom w:val="none" w:sz="0" w:space="0" w:color="auto"/>
        <w:right w:val="none" w:sz="0" w:space="0" w:color="auto"/>
      </w:divBdr>
    </w:div>
    <w:div w:id="740179198">
      <w:bodyDiv w:val="1"/>
      <w:marLeft w:val="0"/>
      <w:marRight w:val="0"/>
      <w:marTop w:val="0"/>
      <w:marBottom w:val="0"/>
      <w:divBdr>
        <w:top w:val="none" w:sz="0" w:space="0" w:color="auto"/>
        <w:left w:val="none" w:sz="0" w:space="0" w:color="auto"/>
        <w:bottom w:val="none" w:sz="0" w:space="0" w:color="auto"/>
        <w:right w:val="none" w:sz="0" w:space="0" w:color="auto"/>
      </w:divBdr>
    </w:div>
    <w:div w:id="768817960">
      <w:bodyDiv w:val="1"/>
      <w:marLeft w:val="0"/>
      <w:marRight w:val="0"/>
      <w:marTop w:val="0"/>
      <w:marBottom w:val="0"/>
      <w:divBdr>
        <w:top w:val="none" w:sz="0" w:space="0" w:color="auto"/>
        <w:left w:val="none" w:sz="0" w:space="0" w:color="auto"/>
        <w:bottom w:val="none" w:sz="0" w:space="0" w:color="auto"/>
        <w:right w:val="none" w:sz="0" w:space="0" w:color="auto"/>
      </w:divBdr>
    </w:div>
    <w:div w:id="785537652">
      <w:bodyDiv w:val="1"/>
      <w:marLeft w:val="0"/>
      <w:marRight w:val="0"/>
      <w:marTop w:val="0"/>
      <w:marBottom w:val="0"/>
      <w:divBdr>
        <w:top w:val="none" w:sz="0" w:space="0" w:color="auto"/>
        <w:left w:val="none" w:sz="0" w:space="0" w:color="auto"/>
        <w:bottom w:val="none" w:sz="0" w:space="0" w:color="auto"/>
        <w:right w:val="none" w:sz="0" w:space="0" w:color="auto"/>
      </w:divBdr>
    </w:div>
    <w:div w:id="856889766">
      <w:bodyDiv w:val="1"/>
      <w:marLeft w:val="0"/>
      <w:marRight w:val="0"/>
      <w:marTop w:val="0"/>
      <w:marBottom w:val="0"/>
      <w:divBdr>
        <w:top w:val="none" w:sz="0" w:space="0" w:color="auto"/>
        <w:left w:val="none" w:sz="0" w:space="0" w:color="auto"/>
        <w:bottom w:val="none" w:sz="0" w:space="0" w:color="auto"/>
        <w:right w:val="none" w:sz="0" w:space="0" w:color="auto"/>
      </w:divBdr>
    </w:div>
    <w:div w:id="879362275">
      <w:bodyDiv w:val="1"/>
      <w:marLeft w:val="0"/>
      <w:marRight w:val="0"/>
      <w:marTop w:val="0"/>
      <w:marBottom w:val="0"/>
      <w:divBdr>
        <w:top w:val="none" w:sz="0" w:space="0" w:color="auto"/>
        <w:left w:val="none" w:sz="0" w:space="0" w:color="auto"/>
        <w:bottom w:val="none" w:sz="0" w:space="0" w:color="auto"/>
        <w:right w:val="none" w:sz="0" w:space="0" w:color="auto"/>
      </w:divBdr>
    </w:div>
    <w:div w:id="894008317">
      <w:bodyDiv w:val="1"/>
      <w:marLeft w:val="0"/>
      <w:marRight w:val="0"/>
      <w:marTop w:val="0"/>
      <w:marBottom w:val="0"/>
      <w:divBdr>
        <w:top w:val="none" w:sz="0" w:space="0" w:color="auto"/>
        <w:left w:val="none" w:sz="0" w:space="0" w:color="auto"/>
        <w:bottom w:val="none" w:sz="0" w:space="0" w:color="auto"/>
        <w:right w:val="none" w:sz="0" w:space="0" w:color="auto"/>
      </w:divBdr>
    </w:div>
    <w:div w:id="937954277">
      <w:bodyDiv w:val="1"/>
      <w:marLeft w:val="0"/>
      <w:marRight w:val="0"/>
      <w:marTop w:val="0"/>
      <w:marBottom w:val="0"/>
      <w:divBdr>
        <w:top w:val="none" w:sz="0" w:space="0" w:color="auto"/>
        <w:left w:val="none" w:sz="0" w:space="0" w:color="auto"/>
        <w:bottom w:val="none" w:sz="0" w:space="0" w:color="auto"/>
        <w:right w:val="none" w:sz="0" w:space="0" w:color="auto"/>
      </w:divBdr>
    </w:div>
    <w:div w:id="955601475">
      <w:bodyDiv w:val="1"/>
      <w:marLeft w:val="0"/>
      <w:marRight w:val="0"/>
      <w:marTop w:val="0"/>
      <w:marBottom w:val="0"/>
      <w:divBdr>
        <w:top w:val="none" w:sz="0" w:space="0" w:color="auto"/>
        <w:left w:val="none" w:sz="0" w:space="0" w:color="auto"/>
        <w:bottom w:val="none" w:sz="0" w:space="0" w:color="auto"/>
        <w:right w:val="none" w:sz="0" w:space="0" w:color="auto"/>
      </w:divBdr>
    </w:div>
    <w:div w:id="975256957">
      <w:bodyDiv w:val="1"/>
      <w:marLeft w:val="0"/>
      <w:marRight w:val="0"/>
      <w:marTop w:val="0"/>
      <w:marBottom w:val="0"/>
      <w:divBdr>
        <w:top w:val="none" w:sz="0" w:space="0" w:color="auto"/>
        <w:left w:val="none" w:sz="0" w:space="0" w:color="auto"/>
        <w:bottom w:val="none" w:sz="0" w:space="0" w:color="auto"/>
        <w:right w:val="none" w:sz="0" w:space="0" w:color="auto"/>
      </w:divBdr>
    </w:div>
    <w:div w:id="1009479085">
      <w:bodyDiv w:val="1"/>
      <w:marLeft w:val="0"/>
      <w:marRight w:val="0"/>
      <w:marTop w:val="0"/>
      <w:marBottom w:val="0"/>
      <w:divBdr>
        <w:top w:val="none" w:sz="0" w:space="0" w:color="auto"/>
        <w:left w:val="none" w:sz="0" w:space="0" w:color="auto"/>
        <w:bottom w:val="none" w:sz="0" w:space="0" w:color="auto"/>
        <w:right w:val="none" w:sz="0" w:space="0" w:color="auto"/>
      </w:divBdr>
    </w:div>
    <w:div w:id="1011027616">
      <w:bodyDiv w:val="1"/>
      <w:marLeft w:val="0"/>
      <w:marRight w:val="0"/>
      <w:marTop w:val="0"/>
      <w:marBottom w:val="0"/>
      <w:divBdr>
        <w:top w:val="none" w:sz="0" w:space="0" w:color="auto"/>
        <w:left w:val="none" w:sz="0" w:space="0" w:color="auto"/>
        <w:bottom w:val="none" w:sz="0" w:space="0" w:color="auto"/>
        <w:right w:val="none" w:sz="0" w:space="0" w:color="auto"/>
      </w:divBdr>
    </w:div>
    <w:div w:id="1025600874">
      <w:bodyDiv w:val="1"/>
      <w:marLeft w:val="0"/>
      <w:marRight w:val="0"/>
      <w:marTop w:val="0"/>
      <w:marBottom w:val="0"/>
      <w:divBdr>
        <w:top w:val="none" w:sz="0" w:space="0" w:color="auto"/>
        <w:left w:val="none" w:sz="0" w:space="0" w:color="auto"/>
        <w:bottom w:val="none" w:sz="0" w:space="0" w:color="auto"/>
        <w:right w:val="none" w:sz="0" w:space="0" w:color="auto"/>
      </w:divBdr>
    </w:div>
    <w:div w:id="1232501978">
      <w:bodyDiv w:val="1"/>
      <w:marLeft w:val="0"/>
      <w:marRight w:val="0"/>
      <w:marTop w:val="0"/>
      <w:marBottom w:val="0"/>
      <w:divBdr>
        <w:top w:val="none" w:sz="0" w:space="0" w:color="auto"/>
        <w:left w:val="none" w:sz="0" w:space="0" w:color="auto"/>
        <w:bottom w:val="none" w:sz="0" w:space="0" w:color="auto"/>
        <w:right w:val="none" w:sz="0" w:space="0" w:color="auto"/>
      </w:divBdr>
    </w:div>
    <w:div w:id="1288008574">
      <w:bodyDiv w:val="1"/>
      <w:marLeft w:val="0"/>
      <w:marRight w:val="0"/>
      <w:marTop w:val="0"/>
      <w:marBottom w:val="0"/>
      <w:divBdr>
        <w:top w:val="none" w:sz="0" w:space="0" w:color="auto"/>
        <w:left w:val="none" w:sz="0" w:space="0" w:color="auto"/>
        <w:bottom w:val="none" w:sz="0" w:space="0" w:color="auto"/>
        <w:right w:val="none" w:sz="0" w:space="0" w:color="auto"/>
      </w:divBdr>
    </w:div>
    <w:div w:id="1304509261">
      <w:bodyDiv w:val="1"/>
      <w:marLeft w:val="0"/>
      <w:marRight w:val="0"/>
      <w:marTop w:val="0"/>
      <w:marBottom w:val="0"/>
      <w:divBdr>
        <w:top w:val="none" w:sz="0" w:space="0" w:color="auto"/>
        <w:left w:val="none" w:sz="0" w:space="0" w:color="auto"/>
        <w:bottom w:val="none" w:sz="0" w:space="0" w:color="auto"/>
        <w:right w:val="none" w:sz="0" w:space="0" w:color="auto"/>
      </w:divBdr>
    </w:div>
    <w:div w:id="1311330252">
      <w:bodyDiv w:val="1"/>
      <w:marLeft w:val="0"/>
      <w:marRight w:val="0"/>
      <w:marTop w:val="0"/>
      <w:marBottom w:val="0"/>
      <w:divBdr>
        <w:top w:val="none" w:sz="0" w:space="0" w:color="auto"/>
        <w:left w:val="none" w:sz="0" w:space="0" w:color="auto"/>
        <w:bottom w:val="none" w:sz="0" w:space="0" w:color="auto"/>
        <w:right w:val="none" w:sz="0" w:space="0" w:color="auto"/>
      </w:divBdr>
    </w:div>
    <w:div w:id="1316716331">
      <w:bodyDiv w:val="1"/>
      <w:marLeft w:val="0"/>
      <w:marRight w:val="0"/>
      <w:marTop w:val="0"/>
      <w:marBottom w:val="0"/>
      <w:divBdr>
        <w:top w:val="none" w:sz="0" w:space="0" w:color="auto"/>
        <w:left w:val="none" w:sz="0" w:space="0" w:color="auto"/>
        <w:bottom w:val="none" w:sz="0" w:space="0" w:color="auto"/>
        <w:right w:val="none" w:sz="0" w:space="0" w:color="auto"/>
      </w:divBdr>
    </w:div>
    <w:div w:id="1442412884">
      <w:bodyDiv w:val="1"/>
      <w:marLeft w:val="0"/>
      <w:marRight w:val="0"/>
      <w:marTop w:val="0"/>
      <w:marBottom w:val="0"/>
      <w:divBdr>
        <w:top w:val="none" w:sz="0" w:space="0" w:color="auto"/>
        <w:left w:val="none" w:sz="0" w:space="0" w:color="auto"/>
        <w:bottom w:val="none" w:sz="0" w:space="0" w:color="auto"/>
        <w:right w:val="none" w:sz="0" w:space="0" w:color="auto"/>
      </w:divBdr>
    </w:div>
    <w:div w:id="1445999536">
      <w:bodyDiv w:val="1"/>
      <w:marLeft w:val="0"/>
      <w:marRight w:val="0"/>
      <w:marTop w:val="0"/>
      <w:marBottom w:val="0"/>
      <w:divBdr>
        <w:top w:val="none" w:sz="0" w:space="0" w:color="auto"/>
        <w:left w:val="none" w:sz="0" w:space="0" w:color="auto"/>
        <w:bottom w:val="none" w:sz="0" w:space="0" w:color="auto"/>
        <w:right w:val="none" w:sz="0" w:space="0" w:color="auto"/>
      </w:divBdr>
    </w:div>
    <w:div w:id="1460294225">
      <w:bodyDiv w:val="1"/>
      <w:marLeft w:val="0"/>
      <w:marRight w:val="0"/>
      <w:marTop w:val="0"/>
      <w:marBottom w:val="0"/>
      <w:divBdr>
        <w:top w:val="none" w:sz="0" w:space="0" w:color="auto"/>
        <w:left w:val="none" w:sz="0" w:space="0" w:color="auto"/>
        <w:bottom w:val="none" w:sz="0" w:space="0" w:color="auto"/>
        <w:right w:val="none" w:sz="0" w:space="0" w:color="auto"/>
      </w:divBdr>
    </w:div>
    <w:div w:id="1467623874">
      <w:bodyDiv w:val="1"/>
      <w:marLeft w:val="0"/>
      <w:marRight w:val="0"/>
      <w:marTop w:val="0"/>
      <w:marBottom w:val="0"/>
      <w:divBdr>
        <w:top w:val="none" w:sz="0" w:space="0" w:color="auto"/>
        <w:left w:val="none" w:sz="0" w:space="0" w:color="auto"/>
        <w:bottom w:val="none" w:sz="0" w:space="0" w:color="auto"/>
        <w:right w:val="none" w:sz="0" w:space="0" w:color="auto"/>
      </w:divBdr>
    </w:div>
    <w:div w:id="1500342662">
      <w:bodyDiv w:val="1"/>
      <w:marLeft w:val="0"/>
      <w:marRight w:val="0"/>
      <w:marTop w:val="0"/>
      <w:marBottom w:val="0"/>
      <w:divBdr>
        <w:top w:val="none" w:sz="0" w:space="0" w:color="auto"/>
        <w:left w:val="none" w:sz="0" w:space="0" w:color="auto"/>
        <w:bottom w:val="none" w:sz="0" w:space="0" w:color="auto"/>
        <w:right w:val="none" w:sz="0" w:space="0" w:color="auto"/>
      </w:divBdr>
    </w:div>
    <w:div w:id="1687749611">
      <w:bodyDiv w:val="1"/>
      <w:marLeft w:val="0"/>
      <w:marRight w:val="0"/>
      <w:marTop w:val="0"/>
      <w:marBottom w:val="0"/>
      <w:divBdr>
        <w:top w:val="none" w:sz="0" w:space="0" w:color="auto"/>
        <w:left w:val="none" w:sz="0" w:space="0" w:color="auto"/>
        <w:bottom w:val="none" w:sz="0" w:space="0" w:color="auto"/>
        <w:right w:val="none" w:sz="0" w:space="0" w:color="auto"/>
      </w:divBdr>
    </w:div>
    <w:div w:id="1734961943">
      <w:bodyDiv w:val="1"/>
      <w:marLeft w:val="0"/>
      <w:marRight w:val="0"/>
      <w:marTop w:val="0"/>
      <w:marBottom w:val="0"/>
      <w:divBdr>
        <w:top w:val="none" w:sz="0" w:space="0" w:color="auto"/>
        <w:left w:val="none" w:sz="0" w:space="0" w:color="auto"/>
        <w:bottom w:val="none" w:sz="0" w:space="0" w:color="auto"/>
        <w:right w:val="none" w:sz="0" w:space="0" w:color="auto"/>
      </w:divBdr>
    </w:div>
    <w:div w:id="1858080607">
      <w:bodyDiv w:val="1"/>
      <w:marLeft w:val="0"/>
      <w:marRight w:val="0"/>
      <w:marTop w:val="0"/>
      <w:marBottom w:val="0"/>
      <w:divBdr>
        <w:top w:val="none" w:sz="0" w:space="0" w:color="auto"/>
        <w:left w:val="none" w:sz="0" w:space="0" w:color="auto"/>
        <w:bottom w:val="none" w:sz="0" w:space="0" w:color="auto"/>
        <w:right w:val="none" w:sz="0" w:space="0" w:color="auto"/>
      </w:divBdr>
    </w:div>
    <w:div w:id="2013483101">
      <w:bodyDiv w:val="1"/>
      <w:marLeft w:val="0"/>
      <w:marRight w:val="0"/>
      <w:marTop w:val="0"/>
      <w:marBottom w:val="0"/>
      <w:divBdr>
        <w:top w:val="none" w:sz="0" w:space="0" w:color="auto"/>
        <w:left w:val="none" w:sz="0" w:space="0" w:color="auto"/>
        <w:bottom w:val="none" w:sz="0" w:space="0" w:color="auto"/>
        <w:right w:val="none" w:sz="0" w:space="0" w:color="auto"/>
      </w:divBdr>
    </w:div>
    <w:div w:id="2031488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hyperlink" Target="https://www.aboutamazon.com/what-we-do/amazon-web-services" TargetMode="External"/><Relationship Id="rId170" Type="http://schemas.openxmlformats.org/officeDocument/2006/relationships/hyperlink" Target="https://tayjava.vn/kien-truc-cua-spring-boot" TargetMode="External"/><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hyperlink" Target="https://vi.legacy.reactjs.org/tutorial/tutorial.html"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aws.amazon.com/what-is-aws/" TargetMode="External"/><Relationship Id="rId22" Type="http://schemas.openxmlformats.org/officeDocument/2006/relationships/image" Target="media/image12.jp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hyperlink" Target="https://react.dev/" TargetMode="External"/><Relationship Id="rId171" Type="http://schemas.openxmlformats.org/officeDocument/2006/relationships/footer" Target="footer6.xml"/><Relationship Id="rId12" Type="http://schemas.openxmlformats.org/officeDocument/2006/relationships/footer" Target="footer3.xml"/><Relationship Id="rId33" Type="http://schemas.openxmlformats.org/officeDocument/2006/relationships/image" Target="media/image23.png"/><Relationship Id="rId108" Type="http://schemas.openxmlformats.org/officeDocument/2006/relationships/image" Target="media/image97.jp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en.wikipedia.org/wiki/Tailwind_C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s://spring.io/projects/spring-boot" TargetMode="External"/><Relationship Id="rId156" Type="http://schemas.openxmlformats.org/officeDocument/2006/relationships/hyperlink" Target="https://docs.docker.com/manuals/" TargetMode="External"/><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dev.java/" TargetMode="External"/><Relationship Id="rId167" Type="http://schemas.openxmlformats.org/officeDocument/2006/relationships/hyperlink" Target="https://www.capterra.com/p/234457/Termiu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tailwindcss.com/docs/installatio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jp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hyperlink" Target="https://200lab.io/blog/docker-la-gi/" TargetMode="Externa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hyperlink" Target="https://dev.mysql.com/doc/" TargetMode="External"/><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200lab.io/blog/typescript-la-gi/" TargetMode="External"/><Relationship Id="rId168" Type="http://schemas.openxmlformats.org/officeDocument/2006/relationships/hyperlink" Target="https://8designers.com/blog/what-is-figma-in-web-development"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vite.dev/guide/"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https://en.wikipedia.org/wiki/Amazon_Web_Services"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g"/><Relationship Id="rId132" Type="http://schemas.openxmlformats.org/officeDocument/2006/relationships/image" Target="media/image121.png"/><Relationship Id="rId153" Type="http://schemas.openxmlformats.org/officeDocument/2006/relationships/hyperlink" Target="https://mui.com/material-ui/getting-started/" TargetMode="External"/><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oter" Target="footer5.xml"/><Relationship Id="rId148" Type="http://schemas.openxmlformats.org/officeDocument/2006/relationships/hyperlink" Target="https://www.typescriptlang.org/docs/handbook/intro.html" TargetMode="External"/><Relationship Id="rId164" Type="http://schemas.openxmlformats.org/officeDocument/2006/relationships/hyperlink" Target="https://www.sitepoint.com/vitejs-front-end-build-tool-introduction/" TargetMode="External"/><Relationship Id="rId169" Type="http://schemas.openxmlformats.org/officeDocument/2006/relationships/hyperlink" Target="https://designshack.net/articles/software/what-is-figma-used-for"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yperlink" Target="https://developer.mozilla.org/en-US/docs/Web/API"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hyperlink" Target="https://www.agilealliance.org/agile101/" TargetMode="External"/><Relationship Id="rId90" Type="http://schemas.openxmlformats.org/officeDocument/2006/relationships/image" Target="media/image79.png"/><Relationship Id="rId165" Type="http://schemas.openxmlformats.org/officeDocument/2006/relationships/hyperlink" Target="https://dev.to/nitinfab/exploring-vitejs-the-lightning-fast-build-tool-for-modern-web-apps-5h0p"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footer" Target="footer4.xml"/><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hyperlink" Target="https://restfulapi.net/"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hyperlink" Target="https://aws.amazon.com/vi/what-is/java/" TargetMode="External"/><Relationship Id="rId166" Type="http://schemas.openxmlformats.org/officeDocument/2006/relationships/hyperlink" Target="https://termius.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Thiet%20ke%20bai%20giang\Cong%20dan%20so\Van%20ban%20co%20nhieu%20chuong%20muc\Quy%20dinh%20moi\Luyen%20tap%20KT%20giua%20ky\Bai1_LuyenTapGiuaKy\Luyentap_KTQT_KLT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B9FF3-861B-4264-9165-E297FBBC6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Luyentap_KTQT_KLTN_Template</Template>
  <TotalTime>4565</TotalTime>
  <Pages>150</Pages>
  <Words>23621</Words>
  <Characters>134644</Characters>
  <Application>Microsoft Office Word</Application>
  <DocSecurity>0</DocSecurity>
  <Lines>1122</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dc:creator>
  <cp:keywords/>
  <dc:description/>
  <cp:lastModifiedBy>21AK22</cp:lastModifiedBy>
  <cp:revision>200</cp:revision>
  <cp:lastPrinted>2024-10-22T09:04:00Z</cp:lastPrinted>
  <dcterms:created xsi:type="dcterms:W3CDTF">2022-08-18T16:05:00Z</dcterms:created>
  <dcterms:modified xsi:type="dcterms:W3CDTF">2024-10-22T09:04:00Z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a2a4fc94a50d7b65e6221dac99ffd0bd8cb01bcee2f83ff9d0e57c9773edf96f</vt:lpwstr>
  </property>
</Properties>
</file>